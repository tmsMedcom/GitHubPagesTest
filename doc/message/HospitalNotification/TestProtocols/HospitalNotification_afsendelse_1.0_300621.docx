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98564" w14:textId="25AF49F0" w:rsidR="00AD5F74" w:rsidRDefault="00AD5F74" w:rsidP="001D2174">
      <w:pPr>
        <w:pStyle w:val="Titel"/>
      </w:pPr>
    </w:p>
    <w:p w14:paraId="4775B025" w14:textId="77777777" w:rsidR="00303AD4" w:rsidRDefault="00303AD4" w:rsidP="00303AD4">
      <w:pPr>
        <w:pStyle w:val="Titel"/>
      </w:pPr>
      <w:r>
        <w:t xml:space="preserve">TESTPROTOKOL for </w:t>
      </w:r>
    </w:p>
    <w:p w14:paraId="08F362FF" w14:textId="60F4A7D5" w:rsidR="00303AD4" w:rsidRDefault="00303AD4" w:rsidP="00303AD4">
      <w:pPr>
        <w:pStyle w:val="Titel"/>
      </w:pPr>
      <w:r>
        <w:t>AFSENDELSE</w:t>
      </w:r>
      <w:r>
        <w:rPr>
          <w:color w:val="FF0000"/>
        </w:rPr>
        <w:t xml:space="preserve"> </w:t>
      </w:r>
      <w:r w:rsidRPr="00DF591E">
        <w:t>af</w:t>
      </w:r>
    </w:p>
    <w:p w14:paraId="7C298528" w14:textId="77777777" w:rsidR="00303AD4" w:rsidRPr="002576C8" w:rsidRDefault="00303AD4" w:rsidP="00303AD4">
      <w:pPr>
        <w:pStyle w:val="Titel"/>
      </w:pPr>
      <w:proofErr w:type="spellStart"/>
      <w:r w:rsidRPr="002576C8">
        <w:t>HospitalNotification</w:t>
      </w:r>
      <w:proofErr w:type="spellEnd"/>
    </w:p>
    <w:p w14:paraId="5FE65C65" w14:textId="100AB571" w:rsidR="00303AD4" w:rsidRPr="002576C8" w:rsidRDefault="00AF64C2" w:rsidP="00303AD4">
      <w:pPr>
        <w:pStyle w:val="Titel"/>
      </w:pPr>
      <w:r>
        <w:t>30</w:t>
      </w:r>
      <w:r w:rsidR="00303AD4">
        <w:t>-0</w:t>
      </w:r>
      <w:r w:rsidR="00F448AE">
        <w:t>6</w:t>
      </w:r>
      <w:r w:rsidR="00303AD4">
        <w:t>-2021</w:t>
      </w:r>
    </w:p>
    <w:p w14:paraId="6D1FD787" w14:textId="77777777" w:rsidR="001F3845" w:rsidRPr="00471224" w:rsidRDefault="001F3845" w:rsidP="00AB69CB">
      <w:pPr>
        <w:rPr>
          <w:rFonts w:ascii="Roboto Light" w:hAnsi="Roboto Light"/>
          <w:sz w:val="36"/>
          <w:szCs w:val="36"/>
        </w:rPr>
      </w:pPr>
    </w:p>
    <w:p w14:paraId="799C4AB4" w14:textId="77777777" w:rsidR="00AB69CB" w:rsidRPr="00AD4462" w:rsidRDefault="00AB69CB" w:rsidP="00C72594">
      <w:r w:rsidRPr="00AD4462">
        <w:t>Testprotokollen omfatter følgende standarder</w:t>
      </w:r>
      <w:r w:rsidR="00474D80" w:rsidRPr="00AD4462">
        <w:t>/projekter</w:t>
      </w:r>
      <w:r w:rsidRPr="00AD4462">
        <w:t>:</w:t>
      </w:r>
    </w:p>
    <w:tbl>
      <w:tblPr>
        <w:tblStyle w:val="Tabel-Gitter"/>
        <w:tblW w:w="5000" w:type="pct"/>
        <w:jc w:val="center"/>
        <w:tblLook w:val="04A0" w:firstRow="1" w:lastRow="0" w:firstColumn="1" w:lastColumn="0" w:noHBand="0" w:noVBand="1"/>
      </w:tblPr>
      <w:tblGrid>
        <w:gridCol w:w="3844"/>
        <w:gridCol w:w="3226"/>
        <w:gridCol w:w="3035"/>
        <w:gridCol w:w="3323"/>
      </w:tblGrid>
      <w:tr w:rsidR="00AB69CB" w:rsidRPr="00DF591E" w14:paraId="4AF24312" w14:textId="77777777" w:rsidTr="003863EB">
        <w:trPr>
          <w:jc w:val="center"/>
        </w:trPr>
        <w:tc>
          <w:tcPr>
            <w:tcW w:w="3844" w:type="dxa"/>
            <w:shd w:val="clear" w:color="auto" w:fill="315A7A"/>
            <w:vAlign w:val="center"/>
          </w:tcPr>
          <w:p w14:paraId="7BEAD48C" w14:textId="77777777" w:rsidR="00AB69CB" w:rsidRPr="00DF591E" w:rsidRDefault="00AB69CB" w:rsidP="006C1A26">
            <w:pPr>
              <w:spacing w:after="0"/>
              <w:rPr>
                <w:color w:val="FFFFFF" w:themeColor="background1"/>
              </w:rPr>
            </w:pPr>
            <w:r w:rsidRPr="00DF591E">
              <w:rPr>
                <w:b/>
                <w:color w:val="FFFFFF" w:themeColor="background1"/>
                <w:sz w:val="18"/>
              </w:rPr>
              <w:t>Standard</w:t>
            </w:r>
          </w:p>
        </w:tc>
        <w:tc>
          <w:tcPr>
            <w:tcW w:w="3226" w:type="dxa"/>
            <w:shd w:val="clear" w:color="auto" w:fill="315A7A"/>
            <w:vAlign w:val="center"/>
          </w:tcPr>
          <w:p w14:paraId="7AE8F41E" w14:textId="77777777" w:rsidR="00AB69CB" w:rsidRPr="00DF591E" w:rsidRDefault="00AB69CB" w:rsidP="006C1A26">
            <w:pPr>
              <w:spacing w:after="0"/>
              <w:rPr>
                <w:color w:val="FFFFFF" w:themeColor="background1"/>
              </w:rPr>
            </w:pPr>
            <w:r w:rsidRPr="00DF591E">
              <w:rPr>
                <w:b/>
                <w:color w:val="FFFFFF" w:themeColor="background1"/>
                <w:sz w:val="18"/>
              </w:rPr>
              <w:t>Navn</w:t>
            </w:r>
          </w:p>
        </w:tc>
        <w:tc>
          <w:tcPr>
            <w:tcW w:w="3035" w:type="dxa"/>
            <w:shd w:val="clear" w:color="auto" w:fill="315A7A"/>
            <w:vAlign w:val="center"/>
          </w:tcPr>
          <w:p w14:paraId="55EA2D71" w14:textId="77777777" w:rsidR="00AB69CB" w:rsidRPr="00DF591E" w:rsidRDefault="00AB69CB" w:rsidP="006C1A26">
            <w:pPr>
              <w:spacing w:after="0"/>
              <w:rPr>
                <w:color w:val="FFFFFF" w:themeColor="background1"/>
              </w:rPr>
            </w:pPr>
            <w:r w:rsidRPr="00DF591E">
              <w:rPr>
                <w:b/>
                <w:color w:val="FFFFFF" w:themeColor="background1"/>
                <w:sz w:val="18"/>
              </w:rPr>
              <w:t>Version</w:t>
            </w:r>
          </w:p>
        </w:tc>
        <w:tc>
          <w:tcPr>
            <w:tcW w:w="3323" w:type="dxa"/>
            <w:shd w:val="clear" w:color="auto" w:fill="315A7A"/>
            <w:vAlign w:val="center"/>
          </w:tcPr>
          <w:p w14:paraId="13DE1C59" w14:textId="77777777" w:rsidR="00AB69CB" w:rsidRPr="00DF591E" w:rsidRDefault="00AB69CB" w:rsidP="006C1A26">
            <w:pPr>
              <w:spacing w:after="0"/>
              <w:rPr>
                <w:color w:val="FFFFFF" w:themeColor="background1"/>
              </w:rPr>
            </w:pPr>
            <w:r w:rsidRPr="00DF591E">
              <w:rPr>
                <w:b/>
                <w:color w:val="FFFFFF" w:themeColor="background1"/>
                <w:sz w:val="18"/>
              </w:rPr>
              <w:t>Type</w:t>
            </w:r>
          </w:p>
        </w:tc>
      </w:tr>
      <w:tr w:rsidR="00303AD4" w:rsidRPr="00DF591E" w14:paraId="4F84EBF4" w14:textId="77777777" w:rsidTr="00AB69CB">
        <w:trPr>
          <w:jc w:val="center"/>
        </w:trPr>
        <w:tc>
          <w:tcPr>
            <w:tcW w:w="3844" w:type="dxa"/>
          </w:tcPr>
          <w:p w14:paraId="4B03E0FB" w14:textId="38E60E75" w:rsidR="00303AD4" w:rsidRPr="00DF034F" w:rsidRDefault="00303AD4" w:rsidP="00303AD4">
            <w:pPr>
              <w:spacing w:before="0" w:after="0"/>
              <w:rPr>
                <w:sz w:val="16"/>
                <w:szCs w:val="16"/>
              </w:rPr>
            </w:pPr>
            <w:proofErr w:type="spellStart"/>
            <w:r>
              <w:rPr>
                <w:sz w:val="16"/>
                <w:szCs w:val="16"/>
                <w:lang w:val="en-US"/>
              </w:rPr>
              <w:t>HospitalNotification</w:t>
            </w:r>
            <w:proofErr w:type="spellEnd"/>
            <w:r>
              <w:rPr>
                <w:sz w:val="16"/>
                <w:szCs w:val="16"/>
                <w:lang w:val="en-US"/>
              </w:rPr>
              <w:t xml:space="preserve"> (FHIR Profile)</w:t>
            </w:r>
          </w:p>
        </w:tc>
        <w:tc>
          <w:tcPr>
            <w:tcW w:w="3226" w:type="dxa"/>
          </w:tcPr>
          <w:p w14:paraId="6EDAD60C" w14:textId="6AD01362" w:rsidR="00303AD4" w:rsidRPr="00DF034F" w:rsidRDefault="00303AD4" w:rsidP="00303AD4">
            <w:pPr>
              <w:spacing w:before="0" w:after="0"/>
              <w:rPr>
                <w:sz w:val="16"/>
                <w:szCs w:val="16"/>
              </w:rPr>
            </w:pPr>
            <w:proofErr w:type="spellStart"/>
            <w:r w:rsidRPr="00015467">
              <w:rPr>
                <w:sz w:val="16"/>
                <w:szCs w:val="16"/>
                <w:lang w:val="en-US"/>
              </w:rPr>
              <w:t>Advis</w:t>
            </w:r>
            <w:proofErr w:type="spellEnd"/>
            <w:r w:rsidRPr="00015467">
              <w:rPr>
                <w:sz w:val="16"/>
                <w:szCs w:val="16"/>
                <w:lang w:val="en-US"/>
              </w:rPr>
              <w:t xml:space="preserve"> om </w:t>
            </w:r>
            <w:proofErr w:type="spellStart"/>
            <w:r w:rsidRPr="00015467">
              <w:rPr>
                <w:sz w:val="16"/>
                <w:szCs w:val="16"/>
                <w:lang w:val="en-US"/>
              </w:rPr>
              <w:t>sygehusophold</w:t>
            </w:r>
            <w:proofErr w:type="spellEnd"/>
            <w:r w:rsidRPr="00015467">
              <w:rPr>
                <w:sz w:val="16"/>
                <w:szCs w:val="16"/>
                <w:lang w:val="en-US"/>
              </w:rPr>
              <w:t xml:space="preserve"> standard</w:t>
            </w:r>
          </w:p>
        </w:tc>
        <w:tc>
          <w:tcPr>
            <w:tcW w:w="3035" w:type="dxa"/>
          </w:tcPr>
          <w:p w14:paraId="5C527488" w14:textId="37A5D9A7" w:rsidR="00303AD4" w:rsidRPr="00872B78" w:rsidRDefault="00303AD4" w:rsidP="00303AD4">
            <w:pPr>
              <w:spacing w:before="0" w:after="0"/>
              <w:rPr>
                <w:sz w:val="16"/>
                <w:szCs w:val="16"/>
              </w:rPr>
            </w:pPr>
            <w:r w:rsidRPr="00015467">
              <w:rPr>
                <w:sz w:val="16"/>
                <w:szCs w:val="16"/>
              </w:rPr>
              <w:t>1.0</w:t>
            </w:r>
          </w:p>
        </w:tc>
        <w:tc>
          <w:tcPr>
            <w:tcW w:w="3323" w:type="dxa"/>
          </w:tcPr>
          <w:p w14:paraId="624D6E14" w14:textId="709BA1A6" w:rsidR="00303AD4" w:rsidRPr="00872B78" w:rsidRDefault="00303AD4" w:rsidP="00303AD4">
            <w:pPr>
              <w:spacing w:before="0" w:after="0"/>
              <w:rPr>
                <w:sz w:val="16"/>
                <w:szCs w:val="16"/>
              </w:rPr>
            </w:pPr>
            <w:r w:rsidRPr="00015467">
              <w:rPr>
                <w:sz w:val="16"/>
                <w:szCs w:val="16"/>
              </w:rPr>
              <w:t xml:space="preserve">HL7 FHIR </w:t>
            </w:r>
            <w:proofErr w:type="spellStart"/>
            <w:r w:rsidRPr="00015467">
              <w:rPr>
                <w:sz w:val="16"/>
                <w:szCs w:val="16"/>
              </w:rPr>
              <w:t>Profile</w:t>
            </w:r>
            <w:proofErr w:type="spellEnd"/>
          </w:p>
        </w:tc>
      </w:tr>
      <w:tr w:rsidR="00303AD4" w:rsidRPr="00DF591E" w14:paraId="048C23FC" w14:textId="77777777" w:rsidTr="00AB69CB">
        <w:trPr>
          <w:jc w:val="center"/>
        </w:trPr>
        <w:tc>
          <w:tcPr>
            <w:tcW w:w="3844" w:type="dxa"/>
          </w:tcPr>
          <w:p w14:paraId="395CBEB1" w14:textId="49A3FF9D" w:rsidR="00303AD4" w:rsidRPr="00DF034F" w:rsidRDefault="00303AD4" w:rsidP="00303AD4">
            <w:pPr>
              <w:spacing w:before="0" w:after="0"/>
              <w:rPr>
                <w:sz w:val="16"/>
                <w:szCs w:val="16"/>
              </w:rPr>
            </w:pPr>
            <w:proofErr w:type="spellStart"/>
            <w:r>
              <w:rPr>
                <w:sz w:val="16"/>
                <w:szCs w:val="16"/>
              </w:rPr>
              <w:t>HospitalNotification</w:t>
            </w:r>
            <w:proofErr w:type="spellEnd"/>
            <w:r>
              <w:rPr>
                <w:sz w:val="16"/>
                <w:szCs w:val="16"/>
              </w:rPr>
              <w:t xml:space="preserve"> (FHIR IG)</w:t>
            </w:r>
          </w:p>
        </w:tc>
        <w:tc>
          <w:tcPr>
            <w:tcW w:w="3226" w:type="dxa"/>
          </w:tcPr>
          <w:p w14:paraId="360C57FB" w14:textId="1D95502C" w:rsidR="00303AD4" w:rsidRPr="00DF034F" w:rsidRDefault="00303AD4" w:rsidP="00303AD4">
            <w:pPr>
              <w:spacing w:before="0" w:after="0"/>
              <w:rPr>
                <w:sz w:val="16"/>
                <w:szCs w:val="16"/>
              </w:rPr>
            </w:pPr>
            <w:proofErr w:type="spellStart"/>
            <w:r w:rsidRPr="00015467">
              <w:rPr>
                <w:sz w:val="16"/>
                <w:szCs w:val="16"/>
                <w:lang w:val="en-US"/>
              </w:rPr>
              <w:t>Advis</w:t>
            </w:r>
            <w:proofErr w:type="spellEnd"/>
            <w:r w:rsidRPr="00015467">
              <w:rPr>
                <w:sz w:val="16"/>
                <w:szCs w:val="16"/>
                <w:lang w:val="en-US"/>
              </w:rPr>
              <w:t xml:space="preserve"> om </w:t>
            </w:r>
            <w:proofErr w:type="spellStart"/>
            <w:r w:rsidRPr="00015467">
              <w:rPr>
                <w:sz w:val="16"/>
                <w:szCs w:val="16"/>
                <w:lang w:val="en-US"/>
              </w:rPr>
              <w:t>sygehusophold</w:t>
            </w:r>
            <w:proofErr w:type="spellEnd"/>
            <w:r w:rsidRPr="00015467">
              <w:rPr>
                <w:sz w:val="16"/>
                <w:szCs w:val="16"/>
                <w:lang w:val="en-US"/>
              </w:rPr>
              <w:t xml:space="preserve"> </w:t>
            </w:r>
            <w:proofErr w:type="spellStart"/>
            <w:r w:rsidRPr="00015467">
              <w:rPr>
                <w:sz w:val="16"/>
                <w:szCs w:val="16"/>
                <w:lang w:val="en-US"/>
              </w:rPr>
              <w:t>dokumentation</w:t>
            </w:r>
            <w:proofErr w:type="spellEnd"/>
          </w:p>
        </w:tc>
        <w:tc>
          <w:tcPr>
            <w:tcW w:w="3035" w:type="dxa"/>
          </w:tcPr>
          <w:p w14:paraId="1297FD32" w14:textId="04316CFF" w:rsidR="00303AD4" w:rsidRPr="00872B78" w:rsidRDefault="00303AD4" w:rsidP="00303AD4">
            <w:pPr>
              <w:spacing w:before="0" w:after="0"/>
              <w:rPr>
                <w:sz w:val="16"/>
                <w:szCs w:val="16"/>
              </w:rPr>
            </w:pPr>
            <w:r w:rsidRPr="00015467">
              <w:rPr>
                <w:sz w:val="16"/>
                <w:szCs w:val="16"/>
              </w:rPr>
              <w:t>1.0.3</w:t>
            </w:r>
          </w:p>
        </w:tc>
        <w:tc>
          <w:tcPr>
            <w:tcW w:w="3323" w:type="dxa"/>
          </w:tcPr>
          <w:p w14:paraId="6BD925CD" w14:textId="772F3146" w:rsidR="00303AD4" w:rsidRPr="00872B78" w:rsidRDefault="00303AD4" w:rsidP="00303AD4">
            <w:pPr>
              <w:spacing w:before="0" w:after="0"/>
              <w:rPr>
                <w:sz w:val="16"/>
                <w:szCs w:val="16"/>
              </w:rPr>
            </w:pPr>
            <w:r w:rsidRPr="00015467">
              <w:rPr>
                <w:sz w:val="16"/>
                <w:szCs w:val="16"/>
              </w:rPr>
              <w:t>HL7 FHIR IG</w:t>
            </w:r>
          </w:p>
        </w:tc>
      </w:tr>
      <w:tr w:rsidR="00AB69CB" w:rsidRPr="00DF591E" w14:paraId="1ED46EE3" w14:textId="77777777" w:rsidTr="00AB69CB">
        <w:trPr>
          <w:jc w:val="center"/>
        </w:trPr>
        <w:tc>
          <w:tcPr>
            <w:tcW w:w="13428" w:type="dxa"/>
            <w:gridSpan w:val="4"/>
          </w:tcPr>
          <w:p w14:paraId="0F4D2D6D" w14:textId="77777777" w:rsidR="00AB69CB" w:rsidRPr="00DF591E" w:rsidRDefault="00AB69CB" w:rsidP="00382748">
            <w:pPr>
              <w:spacing w:before="0" w:after="0"/>
              <w:rPr>
                <w:sz w:val="16"/>
              </w:rPr>
            </w:pPr>
          </w:p>
        </w:tc>
      </w:tr>
      <w:tr w:rsidR="00303AD4" w:rsidRPr="00DF034F" w14:paraId="0B335019" w14:textId="77777777" w:rsidTr="003863EB">
        <w:trPr>
          <w:trHeight w:val="284"/>
          <w:jc w:val="center"/>
        </w:trPr>
        <w:tc>
          <w:tcPr>
            <w:tcW w:w="13428" w:type="dxa"/>
            <w:gridSpan w:val="4"/>
          </w:tcPr>
          <w:p w14:paraId="56AECE75" w14:textId="6C258059" w:rsidR="00303AD4" w:rsidRPr="00DF034F" w:rsidRDefault="00303AD4" w:rsidP="00303AD4">
            <w:pPr>
              <w:spacing w:before="0" w:after="0"/>
              <w:rPr>
                <w:rFonts w:cs="Tahoma"/>
                <w:b/>
                <w:sz w:val="16"/>
                <w:szCs w:val="16"/>
              </w:rPr>
            </w:pPr>
            <w:r w:rsidRPr="001D36AA">
              <w:t xml:space="preserve">URL: </w:t>
            </w:r>
            <w:hyperlink r:id="rId11" w:history="1">
              <w:hyperlink r:id="rId12" w:history="1">
                <w:r w:rsidRPr="001D36AA">
                  <w:rPr>
                    <w:rStyle w:val="Hyperlink"/>
                    <w:rFonts w:ascii="Segoe UI" w:hAnsi="Segoe UI" w:cs="Segoe UI"/>
                    <w:color w:val="auto"/>
                    <w:sz w:val="18"/>
                    <w:szCs w:val="18"/>
                    <w:shd w:val="clear" w:color="auto" w:fill="E1E3E6"/>
                  </w:rPr>
                  <w:t>http://medcomfhir.dk/fhir/core/1.0/StructureDefinition/medcom-hospitalNotification-message</w:t>
                </w:r>
              </w:hyperlink>
            </w:hyperlink>
          </w:p>
        </w:tc>
      </w:tr>
    </w:tbl>
    <w:p w14:paraId="4A9490A5" w14:textId="77777777" w:rsidR="00E768EE" w:rsidRDefault="00E768EE" w:rsidP="00E768EE">
      <w:pPr>
        <w:sectPr w:rsidR="00E768EE" w:rsidSect="00B130AD">
          <w:headerReference w:type="default" r:id="rId13"/>
          <w:footerReference w:type="default" r:id="rId14"/>
          <w:headerReference w:type="first" r:id="rId15"/>
          <w:footnotePr>
            <w:numFmt w:val="lowerRoman"/>
          </w:footnotePr>
          <w:endnotePr>
            <w:numFmt w:val="decimal"/>
          </w:endnotePr>
          <w:pgSz w:w="16840" w:h="11907" w:orient="landscape" w:code="9"/>
          <w:pgMar w:top="5104" w:right="1701" w:bottom="1701" w:left="1701" w:header="709" w:footer="425" w:gutter="0"/>
          <w:cols w:space="708"/>
          <w:titlePg/>
          <w:docGrid w:linePitch="360"/>
        </w:sectPr>
      </w:pPr>
    </w:p>
    <w:tbl>
      <w:tblPr>
        <w:tblStyle w:val="Tabel-Gitter"/>
        <w:tblW w:w="5000" w:type="pct"/>
        <w:tblLook w:val="04A0" w:firstRow="1" w:lastRow="0" w:firstColumn="1" w:lastColumn="0" w:noHBand="0" w:noVBand="1"/>
      </w:tblPr>
      <w:tblGrid>
        <w:gridCol w:w="1388"/>
        <w:gridCol w:w="1989"/>
        <w:gridCol w:w="2460"/>
        <w:gridCol w:w="8725"/>
      </w:tblGrid>
      <w:tr w:rsidR="00210DB1" w:rsidRPr="00DF591E" w14:paraId="38396599" w14:textId="77777777" w:rsidTr="004D7A33">
        <w:tc>
          <w:tcPr>
            <w:tcW w:w="14562" w:type="dxa"/>
            <w:gridSpan w:val="4"/>
            <w:shd w:val="clear" w:color="auto" w:fill="315A7A"/>
            <w:vAlign w:val="center"/>
          </w:tcPr>
          <w:p w14:paraId="407DE14F" w14:textId="77777777" w:rsidR="00210DB1" w:rsidRPr="00DF591E" w:rsidRDefault="00210DB1" w:rsidP="00921694">
            <w:pPr>
              <w:spacing w:after="0"/>
              <w:rPr>
                <w:rFonts w:cstheme="minorHAnsi"/>
                <w:b/>
                <w:color w:val="FFFFFF" w:themeColor="background1"/>
              </w:rPr>
            </w:pPr>
            <w:r w:rsidRPr="00DF591E">
              <w:rPr>
                <w:rFonts w:cstheme="minorHAnsi"/>
                <w:b/>
                <w:color w:val="FFFFFF" w:themeColor="background1"/>
              </w:rPr>
              <w:lastRenderedPageBreak/>
              <w:t>Styring af dokumentversion</w:t>
            </w:r>
          </w:p>
        </w:tc>
      </w:tr>
      <w:tr w:rsidR="00210DB1" w:rsidRPr="00DF591E" w14:paraId="1A6C01AF" w14:textId="77777777" w:rsidTr="004D7A33">
        <w:tc>
          <w:tcPr>
            <w:tcW w:w="1388" w:type="dxa"/>
            <w:vAlign w:val="center"/>
          </w:tcPr>
          <w:p w14:paraId="0CFB6684" w14:textId="77777777" w:rsidR="00210DB1" w:rsidRPr="00256320" w:rsidRDefault="00210DB1" w:rsidP="00492FFE">
            <w:pPr>
              <w:spacing w:after="0"/>
              <w:jc w:val="center"/>
              <w:rPr>
                <w:rFonts w:cstheme="minorHAnsi"/>
                <w:b/>
                <w:bCs/>
              </w:rPr>
            </w:pPr>
            <w:r w:rsidRPr="00256320">
              <w:rPr>
                <w:rFonts w:cstheme="minorHAnsi"/>
                <w:b/>
                <w:bCs/>
              </w:rPr>
              <w:t>Version</w:t>
            </w:r>
          </w:p>
        </w:tc>
        <w:tc>
          <w:tcPr>
            <w:tcW w:w="1989" w:type="dxa"/>
            <w:vAlign w:val="center"/>
          </w:tcPr>
          <w:p w14:paraId="239897D1" w14:textId="77777777" w:rsidR="00210DB1" w:rsidRPr="00256320" w:rsidRDefault="00E223BC" w:rsidP="00492FFE">
            <w:pPr>
              <w:spacing w:after="0"/>
              <w:rPr>
                <w:rFonts w:cstheme="minorHAnsi"/>
                <w:b/>
                <w:bCs/>
              </w:rPr>
            </w:pPr>
            <w:r w:rsidRPr="00256320">
              <w:rPr>
                <w:b/>
                <w:bCs/>
              </w:rPr>
              <w:t>Initialer</w:t>
            </w:r>
          </w:p>
        </w:tc>
        <w:tc>
          <w:tcPr>
            <w:tcW w:w="2460" w:type="dxa"/>
            <w:vAlign w:val="center"/>
          </w:tcPr>
          <w:p w14:paraId="3004F9CE" w14:textId="77777777" w:rsidR="00210DB1" w:rsidRPr="00256320" w:rsidRDefault="00210DB1" w:rsidP="00492FFE">
            <w:pPr>
              <w:spacing w:after="0"/>
              <w:rPr>
                <w:rFonts w:cstheme="minorHAnsi"/>
                <w:b/>
                <w:bCs/>
              </w:rPr>
            </w:pPr>
            <w:r w:rsidRPr="00256320">
              <w:rPr>
                <w:rFonts w:cstheme="minorHAnsi"/>
                <w:b/>
                <w:bCs/>
              </w:rPr>
              <w:t>Dato</w:t>
            </w:r>
          </w:p>
        </w:tc>
        <w:tc>
          <w:tcPr>
            <w:tcW w:w="8725" w:type="dxa"/>
            <w:vAlign w:val="center"/>
          </w:tcPr>
          <w:p w14:paraId="49F01540" w14:textId="77777777" w:rsidR="00210DB1" w:rsidRPr="00256320" w:rsidRDefault="00210DB1" w:rsidP="00492FFE">
            <w:pPr>
              <w:spacing w:after="0"/>
              <w:rPr>
                <w:rFonts w:cstheme="minorHAnsi"/>
                <w:b/>
                <w:bCs/>
              </w:rPr>
            </w:pPr>
            <w:r w:rsidRPr="00256320">
              <w:rPr>
                <w:rFonts w:cstheme="minorHAnsi"/>
                <w:b/>
                <w:bCs/>
              </w:rPr>
              <w:t>Beskrivelse</w:t>
            </w:r>
          </w:p>
        </w:tc>
      </w:tr>
      <w:tr w:rsidR="00210DB1" w:rsidRPr="00DF591E" w14:paraId="63DB3BBB" w14:textId="77777777" w:rsidTr="004D7A33">
        <w:tc>
          <w:tcPr>
            <w:tcW w:w="1388" w:type="dxa"/>
            <w:vAlign w:val="center"/>
          </w:tcPr>
          <w:p w14:paraId="3C894A5A" w14:textId="3488B13C" w:rsidR="00210DB1" w:rsidRPr="00DF591E" w:rsidRDefault="00E44A26" w:rsidP="00492FFE">
            <w:pPr>
              <w:spacing w:after="0"/>
              <w:jc w:val="center"/>
              <w:rPr>
                <w:rFonts w:cstheme="minorHAnsi"/>
              </w:rPr>
            </w:pPr>
            <w:r>
              <w:rPr>
                <w:rFonts w:cstheme="minorHAnsi"/>
              </w:rPr>
              <w:t>1.0</w:t>
            </w:r>
          </w:p>
        </w:tc>
        <w:tc>
          <w:tcPr>
            <w:tcW w:w="1989" w:type="dxa"/>
            <w:vAlign w:val="center"/>
          </w:tcPr>
          <w:p w14:paraId="79F625E0" w14:textId="7C1D4B6B" w:rsidR="00210DB1" w:rsidRPr="00DF591E" w:rsidRDefault="00E44A26" w:rsidP="00492FFE">
            <w:pPr>
              <w:spacing w:after="0"/>
              <w:rPr>
                <w:rFonts w:cstheme="minorHAnsi"/>
              </w:rPr>
            </w:pPr>
            <w:r>
              <w:rPr>
                <w:rFonts w:cstheme="minorHAnsi"/>
              </w:rPr>
              <w:t>MBK/ANJ/IRE</w:t>
            </w:r>
            <w:r w:rsidR="004423E0">
              <w:rPr>
                <w:rFonts w:cstheme="minorHAnsi"/>
              </w:rPr>
              <w:t>/SGA</w:t>
            </w:r>
          </w:p>
        </w:tc>
        <w:tc>
          <w:tcPr>
            <w:tcW w:w="2460" w:type="dxa"/>
            <w:vAlign w:val="center"/>
          </w:tcPr>
          <w:p w14:paraId="7317F1A4" w14:textId="3A6EEB1A" w:rsidR="00210DB1" w:rsidRPr="00DF591E" w:rsidRDefault="004423E0" w:rsidP="002F44C6">
            <w:pPr>
              <w:spacing w:after="0"/>
              <w:rPr>
                <w:rFonts w:cstheme="minorHAnsi"/>
              </w:rPr>
            </w:pPr>
            <w:r>
              <w:rPr>
                <w:rFonts w:cstheme="minorHAnsi"/>
              </w:rPr>
              <w:t>30-06-21</w:t>
            </w:r>
          </w:p>
        </w:tc>
        <w:tc>
          <w:tcPr>
            <w:tcW w:w="8725" w:type="dxa"/>
            <w:vAlign w:val="center"/>
          </w:tcPr>
          <w:p w14:paraId="789E16BD" w14:textId="6DC014D8" w:rsidR="00210DB1" w:rsidRPr="00DF591E" w:rsidRDefault="00E44A26" w:rsidP="00492FFE">
            <w:pPr>
              <w:spacing w:after="0"/>
              <w:rPr>
                <w:rFonts w:cstheme="minorHAnsi"/>
              </w:rPr>
            </w:pPr>
            <w:r>
              <w:rPr>
                <w:rFonts w:cstheme="minorHAnsi"/>
              </w:rPr>
              <w:t>Kladdeudgivelse</w:t>
            </w:r>
          </w:p>
        </w:tc>
      </w:tr>
    </w:tbl>
    <w:p w14:paraId="7052D4EA" w14:textId="77777777" w:rsidR="00DF591E" w:rsidRDefault="00DF591E">
      <w:pPr>
        <w:spacing w:after="0"/>
        <w:rPr>
          <w:rFonts w:cstheme="minorHAnsi"/>
          <w:color w:val="1F497D" w:themeColor="text2"/>
        </w:rPr>
      </w:pPr>
      <w:r>
        <w:rPr>
          <w:rFonts w:cstheme="minorHAnsi"/>
          <w:color w:val="1F497D" w:themeColor="text2"/>
        </w:rPr>
        <w:br w:type="page"/>
      </w:r>
    </w:p>
    <w:sdt>
      <w:sdtPr>
        <w:rPr>
          <w:rFonts w:cstheme="minorHAnsi"/>
          <w:color w:val="1F497D" w:themeColor="text2"/>
        </w:rPr>
        <w:id w:val="-801614141"/>
        <w:docPartObj>
          <w:docPartGallery w:val="Table of Contents"/>
          <w:docPartUnique/>
        </w:docPartObj>
      </w:sdtPr>
      <w:sdtEndPr>
        <w:rPr>
          <w:color w:val="auto"/>
        </w:rPr>
      </w:sdtEndPr>
      <w:sdtContent>
        <w:p w14:paraId="34BF1A28" w14:textId="77777777" w:rsidR="00FC0130" w:rsidRPr="003863EB" w:rsidRDefault="00FC0130" w:rsidP="00BA139B">
          <w:pPr>
            <w:rPr>
              <w:rFonts w:cstheme="minorHAnsi"/>
              <w:b/>
              <w:bCs/>
              <w:color w:val="315A7A"/>
              <w:sz w:val="32"/>
              <w:szCs w:val="32"/>
            </w:rPr>
          </w:pPr>
          <w:r w:rsidRPr="003863EB">
            <w:rPr>
              <w:rFonts w:cstheme="minorHAnsi"/>
              <w:b/>
              <w:bCs/>
              <w:color w:val="315A7A"/>
              <w:sz w:val="32"/>
              <w:szCs w:val="32"/>
            </w:rPr>
            <w:t>I</w:t>
          </w:r>
          <w:r w:rsidR="00BA139B" w:rsidRPr="003863EB">
            <w:rPr>
              <w:rFonts w:cstheme="minorHAnsi"/>
              <w:b/>
              <w:bCs/>
              <w:color w:val="315A7A"/>
              <w:sz w:val="32"/>
              <w:szCs w:val="32"/>
            </w:rPr>
            <w:t>NDHOLDSFORTEGNELSE</w:t>
          </w:r>
        </w:p>
        <w:p w14:paraId="3B641C18" w14:textId="052545A7" w:rsidR="00583610" w:rsidRDefault="00880086">
          <w:pPr>
            <w:pStyle w:val="Indholdsfortegnelse1"/>
            <w:tabs>
              <w:tab w:val="left" w:pos="440"/>
              <w:tab w:val="right" w:leader="dot" w:pos="14562"/>
            </w:tabs>
            <w:rPr>
              <w:rFonts w:eastAsiaTheme="minorEastAsia" w:cstheme="minorBidi"/>
              <w:b w:val="0"/>
              <w:bCs w:val="0"/>
              <w:caps w:val="0"/>
              <w:noProof/>
              <w:szCs w:val="22"/>
              <w:lang w:eastAsia="da-DK"/>
            </w:rPr>
          </w:pPr>
          <w:r w:rsidRPr="00DF591E">
            <w:rPr>
              <w:rFonts w:cstheme="minorHAnsi"/>
              <w:b w:val="0"/>
              <w:bCs w:val="0"/>
              <w:caps w:val="0"/>
            </w:rPr>
            <w:fldChar w:fldCharType="begin"/>
          </w:r>
          <w:r w:rsidRPr="00DF591E">
            <w:rPr>
              <w:rFonts w:cstheme="minorHAnsi"/>
              <w:b w:val="0"/>
              <w:bCs w:val="0"/>
              <w:caps w:val="0"/>
            </w:rPr>
            <w:instrText xml:space="preserve"> TOC \o "1-3" \h \z \u </w:instrText>
          </w:r>
          <w:r w:rsidRPr="00DF591E">
            <w:rPr>
              <w:rFonts w:cstheme="minorHAnsi"/>
              <w:b w:val="0"/>
              <w:bCs w:val="0"/>
              <w:caps w:val="0"/>
            </w:rPr>
            <w:fldChar w:fldCharType="separate"/>
          </w:r>
          <w:hyperlink w:anchor="_Toc75782543" w:history="1">
            <w:r w:rsidR="00583610" w:rsidRPr="006E04D8">
              <w:rPr>
                <w:rStyle w:val="Hyperlink"/>
                <w:noProof/>
              </w:rPr>
              <w:t>1</w:t>
            </w:r>
            <w:r w:rsidR="00583610">
              <w:rPr>
                <w:rFonts w:eastAsiaTheme="minorEastAsia" w:cstheme="minorBidi"/>
                <w:b w:val="0"/>
                <w:bCs w:val="0"/>
                <w:caps w:val="0"/>
                <w:noProof/>
                <w:szCs w:val="22"/>
                <w:lang w:eastAsia="da-DK"/>
              </w:rPr>
              <w:tab/>
            </w:r>
            <w:r w:rsidR="00583610" w:rsidRPr="006E04D8">
              <w:rPr>
                <w:rStyle w:val="Hyperlink"/>
                <w:noProof/>
              </w:rPr>
              <w:t>Indledning</w:t>
            </w:r>
            <w:r w:rsidR="00583610">
              <w:rPr>
                <w:noProof/>
                <w:webHidden/>
              </w:rPr>
              <w:tab/>
            </w:r>
            <w:r w:rsidR="00583610">
              <w:rPr>
                <w:noProof/>
                <w:webHidden/>
              </w:rPr>
              <w:fldChar w:fldCharType="begin"/>
            </w:r>
            <w:r w:rsidR="00583610">
              <w:rPr>
                <w:noProof/>
                <w:webHidden/>
              </w:rPr>
              <w:instrText xml:space="preserve"> PAGEREF _Toc75782543 \h </w:instrText>
            </w:r>
            <w:r w:rsidR="00583610">
              <w:rPr>
                <w:noProof/>
                <w:webHidden/>
              </w:rPr>
            </w:r>
            <w:r w:rsidR="00583610">
              <w:rPr>
                <w:noProof/>
                <w:webHidden/>
              </w:rPr>
              <w:fldChar w:fldCharType="separate"/>
            </w:r>
            <w:r w:rsidR="00806025">
              <w:rPr>
                <w:noProof/>
                <w:webHidden/>
              </w:rPr>
              <w:t>4</w:t>
            </w:r>
            <w:r w:rsidR="00583610">
              <w:rPr>
                <w:noProof/>
                <w:webHidden/>
              </w:rPr>
              <w:fldChar w:fldCharType="end"/>
            </w:r>
          </w:hyperlink>
        </w:p>
        <w:p w14:paraId="0A9690C6" w14:textId="24A045B6" w:rsidR="00583610" w:rsidRDefault="00806025">
          <w:pPr>
            <w:pStyle w:val="Indholdsfortegnelse2"/>
            <w:tabs>
              <w:tab w:val="left" w:pos="660"/>
              <w:tab w:val="right" w:leader="dot" w:pos="14562"/>
            </w:tabs>
            <w:rPr>
              <w:rFonts w:eastAsiaTheme="minorEastAsia" w:cstheme="minorBidi"/>
              <w:bCs w:val="0"/>
              <w:noProof/>
              <w:szCs w:val="22"/>
              <w:lang w:eastAsia="da-DK"/>
            </w:rPr>
          </w:pPr>
          <w:hyperlink w:anchor="_Toc75782544" w:history="1">
            <w:r w:rsidR="00583610" w:rsidRPr="006E04D8">
              <w:rPr>
                <w:rStyle w:val="Hyperlink"/>
                <w:noProof/>
              </w:rPr>
              <w:t>1.1</w:t>
            </w:r>
            <w:r w:rsidR="00583610">
              <w:rPr>
                <w:rFonts w:eastAsiaTheme="minorEastAsia" w:cstheme="minorBidi"/>
                <w:bCs w:val="0"/>
                <w:noProof/>
                <w:szCs w:val="22"/>
                <w:lang w:eastAsia="da-DK"/>
              </w:rPr>
              <w:tab/>
            </w:r>
            <w:r w:rsidR="00583610" w:rsidRPr="006E04D8">
              <w:rPr>
                <w:rStyle w:val="Hyperlink"/>
                <w:noProof/>
              </w:rPr>
              <w:t>Formål</w:t>
            </w:r>
            <w:r w:rsidR="00583610">
              <w:rPr>
                <w:noProof/>
                <w:webHidden/>
              </w:rPr>
              <w:tab/>
            </w:r>
            <w:r w:rsidR="00583610">
              <w:rPr>
                <w:noProof/>
                <w:webHidden/>
              </w:rPr>
              <w:fldChar w:fldCharType="begin"/>
            </w:r>
            <w:r w:rsidR="00583610">
              <w:rPr>
                <w:noProof/>
                <w:webHidden/>
              </w:rPr>
              <w:instrText xml:space="preserve"> PAGEREF _Toc75782544 \h </w:instrText>
            </w:r>
            <w:r w:rsidR="00583610">
              <w:rPr>
                <w:noProof/>
                <w:webHidden/>
              </w:rPr>
            </w:r>
            <w:r w:rsidR="00583610">
              <w:rPr>
                <w:noProof/>
                <w:webHidden/>
              </w:rPr>
              <w:fldChar w:fldCharType="separate"/>
            </w:r>
            <w:r>
              <w:rPr>
                <w:noProof/>
                <w:webHidden/>
              </w:rPr>
              <w:t>4</w:t>
            </w:r>
            <w:r w:rsidR="00583610">
              <w:rPr>
                <w:noProof/>
                <w:webHidden/>
              </w:rPr>
              <w:fldChar w:fldCharType="end"/>
            </w:r>
          </w:hyperlink>
        </w:p>
        <w:p w14:paraId="4D3CBD6B" w14:textId="7C656156" w:rsidR="00583610" w:rsidRDefault="00806025">
          <w:pPr>
            <w:pStyle w:val="Indholdsfortegnelse2"/>
            <w:tabs>
              <w:tab w:val="left" w:pos="660"/>
              <w:tab w:val="right" w:leader="dot" w:pos="14562"/>
            </w:tabs>
            <w:rPr>
              <w:rFonts w:eastAsiaTheme="minorEastAsia" w:cstheme="minorBidi"/>
              <w:bCs w:val="0"/>
              <w:noProof/>
              <w:szCs w:val="22"/>
              <w:lang w:eastAsia="da-DK"/>
            </w:rPr>
          </w:pPr>
          <w:hyperlink w:anchor="_Toc75782545" w:history="1">
            <w:r w:rsidR="00583610" w:rsidRPr="006E04D8">
              <w:rPr>
                <w:rStyle w:val="Hyperlink"/>
                <w:noProof/>
              </w:rPr>
              <w:t>1.2</w:t>
            </w:r>
            <w:r w:rsidR="00583610">
              <w:rPr>
                <w:rFonts w:eastAsiaTheme="minorEastAsia" w:cstheme="minorBidi"/>
                <w:bCs w:val="0"/>
                <w:noProof/>
                <w:szCs w:val="22"/>
                <w:lang w:eastAsia="da-DK"/>
              </w:rPr>
              <w:tab/>
            </w:r>
            <w:r w:rsidR="00583610" w:rsidRPr="006E04D8">
              <w:rPr>
                <w:rStyle w:val="Hyperlink"/>
                <w:noProof/>
              </w:rPr>
              <w:t>Forudsætninger for test</w:t>
            </w:r>
            <w:r w:rsidR="00583610">
              <w:rPr>
                <w:noProof/>
                <w:webHidden/>
              </w:rPr>
              <w:tab/>
            </w:r>
            <w:r w:rsidR="00583610">
              <w:rPr>
                <w:noProof/>
                <w:webHidden/>
              </w:rPr>
              <w:fldChar w:fldCharType="begin"/>
            </w:r>
            <w:r w:rsidR="00583610">
              <w:rPr>
                <w:noProof/>
                <w:webHidden/>
              </w:rPr>
              <w:instrText xml:space="preserve"> PAGEREF _Toc75782545 \h </w:instrText>
            </w:r>
            <w:r w:rsidR="00583610">
              <w:rPr>
                <w:noProof/>
                <w:webHidden/>
              </w:rPr>
            </w:r>
            <w:r w:rsidR="00583610">
              <w:rPr>
                <w:noProof/>
                <w:webHidden/>
              </w:rPr>
              <w:fldChar w:fldCharType="separate"/>
            </w:r>
            <w:r>
              <w:rPr>
                <w:noProof/>
                <w:webHidden/>
              </w:rPr>
              <w:t>5</w:t>
            </w:r>
            <w:r w:rsidR="00583610">
              <w:rPr>
                <w:noProof/>
                <w:webHidden/>
              </w:rPr>
              <w:fldChar w:fldCharType="end"/>
            </w:r>
          </w:hyperlink>
        </w:p>
        <w:p w14:paraId="2E3B8245" w14:textId="2F7E9AF3" w:rsidR="00583610" w:rsidRDefault="00806025">
          <w:pPr>
            <w:pStyle w:val="Indholdsfortegnelse2"/>
            <w:tabs>
              <w:tab w:val="left" w:pos="660"/>
              <w:tab w:val="right" w:leader="dot" w:pos="14562"/>
            </w:tabs>
            <w:rPr>
              <w:rFonts w:eastAsiaTheme="minorEastAsia" w:cstheme="minorBidi"/>
              <w:bCs w:val="0"/>
              <w:noProof/>
              <w:szCs w:val="22"/>
              <w:lang w:eastAsia="da-DK"/>
            </w:rPr>
          </w:pPr>
          <w:hyperlink w:anchor="_Toc75782546" w:history="1">
            <w:r w:rsidR="00583610" w:rsidRPr="006E04D8">
              <w:rPr>
                <w:rStyle w:val="Hyperlink"/>
                <w:noProof/>
              </w:rPr>
              <w:t>1.3</w:t>
            </w:r>
            <w:r w:rsidR="00583610">
              <w:rPr>
                <w:rFonts w:eastAsiaTheme="minorEastAsia" w:cstheme="minorBidi"/>
                <w:bCs w:val="0"/>
                <w:noProof/>
                <w:szCs w:val="22"/>
                <w:lang w:eastAsia="da-DK"/>
              </w:rPr>
              <w:tab/>
            </w:r>
            <w:r w:rsidR="00583610" w:rsidRPr="006E04D8">
              <w:rPr>
                <w:rStyle w:val="Hyperlink"/>
                <w:noProof/>
              </w:rPr>
              <w:t>Tools</w:t>
            </w:r>
            <w:r w:rsidR="00583610">
              <w:rPr>
                <w:noProof/>
                <w:webHidden/>
              </w:rPr>
              <w:tab/>
            </w:r>
            <w:r w:rsidR="00583610">
              <w:rPr>
                <w:noProof/>
                <w:webHidden/>
              </w:rPr>
              <w:fldChar w:fldCharType="begin"/>
            </w:r>
            <w:r w:rsidR="00583610">
              <w:rPr>
                <w:noProof/>
                <w:webHidden/>
              </w:rPr>
              <w:instrText xml:space="preserve"> PAGEREF _Toc75782546 \h </w:instrText>
            </w:r>
            <w:r w:rsidR="00583610">
              <w:rPr>
                <w:noProof/>
                <w:webHidden/>
              </w:rPr>
            </w:r>
            <w:r w:rsidR="00583610">
              <w:rPr>
                <w:noProof/>
                <w:webHidden/>
              </w:rPr>
              <w:fldChar w:fldCharType="separate"/>
            </w:r>
            <w:r>
              <w:rPr>
                <w:noProof/>
                <w:webHidden/>
              </w:rPr>
              <w:t>6</w:t>
            </w:r>
            <w:r w:rsidR="00583610">
              <w:rPr>
                <w:noProof/>
                <w:webHidden/>
              </w:rPr>
              <w:fldChar w:fldCharType="end"/>
            </w:r>
          </w:hyperlink>
        </w:p>
        <w:p w14:paraId="3C016716" w14:textId="74FF84DE" w:rsidR="00583610" w:rsidRDefault="00806025">
          <w:pPr>
            <w:pStyle w:val="Indholdsfortegnelse2"/>
            <w:tabs>
              <w:tab w:val="left" w:pos="660"/>
              <w:tab w:val="right" w:leader="dot" w:pos="14562"/>
            </w:tabs>
            <w:rPr>
              <w:rFonts w:eastAsiaTheme="minorEastAsia" w:cstheme="minorBidi"/>
              <w:bCs w:val="0"/>
              <w:noProof/>
              <w:szCs w:val="22"/>
              <w:lang w:eastAsia="da-DK"/>
            </w:rPr>
          </w:pPr>
          <w:hyperlink w:anchor="_Toc75782547" w:history="1">
            <w:r w:rsidR="00583610" w:rsidRPr="006E04D8">
              <w:rPr>
                <w:rStyle w:val="Hyperlink"/>
                <w:noProof/>
              </w:rPr>
              <w:t>1.4</w:t>
            </w:r>
            <w:r w:rsidR="00583610">
              <w:rPr>
                <w:rFonts w:eastAsiaTheme="minorEastAsia" w:cstheme="minorBidi"/>
                <w:bCs w:val="0"/>
                <w:noProof/>
                <w:szCs w:val="22"/>
                <w:lang w:eastAsia="da-DK"/>
              </w:rPr>
              <w:tab/>
            </w:r>
            <w:r w:rsidR="00583610" w:rsidRPr="006E04D8">
              <w:rPr>
                <w:rStyle w:val="Hyperlink"/>
                <w:noProof/>
              </w:rPr>
              <w:t>Testeksempler og testpersoner</w:t>
            </w:r>
            <w:r w:rsidR="00583610">
              <w:rPr>
                <w:noProof/>
                <w:webHidden/>
              </w:rPr>
              <w:tab/>
            </w:r>
            <w:r w:rsidR="00583610">
              <w:rPr>
                <w:noProof/>
                <w:webHidden/>
              </w:rPr>
              <w:fldChar w:fldCharType="begin"/>
            </w:r>
            <w:r w:rsidR="00583610">
              <w:rPr>
                <w:noProof/>
                <w:webHidden/>
              </w:rPr>
              <w:instrText xml:space="preserve"> PAGEREF _Toc75782547 \h </w:instrText>
            </w:r>
            <w:r w:rsidR="00583610">
              <w:rPr>
                <w:noProof/>
                <w:webHidden/>
              </w:rPr>
            </w:r>
            <w:r w:rsidR="00583610">
              <w:rPr>
                <w:noProof/>
                <w:webHidden/>
              </w:rPr>
              <w:fldChar w:fldCharType="separate"/>
            </w:r>
            <w:r>
              <w:rPr>
                <w:noProof/>
                <w:webHidden/>
              </w:rPr>
              <w:t>6</w:t>
            </w:r>
            <w:r w:rsidR="00583610">
              <w:rPr>
                <w:noProof/>
                <w:webHidden/>
              </w:rPr>
              <w:fldChar w:fldCharType="end"/>
            </w:r>
          </w:hyperlink>
        </w:p>
        <w:p w14:paraId="1CDC7E8D" w14:textId="55C23964" w:rsidR="00583610" w:rsidRDefault="00806025">
          <w:pPr>
            <w:pStyle w:val="Indholdsfortegnelse2"/>
            <w:tabs>
              <w:tab w:val="left" w:pos="660"/>
              <w:tab w:val="right" w:leader="dot" w:pos="14562"/>
            </w:tabs>
            <w:rPr>
              <w:rFonts w:eastAsiaTheme="minorEastAsia" w:cstheme="minorBidi"/>
              <w:bCs w:val="0"/>
              <w:noProof/>
              <w:szCs w:val="22"/>
              <w:lang w:eastAsia="da-DK"/>
            </w:rPr>
          </w:pPr>
          <w:hyperlink w:anchor="_Toc75782548" w:history="1">
            <w:r w:rsidR="00583610" w:rsidRPr="006E04D8">
              <w:rPr>
                <w:rStyle w:val="Hyperlink"/>
                <w:noProof/>
              </w:rPr>
              <w:t>1.5</w:t>
            </w:r>
            <w:r w:rsidR="00583610">
              <w:rPr>
                <w:rFonts w:eastAsiaTheme="minorEastAsia" w:cstheme="minorBidi"/>
                <w:bCs w:val="0"/>
                <w:noProof/>
                <w:szCs w:val="22"/>
                <w:lang w:eastAsia="da-DK"/>
              </w:rPr>
              <w:tab/>
            </w:r>
            <w:r w:rsidR="00583610" w:rsidRPr="006E04D8">
              <w:rPr>
                <w:rStyle w:val="Hyperlink"/>
                <w:noProof/>
              </w:rPr>
              <w:t>Baggrundsmateriale</w:t>
            </w:r>
            <w:r w:rsidR="00583610">
              <w:rPr>
                <w:noProof/>
                <w:webHidden/>
              </w:rPr>
              <w:tab/>
            </w:r>
            <w:r w:rsidR="00583610">
              <w:rPr>
                <w:noProof/>
                <w:webHidden/>
              </w:rPr>
              <w:fldChar w:fldCharType="begin"/>
            </w:r>
            <w:r w:rsidR="00583610">
              <w:rPr>
                <w:noProof/>
                <w:webHidden/>
              </w:rPr>
              <w:instrText xml:space="preserve"> PAGEREF _Toc75782548 \h </w:instrText>
            </w:r>
            <w:r w:rsidR="00583610">
              <w:rPr>
                <w:noProof/>
                <w:webHidden/>
              </w:rPr>
            </w:r>
            <w:r w:rsidR="00583610">
              <w:rPr>
                <w:noProof/>
                <w:webHidden/>
              </w:rPr>
              <w:fldChar w:fldCharType="separate"/>
            </w:r>
            <w:r>
              <w:rPr>
                <w:noProof/>
                <w:webHidden/>
              </w:rPr>
              <w:t>7</w:t>
            </w:r>
            <w:r w:rsidR="00583610">
              <w:rPr>
                <w:noProof/>
                <w:webHidden/>
              </w:rPr>
              <w:fldChar w:fldCharType="end"/>
            </w:r>
          </w:hyperlink>
        </w:p>
        <w:p w14:paraId="51EFAC9B" w14:textId="5AD4B0C3" w:rsidR="00583610" w:rsidRDefault="00806025">
          <w:pPr>
            <w:pStyle w:val="Indholdsfortegnelse2"/>
            <w:tabs>
              <w:tab w:val="left" w:pos="660"/>
              <w:tab w:val="right" w:leader="dot" w:pos="14562"/>
            </w:tabs>
            <w:rPr>
              <w:rFonts w:eastAsiaTheme="minorEastAsia" w:cstheme="minorBidi"/>
              <w:bCs w:val="0"/>
              <w:noProof/>
              <w:szCs w:val="22"/>
              <w:lang w:eastAsia="da-DK"/>
            </w:rPr>
          </w:pPr>
          <w:hyperlink w:anchor="_Toc75782549" w:history="1">
            <w:r w:rsidR="00583610" w:rsidRPr="006E04D8">
              <w:rPr>
                <w:rStyle w:val="Hyperlink"/>
                <w:noProof/>
              </w:rPr>
              <w:t>1.6</w:t>
            </w:r>
            <w:r w:rsidR="00583610">
              <w:rPr>
                <w:rFonts w:eastAsiaTheme="minorEastAsia" w:cstheme="minorBidi"/>
                <w:bCs w:val="0"/>
                <w:noProof/>
                <w:szCs w:val="22"/>
                <w:lang w:eastAsia="da-DK"/>
              </w:rPr>
              <w:tab/>
            </w:r>
            <w:r w:rsidR="00583610" w:rsidRPr="006E04D8">
              <w:rPr>
                <w:rStyle w:val="Hyperlink"/>
                <w:noProof/>
              </w:rPr>
              <w:t>Testresultat</w:t>
            </w:r>
            <w:r w:rsidR="00583610">
              <w:rPr>
                <w:noProof/>
                <w:webHidden/>
              </w:rPr>
              <w:tab/>
            </w:r>
            <w:r w:rsidR="00583610">
              <w:rPr>
                <w:noProof/>
                <w:webHidden/>
              </w:rPr>
              <w:fldChar w:fldCharType="begin"/>
            </w:r>
            <w:r w:rsidR="00583610">
              <w:rPr>
                <w:noProof/>
                <w:webHidden/>
              </w:rPr>
              <w:instrText xml:space="preserve"> PAGEREF _Toc75782549 \h </w:instrText>
            </w:r>
            <w:r w:rsidR="00583610">
              <w:rPr>
                <w:noProof/>
                <w:webHidden/>
              </w:rPr>
            </w:r>
            <w:r w:rsidR="00583610">
              <w:rPr>
                <w:noProof/>
                <w:webHidden/>
              </w:rPr>
              <w:fldChar w:fldCharType="separate"/>
            </w:r>
            <w:r>
              <w:rPr>
                <w:noProof/>
                <w:webHidden/>
              </w:rPr>
              <w:t>8</w:t>
            </w:r>
            <w:r w:rsidR="00583610">
              <w:rPr>
                <w:noProof/>
                <w:webHidden/>
              </w:rPr>
              <w:fldChar w:fldCharType="end"/>
            </w:r>
          </w:hyperlink>
        </w:p>
        <w:p w14:paraId="72BD97CA" w14:textId="5E268919" w:rsidR="00583610" w:rsidRDefault="00806025">
          <w:pPr>
            <w:pStyle w:val="Indholdsfortegnelse1"/>
            <w:tabs>
              <w:tab w:val="left" w:pos="440"/>
              <w:tab w:val="right" w:leader="dot" w:pos="14562"/>
            </w:tabs>
            <w:rPr>
              <w:rFonts w:eastAsiaTheme="minorEastAsia" w:cstheme="minorBidi"/>
              <w:b w:val="0"/>
              <w:bCs w:val="0"/>
              <w:caps w:val="0"/>
              <w:noProof/>
              <w:szCs w:val="22"/>
              <w:lang w:eastAsia="da-DK"/>
            </w:rPr>
          </w:pPr>
          <w:hyperlink w:anchor="_Toc75782550" w:history="1">
            <w:r w:rsidR="00583610" w:rsidRPr="006E04D8">
              <w:rPr>
                <w:rStyle w:val="Hyperlink"/>
                <w:noProof/>
              </w:rPr>
              <w:t>2</w:t>
            </w:r>
            <w:r w:rsidR="00583610">
              <w:rPr>
                <w:rFonts w:eastAsiaTheme="minorEastAsia" w:cstheme="minorBidi"/>
                <w:b w:val="0"/>
                <w:bCs w:val="0"/>
                <w:caps w:val="0"/>
                <w:noProof/>
                <w:szCs w:val="22"/>
                <w:lang w:eastAsia="da-DK"/>
              </w:rPr>
              <w:tab/>
            </w:r>
            <w:r w:rsidR="00583610" w:rsidRPr="006E04D8">
              <w:rPr>
                <w:rStyle w:val="Hyperlink"/>
                <w:noProof/>
              </w:rPr>
              <w:t>Oplysninger om Leverandør og System under test (SUT)</w:t>
            </w:r>
            <w:r w:rsidR="00583610">
              <w:rPr>
                <w:noProof/>
                <w:webHidden/>
              </w:rPr>
              <w:tab/>
            </w:r>
            <w:r w:rsidR="00583610">
              <w:rPr>
                <w:noProof/>
                <w:webHidden/>
              </w:rPr>
              <w:fldChar w:fldCharType="begin"/>
            </w:r>
            <w:r w:rsidR="00583610">
              <w:rPr>
                <w:noProof/>
                <w:webHidden/>
              </w:rPr>
              <w:instrText xml:space="preserve"> PAGEREF _Toc75782550 \h </w:instrText>
            </w:r>
            <w:r w:rsidR="00583610">
              <w:rPr>
                <w:noProof/>
                <w:webHidden/>
              </w:rPr>
            </w:r>
            <w:r w:rsidR="00583610">
              <w:rPr>
                <w:noProof/>
                <w:webHidden/>
              </w:rPr>
              <w:fldChar w:fldCharType="separate"/>
            </w:r>
            <w:r>
              <w:rPr>
                <w:noProof/>
                <w:webHidden/>
              </w:rPr>
              <w:t>9</w:t>
            </w:r>
            <w:r w:rsidR="00583610">
              <w:rPr>
                <w:noProof/>
                <w:webHidden/>
              </w:rPr>
              <w:fldChar w:fldCharType="end"/>
            </w:r>
          </w:hyperlink>
        </w:p>
        <w:p w14:paraId="6E750648" w14:textId="7FE878FA" w:rsidR="00583610" w:rsidRDefault="00806025">
          <w:pPr>
            <w:pStyle w:val="Indholdsfortegnelse2"/>
            <w:tabs>
              <w:tab w:val="left" w:pos="660"/>
              <w:tab w:val="right" w:leader="dot" w:pos="14562"/>
            </w:tabs>
            <w:rPr>
              <w:rFonts w:eastAsiaTheme="minorEastAsia" w:cstheme="minorBidi"/>
              <w:bCs w:val="0"/>
              <w:noProof/>
              <w:szCs w:val="22"/>
              <w:lang w:eastAsia="da-DK"/>
            </w:rPr>
          </w:pPr>
          <w:hyperlink w:anchor="_Toc75782551" w:history="1">
            <w:r w:rsidR="00583610" w:rsidRPr="006E04D8">
              <w:rPr>
                <w:rStyle w:val="Hyperlink"/>
                <w:noProof/>
              </w:rPr>
              <w:t>2.1</w:t>
            </w:r>
            <w:r w:rsidR="00583610">
              <w:rPr>
                <w:rFonts w:eastAsiaTheme="minorEastAsia" w:cstheme="minorBidi"/>
                <w:bCs w:val="0"/>
                <w:noProof/>
                <w:szCs w:val="22"/>
                <w:lang w:eastAsia="da-DK"/>
              </w:rPr>
              <w:tab/>
            </w:r>
            <w:r w:rsidR="00583610" w:rsidRPr="006E04D8">
              <w:rPr>
                <w:rStyle w:val="Hyperlink"/>
                <w:noProof/>
              </w:rPr>
              <w:t>Oplysninger om leverandøren</w:t>
            </w:r>
            <w:r w:rsidR="00583610">
              <w:rPr>
                <w:noProof/>
                <w:webHidden/>
              </w:rPr>
              <w:tab/>
            </w:r>
            <w:r w:rsidR="00583610">
              <w:rPr>
                <w:noProof/>
                <w:webHidden/>
              </w:rPr>
              <w:fldChar w:fldCharType="begin"/>
            </w:r>
            <w:r w:rsidR="00583610">
              <w:rPr>
                <w:noProof/>
                <w:webHidden/>
              </w:rPr>
              <w:instrText xml:space="preserve"> PAGEREF _Toc75782551 \h </w:instrText>
            </w:r>
            <w:r w:rsidR="00583610">
              <w:rPr>
                <w:noProof/>
                <w:webHidden/>
              </w:rPr>
            </w:r>
            <w:r w:rsidR="00583610">
              <w:rPr>
                <w:noProof/>
                <w:webHidden/>
              </w:rPr>
              <w:fldChar w:fldCharType="separate"/>
            </w:r>
            <w:r>
              <w:rPr>
                <w:noProof/>
                <w:webHidden/>
              </w:rPr>
              <w:t>9</w:t>
            </w:r>
            <w:r w:rsidR="00583610">
              <w:rPr>
                <w:noProof/>
                <w:webHidden/>
              </w:rPr>
              <w:fldChar w:fldCharType="end"/>
            </w:r>
          </w:hyperlink>
        </w:p>
        <w:p w14:paraId="1A7EF98F" w14:textId="0F81927C" w:rsidR="00583610" w:rsidRDefault="00806025">
          <w:pPr>
            <w:pStyle w:val="Indholdsfortegnelse2"/>
            <w:tabs>
              <w:tab w:val="left" w:pos="660"/>
              <w:tab w:val="right" w:leader="dot" w:pos="14562"/>
            </w:tabs>
            <w:rPr>
              <w:rFonts w:eastAsiaTheme="minorEastAsia" w:cstheme="minorBidi"/>
              <w:bCs w:val="0"/>
              <w:noProof/>
              <w:szCs w:val="22"/>
              <w:lang w:eastAsia="da-DK"/>
            </w:rPr>
          </w:pPr>
          <w:hyperlink w:anchor="_Toc75782552" w:history="1">
            <w:r w:rsidR="00583610" w:rsidRPr="006E04D8">
              <w:rPr>
                <w:rStyle w:val="Hyperlink"/>
                <w:noProof/>
              </w:rPr>
              <w:t>2.2</w:t>
            </w:r>
            <w:r w:rsidR="00583610">
              <w:rPr>
                <w:rFonts w:eastAsiaTheme="minorEastAsia" w:cstheme="minorBidi"/>
                <w:bCs w:val="0"/>
                <w:noProof/>
                <w:szCs w:val="22"/>
                <w:lang w:eastAsia="da-DK"/>
              </w:rPr>
              <w:tab/>
            </w:r>
            <w:r w:rsidR="00583610" w:rsidRPr="006E04D8">
              <w:rPr>
                <w:rStyle w:val="Hyperlink"/>
                <w:noProof/>
              </w:rPr>
              <w:t>Oplysninger om system under test (SUT)</w:t>
            </w:r>
            <w:r w:rsidR="00583610">
              <w:rPr>
                <w:noProof/>
                <w:webHidden/>
              </w:rPr>
              <w:tab/>
            </w:r>
            <w:r w:rsidR="00583610">
              <w:rPr>
                <w:noProof/>
                <w:webHidden/>
              </w:rPr>
              <w:fldChar w:fldCharType="begin"/>
            </w:r>
            <w:r w:rsidR="00583610">
              <w:rPr>
                <w:noProof/>
                <w:webHidden/>
              </w:rPr>
              <w:instrText xml:space="preserve"> PAGEREF _Toc75782552 \h </w:instrText>
            </w:r>
            <w:r w:rsidR="00583610">
              <w:rPr>
                <w:noProof/>
                <w:webHidden/>
              </w:rPr>
            </w:r>
            <w:r w:rsidR="00583610">
              <w:rPr>
                <w:noProof/>
                <w:webHidden/>
              </w:rPr>
              <w:fldChar w:fldCharType="separate"/>
            </w:r>
            <w:r>
              <w:rPr>
                <w:noProof/>
                <w:webHidden/>
              </w:rPr>
              <w:t>9</w:t>
            </w:r>
            <w:r w:rsidR="00583610">
              <w:rPr>
                <w:noProof/>
                <w:webHidden/>
              </w:rPr>
              <w:fldChar w:fldCharType="end"/>
            </w:r>
          </w:hyperlink>
        </w:p>
        <w:p w14:paraId="1438B11A" w14:textId="5F93BAC1" w:rsidR="00583610" w:rsidRDefault="00806025">
          <w:pPr>
            <w:pStyle w:val="Indholdsfortegnelse2"/>
            <w:tabs>
              <w:tab w:val="left" w:pos="660"/>
              <w:tab w:val="right" w:leader="dot" w:pos="14562"/>
            </w:tabs>
            <w:rPr>
              <w:rFonts w:eastAsiaTheme="minorEastAsia" w:cstheme="minorBidi"/>
              <w:bCs w:val="0"/>
              <w:noProof/>
              <w:szCs w:val="22"/>
              <w:lang w:eastAsia="da-DK"/>
            </w:rPr>
          </w:pPr>
          <w:hyperlink w:anchor="_Toc75782553" w:history="1">
            <w:r w:rsidR="00583610" w:rsidRPr="006E04D8">
              <w:rPr>
                <w:rStyle w:val="Hyperlink"/>
                <w:noProof/>
              </w:rPr>
              <w:t>2.3</w:t>
            </w:r>
            <w:r w:rsidR="00583610">
              <w:rPr>
                <w:rFonts w:eastAsiaTheme="minorEastAsia" w:cstheme="minorBidi"/>
                <w:bCs w:val="0"/>
                <w:noProof/>
                <w:szCs w:val="22"/>
                <w:lang w:eastAsia="da-DK"/>
              </w:rPr>
              <w:tab/>
            </w:r>
            <w:r w:rsidR="00583610" w:rsidRPr="006E04D8">
              <w:rPr>
                <w:rStyle w:val="Hyperlink"/>
                <w:noProof/>
              </w:rPr>
              <w:t>Oplysninger om resultatet af testen</w:t>
            </w:r>
            <w:r w:rsidR="00583610">
              <w:rPr>
                <w:noProof/>
                <w:webHidden/>
              </w:rPr>
              <w:tab/>
            </w:r>
            <w:r w:rsidR="00583610">
              <w:rPr>
                <w:noProof/>
                <w:webHidden/>
              </w:rPr>
              <w:fldChar w:fldCharType="begin"/>
            </w:r>
            <w:r w:rsidR="00583610">
              <w:rPr>
                <w:noProof/>
                <w:webHidden/>
              </w:rPr>
              <w:instrText xml:space="preserve"> PAGEREF _Toc75782553 \h </w:instrText>
            </w:r>
            <w:r w:rsidR="00583610">
              <w:rPr>
                <w:noProof/>
                <w:webHidden/>
              </w:rPr>
            </w:r>
            <w:r w:rsidR="00583610">
              <w:rPr>
                <w:noProof/>
                <w:webHidden/>
              </w:rPr>
              <w:fldChar w:fldCharType="separate"/>
            </w:r>
            <w:r>
              <w:rPr>
                <w:noProof/>
                <w:webHidden/>
              </w:rPr>
              <w:t>9</w:t>
            </w:r>
            <w:r w:rsidR="00583610">
              <w:rPr>
                <w:noProof/>
                <w:webHidden/>
              </w:rPr>
              <w:fldChar w:fldCharType="end"/>
            </w:r>
          </w:hyperlink>
        </w:p>
        <w:p w14:paraId="5DEEF73A" w14:textId="0E35B9F4" w:rsidR="00583610" w:rsidRDefault="00806025">
          <w:pPr>
            <w:pStyle w:val="Indholdsfortegnelse1"/>
            <w:tabs>
              <w:tab w:val="left" w:pos="440"/>
              <w:tab w:val="right" w:leader="dot" w:pos="14562"/>
            </w:tabs>
            <w:rPr>
              <w:rFonts w:eastAsiaTheme="minorEastAsia" w:cstheme="minorBidi"/>
              <w:b w:val="0"/>
              <w:bCs w:val="0"/>
              <w:caps w:val="0"/>
              <w:noProof/>
              <w:szCs w:val="22"/>
              <w:lang w:eastAsia="da-DK"/>
            </w:rPr>
          </w:pPr>
          <w:hyperlink w:anchor="_Toc75782554" w:history="1">
            <w:r w:rsidR="00583610" w:rsidRPr="006E04D8">
              <w:rPr>
                <w:rStyle w:val="Hyperlink"/>
                <w:rFonts w:cstheme="minorHAnsi"/>
                <w:noProof/>
              </w:rPr>
              <w:t>3</w:t>
            </w:r>
            <w:r w:rsidR="00583610">
              <w:rPr>
                <w:rFonts w:eastAsiaTheme="minorEastAsia" w:cstheme="minorBidi"/>
                <w:b w:val="0"/>
                <w:bCs w:val="0"/>
                <w:caps w:val="0"/>
                <w:noProof/>
                <w:szCs w:val="22"/>
                <w:lang w:eastAsia="da-DK"/>
              </w:rPr>
              <w:tab/>
            </w:r>
            <w:r w:rsidR="00583610" w:rsidRPr="006E04D8">
              <w:rPr>
                <w:rStyle w:val="Hyperlink"/>
                <w:rFonts w:cstheme="minorHAnsi"/>
                <w:noProof/>
              </w:rPr>
              <w:t>TESTEN</w:t>
            </w:r>
            <w:r w:rsidR="00583610">
              <w:rPr>
                <w:noProof/>
                <w:webHidden/>
              </w:rPr>
              <w:tab/>
            </w:r>
            <w:r w:rsidR="00583610">
              <w:rPr>
                <w:noProof/>
                <w:webHidden/>
              </w:rPr>
              <w:fldChar w:fldCharType="begin"/>
            </w:r>
            <w:r w:rsidR="00583610">
              <w:rPr>
                <w:noProof/>
                <w:webHidden/>
              </w:rPr>
              <w:instrText xml:space="preserve"> PAGEREF _Toc75782554 \h </w:instrText>
            </w:r>
            <w:r w:rsidR="00583610">
              <w:rPr>
                <w:noProof/>
                <w:webHidden/>
              </w:rPr>
            </w:r>
            <w:r w:rsidR="00583610">
              <w:rPr>
                <w:noProof/>
                <w:webHidden/>
              </w:rPr>
              <w:fldChar w:fldCharType="separate"/>
            </w:r>
            <w:r>
              <w:rPr>
                <w:noProof/>
                <w:webHidden/>
              </w:rPr>
              <w:t>10</w:t>
            </w:r>
            <w:r w:rsidR="00583610">
              <w:rPr>
                <w:noProof/>
                <w:webHidden/>
              </w:rPr>
              <w:fldChar w:fldCharType="end"/>
            </w:r>
          </w:hyperlink>
        </w:p>
        <w:p w14:paraId="338F6288" w14:textId="25F1B8A4" w:rsidR="00583610" w:rsidRDefault="00806025">
          <w:pPr>
            <w:pStyle w:val="Indholdsfortegnelse2"/>
            <w:tabs>
              <w:tab w:val="left" w:pos="660"/>
              <w:tab w:val="right" w:leader="dot" w:pos="14562"/>
            </w:tabs>
            <w:rPr>
              <w:rFonts w:eastAsiaTheme="minorEastAsia" w:cstheme="minorBidi"/>
              <w:bCs w:val="0"/>
              <w:noProof/>
              <w:szCs w:val="22"/>
              <w:lang w:eastAsia="da-DK"/>
            </w:rPr>
          </w:pPr>
          <w:hyperlink w:anchor="_Toc75782555" w:history="1">
            <w:r w:rsidR="00583610" w:rsidRPr="006E04D8">
              <w:rPr>
                <w:rStyle w:val="Hyperlink"/>
                <w:rFonts w:eastAsia="Calibri"/>
                <w:noProof/>
              </w:rPr>
              <w:t>3.1</w:t>
            </w:r>
            <w:r w:rsidR="00583610">
              <w:rPr>
                <w:rFonts w:eastAsiaTheme="minorEastAsia" w:cstheme="minorBidi"/>
                <w:bCs w:val="0"/>
                <w:noProof/>
                <w:szCs w:val="22"/>
                <w:lang w:eastAsia="da-DK"/>
              </w:rPr>
              <w:tab/>
            </w:r>
            <w:r w:rsidR="00583610" w:rsidRPr="006E04D8">
              <w:rPr>
                <w:rStyle w:val="Hyperlink"/>
                <w:rFonts w:eastAsia="Calibri"/>
                <w:noProof/>
              </w:rPr>
              <w:t>Test af generelle krav</w:t>
            </w:r>
            <w:r w:rsidR="00583610">
              <w:rPr>
                <w:noProof/>
                <w:webHidden/>
              </w:rPr>
              <w:tab/>
            </w:r>
            <w:r w:rsidR="00583610">
              <w:rPr>
                <w:noProof/>
                <w:webHidden/>
              </w:rPr>
              <w:fldChar w:fldCharType="begin"/>
            </w:r>
            <w:r w:rsidR="00583610">
              <w:rPr>
                <w:noProof/>
                <w:webHidden/>
              </w:rPr>
              <w:instrText xml:space="preserve"> PAGEREF _Toc75782555 \h </w:instrText>
            </w:r>
            <w:r w:rsidR="00583610">
              <w:rPr>
                <w:noProof/>
                <w:webHidden/>
              </w:rPr>
            </w:r>
            <w:r w:rsidR="00583610">
              <w:rPr>
                <w:noProof/>
                <w:webHidden/>
              </w:rPr>
              <w:fldChar w:fldCharType="separate"/>
            </w:r>
            <w:r>
              <w:rPr>
                <w:noProof/>
                <w:webHidden/>
              </w:rPr>
              <w:t>11</w:t>
            </w:r>
            <w:r w:rsidR="00583610">
              <w:rPr>
                <w:noProof/>
                <w:webHidden/>
              </w:rPr>
              <w:fldChar w:fldCharType="end"/>
            </w:r>
          </w:hyperlink>
        </w:p>
        <w:p w14:paraId="1EC3DBEB" w14:textId="092F5D77" w:rsidR="00583610" w:rsidRDefault="00806025">
          <w:pPr>
            <w:pStyle w:val="Indholdsfortegnelse2"/>
            <w:tabs>
              <w:tab w:val="left" w:pos="660"/>
              <w:tab w:val="right" w:leader="dot" w:pos="14562"/>
            </w:tabs>
            <w:rPr>
              <w:rFonts w:eastAsiaTheme="minorEastAsia" w:cstheme="minorBidi"/>
              <w:bCs w:val="0"/>
              <w:noProof/>
              <w:szCs w:val="22"/>
              <w:lang w:eastAsia="da-DK"/>
            </w:rPr>
          </w:pPr>
          <w:hyperlink w:anchor="_Toc75782556" w:history="1">
            <w:r w:rsidR="00583610" w:rsidRPr="006E04D8">
              <w:rPr>
                <w:rStyle w:val="Hyperlink"/>
                <w:rFonts w:eastAsia="Calibri"/>
                <w:noProof/>
              </w:rPr>
              <w:t>3.2</w:t>
            </w:r>
            <w:r w:rsidR="00583610">
              <w:rPr>
                <w:rFonts w:eastAsiaTheme="minorEastAsia" w:cstheme="minorBidi"/>
                <w:bCs w:val="0"/>
                <w:noProof/>
                <w:szCs w:val="22"/>
                <w:lang w:eastAsia="da-DK"/>
              </w:rPr>
              <w:tab/>
            </w:r>
            <w:r w:rsidR="00583610" w:rsidRPr="006E04D8">
              <w:rPr>
                <w:rStyle w:val="Hyperlink"/>
                <w:rFonts w:eastAsia="Calibri"/>
                <w:noProof/>
              </w:rPr>
              <w:t>Test af krav til indhold og flow/arbejdsgange</w:t>
            </w:r>
            <w:r w:rsidR="00583610">
              <w:rPr>
                <w:noProof/>
                <w:webHidden/>
              </w:rPr>
              <w:tab/>
            </w:r>
            <w:r w:rsidR="00583610">
              <w:rPr>
                <w:noProof/>
                <w:webHidden/>
              </w:rPr>
              <w:fldChar w:fldCharType="begin"/>
            </w:r>
            <w:r w:rsidR="00583610">
              <w:rPr>
                <w:noProof/>
                <w:webHidden/>
              </w:rPr>
              <w:instrText xml:space="preserve"> PAGEREF _Toc75782556 \h </w:instrText>
            </w:r>
            <w:r w:rsidR="00583610">
              <w:rPr>
                <w:noProof/>
                <w:webHidden/>
              </w:rPr>
            </w:r>
            <w:r w:rsidR="00583610">
              <w:rPr>
                <w:noProof/>
                <w:webHidden/>
              </w:rPr>
              <w:fldChar w:fldCharType="separate"/>
            </w:r>
            <w:r>
              <w:rPr>
                <w:noProof/>
                <w:webHidden/>
              </w:rPr>
              <w:t>12</w:t>
            </w:r>
            <w:r w:rsidR="00583610">
              <w:rPr>
                <w:noProof/>
                <w:webHidden/>
              </w:rPr>
              <w:fldChar w:fldCharType="end"/>
            </w:r>
          </w:hyperlink>
        </w:p>
        <w:p w14:paraId="5AD8780C" w14:textId="10E3406D" w:rsidR="00583610" w:rsidRDefault="00806025">
          <w:pPr>
            <w:pStyle w:val="Indholdsfortegnelse2"/>
            <w:tabs>
              <w:tab w:val="left" w:pos="660"/>
              <w:tab w:val="right" w:leader="dot" w:pos="14562"/>
            </w:tabs>
            <w:rPr>
              <w:rFonts w:eastAsiaTheme="minorEastAsia" w:cstheme="minorBidi"/>
              <w:bCs w:val="0"/>
              <w:noProof/>
              <w:szCs w:val="22"/>
              <w:lang w:eastAsia="da-DK"/>
            </w:rPr>
          </w:pPr>
          <w:hyperlink w:anchor="_Toc75782557" w:history="1">
            <w:r w:rsidR="00583610" w:rsidRPr="006E04D8">
              <w:rPr>
                <w:rStyle w:val="Hyperlink"/>
                <w:rFonts w:eastAsia="Calibri"/>
                <w:noProof/>
              </w:rPr>
              <w:t>3.3</w:t>
            </w:r>
            <w:r w:rsidR="00583610">
              <w:rPr>
                <w:rFonts w:eastAsiaTheme="minorEastAsia" w:cstheme="minorBidi"/>
                <w:bCs w:val="0"/>
                <w:noProof/>
                <w:szCs w:val="22"/>
                <w:lang w:eastAsia="da-DK"/>
              </w:rPr>
              <w:tab/>
            </w:r>
            <w:r w:rsidR="00583610" w:rsidRPr="006E04D8">
              <w:rPr>
                <w:rStyle w:val="Hyperlink"/>
                <w:rFonts w:eastAsia="Calibri"/>
                <w:noProof/>
              </w:rPr>
              <w:t>Tekniske krav</w:t>
            </w:r>
            <w:r w:rsidR="00583610">
              <w:rPr>
                <w:noProof/>
                <w:webHidden/>
              </w:rPr>
              <w:tab/>
            </w:r>
            <w:r w:rsidR="00583610">
              <w:rPr>
                <w:noProof/>
                <w:webHidden/>
              </w:rPr>
              <w:fldChar w:fldCharType="begin"/>
            </w:r>
            <w:r w:rsidR="00583610">
              <w:rPr>
                <w:noProof/>
                <w:webHidden/>
              </w:rPr>
              <w:instrText xml:space="preserve"> PAGEREF _Toc75782557 \h </w:instrText>
            </w:r>
            <w:r w:rsidR="00583610">
              <w:rPr>
                <w:noProof/>
                <w:webHidden/>
              </w:rPr>
            </w:r>
            <w:r w:rsidR="00583610">
              <w:rPr>
                <w:noProof/>
                <w:webHidden/>
              </w:rPr>
              <w:fldChar w:fldCharType="separate"/>
            </w:r>
            <w:r>
              <w:rPr>
                <w:noProof/>
                <w:webHidden/>
              </w:rPr>
              <w:t>35</w:t>
            </w:r>
            <w:r w:rsidR="00583610">
              <w:rPr>
                <w:noProof/>
                <w:webHidden/>
              </w:rPr>
              <w:fldChar w:fldCharType="end"/>
            </w:r>
          </w:hyperlink>
        </w:p>
        <w:p w14:paraId="0D6EBD54" w14:textId="3D824E9C" w:rsidR="00FC0130" w:rsidRPr="00DF591E" w:rsidRDefault="00880086">
          <w:pPr>
            <w:rPr>
              <w:rFonts w:cstheme="minorHAnsi"/>
            </w:rPr>
          </w:pPr>
          <w:r w:rsidRPr="00DF591E">
            <w:rPr>
              <w:rFonts w:cstheme="minorHAnsi"/>
              <w:b/>
              <w:bCs/>
              <w:caps/>
              <w:szCs w:val="28"/>
            </w:rPr>
            <w:fldChar w:fldCharType="end"/>
          </w:r>
        </w:p>
      </w:sdtContent>
    </w:sdt>
    <w:p w14:paraId="6C61FC94" w14:textId="77777777" w:rsidR="00BA139B" w:rsidRPr="00583610" w:rsidRDefault="00BA139B">
      <w:pPr>
        <w:spacing w:after="0"/>
        <w:rPr>
          <w:rFonts w:cstheme="minorHAnsi"/>
          <w:b/>
          <w:bCs/>
          <w:caps/>
          <w:color w:val="0A6CC4"/>
          <w:kern w:val="32"/>
          <w:sz w:val="32"/>
          <w:szCs w:val="32"/>
        </w:rPr>
      </w:pPr>
      <w:bookmarkStart w:id="0" w:name="_Ref153284170"/>
      <w:bookmarkStart w:id="1" w:name="_Toc253066856"/>
      <w:bookmarkStart w:id="2" w:name="_Toc273967332"/>
      <w:bookmarkStart w:id="3" w:name="_Toc273967376"/>
      <w:r w:rsidRPr="00DF591E">
        <w:rPr>
          <w:rFonts w:cstheme="minorHAnsi"/>
        </w:rPr>
        <w:br w:type="page"/>
      </w:r>
    </w:p>
    <w:p w14:paraId="0623BB65" w14:textId="77777777" w:rsidR="007C0E16" w:rsidRDefault="001D2174" w:rsidP="001D2174">
      <w:pPr>
        <w:pStyle w:val="Overskrift1"/>
      </w:pPr>
      <w:bookmarkStart w:id="4" w:name="_Toc75782543"/>
      <w:bookmarkEnd w:id="0"/>
      <w:bookmarkEnd w:id="1"/>
      <w:bookmarkEnd w:id="2"/>
      <w:bookmarkEnd w:id="3"/>
      <w:r>
        <w:lastRenderedPageBreak/>
        <w:t>Indledning</w:t>
      </w:r>
      <w:bookmarkEnd w:id="4"/>
    </w:p>
    <w:p w14:paraId="531CEBB2" w14:textId="107A82C1" w:rsidR="00303AD4" w:rsidRDefault="009A4CAF" w:rsidP="00303AD4">
      <w:pPr>
        <w:rPr>
          <w:rFonts w:cstheme="minorHAnsi"/>
        </w:rPr>
      </w:pPr>
      <w:bookmarkStart w:id="5" w:name="_Hlk62804796"/>
      <w:bookmarkStart w:id="6" w:name="_Toc273967333"/>
      <w:bookmarkStart w:id="7" w:name="_Toc273967377"/>
      <w:r>
        <w:rPr>
          <w:rFonts w:cstheme="minorHAnsi"/>
        </w:rPr>
        <w:t>Dette er en testprotokol for afsendelse af ”Advis om sygehusophold”</w:t>
      </w:r>
      <w:r w:rsidR="00303AD4">
        <w:rPr>
          <w:rFonts w:cstheme="minorHAnsi"/>
        </w:rPr>
        <w:t xml:space="preserve"> (</w:t>
      </w:r>
      <w:proofErr w:type="spellStart"/>
      <w:r w:rsidR="00303AD4">
        <w:rPr>
          <w:rFonts w:cstheme="minorHAnsi"/>
        </w:rPr>
        <w:t>HospitalNotification</w:t>
      </w:r>
      <w:proofErr w:type="spellEnd"/>
      <w:r w:rsidR="00303AD4">
        <w:rPr>
          <w:rFonts w:cstheme="minorHAnsi"/>
        </w:rPr>
        <w:t>)</w:t>
      </w:r>
      <w:r>
        <w:rPr>
          <w:rFonts w:cstheme="minorHAnsi"/>
        </w:rPr>
        <w:t xml:space="preserve">. </w:t>
      </w:r>
      <w:r w:rsidR="00303AD4">
        <w:rPr>
          <w:rFonts w:cstheme="minorHAnsi"/>
        </w:rPr>
        <w:t>Med ”Advis om sygehusophold” adviseres borgerens bopælskommune om en borgers sygehusophold (indlæggelse, akut ambulant sygehusophold, orlov, udskrivelse og død). ”Advis om sygehusophold” er således medvirkende til at sikre grundlaget for et sammenhængende patientforløb over sektorgrænser ved at informere borgerens bopælskommune om en borgers ophold på sygehuset. Det giver modtageren mulig</w:t>
      </w:r>
      <w:r w:rsidR="00303AD4" w:rsidRPr="00AD7964">
        <w:rPr>
          <w:rFonts w:cstheme="minorHAnsi"/>
        </w:rPr>
        <w:t>hed for – under sygehusopholdet - at pausere aktuelle ydelser og at igangsætte igen, når sygehusopholdet ophører. Samtidig kan modtagelse af ”advis om sygehusophold” udløse automatisk</w:t>
      </w:r>
      <w:r w:rsidR="00303AD4">
        <w:rPr>
          <w:rFonts w:cstheme="minorHAnsi"/>
        </w:rPr>
        <w:t xml:space="preserve"> afsendelse af indlæggelsesrapport (XDIS16) fra modtagers system, som giver sygehuspersonalet et overblik over patientens aktuelle ydelser, funktionsniveau og sundhedsfaglige problemer.</w:t>
      </w:r>
    </w:p>
    <w:p w14:paraId="178AF8EA" w14:textId="77777777" w:rsidR="00303AD4" w:rsidRDefault="00303AD4" w:rsidP="00303AD4">
      <w:pPr>
        <w:rPr>
          <w:rFonts w:cstheme="minorHAnsi"/>
        </w:rPr>
      </w:pPr>
      <w:r>
        <w:rPr>
          <w:rFonts w:cstheme="minorHAnsi"/>
        </w:rPr>
        <w:t>Da sygehuset ikke på forhånd kan afgøre hvilke borgere, der aktuelt modtager ydelser fra primær sektor, dannes ”advis om sygehusophold” på alle borgere med cpr.nr. og fast bopælsadresse i Danmark ved</w:t>
      </w:r>
      <w:r w:rsidRPr="006D67B0">
        <w:rPr>
          <w:rFonts w:cstheme="minorHAnsi"/>
        </w:rPr>
        <w:t xml:space="preserve"> registrering i sygehusets EPJ-system. Modtagersystemet sikrer</w:t>
      </w:r>
      <w:r>
        <w:rPr>
          <w:rFonts w:cstheme="minorHAnsi"/>
        </w:rPr>
        <w:t>,</w:t>
      </w:r>
      <w:r w:rsidRPr="006D67B0">
        <w:rPr>
          <w:rFonts w:cstheme="minorHAnsi"/>
        </w:rPr>
        <w:t xml:space="preserve"> at advis om sygehusophold kun indlæses og synliggøres på borgere, som modtager ydelser indenfor det gældende lovgrundlag</w:t>
      </w:r>
      <w:r>
        <w:rPr>
          <w:rFonts w:cstheme="minorHAnsi"/>
        </w:rPr>
        <w:t>.</w:t>
      </w:r>
    </w:p>
    <w:p w14:paraId="3571CA53" w14:textId="497BD60A" w:rsidR="009A4CAF" w:rsidRDefault="009A4CAF" w:rsidP="00303AD4">
      <w:pPr>
        <w:rPr>
          <w:rFonts w:ascii="Roboto Light" w:hAnsi="Roboto Light"/>
          <w:szCs w:val="22"/>
        </w:rPr>
      </w:pPr>
      <w:r w:rsidRPr="00BE6F99">
        <w:rPr>
          <w:rFonts w:cstheme="minorHAnsi"/>
        </w:rPr>
        <w:t>Adviser om sygehusophold udveksles med baggrund i Sundhedsloven og Retssikkerhedslovens §12c:</w:t>
      </w:r>
    </w:p>
    <w:p w14:paraId="696B91B0" w14:textId="77777777" w:rsidR="009A4CAF" w:rsidRPr="00BE6F99" w:rsidRDefault="009A4CAF" w:rsidP="009A4CAF">
      <w:pPr>
        <w:pStyle w:val="Strktcitat"/>
        <w:jc w:val="left"/>
        <w:rPr>
          <w:rFonts w:asciiTheme="minorHAnsi" w:hAnsiTheme="minorHAnsi" w:cstheme="minorHAnsi"/>
          <w:color w:val="000000" w:themeColor="text1"/>
        </w:rPr>
      </w:pPr>
      <w:r w:rsidRPr="00BE6F99">
        <w:rPr>
          <w:rFonts w:asciiTheme="minorHAnsi" w:hAnsiTheme="minorHAnsi" w:cstheme="minorHAnsi"/>
          <w:color w:val="000000" w:themeColor="text1"/>
        </w:rPr>
        <w:t xml:space="preserve">”Til brug for tilrettelæggelsen af omsorgsopgaver m.v. efter § 79 a og kapitel 16 i lov om social service og sundhedsloven samt til brug for opfølgning af sager efter §§ 8-10 i lov om sygedagpenge kan kommunalbestyrelser og sygehuse udveksle oplysninger om indlæggelse på og udskrivning fra sygehuse af </w:t>
      </w:r>
      <w:r>
        <w:rPr>
          <w:rFonts w:asciiTheme="minorHAnsi" w:hAnsiTheme="minorHAnsi" w:cstheme="minorHAnsi"/>
          <w:color w:val="000000" w:themeColor="text1"/>
        </w:rPr>
        <w:t>borgere</w:t>
      </w:r>
      <w:r w:rsidRPr="00BE6F99">
        <w:rPr>
          <w:rFonts w:asciiTheme="minorHAnsi" w:hAnsiTheme="minorHAnsi" w:cstheme="minorHAnsi"/>
          <w:color w:val="000000" w:themeColor="text1"/>
        </w:rPr>
        <w:t xml:space="preserve"> i kommunen. Udvekslingen kan ske automatisk og uden </w:t>
      </w:r>
      <w:r>
        <w:rPr>
          <w:rFonts w:asciiTheme="minorHAnsi" w:hAnsiTheme="minorHAnsi" w:cstheme="minorHAnsi"/>
          <w:color w:val="000000" w:themeColor="text1"/>
        </w:rPr>
        <w:t xml:space="preserve">borgerens </w:t>
      </w:r>
      <w:r w:rsidRPr="00BE6F99">
        <w:rPr>
          <w:rFonts w:asciiTheme="minorHAnsi" w:hAnsiTheme="minorHAnsi" w:cstheme="minorHAnsi"/>
          <w:color w:val="000000" w:themeColor="text1"/>
        </w:rPr>
        <w:t>samtykke.”                                                     (</w:t>
      </w:r>
      <w:r w:rsidRPr="00BE6F99">
        <w:rPr>
          <w:rFonts w:asciiTheme="minorHAnsi" w:hAnsiTheme="minorHAnsi" w:cstheme="minorHAnsi"/>
          <w:i w:val="0"/>
          <w:color w:val="000000" w:themeColor="text1"/>
          <w:sz w:val="16"/>
          <w:szCs w:val="16"/>
        </w:rPr>
        <w:t xml:space="preserve">Retssikkerhedsloven 12c </w:t>
      </w:r>
      <w:r w:rsidRPr="00BE6F99">
        <w:rPr>
          <w:rFonts w:asciiTheme="minorHAnsi" w:hAnsiTheme="minorHAnsi" w:cstheme="minorHAnsi"/>
          <w:bCs/>
          <w:i w:val="0"/>
          <w:color w:val="000000"/>
          <w:sz w:val="17"/>
          <w:szCs w:val="17"/>
          <w:shd w:val="clear" w:color="auto" w:fill="FFFFFF"/>
        </w:rPr>
        <w:t>LBK nr. 826 af 16/08/2019)</w:t>
      </w:r>
    </w:p>
    <w:p w14:paraId="2F4FEDAF" w14:textId="39CF2C34" w:rsidR="009A4CAF" w:rsidRDefault="009A4CAF" w:rsidP="009A4CAF">
      <w:pPr>
        <w:rPr>
          <w:rFonts w:cstheme="minorHAnsi"/>
        </w:rPr>
      </w:pPr>
      <w:proofErr w:type="spellStart"/>
      <w:r w:rsidRPr="00BE6F99">
        <w:rPr>
          <w:rFonts w:cstheme="minorHAnsi"/>
        </w:rPr>
        <w:t>Servicelovens</w:t>
      </w:r>
      <w:proofErr w:type="spellEnd"/>
      <w:r w:rsidRPr="00BE6F99">
        <w:rPr>
          <w:rFonts w:cstheme="minorHAnsi"/>
        </w:rPr>
        <w:t xml:space="preserve"> §79 a omfatter forebyggende hjemmebesøg og kapitel 16 indeholder §§ 81-99, som omfatter Personlig hjælp, omsorg og pleje samt plejetestamenter.</w:t>
      </w:r>
    </w:p>
    <w:p w14:paraId="285E1064" w14:textId="77777777" w:rsidR="009A4CAF" w:rsidRPr="00BE6F99" w:rsidRDefault="009A4CAF" w:rsidP="009A4CAF">
      <w:pPr>
        <w:rPr>
          <w:rFonts w:cstheme="minorHAnsi"/>
        </w:rPr>
      </w:pPr>
      <w:r w:rsidRPr="00BE6F99">
        <w:rPr>
          <w:rFonts w:cstheme="minorHAnsi"/>
        </w:rPr>
        <w:t xml:space="preserve">Lovændring af Retssikkerhedslovens §12c har forventet ikrafttræden </w:t>
      </w:r>
      <w:r>
        <w:rPr>
          <w:rFonts w:cstheme="minorHAnsi"/>
        </w:rPr>
        <w:t xml:space="preserve">1. januar 2022 </w:t>
      </w:r>
      <w:r w:rsidRPr="00BE6F99">
        <w:rPr>
          <w:rFonts w:cstheme="minorHAnsi"/>
        </w:rPr>
        <w:t xml:space="preserve"> og vil også omfatte akutte ambulante sygehusophold. </w:t>
      </w:r>
    </w:p>
    <w:p w14:paraId="60C86513" w14:textId="77777777" w:rsidR="006379C8" w:rsidRPr="00020701" w:rsidRDefault="006379C8" w:rsidP="002545D0">
      <w:pPr>
        <w:pStyle w:val="Overskrift2"/>
        <w:rPr>
          <w:lang w:val="da-DK"/>
        </w:rPr>
      </w:pPr>
      <w:bookmarkStart w:id="8" w:name="_Toc75782544"/>
      <w:bookmarkEnd w:id="5"/>
      <w:r w:rsidRPr="00020701">
        <w:rPr>
          <w:lang w:val="da-DK"/>
        </w:rPr>
        <w:t>Formål</w:t>
      </w:r>
      <w:bookmarkEnd w:id="6"/>
      <w:bookmarkEnd w:id="7"/>
      <w:bookmarkEnd w:id="8"/>
    </w:p>
    <w:p w14:paraId="060F12A7" w14:textId="77E13A32" w:rsidR="00303AD4" w:rsidRDefault="00303AD4" w:rsidP="00303AD4">
      <w:pPr>
        <w:rPr>
          <w:rFonts w:eastAsia="Calibri"/>
        </w:rPr>
      </w:pPr>
      <w:bookmarkStart w:id="9" w:name="_Toc42524238"/>
      <w:bookmarkStart w:id="10" w:name="_Ref55977248"/>
      <w:r>
        <w:rPr>
          <w:rFonts w:eastAsia="Calibri"/>
        </w:rPr>
        <w:t xml:space="preserve">Testprotokollen danner udgangspunkt for den test, der skal sikre, at leverandøren har implementeret </w:t>
      </w:r>
      <w:proofErr w:type="spellStart"/>
      <w:r>
        <w:rPr>
          <w:rFonts w:eastAsia="Calibri"/>
        </w:rPr>
        <w:t>HospitalNotification</w:t>
      </w:r>
      <w:proofErr w:type="spellEnd"/>
      <w:r>
        <w:rPr>
          <w:rFonts w:eastAsia="Calibri"/>
        </w:rPr>
        <w:t xml:space="preserve"> med tilfredsstillende kvalitet. </w:t>
      </w:r>
      <w:r w:rsidRPr="004844B5">
        <w:rPr>
          <w:rFonts w:eastAsia="Calibri"/>
        </w:rPr>
        <w:t xml:space="preserve">Testprotokollen omfatter </w:t>
      </w:r>
      <w:r>
        <w:rPr>
          <w:rFonts w:eastAsia="Calibri"/>
        </w:rPr>
        <w:t xml:space="preserve">bl.a. </w:t>
      </w:r>
      <w:r w:rsidRPr="004844B5">
        <w:rPr>
          <w:rFonts w:eastAsia="Calibri"/>
        </w:rPr>
        <w:t xml:space="preserve">test af korrekt understøttelse af arbejdsgange og indhold, </w:t>
      </w:r>
      <w:proofErr w:type="spellStart"/>
      <w:r w:rsidRPr="004844B5">
        <w:rPr>
          <w:rFonts w:eastAsia="Calibri"/>
        </w:rPr>
        <w:t>kvitteringsflow</w:t>
      </w:r>
      <w:proofErr w:type="spellEnd"/>
      <w:r w:rsidRPr="004844B5">
        <w:rPr>
          <w:rFonts w:eastAsia="Calibri"/>
        </w:rPr>
        <w:t xml:space="preserve"> og </w:t>
      </w:r>
      <w:r>
        <w:rPr>
          <w:rFonts w:eastAsia="Calibri"/>
        </w:rPr>
        <w:t xml:space="preserve">sammenkædning af adviser i et sygehusforløb og anvendes også ifm. leverandørens </w:t>
      </w:r>
      <w:hyperlink w:anchor="_Forudsætninger_for_test" w:history="1">
        <w:proofErr w:type="spellStart"/>
        <w:r w:rsidRPr="00E104C5">
          <w:rPr>
            <w:rStyle w:val="MedComHyperlinkChar"/>
            <w:rFonts w:eastAsia="Calibri"/>
            <w:sz w:val="22"/>
            <w:szCs w:val="22"/>
          </w:rPr>
          <w:t>egentest</w:t>
        </w:r>
        <w:proofErr w:type="spellEnd"/>
      </w:hyperlink>
      <w:r>
        <w:rPr>
          <w:rFonts w:eastAsia="Calibri"/>
        </w:rPr>
        <w:t xml:space="preserve"> (se mere nedenfor).  </w:t>
      </w:r>
    </w:p>
    <w:p w14:paraId="378C4664" w14:textId="1B752A3F" w:rsidR="00303AD4" w:rsidRDefault="00303AD4" w:rsidP="00303AD4">
      <w:pPr>
        <w:rPr>
          <w:rFonts w:eastAsia="Calibri"/>
        </w:rPr>
      </w:pPr>
    </w:p>
    <w:p w14:paraId="2024B378" w14:textId="77777777" w:rsidR="00303AD4" w:rsidRPr="00303AD4" w:rsidRDefault="00303AD4" w:rsidP="00303AD4">
      <w:pPr>
        <w:pStyle w:val="Overskrift2"/>
      </w:pPr>
      <w:bookmarkStart w:id="11" w:name="_Ref66951902"/>
      <w:bookmarkStart w:id="12" w:name="_Toc67595482"/>
      <w:bookmarkStart w:id="13" w:name="_Toc75782545"/>
      <w:proofErr w:type="spellStart"/>
      <w:r w:rsidRPr="00303AD4">
        <w:lastRenderedPageBreak/>
        <w:t>Forudsætninger</w:t>
      </w:r>
      <w:proofErr w:type="spellEnd"/>
      <w:r w:rsidRPr="00303AD4">
        <w:t xml:space="preserve"> for test</w:t>
      </w:r>
      <w:bookmarkEnd w:id="11"/>
      <w:bookmarkEnd w:id="12"/>
      <w:bookmarkEnd w:id="13"/>
    </w:p>
    <w:p w14:paraId="3B05C25C" w14:textId="77777777" w:rsidR="00303AD4" w:rsidRDefault="00303AD4" w:rsidP="00303AD4">
      <w:pPr>
        <w:rPr>
          <w:rFonts w:eastAsia="Calibri"/>
        </w:rPr>
      </w:pPr>
      <w:r>
        <w:rPr>
          <w:rFonts w:eastAsia="Calibri"/>
        </w:rPr>
        <w:t>Følgende forudsætninger skal være opfyldt forud for gennemførsel af denne testprotokol:</w:t>
      </w:r>
    </w:p>
    <w:p w14:paraId="66FE0D00" w14:textId="16828E6C" w:rsidR="00303AD4" w:rsidRPr="006377DD" w:rsidRDefault="00303AD4" w:rsidP="00303AD4">
      <w:pPr>
        <w:pStyle w:val="Listeafsnit"/>
        <w:numPr>
          <w:ilvl w:val="0"/>
          <w:numId w:val="19"/>
        </w:numPr>
      </w:pPr>
      <w:r>
        <w:rPr>
          <w:rFonts w:eastAsia="Calibri"/>
        </w:rPr>
        <w:t xml:space="preserve">Leverandøren har gennemlæst standarddokumentationen samt </w:t>
      </w:r>
      <w:proofErr w:type="spellStart"/>
      <w:r>
        <w:rPr>
          <w:rFonts w:eastAsia="Calibri"/>
        </w:rPr>
        <w:t>syn</w:t>
      </w:r>
      <w:r w:rsidRPr="002C7067">
        <w:rPr>
          <w:rFonts w:eastAsia="Calibri"/>
        </w:rPr>
        <w:t>&amp;</w:t>
      </w:r>
      <w:r>
        <w:rPr>
          <w:rFonts w:eastAsia="Calibri"/>
        </w:rPr>
        <w:t>k</w:t>
      </w:r>
      <w:r w:rsidRPr="002C7067">
        <w:rPr>
          <w:rFonts w:eastAsia="Calibri"/>
        </w:rPr>
        <w:t>om</w:t>
      </w:r>
      <w:proofErr w:type="spellEnd"/>
      <w:r w:rsidRPr="006377DD">
        <w:rPr>
          <w:rFonts w:eastAsia="Calibri"/>
        </w:rPr>
        <w:t xml:space="preserve">, </w:t>
      </w:r>
      <w:r w:rsidRPr="003B194E">
        <w:rPr>
          <w:rFonts w:eastAsia="Calibri"/>
          <w:szCs w:val="22"/>
        </w:rPr>
        <w:t xml:space="preserve">se </w:t>
      </w:r>
      <w:hyperlink w:anchor="_Baggrundsmateriale" w:history="1">
        <w:r w:rsidRPr="003B194E">
          <w:rPr>
            <w:rStyle w:val="MedComHyperlinkChar"/>
            <w:rFonts w:eastAsia="Calibri"/>
            <w:sz w:val="22"/>
            <w:szCs w:val="22"/>
          </w:rPr>
          <w:t>baggrundsmateriale</w:t>
        </w:r>
      </w:hyperlink>
      <w:r w:rsidRPr="003B194E">
        <w:rPr>
          <w:rFonts w:eastAsia="Calibri"/>
          <w:szCs w:val="22"/>
        </w:rPr>
        <w:t xml:space="preserve"> nede</w:t>
      </w:r>
      <w:r>
        <w:rPr>
          <w:rFonts w:eastAsia="Calibri"/>
        </w:rPr>
        <w:t>nfor</w:t>
      </w:r>
      <w:r w:rsidRPr="006377DD">
        <w:rPr>
          <w:rFonts w:eastAsia="Calibri"/>
        </w:rPr>
        <w:t>.</w:t>
      </w:r>
    </w:p>
    <w:p w14:paraId="3B45A113" w14:textId="06FC98A3" w:rsidR="00303AD4" w:rsidRPr="00A21BD3" w:rsidRDefault="00303AD4" w:rsidP="00303AD4">
      <w:pPr>
        <w:pStyle w:val="Listeafsnit"/>
        <w:numPr>
          <w:ilvl w:val="0"/>
          <w:numId w:val="19"/>
        </w:numPr>
      </w:pPr>
      <w:r w:rsidRPr="00AD7964">
        <w:rPr>
          <w:rFonts w:eastAsia="Calibri"/>
        </w:rPr>
        <w:t xml:space="preserve">Leverandøren har foretaget en </w:t>
      </w:r>
      <w:proofErr w:type="spellStart"/>
      <w:r w:rsidRPr="00AD7964">
        <w:rPr>
          <w:rFonts w:eastAsia="Calibri"/>
        </w:rPr>
        <w:t>egentest</w:t>
      </w:r>
      <w:proofErr w:type="spellEnd"/>
      <w:r w:rsidRPr="00AD7964">
        <w:rPr>
          <w:rFonts w:eastAsia="Calibri"/>
        </w:rPr>
        <w:t>, herunder gennemført ikke-fejlede  ”</w:t>
      </w:r>
      <w:proofErr w:type="spellStart"/>
      <w:r w:rsidRPr="00AD7964">
        <w:rPr>
          <w:rFonts w:eastAsia="Calibri"/>
        </w:rPr>
        <w:t>TouchStone</w:t>
      </w:r>
      <w:proofErr w:type="spellEnd"/>
      <w:r w:rsidRPr="00AD7964">
        <w:rPr>
          <w:rFonts w:eastAsia="Calibri"/>
        </w:rPr>
        <w:t xml:space="preserve">” Test Suiter. I forbindelse med den endelige test og certificering skal </w:t>
      </w:r>
      <w:proofErr w:type="spellStart"/>
      <w:r w:rsidRPr="00AD7964">
        <w:rPr>
          <w:rFonts w:eastAsia="Calibri"/>
        </w:rPr>
        <w:t>TouchStone</w:t>
      </w:r>
      <w:proofErr w:type="spellEnd"/>
      <w:r w:rsidRPr="00AD7964">
        <w:rPr>
          <w:rFonts w:eastAsia="Calibri"/>
        </w:rPr>
        <w:t xml:space="preserve"> Test Suiterne gennemføres, selvom der i forbindelse med </w:t>
      </w:r>
      <w:proofErr w:type="spellStart"/>
      <w:r w:rsidRPr="00AD7964">
        <w:rPr>
          <w:rFonts w:eastAsia="Calibri"/>
        </w:rPr>
        <w:t>egentesten</w:t>
      </w:r>
      <w:proofErr w:type="spellEnd"/>
      <w:r w:rsidRPr="00AD7964">
        <w:rPr>
          <w:rFonts w:eastAsia="Calibri"/>
        </w:rPr>
        <w:t xml:space="preserve"> er udført et godkendt </w:t>
      </w:r>
      <w:proofErr w:type="spellStart"/>
      <w:r w:rsidRPr="00AD7964">
        <w:rPr>
          <w:rFonts w:eastAsia="Calibri"/>
        </w:rPr>
        <w:t>TouchStone</w:t>
      </w:r>
      <w:proofErr w:type="spellEnd"/>
      <w:r w:rsidRPr="00AD7964">
        <w:rPr>
          <w:rFonts w:eastAsia="Calibri"/>
        </w:rPr>
        <w:t xml:space="preserve"> resultat. Beskrivelse af </w:t>
      </w:r>
      <w:proofErr w:type="spellStart"/>
      <w:r w:rsidRPr="00AD7964">
        <w:rPr>
          <w:rFonts w:eastAsia="Calibri"/>
          <w:szCs w:val="22"/>
        </w:rPr>
        <w:t>TouchStone</w:t>
      </w:r>
      <w:proofErr w:type="spellEnd"/>
      <w:r w:rsidRPr="00AD7964">
        <w:rPr>
          <w:rFonts w:eastAsia="Calibri"/>
          <w:szCs w:val="22"/>
        </w:rPr>
        <w:t xml:space="preserve"> kan findes </w:t>
      </w:r>
      <w:r w:rsidRPr="00A21BD3">
        <w:rPr>
          <w:rFonts w:eastAsia="Calibri"/>
          <w:szCs w:val="22"/>
        </w:rPr>
        <w:t xml:space="preserve">i afsnit </w:t>
      </w:r>
      <w:r w:rsidRPr="00A21BD3">
        <w:rPr>
          <w:rFonts w:eastAsia="Calibri"/>
          <w:szCs w:val="22"/>
        </w:rPr>
        <w:fldChar w:fldCharType="begin"/>
      </w:r>
      <w:r w:rsidRPr="00A21BD3">
        <w:rPr>
          <w:rFonts w:eastAsia="Calibri"/>
          <w:szCs w:val="22"/>
        </w:rPr>
        <w:instrText xml:space="preserve"> REF _Ref66950961 \r \h  \* MERGEFORMAT </w:instrText>
      </w:r>
      <w:r w:rsidRPr="00A21BD3">
        <w:rPr>
          <w:rFonts w:eastAsia="Calibri"/>
          <w:szCs w:val="22"/>
        </w:rPr>
      </w:r>
      <w:r w:rsidRPr="00A21BD3">
        <w:rPr>
          <w:rFonts w:eastAsia="Calibri"/>
          <w:szCs w:val="22"/>
        </w:rPr>
        <w:fldChar w:fldCharType="separate"/>
      </w:r>
      <w:r w:rsidR="00806025">
        <w:rPr>
          <w:rFonts w:eastAsia="Calibri"/>
          <w:szCs w:val="22"/>
        </w:rPr>
        <w:t>1.3</w:t>
      </w:r>
      <w:r w:rsidRPr="00A21BD3">
        <w:rPr>
          <w:rFonts w:eastAsia="Calibri"/>
          <w:szCs w:val="22"/>
        </w:rPr>
        <w:fldChar w:fldCharType="end"/>
      </w:r>
      <w:r w:rsidRPr="00A21BD3">
        <w:rPr>
          <w:rFonts w:eastAsia="Calibri"/>
          <w:szCs w:val="22"/>
        </w:rPr>
        <w:t xml:space="preserve">. Leverandøren har adgang til </w:t>
      </w:r>
      <w:proofErr w:type="spellStart"/>
      <w:r w:rsidRPr="00A21BD3">
        <w:rPr>
          <w:rFonts w:eastAsia="Calibri"/>
          <w:szCs w:val="22"/>
        </w:rPr>
        <w:t>TouchStone</w:t>
      </w:r>
      <w:proofErr w:type="spellEnd"/>
      <w:r w:rsidRPr="00A21BD3">
        <w:rPr>
          <w:rFonts w:eastAsia="Calibri"/>
          <w:szCs w:val="22"/>
        </w:rPr>
        <w:t xml:space="preserve"> som organisation, enten ved en licens, som MedCom har leveret, eller en licens, som leverandøren selv har anskaffet.</w:t>
      </w:r>
      <w:r w:rsidRPr="00A21BD3">
        <w:rPr>
          <w:rFonts w:eastAsia="Calibri"/>
          <w:sz w:val="20"/>
        </w:rPr>
        <w:t xml:space="preserve"> </w:t>
      </w:r>
    </w:p>
    <w:p w14:paraId="79413B34" w14:textId="598AE002" w:rsidR="00303AD4" w:rsidRPr="00A21BD3" w:rsidRDefault="00303AD4" w:rsidP="00303AD4">
      <w:pPr>
        <w:pStyle w:val="Listeafsnit"/>
        <w:numPr>
          <w:ilvl w:val="0"/>
          <w:numId w:val="19"/>
        </w:numPr>
      </w:pPr>
      <w:r w:rsidRPr="00A21BD3">
        <w:rPr>
          <w:rFonts w:eastAsia="Calibri"/>
        </w:rPr>
        <w:t xml:space="preserve">Leverandøren har oprettet de testpersoner i SUT, som der er refereret til i afsnit </w:t>
      </w:r>
      <w:r w:rsidRPr="00A21BD3">
        <w:rPr>
          <w:rFonts w:eastAsia="Calibri"/>
        </w:rPr>
        <w:fldChar w:fldCharType="begin"/>
      </w:r>
      <w:r w:rsidRPr="00A21BD3">
        <w:rPr>
          <w:rFonts w:eastAsia="Calibri"/>
        </w:rPr>
        <w:instrText xml:space="preserve"> REF _Ref67299553 \r \h  \* MERGEFORMAT </w:instrText>
      </w:r>
      <w:r w:rsidRPr="00A21BD3">
        <w:rPr>
          <w:rFonts w:eastAsia="Calibri"/>
        </w:rPr>
      </w:r>
      <w:r w:rsidRPr="00A21BD3">
        <w:rPr>
          <w:rFonts w:eastAsia="Calibri"/>
        </w:rPr>
        <w:fldChar w:fldCharType="separate"/>
      </w:r>
      <w:r w:rsidR="00806025">
        <w:rPr>
          <w:rFonts w:eastAsia="Calibri"/>
        </w:rPr>
        <w:t>1.4</w:t>
      </w:r>
      <w:r w:rsidRPr="00A21BD3">
        <w:rPr>
          <w:rFonts w:eastAsia="Calibri"/>
        </w:rPr>
        <w:fldChar w:fldCharType="end"/>
      </w:r>
      <w:r w:rsidRPr="00A21BD3">
        <w:rPr>
          <w:rFonts w:eastAsia="Calibri"/>
        </w:rPr>
        <w:t xml:space="preserve">. </w:t>
      </w:r>
    </w:p>
    <w:p w14:paraId="568929E8" w14:textId="59BD65EA" w:rsidR="00303AD4" w:rsidRPr="00A21BD3" w:rsidRDefault="00303AD4" w:rsidP="00303AD4">
      <w:pPr>
        <w:pStyle w:val="Listeafsnit"/>
        <w:numPr>
          <w:ilvl w:val="0"/>
          <w:numId w:val="19"/>
        </w:numPr>
        <w:rPr>
          <w:rFonts w:eastAsiaTheme="minorEastAsia" w:cstheme="minorBidi"/>
        </w:rPr>
      </w:pPr>
      <w:r w:rsidRPr="00A21BD3">
        <w:rPr>
          <w:rFonts w:ascii="Calibri" w:eastAsia="Calibri" w:hAnsi="Calibri"/>
        </w:rPr>
        <w:t xml:space="preserve">Leverandørerne kan indlejre </w:t>
      </w:r>
      <w:proofErr w:type="spellStart"/>
      <w:r w:rsidR="00B004FF" w:rsidRPr="00A21BD3">
        <w:rPr>
          <w:rFonts w:ascii="Calibri" w:eastAsia="Calibri" w:hAnsi="Calibri"/>
        </w:rPr>
        <w:t>HospitalNotification</w:t>
      </w:r>
      <w:proofErr w:type="spellEnd"/>
      <w:r w:rsidR="00B004FF" w:rsidRPr="00A21BD3">
        <w:rPr>
          <w:rFonts w:ascii="Calibri" w:eastAsia="Calibri" w:hAnsi="Calibri"/>
        </w:rPr>
        <w:t>-meddelelser</w:t>
      </w:r>
      <w:r w:rsidRPr="00A21BD3">
        <w:rPr>
          <w:rFonts w:ascii="Calibri" w:eastAsia="Calibri" w:hAnsi="Calibri"/>
        </w:rPr>
        <w:t xml:space="preserve"> i en </w:t>
      </w:r>
      <w:proofErr w:type="spellStart"/>
      <w:r w:rsidRPr="00A21BD3">
        <w:rPr>
          <w:rFonts w:ascii="Calibri" w:eastAsia="Calibri" w:hAnsi="Calibri"/>
        </w:rPr>
        <w:t>VANSEnvelope</w:t>
      </w:r>
      <w:proofErr w:type="spellEnd"/>
      <w:r w:rsidRPr="00A21BD3">
        <w:rPr>
          <w:rFonts w:ascii="Calibri" w:eastAsia="Calibri" w:hAnsi="Calibri"/>
        </w:rPr>
        <w:t xml:space="preserve">. Se referencen i afsnit </w:t>
      </w:r>
      <w:r w:rsidRPr="00A21BD3">
        <w:rPr>
          <w:rFonts w:eastAsia="Calibri"/>
        </w:rPr>
        <w:fldChar w:fldCharType="begin"/>
      </w:r>
      <w:r w:rsidRPr="00A21BD3">
        <w:rPr>
          <w:rFonts w:ascii="Calibri" w:eastAsia="Calibri" w:hAnsi="Calibri"/>
        </w:rPr>
        <w:instrText xml:space="preserve"> REF _Ref67594994 \r \h </w:instrText>
      </w:r>
      <w:r w:rsidRPr="00A21BD3">
        <w:rPr>
          <w:rFonts w:eastAsia="Calibri"/>
        </w:rPr>
        <w:instrText xml:space="preserve"> \* MERGEFORMAT </w:instrText>
      </w:r>
      <w:r w:rsidRPr="00A21BD3">
        <w:rPr>
          <w:rFonts w:eastAsia="Calibri"/>
        </w:rPr>
      </w:r>
      <w:r w:rsidRPr="00A21BD3">
        <w:rPr>
          <w:rFonts w:eastAsia="Calibri"/>
        </w:rPr>
        <w:fldChar w:fldCharType="separate"/>
      </w:r>
      <w:r w:rsidR="00806025">
        <w:rPr>
          <w:rFonts w:ascii="Calibri" w:eastAsia="Calibri" w:hAnsi="Calibri"/>
        </w:rPr>
        <w:t>1.5</w:t>
      </w:r>
      <w:r w:rsidRPr="00A21BD3">
        <w:rPr>
          <w:rFonts w:eastAsia="Calibri"/>
        </w:rPr>
        <w:fldChar w:fldCharType="end"/>
      </w:r>
      <w:r w:rsidRPr="00A21BD3">
        <w:rPr>
          <w:rFonts w:eastAsia="Calibri"/>
        </w:rPr>
        <w:t xml:space="preserve"> for, hvordan </w:t>
      </w:r>
      <w:proofErr w:type="spellStart"/>
      <w:r w:rsidRPr="00A21BD3">
        <w:rPr>
          <w:rFonts w:eastAsia="Calibri"/>
        </w:rPr>
        <w:t>VANSEnvelop’en</w:t>
      </w:r>
      <w:proofErr w:type="spellEnd"/>
      <w:r w:rsidRPr="00A21BD3">
        <w:rPr>
          <w:rFonts w:eastAsia="Calibri"/>
        </w:rPr>
        <w:t xml:space="preserve"> skal formateres i forhold til </w:t>
      </w:r>
      <w:proofErr w:type="spellStart"/>
      <w:r w:rsidRPr="00A21BD3">
        <w:rPr>
          <w:rFonts w:eastAsia="Calibri"/>
        </w:rPr>
        <w:t>HospitalNotification</w:t>
      </w:r>
      <w:proofErr w:type="spellEnd"/>
      <w:r w:rsidRPr="00A21BD3">
        <w:rPr>
          <w:rFonts w:eastAsia="Calibri"/>
        </w:rPr>
        <w:t>.</w:t>
      </w:r>
    </w:p>
    <w:p w14:paraId="67199866" w14:textId="77777777" w:rsidR="00303AD4" w:rsidRPr="00B06EA2" w:rsidRDefault="00303AD4" w:rsidP="00303AD4">
      <w:pPr>
        <w:pStyle w:val="Listeafsnit"/>
      </w:pPr>
    </w:p>
    <w:tbl>
      <w:tblPr>
        <w:tblStyle w:val="Tabel-Gitter"/>
        <w:tblW w:w="0" w:type="auto"/>
        <w:tblBorders>
          <w:top w:val="single" w:sz="24" w:space="0" w:color="27587B"/>
          <w:left w:val="none" w:sz="0" w:space="0" w:color="auto"/>
          <w:bottom w:val="single" w:sz="24" w:space="0" w:color="27587B"/>
          <w:right w:val="none" w:sz="0" w:space="0" w:color="auto"/>
          <w:insideH w:val="none" w:sz="0" w:space="0" w:color="auto"/>
          <w:insideV w:val="none" w:sz="0" w:space="0" w:color="auto"/>
        </w:tblBorders>
        <w:tblLook w:val="04A0" w:firstRow="1" w:lastRow="0" w:firstColumn="1" w:lastColumn="0" w:noHBand="0" w:noVBand="1"/>
      </w:tblPr>
      <w:tblGrid>
        <w:gridCol w:w="14165"/>
      </w:tblGrid>
      <w:tr w:rsidR="00303AD4" w:rsidRPr="00301C51" w14:paraId="66608E75" w14:textId="77777777" w:rsidTr="00303AD4">
        <w:tc>
          <w:tcPr>
            <w:tcW w:w="14165" w:type="dxa"/>
            <w:tcBorders>
              <w:top w:val="single" w:sz="24" w:space="0" w:color="27587B"/>
              <w:bottom w:val="nil"/>
            </w:tcBorders>
            <w:shd w:val="clear" w:color="auto" w:fill="CADEE5"/>
          </w:tcPr>
          <w:p w14:paraId="5BF86934" w14:textId="77777777" w:rsidR="00303AD4" w:rsidRDefault="00303AD4" w:rsidP="00303AD4">
            <w:pPr>
              <w:rPr>
                <w:rFonts w:eastAsia="Calibri" w:cstheme="minorHAnsi"/>
                <w:szCs w:val="20"/>
                <w:lang w:eastAsia="de-DE"/>
              </w:rPr>
            </w:pPr>
            <w:proofErr w:type="spellStart"/>
            <w:r>
              <w:rPr>
                <w:rStyle w:val="Strk"/>
                <w:sz w:val="28"/>
                <w:szCs w:val="28"/>
              </w:rPr>
              <w:t>Egentest</w:t>
            </w:r>
            <w:proofErr w:type="spellEnd"/>
            <w:r w:rsidRPr="00923A5E">
              <w:rPr>
                <w:rStyle w:val="Strk"/>
                <w:sz w:val="28"/>
                <w:szCs w:val="28"/>
              </w:rPr>
              <w:t xml:space="preserve"> </w:t>
            </w:r>
            <w:r w:rsidRPr="00923A5E">
              <w:rPr>
                <w:rFonts w:eastAsia="Calibri" w:cstheme="minorHAnsi"/>
                <w:szCs w:val="20"/>
                <w:lang w:eastAsia="de-DE"/>
              </w:rPr>
              <w:tab/>
            </w:r>
          </w:p>
          <w:p w14:paraId="63E8DC29" w14:textId="77777777" w:rsidR="00303AD4" w:rsidRDefault="00303AD4" w:rsidP="00303AD4">
            <w:r>
              <w:t xml:space="preserve">Leverandøren skal forud for testen have foretaget en </w:t>
            </w:r>
            <w:proofErr w:type="spellStart"/>
            <w:r>
              <w:t>egentest</w:t>
            </w:r>
            <w:proofErr w:type="spellEnd"/>
            <w:r>
              <w:t xml:space="preserve">, som er godkendt af MedCom. </w:t>
            </w:r>
          </w:p>
          <w:p w14:paraId="7752FCCA" w14:textId="3CADA478" w:rsidR="00303AD4" w:rsidRDefault="00303AD4" w:rsidP="00303AD4">
            <w:pPr>
              <w:rPr>
                <w:rFonts w:eastAsia="Calibri" w:cstheme="minorHAnsi"/>
                <w:lang w:val="da" w:eastAsia="de-DE"/>
              </w:rPr>
            </w:pPr>
            <w:proofErr w:type="spellStart"/>
            <w:r>
              <w:t>Egentesten</w:t>
            </w:r>
            <w:proofErr w:type="spellEnd"/>
            <w:r>
              <w:t xml:space="preserve"> dokumenteres ved at udfylde denne testprotokol (</w:t>
            </w:r>
            <w:r w:rsidRPr="00A21BD3">
              <w:t>afsnit</w:t>
            </w:r>
            <w:r w:rsidR="00A21BD3" w:rsidRPr="00A21BD3">
              <w:t xml:space="preserve"> </w:t>
            </w:r>
            <w:r w:rsidR="00A21BD3" w:rsidRPr="00A21BD3">
              <w:fldChar w:fldCharType="begin"/>
            </w:r>
            <w:r w:rsidR="00A21BD3" w:rsidRPr="00A21BD3">
              <w:instrText xml:space="preserve"> REF _Ref71544695 \r \h </w:instrText>
            </w:r>
            <w:r w:rsidR="00A21BD3">
              <w:instrText xml:space="preserve"> \* MERGEFORMAT </w:instrText>
            </w:r>
            <w:r w:rsidR="00A21BD3" w:rsidRPr="00A21BD3">
              <w:fldChar w:fldCharType="separate"/>
            </w:r>
            <w:r w:rsidR="00806025">
              <w:t>3</w:t>
            </w:r>
            <w:r w:rsidR="00A21BD3" w:rsidRPr="00A21BD3">
              <w:fldChar w:fldCharType="end"/>
            </w:r>
            <w:r w:rsidRPr="00A21BD3">
              <w:t>)</w:t>
            </w:r>
            <w:r w:rsidR="007637BE" w:rsidRPr="00A21BD3">
              <w:t>.</w:t>
            </w:r>
            <w:r>
              <w:t xml:space="preserve"> A</w:t>
            </w:r>
            <w:r w:rsidRPr="00923A5E">
              <w:rPr>
                <w:rFonts w:eastAsia="Calibri" w:cstheme="minorHAnsi"/>
                <w:lang w:eastAsia="de-DE"/>
              </w:rPr>
              <w:t>lle relevante test-filer</w:t>
            </w:r>
            <w:r>
              <w:rPr>
                <w:rFonts w:eastAsia="Calibri" w:cstheme="minorHAnsi"/>
                <w:lang w:eastAsia="de-DE"/>
              </w:rPr>
              <w:t xml:space="preserve"> og skærmdumps sendes i en samlet ZIP-fil </w:t>
            </w:r>
            <w:r w:rsidRPr="001E1ABF">
              <w:rPr>
                <w:rFonts w:eastAsia="Calibri" w:cstheme="minorHAnsi"/>
                <w:lang w:eastAsia="de-DE"/>
              </w:rPr>
              <w:t>ti</w:t>
            </w:r>
            <w:r>
              <w:rPr>
                <w:rFonts w:eastAsia="Calibri" w:cstheme="minorHAnsi"/>
                <w:lang w:eastAsia="de-DE"/>
              </w:rPr>
              <w:t>l MedCom testleder.</w:t>
            </w:r>
          </w:p>
          <w:p w14:paraId="45B8C0CD" w14:textId="77777777" w:rsidR="00303AD4" w:rsidRDefault="00303AD4" w:rsidP="00303AD4">
            <w:pPr>
              <w:ind w:left="888" w:hanging="851"/>
              <w:rPr>
                <w:rFonts w:eastAsia="Calibri" w:cstheme="minorHAnsi"/>
                <w:lang w:eastAsia="de-DE"/>
              </w:rPr>
            </w:pPr>
            <w:r>
              <w:rPr>
                <w:rFonts w:eastAsia="Calibri" w:cstheme="minorHAnsi"/>
                <w:lang w:eastAsia="de-DE"/>
              </w:rPr>
              <w:t xml:space="preserve">Ved </w:t>
            </w:r>
            <w:proofErr w:type="spellStart"/>
            <w:r>
              <w:rPr>
                <w:rFonts w:eastAsia="Calibri" w:cstheme="minorHAnsi"/>
                <w:lang w:eastAsia="de-DE"/>
              </w:rPr>
              <w:t>egentest</w:t>
            </w:r>
            <w:proofErr w:type="spellEnd"/>
            <w:r>
              <w:rPr>
                <w:rFonts w:eastAsia="Calibri" w:cstheme="minorHAnsi"/>
                <w:lang w:eastAsia="de-DE"/>
              </w:rPr>
              <w:t xml:space="preserve"> er det udelukkende følgende to kolonner, der skal udfyldes af leverandøren:</w:t>
            </w:r>
          </w:p>
          <w:p w14:paraId="5BC95635" w14:textId="5DBB330E" w:rsidR="00303AD4" w:rsidRPr="00295E8F" w:rsidRDefault="00303AD4" w:rsidP="00303AD4">
            <w:pPr>
              <w:pStyle w:val="Listeafsnit"/>
              <w:numPr>
                <w:ilvl w:val="0"/>
                <w:numId w:val="8"/>
              </w:numPr>
              <w:tabs>
                <w:tab w:val="left" w:pos="884"/>
              </w:tabs>
              <w:ind w:left="1080"/>
              <w:rPr>
                <w:rFonts w:ascii="Calibri" w:hAnsi="Calibri"/>
                <w:lang w:eastAsia="de-DE"/>
              </w:rPr>
            </w:pPr>
            <w:r w:rsidRPr="00401238">
              <w:rPr>
                <w:rFonts w:eastAsia="Calibri" w:cstheme="minorHAnsi"/>
                <w:b/>
                <w:lang w:eastAsia="de-DE"/>
              </w:rPr>
              <w:t>[Testdata]</w:t>
            </w:r>
            <w:r w:rsidRPr="00295E8F">
              <w:rPr>
                <w:rFonts w:eastAsia="Calibri" w:cstheme="minorHAnsi"/>
                <w:bCs/>
                <w:lang w:eastAsia="de-DE"/>
              </w:rPr>
              <w:t xml:space="preserve"> </w:t>
            </w:r>
            <w:r>
              <w:rPr>
                <w:rFonts w:eastAsia="Calibri" w:cstheme="minorHAnsi"/>
                <w:bCs/>
                <w:lang w:eastAsia="de-DE"/>
              </w:rPr>
              <w:t>–</w:t>
            </w:r>
            <w:r w:rsidRPr="00295E8F">
              <w:rPr>
                <w:rFonts w:eastAsia="Calibri" w:cstheme="minorHAnsi"/>
                <w:bCs/>
                <w:lang w:eastAsia="de-DE"/>
              </w:rPr>
              <w:t xml:space="preserve"> </w:t>
            </w:r>
            <w:r>
              <w:rPr>
                <w:rFonts w:eastAsia="Calibri" w:cstheme="minorHAnsi"/>
                <w:bCs/>
                <w:lang w:eastAsia="de-DE"/>
              </w:rPr>
              <w:t>udfyldes med</w:t>
            </w:r>
            <w:r w:rsidR="00742060">
              <w:rPr>
                <w:rFonts w:eastAsia="Calibri" w:cstheme="minorHAnsi"/>
                <w:bCs/>
                <w:lang w:eastAsia="de-DE"/>
              </w:rPr>
              <w:t xml:space="preserve"> </w:t>
            </w:r>
            <w:r w:rsidRPr="00295E8F">
              <w:rPr>
                <w:rFonts w:eastAsia="Calibri" w:cstheme="minorHAnsi"/>
                <w:bCs/>
                <w:lang w:eastAsia="de-DE"/>
              </w:rPr>
              <w:t>fil</w:t>
            </w:r>
            <w:r>
              <w:rPr>
                <w:rFonts w:eastAsia="Calibri" w:cstheme="minorHAnsi"/>
                <w:bCs/>
                <w:lang w:eastAsia="de-DE"/>
              </w:rPr>
              <w:t>navn</w:t>
            </w:r>
            <w:r w:rsidRPr="00295E8F">
              <w:rPr>
                <w:rFonts w:eastAsia="Calibri" w:cstheme="minorHAnsi"/>
                <w:bCs/>
                <w:lang w:eastAsia="de-DE"/>
              </w:rPr>
              <w:t>(e) som er ind</w:t>
            </w:r>
            <w:r>
              <w:rPr>
                <w:rFonts w:eastAsia="Calibri" w:cstheme="minorHAnsi"/>
                <w:bCs/>
                <w:lang w:eastAsia="de-DE"/>
              </w:rPr>
              <w:t>- og udlæst</w:t>
            </w:r>
            <w:r w:rsidR="005F33F2">
              <w:rPr>
                <w:rFonts w:eastAsia="Calibri" w:cstheme="minorHAnsi"/>
                <w:bCs/>
                <w:lang w:eastAsia="de-DE"/>
              </w:rPr>
              <w:t>/testperson, som er anvendt</w:t>
            </w:r>
            <w:r w:rsidRPr="00295E8F">
              <w:rPr>
                <w:rFonts w:eastAsia="Calibri" w:cstheme="minorHAnsi"/>
                <w:bCs/>
                <w:lang w:eastAsia="de-DE"/>
              </w:rPr>
              <w:t xml:space="preserve"> i forbindelse med test</w:t>
            </w:r>
            <w:r>
              <w:rPr>
                <w:rFonts w:eastAsia="Calibri" w:cstheme="minorHAnsi"/>
                <w:bCs/>
                <w:lang w:eastAsia="de-DE"/>
              </w:rPr>
              <w:t xml:space="preserve"> af konkrete test-s</w:t>
            </w:r>
            <w:r w:rsidRPr="00295E8F">
              <w:rPr>
                <w:rFonts w:eastAsia="Calibri" w:cstheme="minorHAnsi"/>
                <w:bCs/>
                <w:lang w:eastAsia="de-DE"/>
              </w:rPr>
              <w:t>tep</w:t>
            </w:r>
          </w:p>
          <w:p w14:paraId="55FD1202" w14:textId="6B4860BB" w:rsidR="00303AD4" w:rsidRPr="00295E8F" w:rsidRDefault="00303AD4" w:rsidP="00303AD4">
            <w:pPr>
              <w:pStyle w:val="Listeafsnit"/>
              <w:numPr>
                <w:ilvl w:val="1"/>
                <w:numId w:val="8"/>
              </w:numPr>
              <w:tabs>
                <w:tab w:val="left" w:pos="884"/>
              </w:tabs>
              <w:ind w:left="1800"/>
              <w:rPr>
                <w:rFonts w:ascii="Calibri" w:hAnsi="Calibri"/>
                <w:bCs/>
                <w:i/>
                <w:iCs/>
                <w:lang w:eastAsia="de-DE"/>
              </w:rPr>
            </w:pPr>
            <w:r w:rsidRPr="00295E8F">
              <w:rPr>
                <w:rFonts w:eastAsia="Calibri" w:cstheme="minorHAnsi"/>
                <w:bCs/>
                <w:i/>
                <w:iCs/>
                <w:lang w:eastAsia="de-DE"/>
              </w:rPr>
              <w:t>Typisk fil-udtræk samt skærmdumps</w:t>
            </w:r>
          </w:p>
          <w:p w14:paraId="68A8C000" w14:textId="20C2F87B" w:rsidR="00303AD4" w:rsidRPr="00E31D00" w:rsidRDefault="00303AD4" w:rsidP="00303AD4">
            <w:pPr>
              <w:pStyle w:val="Listeafsnit"/>
              <w:numPr>
                <w:ilvl w:val="0"/>
                <w:numId w:val="8"/>
              </w:numPr>
              <w:tabs>
                <w:tab w:val="left" w:pos="884"/>
              </w:tabs>
              <w:ind w:left="1080"/>
              <w:rPr>
                <w:rFonts w:ascii="Calibri" w:hAnsi="Calibri"/>
                <w:lang w:eastAsia="de-DE"/>
              </w:rPr>
            </w:pPr>
            <w:r w:rsidRPr="00295E8F">
              <w:rPr>
                <w:rFonts w:eastAsia="Calibri" w:cstheme="minorHAnsi"/>
                <w:b/>
                <w:bCs/>
                <w:lang w:eastAsia="de-DE"/>
              </w:rPr>
              <w:t>[Aktuelt resultat]</w:t>
            </w:r>
            <w:r w:rsidRPr="00295E8F">
              <w:rPr>
                <w:rFonts w:eastAsia="Calibri"/>
                <w:color w:val="000000"/>
                <w:lang w:eastAsia="de-DE"/>
              </w:rPr>
              <w:t xml:space="preserve"> udfyldes med </w:t>
            </w:r>
            <w:proofErr w:type="spellStart"/>
            <w:r>
              <w:rPr>
                <w:rFonts w:eastAsia="Calibri"/>
                <w:color w:val="000000"/>
                <w:lang w:eastAsia="de-DE"/>
              </w:rPr>
              <w:t>egentestens</w:t>
            </w:r>
            <w:proofErr w:type="spellEnd"/>
            <w:r>
              <w:rPr>
                <w:rFonts w:eastAsia="Calibri"/>
                <w:color w:val="000000"/>
                <w:lang w:eastAsia="de-DE"/>
              </w:rPr>
              <w:t xml:space="preserve"> udfald</w:t>
            </w:r>
            <w:r w:rsidR="000E3E22">
              <w:rPr>
                <w:rFonts w:eastAsia="Calibri"/>
                <w:color w:val="000000"/>
                <w:lang w:eastAsia="de-DE"/>
              </w:rPr>
              <w:t xml:space="preserve"> </w:t>
            </w:r>
            <w:r>
              <w:rPr>
                <w:rFonts w:eastAsia="Calibri"/>
                <w:color w:val="000000"/>
                <w:lang w:eastAsia="de-DE"/>
              </w:rPr>
              <w:t xml:space="preserve">samt </w:t>
            </w:r>
            <w:r w:rsidR="00CA566D">
              <w:rPr>
                <w:rFonts w:eastAsia="Calibri"/>
                <w:color w:val="000000"/>
                <w:lang w:eastAsia="de-DE"/>
              </w:rPr>
              <w:t xml:space="preserve">relevante </w:t>
            </w:r>
            <w:r w:rsidR="00EC3749">
              <w:rPr>
                <w:rFonts w:eastAsia="Calibri"/>
                <w:color w:val="000000"/>
                <w:lang w:eastAsia="de-DE"/>
              </w:rPr>
              <w:t>beskrivelse</w:t>
            </w:r>
            <w:r w:rsidR="00CA566D">
              <w:rPr>
                <w:rFonts w:eastAsia="Calibri"/>
                <w:color w:val="000000"/>
                <w:lang w:eastAsia="de-DE"/>
              </w:rPr>
              <w:t>r.</w:t>
            </w:r>
          </w:p>
          <w:p w14:paraId="725C5786" w14:textId="27B588CC" w:rsidR="007F7D8E" w:rsidRPr="00DE4F99" w:rsidRDefault="00303AD4" w:rsidP="00303AD4">
            <w:pPr>
              <w:tabs>
                <w:tab w:val="left" w:pos="884"/>
              </w:tabs>
              <w:rPr>
                <w:rFonts w:ascii="Calibri" w:hAnsi="Calibri"/>
                <w:lang w:eastAsia="de-DE"/>
              </w:rPr>
            </w:pPr>
            <w:r w:rsidRPr="00FD6F7D">
              <w:rPr>
                <w:rFonts w:eastAsia="Calibri" w:cstheme="minorHAnsi"/>
                <w:lang w:eastAsia="de-DE"/>
              </w:rPr>
              <w:t>Øvrige kolonner er forbeholdt MedCom.</w:t>
            </w:r>
          </w:p>
          <w:p w14:paraId="5A7A7132" w14:textId="7A4DB47A" w:rsidR="00303AD4" w:rsidRPr="00FD6F7D" w:rsidRDefault="00303AD4" w:rsidP="00303AD4">
            <w:pPr>
              <w:tabs>
                <w:tab w:val="left" w:pos="884"/>
              </w:tabs>
              <w:rPr>
                <w:rFonts w:ascii="Calibri" w:hAnsi="Calibri"/>
                <w:lang w:eastAsia="de-DE"/>
              </w:rPr>
            </w:pPr>
            <w:r w:rsidRPr="00FD6F7D">
              <w:rPr>
                <w:rFonts w:eastAsia="Calibri" w:cstheme="minorHAnsi"/>
                <w:lang w:eastAsia="de-DE"/>
              </w:rPr>
              <w:t>Navngivning:</w:t>
            </w:r>
            <w:r>
              <w:rPr>
                <w:rFonts w:ascii="Calibri" w:hAnsi="Calibri"/>
                <w:lang w:eastAsia="de-DE"/>
              </w:rPr>
              <w:t xml:space="preserve"> </w:t>
            </w:r>
            <w:r w:rsidRPr="00FD6F7D">
              <w:rPr>
                <w:rFonts w:eastAsia="Calibri" w:cstheme="minorHAnsi"/>
                <w:lang w:eastAsia="de-DE"/>
              </w:rPr>
              <w:t xml:space="preserve">Navngiv filer med standardtype samt det step de repræsenterer f.eks.: </w:t>
            </w:r>
            <w:r w:rsidRPr="0033214D">
              <w:rPr>
                <w:rFonts w:eastAsia="Calibri" w:cstheme="minorHAnsi"/>
                <w:b/>
                <w:bCs/>
                <w:i/>
                <w:iCs/>
                <w:lang w:eastAsia="de-DE"/>
              </w:rPr>
              <w:t>&lt;standard type&gt;_</w:t>
            </w:r>
            <w:r>
              <w:rPr>
                <w:rFonts w:eastAsia="Calibri" w:cstheme="minorHAnsi"/>
                <w:b/>
                <w:bCs/>
                <w:i/>
                <w:iCs/>
                <w:lang w:eastAsia="de-DE"/>
              </w:rPr>
              <w:t>S_</w:t>
            </w:r>
            <w:r w:rsidRPr="0033214D">
              <w:rPr>
                <w:rFonts w:eastAsia="Calibri" w:cstheme="minorHAnsi"/>
                <w:b/>
                <w:bCs/>
                <w:i/>
                <w:iCs/>
                <w:lang w:eastAsia="de-DE"/>
              </w:rPr>
              <w:t>&lt;test step&gt;_&lt;fortløbende bogstav&gt;.xml</w:t>
            </w:r>
          </w:p>
          <w:p w14:paraId="26558034" w14:textId="77777777" w:rsidR="00303AD4" w:rsidRDefault="00303AD4" w:rsidP="00303AD4">
            <w:pPr>
              <w:pStyle w:val="Listeafsnit"/>
              <w:numPr>
                <w:ilvl w:val="0"/>
                <w:numId w:val="8"/>
              </w:numPr>
              <w:tabs>
                <w:tab w:val="left" w:pos="884"/>
              </w:tabs>
              <w:ind w:left="1080"/>
              <w:rPr>
                <w:rFonts w:eastAsia="Calibri" w:cstheme="minorHAnsi"/>
                <w:lang w:eastAsia="de-DE"/>
              </w:rPr>
            </w:pPr>
            <w:r>
              <w:rPr>
                <w:rFonts w:eastAsia="Calibri" w:cstheme="minorHAnsi"/>
                <w:lang w:eastAsia="de-DE"/>
              </w:rPr>
              <w:t>Eksempler ved flere filer til samme teststep:</w:t>
            </w:r>
          </w:p>
          <w:p w14:paraId="39241A17" w14:textId="3E318793" w:rsidR="00303AD4" w:rsidRDefault="00303AD4" w:rsidP="00303AD4">
            <w:pPr>
              <w:pStyle w:val="Listeafsnit"/>
              <w:tabs>
                <w:tab w:val="left" w:pos="884"/>
              </w:tabs>
              <w:ind w:left="1080"/>
              <w:rPr>
                <w:rFonts w:ascii="Courier New" w:eastAsia="Calibri" w:hAnsi="Courier New" w:cs="Courier New"/>
                <w:sz w:val="18"/>
                <w:szCs w:val="18"/>
                <w:lang w:val="en-US" w:eastAsia="de-DE"/>
              </w:rPr>
            </w:pPr>
            <w:r>
              <w:rPr>
                <w:rFonts w:ascii="Courier New" w:eastAsia="Calibri" w:hAnsi="Courier New" w:cs="Courier New"/>
                <w:sz w:val="18"/>
                <w:szCs w:val="18"/>
                <w:lang w:val="en-US" w:eastAsia="de-DE"/>
              </w:rPr>
              <w:t>HospitalNotification</w:t>
            </w:r>
            <w:r w:rsidRPr="00FD6F7D">
              <w:rPr>
                <w:rFonts w:ascii="Courier New" w:eastAsia="Calibri" w:hAnsi="Courier New" w:cs="Courier New"/>
                <w:sz w:val="18"/>
                <w:szCs w:val="18"/>
                <w:lang w:val="en-US" w:eastAsia="de-DE"/>
              </w:rPr>
              <w:t>_</w:t>
            </w:r>
            <w:r>
              <w:rPr>
                <w:rFonts w:ascii="Courier New" w:eastAsia="Calibri" w:hAnsi="Courier New" w:cs="Courier New"/>
                <w:sz w:val="18"/>
                <w:szCs w:val="18"/>
                <w:lang w:val="en-US" w:eastAsia="de-DE"/>
              </w:rPr>
              <w:t>S_</w:t>
            </w:r>
            <w:r w:rsidRPr="00FD6F7D">
              <w:rPr>
                <w:rFonts w:ascii="Courier New" w:eastAsia="Calibri" w:hAnsi="Courier New" w:cs="Courier New"/>
                <w:sz w:val="18"/>
                <w:szCs w:val="18"/>
                <w:lang w:val="en-US" w:eastAsia="de-DE"/>
              </w:rPr>
              <w:t>3.4_A.xml</w:t>
            </w:r>
          </w:p>
          <w:p w14:paraId="3909BDF8" w14:textId="44CF6003" w:rsidR="00303AD4" w:rsidRDefault="00303AD4" w:rsidP="00303AD4">
            <w:pPr>
              <w:pStyle w:val="Listeafsnit"/>
              <w:tabs>
                <w:tab w:val="left" w:pos="884"/>
              </w:tabs>
              <w:ind w:left="1080"/>
              <w:rPr>
                <w:rFonts w:ascii="Courier New" w:eastAsia="Calibri" w:hAnsi="Courier New" w:cs="Courier New"/>
                <w:sz w:val="18"/>
                <w:szCs w:val="18"/>
                <w:lang w:val="en-US" w:eastAsia="de-DE"/>
              </w:rPr>
            </w:pPr>
            <w:r>
              <w:rPr>
                <w:rFonts w:ascii="Courier New" w:eastAsia="Calibri" w:hAnsi="Courier New" w:cs="Courier New"/>
                <w:sz w:val="18"/>
                <w:szCs w:val="18"/>
                <w:lang w:val="en-US" w:eastAsia="de-DE"/>
              </w:rPr>
              <w:t>HospitalNotification</w:t>
            </w:r>
            <w:r w:rsidRPr="00FD6F7D">
              <w:rPr>
                <w:rFonts w:ascii="Courier New" w:eastAsia="Calibri" w:hAnsi="Courier New" w:cs="Courier New"/>
                <w:sz w:val="18"/>
                <w:szCs w:val="18"/>
                <w:lang w:val="en-US" w:eastAsia="de-DE"/>
              </w:rPr>
              <w:t>_</w:t>
            </w:r>
            <w:r>
              <w:rPr>
                <w:rFonts w:ascii="Courier New" w:eastAsia="Calibri" w:hAnsi="Courier New" w:cs="Courier New"/>
                <w:sz w:val="18"/>
                <w:szCs w:val="18"/>
                <w:lang w:val="en-US" w:eastAsia="de-DE"/>
              </w:rPr>
              <w:t>S_</w:t>
            </w:r>
            <w:r w:rsidRPr="00FD6F7D">
              <w:rPr>
                <w:rFonts w:ascii="Courier New" w:eastAsia="Calibri" w:hAnsi="Courier New" w:cs="Courier New"/>
                <w:sz w:val="18"/>
                <w:szCs w:val="18"/>
                <w:lang w:val="en-US" w:eastAsia="de-DE"/>
              </w:rPr>
              <w:t>3.4_B.xm</w:t>
            </w:r>
            <w:r>
              <w:rPr>
                <w:rFonts w:ascii="Courier New" w:eastAsia="Calibri" w:hAnsi="Courier New" w:cs="Courier New"/>
                <w:sz w:val="18"/>
                <w:szCs w:val="18"/>
                <w:lang w:val="en-US" w:eastAsia="de-DE"/>
              </w:rPr>
              <w:t>l</w:t>
            </w:r>
          </w:p>
          <w:p w14:paraId="45C9B639" w14:textId="286CDEBB" w:rsidR="00303AD4" w:rsidRPr="003A5E25" w:rsidRDefault="00303AD4" w:rsidP="00303AD4">
            <w:pPr>
              <w:pStyle w:val="Listeafsnit"/>
              <w:tabs>
                <w:tab w:val="left" w:pos="884"/>
              </w:tabs>
              <w:ind w:left="1080"/>
              <w:rPr>
                <w:rFonts w:ascii="Courier New" w:eastAsia="Calibri" w:hAnsi="Courier New" w:cs="Courier New"/>
                <w:sz w:val="18"/>
                <w:szCs w:val="18"/>
                <w:lang w:val="en-US" w:eastAsia="de-DE"/>
              </w:rPr>
            </w:pPr>
            <w:r>
              <w:rPr>
                <w:rFonts w:ascii="Courier New" w:eastAsia="Calibri" w:hAnsi="Courier New" w:cs="Courier New"/>
                <w:sz w:val="18"/>
                <w:szCs w:val="18"/>
                <w:lang w:val="en-US" w:eastAsia="de-DE"/>
              </w:rPr>
              <w:t>HospitalNotification_S_3.4_C.png</w:t>
            </w:r>
          </w:p>
        </w:tc>
      </w:tr>
    </w:tbl>
    <w:p w14:paraId="78E26409" w14:textId="597A36FD" w:rsidR="00303AD4" w:rsidRDefault="00303AD4" w:rsidP="00303AD4">
      <w:pPr>
        <w:rPr>
          <w:rFonts w:eastAsia="Calibri"/>
        </w:rPr>
      </w:pPr>
    </w:p>
    <w:p w14:paraId="48B740F8" w14:textId="77777777" w:rsidR="00303AD4" w:rsidRPr="00E56B86" w:rsidRDefault="00303AD4" w:rsidP="00303AD4">
      <w:pPr>
        <w:pStyle w:val="Overskrift2"/>
      </w:pPr>
      <w:bookmarkStart w:id="14" w:name="_Tools"/>
      <w:bookmarkStart w:id="15" w:name="_Ref66950961"/>
      <w:bookmarkStart w:id="16" w:name="_Toc67595483"/>
      <w:bookmarkStart w:id="17" w:name="_Toc75782546"/>
      <w:bookmarkEnd w:id="14"/>
      <w:r>
        <w:lastRenderedPageBreak/>
        <w:t>Tools</w:t>
      </w:r>
      <w:bookmarkEnd w:id="15"/>
      <w:bookmarkEnd w:id="16"/>
      <w:bookmarkEnd w:id="17"/>
    </w:p>
    <w:tbl>
      <w:tblPr>
        <w:tblStyle w:val="Tabel-Gitter"/>
        <w:tblW w:w="5000" w:type="pct"/>
        <w:tblLayout w:type="fixed"/>
        <w:tblLook w:val="04A0" w:firstRow="1" w:lastRow="0" w:firstColumn="1" w:lastColumn="0" w:noHBand="0" w:noVBand="1"/>
      </w:tblPr>
      <w:tblGrid>
        <w:gridCol w:w="3539"/>
        <w:gridCol w:w="4820"/>
        <w:gridCol w:w="6203"/>
      </w:tblGrid>
      <w:tr w:rsidR="00303AD4" w:rsidRPr="00DF591E" w14:paraId="1DF911C7" w14:textId="77777777" w:rsidTr="00317CC8">
        <w:trPr>
          <w:tblHeader/>
        </w:trPr>
        <w:tc>
          <w:tcPr>
            <w:tcW w:w="3539" w:type="dxa"/>
            <w:shd w:val="clear" w:color="auto" w:fill="315A7A"/>
          </w:tcPr>
          <w:p w14:paraId="39443BFE" w14:textId="77777777" w:rsidR="00303AD4" w:rsidRPr="00DF591E" w:rsidRDefault="00303AD4" w:rsidP="00303AD4">
            <w:pPr>
              <w:spacing w:after="0"/>
              <w:rPr>
                <w:rFonts w:cstheme="minorHAnsi"/>
                <w:b/>
                <w:bCs/>
                <w:color w:val="FFFFFF" w:themeColor="background1"/>
              </w:rPr>
            </w:pPr>
            <w:r w:rsidRPr="00DF591E">
              <w:rPr>
                <w:rFonts w:cstheme="minorHAnsi"/>
                <w:b/>
                <w:bCs/>
                <w:color w:val="FFFFFF" w:themeColor="background1"/>
              </w:rPr>
              <w:t>Navn</w:t>
            </w:r>
          </w:p>
        </w:tc>
        <w:tc>
          <w:tcPr>
            <w:tcW w:w="4820" w:type="dxa"/>
            <w:shd w:val="clear" w:color="auto" w:fill="315A7A"/>
          </w:tcPr>
          <w:p w14:paraId="09BE4735" w14:textId="77777777" w:rsidR="00303AD4" w:rsidRPr="00DF591E" w:rsidRDefault="00303AD4" w:rsidP="00303AD4">
            <w:pPr>
              <w:spacing w:after="0"/>
              <w:rPr>
                <w:rFonts w:cstheme="minorHAnsi"/>
                <w:b/>
                <w:bCs/>
                <w:color w:val="FFFFFF" w:themeColor="background1"/>
              </w:rPr>
            </w:pPr>
            <w:r w:rsidRPr="00DF591E">
              <w:rPr>
                <w:rFonts w:cstheme="minorHAnsi"/>
                <w:b/>
                <w:bCs/>
                <w:color w:val="FFFFFF" w:themeColor="background1"/>
              </w:rPr>
              <w:t>Link</w:t>
            </w:r>
          </w:p>
        </w:tc>
        <w:tc>
          <w:tcPr>
            <w:tcW w:w="6203" w:type="dxa"/>
            <w:shd w:val="clear" w:color="auto" w:fill="315A7A"/>
          </w:tcPr>
          <w:p w14:paraId="63BE7E1D" w14:textId="77777777" w:rsidR="00303AD4" w:rsidRPr="00DF591E" w:rsidRDefault="00303AD4" w:rsidP="00303AD4">
            <w:pPr>
              <w:spacing w:after="0"/>
              <w:rPr>
                <w:rFonts w:cstheme="minorHAnsi"/>
                <w:b/>
                <w:bCs/>
                <w:color w:val="FFFFFF" w:themeColor="background1"/>
              </w:rPr>
            </w:pPr>
            <w:r>
              <w:rPr>
                <w:rFonts w:cstheme="minorHAnsi"/>
                <w:b/>
                <w:bCs/>
                <w:color w:val="FFFFFF" w:themeColor="background1"/>
              </w:rPr>
              <w:t>Beskrivelse</w:t>
            </w:r>
          </w:p>
        </w:tc>
      </w:tr>
      <w:tr w:rsidR="00303AD4" w:rsidRPr="00340C27" w14:paraId="4782E72A" w14:textId="77777777" w:rsidTr="00317CC8">
        <w:tc>
          <w:tcPr>
            <w:tcW w:w="3539" w:type="dxa"/>
          </w:tcPr>
          <w:p w14:paraId="772BC0B4" w14:textId="77777777" w:rsidR="00303AD4" w:rsidRPr="00FB7A86" w:rsidRDefault="00303AD4" w:rsidP="00303AD4">
            <w:r>
              <w:t xml:space="preserve">MedCom </w:t>
            </w:r>
            <w:proofErr w:type="spellStart"/>
            <w:r>
              <w:t>HospitalNotification</w:t>
            </w:r>
            <w:proofErr w:type="spellEnd"/>
            <w:r>
              <w:t xml:space="preserve"> </w:t>
            </w:r>
            <w:proofErr w:type="spellStart"/>
            <w:r>
              <w:t>validation</w:t>
            </w:r>
            <w:proofErr w:type="spellEnd"/>
            <w:r>
              <w:t xml:space="preserve"> </w:t>
            </w:r>
            <w:proofErr w:type="spellStart"/>
            <w:r>
              <w:t>package</w:t>
            </w:r>
            <w:proofErr w:type="spellEnd"/>
          </w:p>
        </w:tc>
        <w:tc>
          <w:tcPr>
            <w:tcW w:w="4820" w:type="dxa"/>
          </w:tcPr>
          <w:p w14:paraId="648CA92F" w14:textId="0E2AC404" w:rsidR="00303AD4" w:rsidRPr="00D5725B" w:rsidRDefault="00806025" w:rsidP="00D5725B">
            <w:pPr>
              <w:pStyle w:val="MedComHyperlink"/>
              <w:rPr>
                <w:rStyle w:val="Hyperlink"/>
                <w:color w:val="315A7A"/>
              </w:rPr>
            </w:pPr>
            <w:hyperlink r:id="rId16" w:history="1">
              <w:r w:rsidR="00303AD4" w:rsidRPr="00D5725B">
                <w:rPr>
                  <w:rStyle w:val="Hyperlink"/>
                  <w:color w:val="315A7A"/>
                </w:rPr>
                <w:t>https://build.fhir.org/ig/hl7dk/dk-medcom/package.tgz</w:t>
              </w:r>
            </w:hyperlink>
            <w:r w:rsidR="00303AD4" w:rsidRPr="00D5725B">
              <w:rPr>
                <w:rStyle w:val="Hyperlink"/>
                <w:color w:val="315A7A"/>
              </w:rPr>
              <w:t xml:space="preserve"> </w:t>
            </w:r>
          </w:p>
        </w:tc>
        <w:tc>
          <w:tcPr>
            <w:tcW w:w="6203" w:type="dxa"/>
          </w:tcPr>
          <w:p w14:paraId="03434A38" w14:textId="77777777" w:rsidR="00303AD4" w:rsidRDefault="00303AD4" w:rsidP="00303AD4">
            <w:r>
              <w:t>Komprimeret pakke af MedComs FHIR-profiler. Kan anvendes til at validere lokale FHIR-profiler.</w:t>
            </w:r>
          </w:p>
        </w:tc>
      </w:tr>
      <w:tr w:rsidR="00303AD4" w:rsidRPr="00340C27" w14:paraId="540542B2" w14:textId="77777777" w:rsidTr="00317CC8">
        <w:tc>
          <w:tcPr>
            <w:tcW w:w="3539" w:type="dxa"/>
          </w:tcPr>
          <w:p w14:paraId="03EAFF2B" w14:textId="77777777" w:rsidR="00303AD4" w:rsidRPr="003A5E25" w:rsidRDefault="00303AD4" w:rsidP="00303AD4">
            <w:pPr>
              <w:rPr>
                <w:lang w:val="nn-NO"/>
              </w:rPr>
            </w:pPr>
            <w:r w:rsidRPr="003A5E25">
              <w:rPr>
                <w:lang w:val="nn-NO"/>
              </w:rPr>
              <w:t>FHIR-server med MedCom-profile</w:t>
            </w:r>
            <w:r>
              <w:rPr>
                <w:lang w:val="nn-NO"/>
              </w:rPr>
              <w:t>r</w:t>
            </w:r>
          </w:p>
        </w:tc>
        <w:tc>
          <w:tcPr>
            <w:tcW w:w="4820" w:type="dxa"/>
          </w:tcPr>
          <w:p w14:paraId="694BD4FB" w14:textId="19AE7DB6" w:rsidR="00303AD4" w:rsidRPr="00D5725B" w:rsidRDefault="00806025" w:rsidP="00D5725B">
            <w:pPr>
              <w:pStyle w:val="MedComHyperlink"/>
              <w:rPr>
                <w:rStyle w:val="Hyperlink"/>
                <w:color w:val="315A7A"/>
              </w:rPr>
            </w:pPr>
            <w:hyperlink r:id="rId17" w:history="1">
              <w:r w:rsidR="00303AD4" w:rsidRPr="00D5725B">
                <w:rPr>
                  <w:rStyle w:val="Hyperlink"/>
                  <w:color w:val="315A7A"/>
                </w:rPr>
                <w:t>https://fhir.medcom.dk/</w:t>
              </w:r>
            </w:hyperlink>
          </w:p>
        </w:tc>
        <w:tc>
          <w:tcPr>
            <w:tcW w:w="6203" w:type="dxa"/>
          </w:tcPr>
          <w:p w14:paraId="1D36A283" w14:textId="77777777" w:rsidR="00303AD4" w:rsidRPr="00072AE2" w:rsidRDefault="00303AD4" w:rsidP="00303AD4">
            <w:r>
              <w:t>Offentlig server, som validerer mod MedComs FHIR-profiler. Det er tilladt at anvende serveren til test af upload/download af FHIR-ressourcer.</w:t>
            </w:r>
          </w:p>
        </w:tc>
      </w:tr>
      <w:tr w:rsidR="00303AD4" w:rsidRPr="00A6633A" w14:paraId="19BBFD68" w14:textId="77777777" w:rsidTr="00317CC8">
        <w:tc>
          <w:tcPr>
            <w:tcW w:w="3539" w:type="dxa"/>
          </w:tcPr>
          <w:p w14:paraId="68DC8EF6" w14:textId="77777777" w:rsidR="00303AD4" w:rsidRPr="00364D7C" w:rsidRDefault="00303AD4" w:rsidP="00303AD4">
            <w:pPr>
              <w:rPr>
                <w:highlight w:val="yellow"/>
                <w:lang w:val="nn-NO"/>
              </w:rPr>
            </w:pPr>
            <w:r w:rsidRPr="00596F11">
              <w:rPr>
                <w:lang w:val="nn-NO"/>
              </w:rPr>
              <w:t>TouchStone</w:t>
            </w:r>
          </w:p>
        </w:tc>
        <w:tc>
          <w:tcPr>
            <w:tcW w:w="4820" w:type="dxa"/>
          </w:tcPr>
          <w:p w14:paraId="70656D93" w14:textId="561961B1" w:rsidR="00303AD4" w:rsidRPr="00944AF9" w:rsidRDefault="00806025" w:rsidP="00D5725B">
            <w:pPr>
              <w:pStyle w:val="MedComHyperlink"/>
              <w:rPr>
                <w:rStyle w:val="Hyperlink"/>
                <w:color w:val="315A7A"/>
                <w:lang w:val="nn-NO"/>
              </w:rPr>
            </w:pPr>
            <w:hyperlink r:id="rId18" w:history="1">
              <w:r w:rsidR="00303AD4" w:rsidRPr="00944AF9">
                <w:rPr>
                  <w:rStyle w:val="Hyperlink"/>
                  <w:color w:val="315A7A"/>
                  <w:lang w:val="nn-NO"/>
                </w:rPr>
                <w:t>https://touchstone.aegis.net/touchstone/</w:t>
              </w:r>
            </w:hyperlink>
            <w:r w:rsidR="00303AD4" w:rsidRPr="00944AF9">
              <w:rPr>
                <w:rStyle w:val="Hyperlink"/>
                <w:color w:val="315A7A"/>
                <w:lang w:val="nn-NO"/>
              </w:rPr>
              <w:t xml:space="preserve"> </w:t>
            </w:r>
          </w:p>
        </w:tc>
        <w:tc>
          <w:tcPr>
            <w:tcW w:w="6203" w:type="dxa"/>
          </w:tcPr>
          <w:p w14:paraId="7E29840E" w14:textId="26C5B472" w:rsidR="00303AD4" w:rsidRPr="00562D7B" w:rsidRDefault="00303AD4" w:rsidP="00303AD4">
            <w:r>
              <w:t xml:space="preserve">Link til </w:t>
            </w:r>
            <w:proofErr w:type="spellStart"/>
            <w:r>
              <w:t>TouchStone</w:t>
            </w:r>
            <w:proofErr w:type="spellEnd"/>
            <w:r>
              <w:t xml:space="preserve">. Henvendelse til </w:t>
            </w:r>
            <w:hyperlink r:id="rId19" w:history="1">
              <w:r w:rsidRPr="00D5725B">
                <w:rPr>
                  <w:rStyle w:val="Hyperlink"/>
                  <w:color w:val="315A7A"/>
                </w:rPr>
                <w:t>medcom@medcom.dk</w:t>
              </w:r>
            </w:hyperlink>
            <w:r>
              <w:t xml:space="preserve"> for licens. </w:t>
            </w:r>
          </w:p>
        </w:tc>
      </w:tr>
      <w:tr w:rsidR="0032300B" w:rsidRPr="00A6633A" w14:paraId="60938BE5" w14:textId="77777777" w:rsidTr="00317CC8">
        <w:tc>
          <w:tcPr>
            <w:tcW w:w="3539" w:type="dxa"/>
          </w:tcPr>
          <w:p w14:paraId="033074AA" w14:textId="743DCF67" w:rsidR="0032300B" w:rsidRPr="00596F11" w:rsidRDefault="0032300B" w:rsidP="00303AD4">
            <w:pPr>
              <w:rPr>
                <w:lang w:val="nn-NO"/>
              </w:rPr>
            </w:pPr>
            <w:r>
              <w:rPr>
                <w:lang w:val="nn-NO"/>
              </w:rPr>
              <w:t>TouchStone-sending-Client</w:t>
            </w:r>
          </w:p>
        </w:tc>
        <w:tc>
          <w:tcPr>
            <w:tcW w:w="4820" w:type="dxa"/>
          </w:tcPr>
          <w:p w14:paraId="74F840E5" w14:textId="09A83789" w:rsidR="0032300B" w:rsidRPr="00D5725B" w:rsidRDefault="00806025" w:rsidP="00D5725B">
            <w:pPr>
              <w:pStyle w:val="MedComHyperlink"/>
              <w:rPr>
                <w:rStyle w:val="Hyperlink"/>
                <w:color w:val="315A7A"/>
              </w:rPr>
            </w:pPr>
            <w:hyperlink r:id="rId20" w:history="1">
              <w:r w:rsidR="00DC44C5" w:rsidRPr="00D5725B">
                <w:rPr>
                  <w:rStyle w:val="Hyperlink"/>
                  <w:color w:val="315A7A"/>
                </w:rPr>
                <w:t>FHIR4-0-1-Hospitalnotification-sent-Client</w:t>
              </w:r>
            </w:hyperlink>
          </w:p>
        </w:tc>
        <w:tc>
          <w:tcPr>
            <w:tcW w:w="6203" w:type="dxa"/>
          </w:tcPr>
          <w:p w14:paraId="72DE98A9" w14:textId="0310D157" w:rsidR="0032300B" w:rsidRDefault="0032300B" w:rsidP="00303AD4">
            <w:r>
              <w:t xml:space="preserve">Test suite for afsendelse af </w:t>
            </w:r>
            <w:proofErr w:type="spellStart"/>
            <w:r>
              <w:t>HospitalNotification</w:t>
            </w:r>
            <w:proofErr w:type="spellEnd"/>
          </w:p>
        </w:tc>
      </w:tr>
    </w:tbl>
    <w:p w14:paraId="5BF53D0C" w14:textId="77777777" w:rsidR="00303AD4" w:rsidRPr="00562D7B" w:rsidRDefault="00303AD4" w:rsidP="00303AD4">
      <w:pPr>
        <w:spacing w:before="0" w:after="0"/>
      </w:pPr>
    </w:p>
    <w:p w14:paraId="6A33CD06" w14:textId="72FABA40" w:rsidR="00303AD4" w:rsidRPr="003E05AD" w:rsidRDefault="00303AD4" w:rsidP="00303AD4">
      <w:pPr>
        <w:pStyle w:val="Overskrift2"/>
        <w:rPr>
          <w:lang w:val="da-DK"/>
        </w:rPr>
      </w:pPr>
      <w:bookmarkStart w:id="18" w:name="_Ref67299553"/>
      <w:bookmarkStart w:id="19" w:name="_Toc67595484"/>
      <w:bookmarkStart w:id="20" w:name="_Toc75782547"/>
      <w:proofErr w:type="spellStart"/>
      <w:r w:rsidRPr="002576C8">
        <w:rPr>
          <w:lang w:val="da-DK"/>
        </w:rPr>
        <w:t>Test</w:t>
      </w:r>
      <w:r w:rsidR="00E22ECF">
        <w:rPr>
          <w:lang w:val="da-DK"/>
        </w:rPr>
        <w:t>eksempler</w:t>
      </w:r>
      <w:proofErr w:type="spellEnd"/>
      <w:r>
        <w:rPr>
          <w:lang w:val="da-DK"/>
        </w:rPr>
        <w:t xml:space="preserve"> og testpersoner</w:t>
      </w:r>
      <w:bookmarkEnd w:id="18"/>
      <w:bookmarkEnd w:id="19"/>
      <w:bookmarkEnd w:id="20"/>
    </w:p>
    <w:tbl>
      <w:tblPr>
        <w:tblStyle w:val="Tabel-Gitter"/>
        <w:tblW w:w="5000" w:type="pct"/>
        <w:tblLayout w:type="fixed"/>
        <w:tblLook w:val="04A0" w:firstRow="1" w:lastRow="0" w:firstColumn="1" w:lastColumn="0" w:noHBand="0" w:noVBand="1"/>
      </w:tblPr>
      <w:tblGrid>
        <w:gridCol w:w="5240"/>
        <w:gridCol w:w="9322"/>
      </w:tblGrid>
      <w:tr w:rsidR="00303AD4" w:rsidRPr="00DF591E" w14:paraId="2E7409B8" w14:textId="77777777" w:rsidTr="00303AD4">
        <w:trPr>
          <w:tblHeader/>
        </w:trPr>
        <w:tc>
          <w:tcPr>
            <w:tcW w:w="5240" w:type="dxa"/>
            <w:shd w:val="clear" w:color="auto" w:fill="315A7A"/>
          </w:tcPr>
          <w:p w14:paraId="604D4CF3" w14:textId="77777777" w:rsidR="00303AD4" w:rsidRPr="00DF591E" w:rsidRDefault="00303AD4" w:rsidP="00303AD4">
            <w:pPr>
              <w:spacing w:after="0"/>
              <w:rPr>
                <w:rFonts w:cstheme="minorHAnsi"/>
                <w:b/>
                <w:bCs/>
                <w:color w:val="FFFFFF" w:themeColor="background1"/>
              </w:rPr>
            </w:pPr>
            <w:r w:rsidRPr="00DF591E">
              <w:rPr>
                <w:rFonts w:cstheme="minorHAnsi"/>
                <w:b/>
                <w:bCs/>
                <w:color w:val="FFFFFF" w:themeColor="background1"/>
              </w:rPr>
              <w:t>Navn</w:t>
            </w:r>
          </w:p>
        </w:tc>
        <w:tc>
          <w:tcPr>
            <w:tcW w:w="9322" w:type="dxa"/>
            <w:shd w:val="clear" w:color="auto" w:fill="315A7A"/>
          </w:tcPr>
          <w:p w14:paraId="108DE417" w14:textId="77777777" w:rsidR="00303AD4" w:rsidRPr="00DF591E" w:rsidRDefault="00303AD4" w:rsidP="00303AD4">
            <w:pPr>
              <w:spacing w:after="0"/>
              <w:rPr>
                <w:rFonts w:cstheme="minorHAnsi"/>
                <w:b/>
                <w:bCs/>
                <w:color w:val="FFFFFF" w:themeColor="background1"/>
              </w:rPr>
            </w:pPr>
            <w:r w:rsidRPr="00DF591E">
              <w:rPr>
                <w:rFonts w:cstheme="minorHAnsi"/>
                <w:b/>
                <w:bCs/>
                <w:color w:val="FFFFFF" w:themeColor="background1"/>
              </w:rPr>
              <w:t>Link</w:t>
            </w:r>
          </w:p>
        </w:tc>
      </w:tr>
      <w:tr w:rsidR="00303AD4" w:rsidRPr="00340C27" w14:paraId="7B60EFBE" w14:textId="77777777" w:rsidTr="00303AD4">
        <w:tc>
          <w:tcPr>
            <w:tcW w:w="5240" w:type="dxa"/>
          </w:tcPr>
          <w:p w14:paraId="34A596A2" w14:textId="4B10D184" w:rsidR="00303AD4" w:rsidRPr="00276205" w:rsidRDefault="00806025" w:rsidP="00303AD4">
            <w:sdt>
              <w:sdtPr>
                <w:id w:val="-596327504"/>
                <w:placeholder>
                  <w:docPart w:val="10E3FEB869A145EA8641961EC7D497B3"/>
                </w:placeholder>
                <w15:color w:val="FFFFFF"/>
                <w:text w:multiLine="1"/>
              </w:sdtPr>
              <w:sdtEndPr/>
              <w:sdtContent>
                <w:r w:rsidR="00303AD4" w:rsidRPr="00276205">
                  <w:t xml:space="preserve">Oversigt over </w:t>
                </w:r>
                <w:r w:rsidR="00B004FF">
                  <w:t xml:space="preserve">user flows til brug for test i </w:t>
                </w:r>
                <w:proofErr w:type="spellStart"/>
                <w:r w:rsidR="00303AD4" w:rsidRPr="00276205">
                  <w:t>TouchStone</w:t>
                </w:r>
                <w:proofErr w:type="spellEnd"/>
              </w:sdtContent>
            </w:sdt>
          </w:p>
        </w:tc>
        <w:sdt>
          <w:sdtPr>
            <w:rPr>
              <w:rStyle w:val="Hyperlink"/>
              <w:color w:val="315A7A"/>
            </w:rPr>
            <w:id w:val="-1601251103"/>
            <w:placeholder>
              <w:docPart w:val="FA975E082BC842E2B03AEFA84083A568"/>
            </w:placeholder>
          </w:sdtPr>
          <w:sdtEndPr>
            <w:rPr>
              <w:rStyle w:val="Hyperlink"/>
            </w:rPr>
          </w:sdtEndPr>
          <w:sdtContent>
            <w:tc>
              <w:tcPr>
                <w:tcW w:w="9322" w:type="dxa"/>
              </w:tcPr>
              <w:p w14:paraId="4F90A6EF" w14:textId="15672623" w:rsidR="00303AD4" w:rsidRPr="00317CC8" w:rsidRDefault="00806025" w:rsidP="00303AD4">
                <w:pPr>
                  <w:pStyle w:val="MedComHyperlink"/>
                  <w:rPr>
                    <w:rStyle w:val="Hyperlink"/>
                    <w:color w:val="315A7A"/>
                  </w:rPr>
                </w:pPr>
                <w:hyperlink r:id="rId21" w:history="1">
                  <w:r w:rsidR="00303AD4" w:rsidRPr="00317CC8">
                    <w:rPr>
                      <w:rStyle w:val="Hyperlink"/>
                      <w:color w:val="315A7A"/>
                    </w:rPr>
                    <w:t>https://github.com/hl7dk/dk-medcom/raw/master/doc/message/common/Touchstone User Flows.xlsx</w:t>
                  </w:r>
                </w:hyperlink>
              </w:p>
            </w:tc>
          </w:sdtContent>
        </w:sdt>
      </w:tr>
      <w:tr w:rsidR="00303AD4" w:rsidRPr="00340C27" w14:paraId="7AA2F5D5" w14:textId="77777777" w:rsidTr="00303AD4">
        <w:tc>
          <w:tcPr>
            <w:tcW w:w="5240" w:type="dxa"/>
          </w:tcPr>
          <w:p w14:paraId="124E0478" w14:textId="73E01001" w:rsidR="009B2B58" w:rsidRDefault="00303AD4" w:rsidP="00303AD4">
            <w:r>
              <w:t>Oversigt over testpersoner</w:t>
            </w:r>
            <w:r w:rsidR="009B2B58">
              <w:t xml:space="preserve">, der </w:t>
            </w:r>
            <w:r w:rsidR="008C22E1">
              <w:t>skal</w:t>
            </w:r>
            <w:r w:rsidR="009B2B58">
              <w:t xml:space="preserve"> anvendes.</w:t>
            </w:r>
          </w:p>
        </w:tc>
        <w:sdt>
          <w:sdtPr>
            <w:rPr>
              <w:rStyle w:val="Hyperlink"/>
              <w:color w:val="315A7A"/>
            </w:rPr>
            <w:id w:val="820851971"/>
            <w:placeholder>
              <w:docPart w:val="52C04784F35C4CEEA8F030445F72A08F"/>
            </w:placeholder>
          </w:sdtPr>
          <w:sdtEndPr>
            <w:rPr>
              <w:rStyle w:val="Hyperlink"/>
            </w:rPr>
          </w:sdtEndPr>
          <w:sdtContent>
            <w:tc>
              <w:tcPr>
                <w:tcW w:w="9322" w:type="dxa"/>
              </w:tcPr>
              <w:p w14:paraId="560E38B9" w14:textId="6DC8B8D8" w:rsidR="00303AD4" w:rsidRPr="00317CC8" w:rsidRDefault="00806025" w:rsidP="00303AD4">
                <w:pPr>
                  <w:pStyle w:val="MedComHyperlink"/>
                  <w:rPr>
                    <w:rStyle w:val="Hyperlink"/>
                    <w:color w:val="315A7A"/>
                  </w:rPr>
                </w:pPr>
                <w:hyperlink r:id="rId22" w:history="1">
                  <w:hyperlink r:id="rId23" w:history="1">
                    <w:r w:rsidR="000F32E8" w:rsidRPr="00317CC8">
                      <w:rPr>
                        <w:rStyle w:val="Hyperlink"/>
                        <w:color w:val="315A7A"/>
                      </w:rPr>
                      <w:t>https://www.medcom.dk/opslag/koder-tabeller-ydere/tabeller/nationale-test-cpr-numre</w:t>
                    </w:r>
                  </w:hyperlink>
                </w:hyperlink>
              </w:p>
            </w:tc>
          </w:sdtContent>
        </w:sdt>
      </w:tr>
    </w:tbl>
    <w:p w14:paraId="7540EDF8" w14:textId="0C09051B" w:rsidR="00283DF6" w:rsidRDefault="00283DF6" w:rsidP="00303AD4">
      <w:bookmarkStart w:id="21" w:name="_Baggrundsmateriale"/>
      <w:bookmarkEnd w:id="21"/>
      <w:r>
        <w:br w:type="page"/>
      </w:r>
    </w:p>
    <w:p w14:paraId="2EA66807" w14:textId="42FCA6F0" w:rsidR="00283DF6" w:rsidRPr="007E66DC" w:rsidRDefault="00283DF6" w:rsidP="00283DF6">
      <w:pPr>
        <w:pStyle w:val="Overskrift2"/>
      </w:pPr>
      <w:bookmarkStart w:id="22" w:name="_Baggrundsmateriale_1"/>
      <w:bookmarkStart w:id="23" w:name="_Ref67594994"/>
      <w:bookmarkStart w:id="24" w:name="_Toc67595485"/>
      <w:bookmarkStart w:id="25" w:name="_Toc75782548"/>
      <w:bookmarkEnd w:id="22"/>
      <w:proofErr w:type="spellStart"/>
      <w:r w:rsidRPr="00DF591E">
        <w:lastRenderedPageBreak/>
        <w:t>Baggrundsmateriale</w:t>
      </w:r>
      <w:bookmarkEnd w:id="23"/>
      <w:bookmarkEnd w:id="24"/>
      <w:bookmarkEnd w:id="25"/>
      <w:proofErr w:type="spellEnd"/>
    </w:p>
    <w:tbl>
      <w:tblPr>
        <w:tblStyle w:val="Tabel-Gitter"/>
        <w:tblW w:w="5000" w:type="pct"/>
        <w:tblLayout w:type="fixed"/>
        <w:tblLook w:val="04A0" w:firstRow="1" w:lastRow="0" w:firstColumn="1" w:lastColumn="0" w:noHBand="0" w:noVBand="1"/>
      </w:tblPr>
      <w:tblGrid>
        <w:gridCol w:w="3681"/>
        <w:gridCol w:w="5953"/>
        <w:gridCol w:w="4928"/>
      </w:tblGrid>
      <w:tr w:rsidR="00283DF6" w:rsidRPr="00DF591E" w14:paraId="418AF50B" w14:textId="77777777" w:rsidTr="4290A8B5">
        <w:trPr>
          <w:tblHeader/>
        </w:trPr>
        <w:tc>
          <w:tcPr>
            <w:tcW w:w="3681" w:type="dxa"/>
            <w:shd w:val="clear" w:color="auto" w:fill="315A7A"/>
          </w:tcPr>
          <w:p w14:paraId="40F19163" w14:textId="77777777" w:rsidR="00283DF6" w:rsidRPr="00DF591E" w:rsidRDefault="00283DF6" w:rsidP="00B004FF">
            <w:pPr>
              <w:spacing w:after="0"/>
              <w:rPr>
                <w:rFonts w:cstheme="minorHAnsi"/>
                <w:b/>
                <w:bCs/>
                <w:color w:val="FFFFFF" w:themeColor="background1"/>
              </w:rPr>
            </w:pPr>
            <w:r w:rsidRPr="00DF591E">
              <w:rPr>
                <w:rFonts w:cstheme="minorHAnsi"/>
                <w:b/>
                <w:bCs/>
                <w:color w:val="FFFFFF" w:themeColor="background1"/>
              </w:rPr>
              <w:t>Navn</w:t>
            </w:r>
          </w:p>
        </w:tc>
        <w:tc>
          <w:tcPr>
            <w:tcW w:w="5953" w:type="dxa"/>
            <w:shd w:val="clear" w:color="auto" w:fill="315A7A"/>
          </w:tcPr>
          <w:p w14:paraId="0E634953" w14:textId="77777777" w:rsidR="00283DF6" w:rsidRPr="00DF591E" w:rsidRDefault="00283DF6" w:rsidP="00B004FF">
            <w:pPr>
              <w:spacing w:after="0"/>
              <w:rPr>
                <w:rFonts w:cstheme="minorHAnsi"/>
                <w:b/>
                <w:bCs/>
                <w:color w:val="FFFFFF" w:themeColor="background1"/>
              </w:rPr>
            </w:pPr>
            <w:r w:rsidRPr="00DF591E">
              <w:rPr>
                <w:rFonts w:cstheme="minorHAnsi"/>
                <w:b/>
                <w:bCs/>
                <w:color w:val="FFFFFF" w:themeColor="background1"/>
              </w:rPr>
              <w:t>Link</w:t>
            </w:r>
          </w:p>
        </w:tc>
        <w:tc>
          <w:tcPr>
            <w:tcW w:w="4928" w:type="dxa"/>
            <w:shd w:val="clear" w:color="auto" w:fill="315A7A"/>
          </w:tcPr>
          <w:p w14:paraId="1200BE23" w14:textId="77777777" w:rsidR="00283DF6" w:rsidRPr="00DF591E" w:rsidRDefault="00283DF6" w:rsidP="00B004FF">
            <w:pPr>
              <w:spacing w:after="0"/>
              <w:rPr>
                <w:rFonts w:cstheme="minorHAnsi"/>
                <w:b/>
                <w:bCs/>
                <w:color w:val="FFFFFF" w:themeColor="background1"/>
              </w:rPr>
            </w:pPr>
            <w:r>
              <w:rPr>
                <w:rFonts w:cstheme="minorHAnsi"/>
                <w:b/>
                <w:bCs/>
                <w:color w:val="FFFFFF" w:themeColor="background1"/>
              </w:rPr>
              <w:t>Beskrivelse</w:t>
            </w:r>
          </w:p>
        </w:tc>
      </w:tr>
      <w:tr w:rsidR="00283DF6" w:rsidRPr="00DF591E" w14:paraId="2CE1505B" w14:textId="77777777" w:rsidTr="4290A8B5">
        <w:tc>
          <w:tcPr>
            <w:tcW w:w="3681" w:type="dxa"/>
          </w:tcPr>
          <w:p w14:paraId="0AE786E8" w14:textId="77777777" w:rsidR="00283DF6" w:rsidRPr="00DF591E" w:rsidRDefault="00283DF6" w:rsidP="00B004FF">
            <w:pPr>
              <w:spacing w:after="0"/>
            </w:pPr>
            <w:proofErr w:type="spellStart"/>
            <w:r w:rsidRPr="009531D8">
              <w:t>Syn</w:t>
            </w:r>
            <w:r>
              <w:t>&amp;</w:t>
            </w:r>
            <w:r w:rsidRPr="009531D8">
              <w:t>Kom</w:t>
            </w:r>
            <w:proofErr w:type="spellEnd"/>
            <w:r>
              <w:t xml:space="preserve"> for XML</w:t>
            </w:r>
          </w:p>
        </w:tc>
        <w:tc>
          <w:tcPr>
            <w:tcW w:w="5953" w:type="dxa"/>
          </w:tcPr>
          <w:p w14:paraId="6F2F38F0" w14:textId="4868273C" w:rsidR="00283DF6" w:rsidRPr="00BC6A74" w:rsidRDefault="00806025" w:rsidP="00B004FF">
            <w:pPr>
              <w:pStyle w:val="MedComHyperlink"/>
              <w:rPr>
                <w:rStyle w:val="Hyperlink"/>
                <w:color w:val="315A7A"/>
              </w:rPr>
            </w:pPr>
            <w:hyperlink r:id="rId24" w:history="1">
              <w:r w:rsidR="00283DF6" w:rsidRPr="00BC6A74">
                <w:rPr>
                  <w:rStyle w:val="Hyperlink"/>
                  <w:color w:val="315A7A"/>
                </w:rPr>
                <w:t>http://svn.medcom.dk/svn/releases/Standarder/Syntaks%20og%20kommunikationsregler/XML/Dokumentation/synogkom.pdf</w:t>
              </w:r>
            </w:hyperlink>
            <w:r w:rsidR="00283DF6" w:rsidRPr="00BC6A74">
              <w:rPr>
                <w:rStyle w:val="Hyperlink"/>
                <w:color w:val="315A7A"/>
              </w:rPr>
              <w:t xml:space="preserve"> </w:t>
            </w:r>
          </w:p>
        </w:tc>
        <w:tc>
          <w:tcPr>
            <w:tcW w:w="4928" w:type="dxa"/>
          </w:tcPr>
          <w:p w14:paraId="01A8340C" w14:textId="77777777" w:rsidR="00283DF6" w:rsidRPr="003903B1" w:rsidRDefault="00283DF6" w:rsidP="00B004FF">
            <w:r w:rsidRPr="009531D8">
              <w:t>Syntaks og kommunikationsregler</w:t>
            </w:r>
            <w:r>
              <w:t xml:space="preserve"> for OIO-XML (Kun relevant i forhold til </w:t>
            </w:r>
            <w:proofErr w:type="spellStart"/>
            <w:r>
              <w:t>VANSEnvelope</w:t>
            </w:r>
            <w:proofErr w:type="spellEnd"/>
            <w:r>
              <w:t>)</w:t>
            </w:r>
          </w:p>
        </w:tc>
      </w:tr>
      <w:tr w:rsidR="00283DF6" w:rsidRPr="00DF591E" w14:paraId="4D211C9F" w14:textId="77777777" w:rsidTr="4290A8B5">
        <w:tc>
          <w:tcPr>
            <w:tcW w:w="3681" w:type="dxa"/>
          </w:tcPr>
          <w:p w14:paraId="5AD47C0A" w14:textId="77777777" w:rsidR="00283DF6" w:rsidRPr="009531D8" w:rsidRDefault="00283DF6" w:rsidP="00B004FF">
            <w:pPr>
              <w:spacing w:after="0"/>
            </w:pPr>
            <w:proofErr w:type="spellStart"/>
            <w:r>
              <w:t>Syn&amp;Kom</w:t>
            </w:r>
            <w:proofErr w:type="spellEnd"/>
            <w:r>
              <w:t xml:space="preserve"> for FHIR</w:t>
            </w:r>
          </w:p>
        </w:tc>
        <w:tc>
          <w:tcPr>
            <w:tcW w:w="5953" w:type="dxa"/>
          </w:tcPr>
          <w:p w14:paraId="24A76DD4" w14:textId="32EB9233" w:rsidR="00283DF6" w:rsidRPr="00BC6A74" w:rsidRDefault="00465A58" w:rsidP="00B004FF">
            <w:pPr>
              <w:pStyle w:val="MedComHyperlink"/>
              <w:rPr>
                <w:rStyle w:val="Hyperlink"/>
                <w:color w:val="315A7A"/>
              </w:rPr>
            </w:pPr>
            <w:r w:rsidRPr="00BC6A74">
              <w:rPr>
                <w:rStyle w:val="Hyperlink"/>
                <w:color w:val="315A7A"/>
              </w:rPr>
              <w:t>Endnu ikke tilgængelig</w:t>
            </w:r>
          </w:p>
        </w:tc>
        <w:tc>
          <w:tcPr>
            <w:tcW w:w="4928" w:type="dxa"/>
          </w:tcPr>
          <w:p w14:paraId="462D263F" w14:textId="77777777" w:rsidR="00283DF6" w:rsidRPr="009531D8" w:rsidRDefault="00283DF6" w:rsidP="00B004FF">
            <w:r>
              <w:t>Syntaks og kommunikationsregler for FHIR</w:t>
            </w:r>
          </w:p>
        </w:tc>
      </w:tr>
      <w:tr w:rsidR="00283DF6" w:rsidRPr="00DF591E" w14:paraId="505A0869" w14:textId="77777777" w:rsidTr="4290A8B5">
        <w:tc>
          <w:tcPr>
            <w:tcW w:w="3681" w:type="dxa"/>
          </w:tcPr>
          <w:p w14:paraId="0A53E285" w14:textId="77777777" w:rsidR="00283DF6" w:rsidRDefault="00283DF6" w:rsidP="00B004FF">
            <w:pPr>
              <w:tabs>
                <w:tab w:val="left" w:pos="2592"/>
              </w:tabs>
              <w:spacing w:after="0"/>
            </w:pPr>
            <w:r w:rsidRPr="00C06107">
              <w:rPr>
                <w:rFonts w:cstheme="minorHAnsi"/>
              </w:rPr>
              <w:t>Teknisk dokumentation/FHIR-profil</w:t>
            </w:r>
            <w:r>
              <w:tab/>
            </w:r>
          </w:p>
        </w:tc>
        <w:tc>
          <w:tcPr>
            <w:tcW w:w="5953" w:type="dxa"/>
          </w:tcPr>
          <w:p w14:paraId="4F25CB3A" w14:textId="5EB610DF" w:rsidR="00283DF6" w:rsidRPr="00BC6A74" w:rsidRDefault="00806025" w:rsidP="00B004FF">
            <w:pPr>
              <w:pStyle w:val="MedComHyperlink"/>
              <w:rPr>
                <w:rStyle w:val="Hyperlink"/>
                <w:color w:val="315A7A"/>
              </w:rPr>
            </w:pPr>
            <w:hyperlink r:id="rId25" w:history="1">
              <w:r w:rsidR="00283DF6" w:rsidRPr="00BC6A74">
                <w:rPr>
                  <w:rStyle w:val="Hyperlink"/>
                  <w:color w:val="315A7A"/>
                </w:rPr>
                <w:t>https://simplifier.net/medcom-fhir-messaging</w:t>
              </w:r>
            </w:hyperlink>
          </w:p>
          <w:p w14:paraId="77F251C6" w14:textId="09B22052" w:rsidR="00283DF6" w:rsidRPr="00EF1D67" w:rsidRDefault="00283DF6" w:rsidP="00B004FF">
            <w:pPr>
              <w:pStyle w:val="MedComHyperlink"/>
              <w:rPr>
                <w:highlight w:val="yellow"/>
              </w:rPr>
            </w:pPr>
            <w:r w:rsidRPr="00DF0F3F">
              <w:rPr>
                <w:color w:val="auto"/>
                <w:u w:val="none"/>
              </w:rPr>
              <w:t xml:space="preserve">Direkte link: </w:t>
            </w:r>
            <w:hyperlink r:id="rId26" w:history="1">
              <w:r w:rsidRPr="00BC6A74">
                <w:rPr>
                  <w:rStyle w:val="Hyperlink"/>
                  <w:color w:val="315A7A"/>
                </w:rPr>
                <w:t>http://build.fhir.org/ig/hl7dk/dk-medcom/StructureDefinition-medcom-hospitalNotification-message.html</w:t>
              </w:r>
            </w:hyperlink>
          </w:p>
        </w:tc>
        <w:tc>
          <w:tcPr>
            <w:tcW w:w="4928" w:type="dxa"/>
          </w:tcPr>
          <w:p w14:paraId="263813BD" w14:textId="77777777" w:rsidR="00283DF6" w:rsidRDefault="00283DF6" w:rsidP="00B004FF"/>
        </w:tc>
      </w:tr>
      <w:tr w:rsidR="00283DF6" w:rsidRPr="00DF591E" w14:paraId="4CF3546D" w14:textId="77777777" w:rsidTr="4290A8B5">
        <w:sdt>
          <w:sdtPr>
            <w:rPr>
              <w:rFonts w:cstheme="minorHAnsi"/>
            </w:rPr>
            <w:id w:val="-1377074978"/>
            <w:placeholder>
              <w:docPart w:val="B560062396AD4386B6BAB054AD1629D2"/>
            </w:placeholder>
            <w15:color w:val="FFFFFF"/>
            <w:text w:multiLine="1"/>
          </w:sdtPr>
          <w:sdtEndPr/>
          <w:sdtContent>
            <w:tc>
              <w:tcPr>
                <w:tcW w:w="3681" w:type="dxa"/>
              </w:tcPr>
              <w:p w14:paraId="29017A50" w14:textId="77777777" w:rsidR="00283DF6" w:rsidRPr="00DF591E" w:rsidRDefault="00283DF6" w:rsidP="00B004FF">
                <w:pPr>
                  <w:spacing w:after="0"/>
                </w:pPr>
                <w:r>
                  <w:rPr>
                    <w:rFonts w:cstheme="minorHAnsi"/>
                  </w:rPr>
                  <w:t>Implementation guide</w:t>
                </w:r>
              </w:p>
            </w:tc>
          </w:sdtContent>
        </w:sdt>
        <w:tc>
          <w:tcPr>
            <w:tcW w:w="5953" w:type="dxa"/>
          </w:tcPr>
          <w:p w14:paraId="38BE248E" w14:textId="118E8D15" w:rsidR="00283DF6" w:rsidRPr="00BC6A74" w:rsidRDefault="00806025" w:rsidP="00BC6A74">
            <w:pPr>
              <w:pStyle w:val="MedComHyperlink"/>
              <w:rPr>
                <w:rStyle w:val="Hyperlink"/>
                <w:color w:val="315A7A"/>
              </w:rPr>
            </w:pPr>
            <w:hyperlink r:id="rId27" w:history="1">
              <w:r w:rsidR="00283DF6" w:rsidRPr="00BC6A74">
                <w:rPr>
                  <w:rStyle w:val="Hyperlink"/>
                  <w:color w:val="315A7A"/>
                </w:rPr>
                <w:t>https://simplifier.net/medcom-fhir-messaging</w:t>
              </w:r>
            </w:hyperlink>
          </w:p>
          <w:p w14:paraId="718D3F17" w14:textId="24C72750" w:rsidR="00283DF6" w:rsidRPr="00C06107" w:rsidRDefault="00283DF6" w:rsidP="00B004FF">
            <w:pPr>
              <w:rPr>
                <w:rFonts w:cstheme="minorHAnsi"/>
              </w:rPr>
            </w:pPr>
            <w:r>
              <w:t xml:space="preserve">Direkte link: </w:t>
            </w:r>
            <w:sdt>
              <w:sdtPr>
                <w:id w:val="299736928"/>
                <w:placeholder>
                  <w:docPart w:val="C822497E4C6345ED93B71DD5882EED74"/>
                </w:placeholder>
              </w:sdtPr>
              <w:sdtEndPr>
                <w:rPr>
                  <w:rStyle w:val="Hyperlink"/>
                  <w:color w:val="315A7A"/>
                  <w:u w:val="single"/>
                </w:rPr>
              </w:sdtEndPr>
              <w:sdtContent>
                <w:hyperlink r:id="rId28" w:history="1">
                  <w:r w:rsidRPr="00BC6A74">
                    <w:rPr>
                      <w:rStyle w:val="Hyperlink"/>
                      <w:color w:val="315A7A"/>
                    </w:rPr>
                    <w:t>http://build.fhir.org/ig/hl7dk/dk-medcom/</w:t>
                  </w:r>
                </w:hyperlink>
              </w:sdtContent>
            </w:sdt>
            <w:r>
              <w:t xml:space="preserve"> </w:t>
            </w:r>
          </w:p>
        </w:tc>
        <w:tc>
          <w:tcPr>
            <w:tcW w:w="4928" w:type="dxa"/>
          </w:tcPr>
          <w:p w14:paraId="52BA3796" w14:textId="77777777" w:rsidR="00283DF6" w:rsidRDefault="00283DF6" w:rsidP="00B004FF"/>
        </w:tc>
      </w:tr>
      <w:tr w:rsidR="00283DF6" w:rsidRPr="00DF591E" w14:paraId="04CE9857" w14:textId="77777777" w:rsidTr="4290A8B5">
        <w:sdt>
          <w:sdtPr>
            <w:rPr>
              <w:rFonts w:cstheme="minorHAnsi"/>
            </w:rPr>
            <w:id w:val="2130128206"/>
            <w:placeholder>
              <w:docPart w:val="70B0F418A46E4BAB80D4FEB031AD3D29"/>
            </w:placeholder>
            <w15:color w:val="FFFFFF"/>
            <w:text w:multiLine="1"/>
          </w:sdtPr>
          <w:sdtEndPr/>
          <w:sdtContent>
            <w:tc>
              <w:tcPr>
                <w:tcW w:w="3681" w:type="dxa"/>
              </w:tcPr>
              <w:p w14:paraId="2DFAB8C2" w14:textId="77777777" w:rsidR="00283DF6" w:rsidRPr="00B130AD" w:rsidRDefault="00283DF6" w:rsidP="00B004FF">
                <w:pPr>
                  <w:spacing w:after="0"/>
                  <w:rPr>
                    <w:b/>
                    <w:bCs/>
                  </w:rPr>
                </w:pPr>
                <w:r w:rsidRPr="00C06107">
                  <w:rPr>
                    <w:rFonts w:cstheme="minorHAnsi"/>
                  </w:rPr>
                  <w:t>Sundhedsfaglig</w:t>
                </w:r>
                <w:r>
                  <w:rPr>
                    <w:rFonts w:cstheme="minorHAnsi"/>
                  </w:rPr>
                  <w:t>e retningslinjer</w:t>
                </w:r>
              </w:p>
            </w:tc>
          </w:sdtContent>
        </w:sdt>
        <w:tc>
          <w:tcPr>
            <w:tcW w:w="5953" w:type="dxa"/>
          </w:tcPr>
          <w:p w14:paraId="068EB82E" w14:textId="073BE2E3" w:rsidR="00283DF6" w:rsidRPr="00BC6A74" w:rsidRDefault="00806025" w:rsidP="00BC6A74">
            <w:pPr>
              <w:pStyle w:val="MedComHyperlink"/>
              <w:rPr>
                <w:rStyle w:val="Hyperlink"/>
                <w:color w:val="315A7A"/>
              </w:rPr>
            </w:pPr>
            <w:hyperlink r:id="rId29" w:history="1">
              <w:r w:rsidR="00283DF6" w:rsidRPr="00BC6A74">
                <w:rPr>
                  <w:rStyle w:val="Hyperlink"/>
                  <w:color w:val="315A7A"/>
                </w:rPr>
                <w:t>https://simplifier.net/medcom-fhir-messaging</w:t>
              </w:r>
            </w:hyperlink>
          </w:p>
          <w:p w14:paraId="2C3C7E0D" w14:textId="1F7BC222" w:rsidR="00283DF6" w:rsidRPr="00C06107" w:rsidRDefault="00283DF6" w:rsidP="00B004FF">
            <w:pPr>
              <w:rPr>
                <w:rFonts w:cstheme="minorHAnsi"/>
              </w:rPr>
            </w:pPr>
            <w:r>
              <w:t xml:space="preserve">Direkte link: </w:t>
            </w:r>
            <w:sdt>
              <w:sdtPr>
                <w:rPr>
                  <w:rStyle w:val="Hyperlink"/>
                  <w:color w:val="315A7A"/>
                </w:rPr>
                <w:id w:val="1508182845"/>
                <w:placeholder>
                  <w:docPart w:val="FF64BB966F564B0E9CC026FFDFEF52E6"/>
                </w:placeholder>
              </w:sdtPr>
              <w:sdtEndPr>
                <w:rPr>
                  <w:rStyle w:val="Standardskrifttypeiafsnit"/>
                  <w:color w:val="auto"/>
                  <w:u w:val="none"/>
                </w:rPr>
              </w:sdtEndPr>
              <w:sdtContent>
                <w:hyperlink r:id="rId30" w:history="1">
                  <w:r w:rsidRPr="00BC6A74">
                    <w:rPr>
                      <w:rStyle w:val="Hyperlink"/>
                      <w:color w:val="315A7A"/>
                    </w:rPr>
                    <w:t>https://simplifier.net/medcom-fhir-messaging/advisomsygehusopholdda</w:t>
                  </w:r>
                </w:hyperlink>
                <w:r w:rsidRPr="00531BBE">
                  <w:rPr>
                    <w:rFonts w:cstheme="minorHAnsi"/>
                  </w:rPr>
                  <w:t xml:space="preserve"> </w:t>
                </w:r>
              </w:sdtContent>
            </w:sdt>
          </w:p>
        </w:tc>
        <w:tc>
          <w:tcPr>
            <w:tcW w:w="4928" w:type="dxa"/>
          </w:tcPr>
          <w:p w14:paraId="27BC7B30" w14:textId="77777777" w:rsidR="00283DF6" w:rsidRDefault="00283DF6" w:rsidP="00B004FF">
            <w:r>
              <w:t>Formål, baggrund og overordnede krav til indhold og forretningsmæssig anvendelse af advis om sygehusophold.</w:t>
            </w:r>
          </w:p>
        </w:tc>
      </w:tr>
      <w:tr w:rsidR="00283DF6" w:rsidRPr="00DF591E" w14:paraId="27DB0811" w14:textId="77777777" w:rsidTr="4290A8B5">
        <w:sdt>
          <w:sdtPr>
            <w:rPr>
              <w:rFonts w:cstheme="minorHAnsi"/>
              <w:lang w:val="en-US"/>
            </w:rPr>
            <w:id w:val="1946340760"/>
            <w:placeholder>
              <w:docPart w:val="7BD71DAA6E3F41BDAB80B28297103F26"/>
            </w:placeholder>
            <w15:color w:val="FFFFFF"/>
            <w:text w:multiLine="1"/>
          </w:sdtPr>
          <w:sdtEndPr/>
          <w:sdtContent>
            <w:tc>
              <w:tcPr>
                <w:tcW w:w="3681" w:type="dxa"/>
              </w:tcPr>
              <w:p w14:paraId="04B6E20E" w14:textId="77777777" w:rsidR="00283DF6" w:rsidRDefault="00283DF6" w:rsidP="00B004FF">
                <w:pPr>
                  <w:spacing w:after="0"/>
                </w:pPr>
                <w:r w:rsidRPr="00C06107">
                  <w:rPr>
                    <w:rFonts w:cstheme="minorHAnsi"/>
                    <w:lang w:val="en-US"/>
                  </w:rPr>
                  <w:t>Use cases</w:t>
                </w:r>
                <w:r>
                  <w:rPr>
                    <w:rFonts w:cstheme="minorHAnsi"/>
                    <w:lang w:val="en-US"/>
                  </w:rPr>
                  <w:t xml:space="preserve"> (da/</w:t>
                </w:r>
                <w:proofErr w:type="spellStart"/>
                <w:r>
                  <w:rPr>
                    <w:rFonts w:cstheme="minorHAnsi"/>
                    <w:lang w:val="en-US"/>
                  </w:rPr>
                  <w:t>eng</w:t>
                </w:r>
                <w:proofErr w:type="spellEnd"/>
                <w:r>
                  <w:rPr>
                    <w:rFonts w:cstheme="minorHAnsi"/>
                    <w:lang w:val="en-US"/>
                  </w:rPr>
                  <w:t>)</w:t>
                </w:r>
              </w:p>
            </w:tc>
          </w:sdtContent>
        </w:sdt>
        <w:tc>
          <w:tcPr>
            <w:tcW w:w="5953" w:type="dxa"/>
          </w:tcPr>
          <w:p w14:paraId="770AD925" w14:textId="69D35782" w:rsidR="00283DF6" w:rsidRPr="00BC6A74" w:rsidRDefault="00806025" w:rsidP="00BC6A74">
            <w:pPr>
              <w:pStyle w:val="MedComHyperlink"/>
              <w:rPr>
                <w:rStyle w:val="Hyperlink"/>
                <w:color w:val="315A7A"/>
              </w:rPr>
            </w:pPr>
            <w:hyperlink r:id="rId31" w:history="1">
              <w:r w:rsidR="00283DF6" w:rsidRPr="00BC6A74">
                <w:rPr>
                  <w:rStyle w:val="Hyperlink"/>
                  <w:color w:val="315A7A"/>
                </w:rPr>
                <w:t>https://simplifier.net/medcom-fhir-messaging</w:t>
              </w:r>
            </w:hyperlink>
          </w:p>
          <w:p w14:paraId="76396B21" w14:textId="6BD1092A" w:rsidR="00283DF6" w:rsidRDefault="00283DF6" w:rsidP="00B004FF">
            <w:pPr>
              <w:pStyle w:val="MedComHyperlink"/>
            </w:pPr>
            <w:r w:rsidRPr="00F271EE">
              <w:rPr>
                <w:color w:val="auto"/>
                <w:u w:val="none"/>
              </w:rPr>
              <w:t xml:space="preserve">Direkte link: </w:t>
            </w:r>
            <w:sdt>
              <w:sdtPr>
                <w:rPr>
                  <w:rStyle w:val="Hyperlink"/>
                  <w:color w:val="315A7A"/>
                </w:rPr>
                <w:id w:val="-1768291988"/>
                <w:placeholder>
                  <w:docPart w:val="3318B0398B444B8B8405CF3DC260874C"/>
                </w:placeholder>
              </w:sdtPr>
              <w:sdtEndPr>
                <w:rPr>
                  <w:rStyle w:val="Standardskrifttypeiafsnit"/>
                </w:rPr>
              </w:sdtEndPr>
              <w:sdtContent>
                <w:hyperlink r:id="rId32" w:history="1">
                  <w:r w:rsidRPr="00BC6A74">
                    <w:rPr>
                      <w:rStyle w:val="Hyperlink"/>
                      <w:color w:val="315A7A"/>
                    </w:rPr>
                    <w:t>https://simplifier.net/medcom-fhir-messaging/forretningsmssigeusecases</w:t>
                  </w:r>
                </w:hyperlink>
              </w:sdtContent>
            </w:sdt>
          </w:p>
        </w:tc>
        <w:tc>
          <w:tcPr>
            <w:tcW w:w="4928" w:type="dxa"/>
          </w:tcPr>
          <w:p w14:paraId="13CFD996" w14:textId="77777777" w:rsidR="00283DF6" w:rsidRDefault="00283DF6" w:rsidP="00B004FF">
            <w:r>
              <w:t>Use case-beskrivelserne forbinder de indholdsmæssige krav med forretningsregler for anvendelse.</w:t>
            </w:r>
          </w:p>
        </w:tc>
      </w:tr>
      <w:tr w:rsidR="00283DF6" w:rsidRPr="00062E94" w14:paraId="51059A3C" w14:textId="77777777" w:rsidTr="4290A8B5">
        <w:bookmarkStart w:id="26" w:name="OverSigtOverAdviskoder" w:displacedByCustomXml="next"/>
        <w:sdt>
          <w:sdtPr>
            <w:id w:val="-539665094"/>
            <w:placeholder>
              <w:docPart w:val="D1BBA7D78F9A4753B20F5F6F7222780F"/>
            </w:placeholder>
            <w15:color w:val="FFFFFF"/>
            <w:text w:multiLine="1"/>
          </w:sdtPr>
          <w:sdtEndPr/>
          <w:sdtContent>
            <w:tc>
              <w:tcPr>
                <w:tcW w:w="3681" w:type="dxa"/>
              </w:tcPr>
              <w:p w14:paraId="18D12CF9" w14:textId="77777777" w:rsidR="00283DF6" w:rsidRPr="00062E94" w:rsidRDefault="00283DF6" w:rsidP="00B004FF">
                <w:pPr>
                  <w:spacing w:after="0"/>
                </w:pPr>
                <w:r w:rsidRPr="00062E94">
                  <w:t xml:space="preserve">Oversigt over </w:t>
                </w:r>
                <w:proofErr w:type="spellStart"/>
                <w:r w:rsidRPr="00062E94">
                  <w:t>adviskoder</w:t>
                </w:r>
                <w:proofErr w:type="spellEnd"/>
                <w:r w:rsidRPr="00062E94">
                  <w:t xml:space="preserve"> (da/eng)</w:t>
                </w:r>
              </w:p>
            </w:tc>
          </w:sdtContent>
        </w:sdt>
        <w:bookmarkEnd w:id="26" w:displacedByCustomXml="prev"/>
        <w:tc>
          <w:tcPr>
            <w:tcW w:w="5953" w:type="dxa"/>
          </w:tcPr>
          <w:sdt>
            <w:sdtPr>
              <w:rPr>
                <w:color w:val="315A7A"/>
                <w:u w:val="single"/>
              </w:rPr>
              <w:id w:val="-739552079"/>
              <w:placeholder>
                <w:docPart w:val="6582D04AA4804EF5BB10C102549213AC"/>
              </w:placeholder>
            </w:sdtPr>
            <w:sdtEndPr/>
            <w:sdtContent>
              <w:sdt>
                <w:sdtPr>
                  <w:rPr>
                    <w:color w:val="315A7A"/>
                    <w:u w:val="single"/>
                  </w:rPr>
                  <w:id w:val="2105763100"/>
                  <w:placeholder>
                    <w:docPart w:val="E887C1AF364649E4B9C18C65449F581D"/>
                  </w:placeholder>
                </w:sdtPr>
                <w:sdtEndPr/>
                <w:sdtContent>
                  <w:p w14:paraId="2BB71A29" w14:textId="4D598286" w:rsidR="00283DF6" w:rsidRPr="00062E94" w:rsidRDefault="00806025" w:rsidP="00B004FF">
                    <w:hyperlink r:id="rId33" w:history="1">
                      <w:r w:rsidR="00283DF6" w:rsidRPr="00BC6A74">
                        <w:rPr>
                          <w:rStyle w:val="Hyperlink"/>
                          <w:color w:val="315A7A"/>
                        </w:rPr>
                        <w:t>https://simplifier.net/medcom-fhir-messaging</w:t>
                      </w:r>
                    </w:hyperlink>
                  </w:p>
                  <w:p w14:paraId="14A355FD" w14:textId="7DF128AA" w:rsidR="4290A8B5" w:rsidRPr="00926DA1" w:rsidRDefault="00283DF6" w:rsidP="00926DA1">
                    <w:pPr>
                      <w:pStyle w:val="MedComHyperlink"/>
                      <w:rPr>
                        <w:u w:val="none"/>
                      </w:rPr>
                    </w:pPr>
                    <w:r w:rsidRPr="00062E94">
                      <w:rPr>
                        <w:color w:val="auto"/>
                        <w:u w:val="none"/>
                      </w:rPr>
                      <w:t xml:space="preserve">Direkte link: </w:t>
                    </w:r>
                    <w:sdt>
                      <w:sdtPr>
                        <w:rPr>
                          <w:rStyle w:val="Hyperlink"/>
                          <w:color w:val="315A7A"/>
                        </w:rPr>
                        <w:id w:val="628908805"/>
                        <w:placeholder>
                          <w:docPart w:val="E17FE40471D24179B7F9A14DAC0C1BF1"/>
                        </w:placeholder>
                      </w:sdtPr>
                      <w:sdtEndPr>
                        <w:rPr>
                          <w:rStyle w:val="Standardskrifttypeiafsnit"/>
                          <w:u w:val="none"/>
                        </w:rPr>
                      </w:sdtEndPr>
                      <w:sdtContent>
                        <w:hyperlink r:id="rId34" w:history="1">
                          <w:r w:rsidRPr="00BC6A74">
                            <w:rPr>
                              <w:rStyle w:val="Hyperlink"/>
                              <w:color w:val="315A7A"/>
                            </w:rPr>
                            <w:t>https://simplifier.net/medcom-fhir-messaging/advisomsygehusopholdda</w:t>
                          </w:r>
                        </w:hyperlink>
                        <w:r w:rsidRPr="00062E94">
                          <w:rPr>
                            <w:rFonts w:cstheme="minorHAnsi"/>
                            <w:u w:val="none"/>
                          </w:rPr>
                          <w:t xml:space="preserve">  </w:t>
                        </w:r>
                      </w:sdtContent>
                    </w:sdt>
                  </w:p>
                </w:sdtContent>
              </w:sdt>
            </w:sdtContent>
          </w:sdt>
        </w:tc>
        <w:sdt>
          <w:sdtPr>
            <w:id w:val="-1717495328"/>
            <w:placeholder>
              <w:docPart w:val="358E49E79B9C4965A0FDEC39007D417D"/>
            </w:placeholder>
            <w15:color w:val="FFFFFF"/>
            <w:text w:multiLine="1"/>
          </w:sdtPr>
          <w:sdtEndPr/>
          <w:sdtContent>
            <w:tc>
              <w:tcPr>
                <w:tcW w:w="4928" w:type="dxa"/>
              </w:tcPr>
              <w:p w14:paraId="260CB843" w14:textId="77777777" w:rsidR="00283DF6" w:rsidRPr="00062E94" w:rsidRDefault="00283DF6" w:rsidP="00B004FF">
                <w:r w:rsidRPr="00062E94">
                  <w:t xml:space="preserve">Oversigt over </w:t>
                </w:r>
                <w:proofErr w:type="spellStart"/>
                <w:r w:rsidRPr="00062E94">
                  <w:t>adviskoder</w:t>
                </w:r>
                <w:proofErr w:type="spellEnd"/>
                <w:r w:rsidRPr="00062E94">
                  <w:t xml:space="preserve"> og sammenhæng til FHIR </w:t>
                </w:r>
                <w:proofErr w:type="spellStart"/>
                <w:r w:rsidRPr="00062E94">
                  <w:t>encounter</w:t>
                </w:r>
                <w:proofErr w:type="spellEnd"/>
                <w:r w:rsidRPr="00062E94">
                  <w:t>-profilen</w:t>
                </w:r>
              </w:p>
            </w:tc>
          </w:sdtContent>
        </w:sdt>
      </w:tr>
      <w:tr w:rsidR="00283DF6" w:rsidRPr="00062E94" w14:paraId="46DC5819" w14:textId="77777777" w:rsidTr="4290A8B5">
        <w:tc>
          <w:tcPr>
            <w:tcW w:w="3681" w:type="dxa"/>
          </w:tcPr>
          <w:p w14:paraId="5EFADCF7" w14:textId="77777777" w:rsidR="00283DF6" w:rsidRPr="00062E94" w:rsidRDefault="00283DF6" w:rsidP="00B004FF">
            <w:pPr>
              <w:spacing w:after="0"/>
            </w:pPr>
            <w:r>
              <w:t xml:space="preserve">Beskrivelse af FHIR-meddelelse </w:t>
            </w:r>
            <w:proofErr w:type="spellStart"/>
            <w:r>
              <w:t>VANSEnvelope</w:t>
            </w:r>
            <w:proofErr w:type="spellEnd"/>
            <w:r>
              <w:t>-format</w:t>
            </w:r>
          </w:p>
        </w:tc>
        <w:tc>
          <w:tcPr>
            <w:tcW w:w="5953" w:type="dxa"/>
          </w:tcPr>
          <w:p w14:paraId="58FBE285" w14:textId="27B207BB" w:rsidR="00283DF6" w:rsidRPr="004A7D09" w:rsidRDefault="00806025" w:rsidP="00926DA1">
            <w:pPr>
              <w:pStyle w:val="MedComHyperlink"/>
              <w:rPr>
                <w:rStyle w:val="Hyperlink"/>
                <w:u w:val="none"/>
              </w:rPr>
            </w:pPr>
            <w:hyperlink r:id="rId35" w:history="1">
              <w:r w:rsidR="00283DF6" w:rsidRPr="00926DA1">
                <w:rPr>
                  <w:rStyle w:val="Hyperlink"/>
                  <w:color w:val="315A7A"/>
                </w:rPr>
                <w:t>https://github.com/hl7dk/dk-medcom/raw/master/input/images/pdf/MedComs_FHIR-meddelelser_og_forsendelseskuvert.pdf</w:t>
              </w:r>
            </w:hyperlink>
            <w:r w:rsidR="00283DF6">
              <w:rPr>
                <w:rStyle w:val="Hyperlink"/>
                <w:u w:val="none"/>
              </w:rPr>
              <w:t xml:space="preserve"> </w:t>
            </w:r>
          </w:p>
        </w:tc>
        <w:tc>
          <w:tcPr>
            <w:tcW w:w="4928" w:type="dxa"/>
          </w:tcPr>
          <w:p w14:paraId="522DECA5" w14:textId="77777777" w:rsidR="00283DF6" w:rsidRPr="00062E94" w:rsidRDefault="00283DF6" w:rsidP="00B004FF"/>
        </w:tc>
      </w:tr>
      <w:tr w:rsidR="0032300B" w:rsidRPr="00062E94" w14:paraId="51D38F21" w14:textId="77777777" w:rsidTr="4290A8B5">
        <w:tc>
          <w:tcPr>
            <w:tcW w:w="3681" w:type="dxa"/>
          </w:tcPr>
          <w:p w14:paraId="1C6296E5" w14:textId="6A6C8270" w:rsidR="0032300B" w:rsidRDefault="0032300B" w:rsidP="0032300B">
            <w:pPr>
              <w:spacing w:after="0"/>
            </w:pPr>
            <w:r>
              <w:t xml:space="preserve">How to use </w:t>
            </w:r>
            <w:proofErr w:type="spellStart"/>
            <w:r>
              <w:t>TouchStone</w:t>
            </w:r>
            <w:proofErr w:type="spellEnd"/>
          </w:p>
        </w:tc>
        <w:tc>
          <w:tcPr>
            <w:tcW w:w="5953" w:type="dxa"/>
          </w:tcPr>
          <w:p w14:paraId="0D43952E" w14:textId="205803B0" w:rsidR="0032300B" w:rsidRDefault="224D4EF1" w:rsidP="0032300B">
            <w:pPr>
              <w:pStyle w:val="MedComHyperlink"/>
              <w:spacing w:line="259" w:lineRule="auto"/>
            </w:pPr>
            <w:r>
              <w:t>https://github.com/hl7dk/dk-medcom/blob/master/doc/message/common/TouchstoneGettingStarted.md</w:t>
            </w:r>
          </w:p>
        </w:tc>
        <w:tc>
          <w:tcPr>
            <w:tcW w:w="4928" w:type="dxa"/>
          </w:tcPr>
          <w:p w14:paraId="74BEABD9" w14:textId="4B71EC6E" w:rsidR="0032300B" w:rsidRPr="00062E94" w:rsidRDefault="0032300B" w:rsidP="0032300B">
            <w:r>
              <w:t xml:space="preserve">Guide til brug af </w:t>
            </w:r>
            <w:proofErr w:type="spellStart"/>
            <w:r>
              <w:t>TouchStone</w:t>
            </w:r>
            <w:proofErr w:type="spellEnd"/>
            <w:r>
              <w:t xml:space="preserve"> og dokumentation i forbindelse med MedCom test og certificering.</w:t>
            </w:r>
          </w:p>
        </w:tc>
      </w:tr>
    </w:tbl>
    <w:p w14:paraId="32820C02" w14:textId="01156E63" w:rsidR="00C30F8A" w:rsidRPr="002837C6" w:rsidRDefault="00C30F8A" w:rsidP="00C30F8A">
      <w:pPr>
        <w:pStyle w:val="Overskrift2"/>
        <w:rPr>
          <w:lang w:val="da-DK"/>
        </w:rPr>
      </w:pPr>
      <w:bookmarkStart w:id="27" w:name="_Toc42524241"/>
      <w:bookmarkStart w:id="28" w:name="_Toc75782549"/>
      <w:bookmarkEnd w:id="9"/>
      <w:bookmarkEnd w:id="10"/>
      <w:r w:rsidRPr="67DB68C5">
        <w:rPr>
          <w:lang w:val="da-DK"/>
        </w:rPr>
        <w:lastRenderedPageBreak/>
        <w:t>Testresultat</w:t>
      </w:r>
      <w:bookmarkEnd w:id="27"/>
      <w:bookmarkEnd w:id="28"/>
    </w:p>
    <w:p w14:paraId="42136C16" w14:textId="77777777" w:rsidR="00C30F8A" w:rsidRPr="00DF591E" w:rsidRDefault="00C30F8A" w:rsidP="00C30F8A">
      <w:pPr>
        <w:rPr>
          <w:rFonts w:cstheme="minorHAnsi"/>
        </w:rPr>
      </w:pPr>
      <w:bookmarkStart w:id="29" w:name="_Hlk62804524"/>
      <w:r w:rsidRPr="00DF591E">
        <w:rPr>
          <w:rFonts w:cstheme="minorHAnsi"/>
        </w:rPr>
        <w:t>Resultatet for hvert test step kategoriseres ud fra nedenstående tabel:</w:t>
      </w:r>
    </w:p>
    <w:tbl>
      <w:tblPr>
        <w:tblStyle w:val="Tabel-Gitter"/>
        <w:tblW w:w="5000" w:type="pct"/>
        <w:tblLook w:val="04A0" w:firstRow="1" w:lastRow="0" w:firstColumn="1" w:lastColumn="0" w:noHBand="0" w:noVBand="1"/>
      </w:tblPr>
      <w:tblGrid>
        <w:gridCol w:w="2183"/>
        <w:gridCol w:w="2475"/>
        <w:gridCol w:w="2476"/>
        <w:gridCol w:w="2476"/>
        <w:gridCol w:w="2476"/>
        <w:gridCol w:w="2476"/>
      </w:tblGrid>
      <w:tr w:rsidR="00C30F8A" w:rsidRPr="00DF591E" w14:paraId="5C96D4BD" w14:textId="77777777" w:rsidTr="00285218">
        <w:trPr>
          <w:cantSplit/>
          <w:trHeight w:val="340"/>
          <w:tblHeader/>
        </w:trPr>
        <w:tc>
          <w:tcPr>
            <w:tcW w:w="750" w:type="pct"/>
            <w:shd w:val="clear" w:color="auto" w:fill="315A7A"/>
            <w:vAlign w:val="center"/>
          </w:tcPr>
          <w:p w14:paraId="7E266D24" w14:textId="77777777" w:rsidR="00C30F8A" w:rsidRPr="00DF591E" w:rsidRDefault="00C30F8A" w:rsidP="00A11745">
            <w:pPr>
              <w:spacing w:before="0" w:after="0"/>
              <w:rPr>
                <w:rFonts w:cstheme="minorHAnsi"/>
              </w:rPr>
            </w:pPr>
            <w:r w:rsidRPr="00641EFD">
              <w:rPr>
                <w:rFonts w:cstheme="minorHAnsi"/>
                <w:b/>
                <w:bCs/>
                <w:color w:val="FFFFFF" w:themeColor="background1"/>
              </w:rPr>
              <w:t>Markering</w:t>
            </w:r>
          </w:p>
        </w:tc>
        <w:tc>
          <w:tcPr>
            <w:tcW w:w="850" w:type="pct"/>
            <w:vAlign w:val="center"/>
          </w:tcPr>
          <w:p w14:paraId="23360686" w14:textId="77777777" w:rsidR="00C30F8A" w:rsidRPr="00827DD3" w:rsidRDefault="00C30F8A" w:rsidP="00A11745">
            <w:pPr>
              <w:spacing w:before="0" w:after="0"/>
              <w:jc w:val="center"/>
              <w:rPr>
                <w:rFonts w:eastAsia="Calibri" w:cstheme="minorHAnsi"/>
                <w:b/>
              </w:rPr>
            </w:pPr>
            <w:r w:rsidRPr="00827DD3">
              <w:rPr>
                <w:rFonts w:cstheme="minorHAnsi"/>
                <w:b/>
              </w:rPr>
              <w:t>F1</w:t>
            </w:r>
          </w:p>
        </w:tc>
        <w:tc>
          <w:tcPr>
            <w:tcW w:w="850" w:type="pct"/>
            <w:vAlign w:val="center"/>
          </w:tcPr>
          <w:p w14:paraId="6AA513AD" w14:textId="77777777" w:rsidR="00C30F8A" w:rsidRPr="00827DD3" w:rsidRDefault="00C30F8A" w:rsidP="00A11745">
            <w:pPr>
              <w:spacing w:before="0" w:after="0"/>
              <w:jc w:val="center"/>
              <w:rPr>
                <w:rFonts w:eastAsia="Calibri" w:cstheme="minorHAnsi"/>
                <w:b/>
              </w:rPr>
            </w:pPr>
            <w:r w:rsidRPr="00827DD3">
              <w:rPr>
                <w:rFonts w:eastAsia="Calibri" w:cstheme="minorHAnsi"/>
                <w:b/>
              </w:rPr>
              <w:t>F2</w:t>
            </w:r>
          </w:p>
        </w:tc>
        <w:tc>
          <w:tcPr>
            <w:tcW w:w="850" w:type="pct"/>
            <w:vAlign w:val="center"/>
          </w:tcPr>
          <w:p w14:paraId="59F0BB3F" w14:textId="77777777" w:rsidR="00C30F8A" w:rsidRPr="00827DD3" w:rsidRDefault="00C30F8A" w:rsidP="00A11745">
            <w:pPr>
              <w:spacing w:before="0" w:after="0"/>
              <w:jc w:val="center"/>
              <w:rPr>
                <w:rFonts w:eastAsia="Calibri" w:cstheme="minorHAnsi"/>
                <w:b/>
              </w:rPr>
            </w:pPr>
            <w:r w:rsidRPr="00827DD3">
              <w:rPr>
                <w:rFonts w:eastAsia="Calibri" w:cstheme="minorHAnsi"/>
                <w:b/>
              </w:rPr>
              <w:t>F3</w:t>
            </w:r>
          </w:p>
        </w:tc>
        <w:tc>
          <w:tcPr>
            <w:tcW w:w="850" w:type="pct"/>
            <w:vAlign w:val="center"/>
          </w:tcPr>
          <w:p w14:paraId="034C5335" w14:textId="77777777" w:rsidR="00C30F8A" w:rsidRPr="00827DD3" w:rsidRDefault="00C30F8A" w:rsidP="00A11745">
            <w:pPr>
              <w:spacing w:before="0" w:after="0"/>
              <w:jc w:val="center"/>
              <w:rPr>
                <w:rFonts w:eastAsia="Calibri" w:cstheme="minorHAnsi"/>
                <w:b/>
              </w:rPr>
            </w:pPr>
            <w:r w:rsidRPr="00827DD3">
              <w:rPr>
                <w:rFonts w:eastAsia="Calibri" w:cstheme="minorHAnsi"/>
                <w:b/>
              </w:rPr>
              <w:t>F4</w:t>
            </w:r>
          </w:p>
        </w:tc>
        <w:tc>
          <w:tcPr>
            <w:tcW w:w="850" w:type="pct"/>
            <w:vAlign w:val="center"/>
          </w:tcPr>
          <w:p w14:paraId="2220BA46" w14:textId="77777777" w:rsidR="00C30F8A" w:rsidRPr="00827DD3" w:rsidRDefault="00C30F8A" w:rsidP="00A11745">
            <w:pPr>
              <w:spacing w:before="0" w:after="0"/>
              <w:jc w:val="center"/>
              <w:rPr>
                <w:rFonts w:eastAsia="Calibri" w:cstheme="minorHAnsi"/>
                <w:b/>
              </w:rPr>
            </w:pPr>
            <w:r w:rsidRPr="00827DD3">
              <w:rPr>
                <w:rFonts w:cstheme="minorHAnsi"/>
                <w:b/>
              </w:rPr>
              <w:t>Ok</w:t>
            </w:r>
          </w:p>
        </w:tc>
      </w:tr>
      <w:tr w:rsidR="00295E8F" w:rsidRPr="00DF591E" w14:paraId="76E8F5B3" w14:textId="77777777" w:rsidTr="003256FF">
        <w:trPr>
          <w:cantSplit/>
          <w:trHeight w:val="340"/>
          <w:tblHeader/>
        </w:trPr>
        <w:tc>
          <w:tcPr>
            <w:tcW w:w="750" w:type="pct"/>
            <w:shd w:val="clear" w:color="auto" w:fill="315A7A"/>
            <w:vAlign w:val="center"/>
          </w:tcPr>
          <w:p w14:paraId="216C482E" w14:textId="77777777" w:rsidR="00295E8F" w:rsidRDefault="00295E8F" w:rsidP="00295E8F">
            <w:pPr>
              <w:spacing w:before="0" w:after="0"/>
              <w:rPr>
                <w:rFonts w:cstheme="minorHAnsi"/>
                <w:b/>
                <w:bCs/>
                <w:color w:val="FFFFFF" w:themeColor="background1"/>
              </w:rPr>
            </w:pPr>
            <w:r>
              <w:rPr>
                <w:rFonts w:cstheme="minorHAnsi"/>
                <w:b/>
                <w:bCs/>
                <w:color w:val="FFFFFF" w:themeColor="background1"/>
              </w:rPr>
              <w:t>Vurdering</w:t>
            </w:r>
          </w:p>
        </w:tc>
        <w:tc>
          <w:tcPr>
            <w:tcW w:w="850" w:type="pct"/>
            <w:shd w:val="clear" w:color="auto" w:fill="FF0000"/>
            <w:vAlign w:val="center"/>
          </w:tcPr>
          <w:p w14:paraId="5219C74E" w14:textId="77777777" w:rsidR="00295E8F" w:rsidRPr="00295E8F" w:rsidRDefault="00295E8F" w:rsidP="00295E8F">
            <w:pPr>
              <w:spacing w:before="0" w:after="0"/>
              <w:jc w:val="center"/>
              <w:rPr>
                <w:rFonts w:eastAsia="Calibri" w:cstheme="minorHAnsi"/>
                <w:b/>
                <w:bCs/>
                <w:color w:val="FFFFFF" w:themeColor="background1"/>
              </w:rPr>
            </w:pPr>
            <w:r w:rsidRPr="00295E8F">
              <w:rPr>
                <w:rFonts w:eastAsia="Calibri" w:cstheme="minorHAnsi"/>
                <w:b/>
                <w:bCs/>
                <w:color w:val="FFFFFF" w:themeColor="background1"/>
              </w:rPr>
              <w:t>Kritisk</w:t>
            </w:r>
          </w:p>
        </w:tc>
        <w:tc>
          <w:tcPr>
            <w:tcW w:w="850" w:type="pct"/>
            <w:shd w:val="clear" w:color="auto" w:fill="FF0000"/>
            <w:vAlign w:val="center"/>
          </w:tcPr>
          <w:p w14:paraId="41FFD6D3" w14:textId="77777777" w:rsidR="00295E8F" w:rsidRPr="00295E8F" w:rsidRDefault="00295E8F" w:rsidP="00295E8F">
            <w:pPr>
              <w:spacing w:before="0" w:after="0"/>
              <w:jc w:val="center"/>
              <w:rPr>
                <w:rFonts w:eastAsia="Calibri" w:cstheme="minorHAnsi"/>
                <w:b/>
                <w:bCs/>
                <w:color w:val="FFFFFF" w:themeColor="background1"/>
              </w:rPr>
            </w:pPr>
            <w:r w:rsidRPr="00295E8F">
              <w:rPr>
                <w:rFonts w:eastAsia="Calibri" w:cstheme="minorHAnsi"/>
                <w:b/>
                <w:bCs/>
                <w:color w:val="FFFFFF" w:themeColor="background1"/>
              </w:rPr>
              <w:t>Alvorlig</w:t>
            </w:r>
          </w:p>
        </w:tc>
        <w:tc>
          <w:tcPr>
            <w:tcW w:w="850" w:type="pct"/>
            <w:shd w:val="clear" w:color="auto" w:fill="FF0000"/>
            <w:vAlign w:val="center"/>
          </w:tcPr>
          <w:p w14:paraId="0EE12E2D" w14:textId="77777777" w:rsidR="00295E8F" w:rsidRPr="00295E8F" w:rsidRDefault="00295E8F" w:rsidP="00295E8F">
            <w:pPr>
              <w:spacing w:before="0" w:after="0"/>
              <w:jc w:val="center"/>
              <w:rPr>
                <w:rFonts w:cstheme="minorHAnsi"/>
                <w:b/>
                <w:bCs/>
                <w:color w:val="FFFFFF" w:themeColor="background1"/>
              </w:rPr>
            </w:pPr>
            <w:r w:rsidRPr="00295E8F">
              <w:rPr>
                <w:rFonts w:cstheme="minorHAnsi"/>
                <w:b/>
                <w:bCs/>
                <w:color w:val="FFFFFF" w:themeColor="background1"/>
              </w:rPr>
              <w:t>Betydelig</w:t>
            </w:r>
          </w:p>
        </w:tc>
        <w:tc>
          <w:tcPr>
            <w:tcW w:w="850" w:type="pct"/>
            <w:shd w:val="clear" w:color="auto" w:fill="FFFF00"/>
            <w:vAlign w:val="center"/>
          </w:tcPr>
          <w:p w14:paraId="6FB53FCC" w14:textId="77777777" w:rsidR="00295E8F" w:rsidRPr="00295E8F" w:rsidRDefault="00295E8F" w:rsidP="00295E8F">
            <w:pPr>
              <w:spacing w:before="0" w:after="0"/>
              <w:jc w:val="center"/>
              <w:rPr>
                <w:rFonts w:eastAsia="Calibri" w:cstheme="minorHAnsi"/>
                <w:b/>
                <w:bCs/>
              </w:rPr>
            </w:pPr>
            <w:r w:rsidRPr="00295E8F">
              <w:rPr>
                <w:rFonts w:eastAsia="Calibri" w:cstheme="minorHAnsi"/>
                <w:b/>
                <w:bCs/>
              </w:rPr>
              <w:t>Mindre betydelig</w:t>
            </w:r>
          </w:p>
        </w:tc>
        <w:tc>
          <w:tcPr>
            <w:tcW w:w="850" w:type="pct"/>
            <w:shd w:val="clear" w:color="auto" w:fill="92C800"/>
            <w:vAlign w:val="center"/>
          </w:tcPr>
          <w:p w14:paraId="175D71F1" w14:textId="77777777" w:rsidR="00295E8F" w:rsidRPr="00295E8F" w:rsidRDefault="00295E8F" w:rsidP="00295E8F">
            <w:pPr>
              <w:spacing w:before="0" w:after="0"/>
              <w:jc w:val="center"/>
              <w:rPr>
                <w:rFonts w:eastAsia="Calibri" w:cstheme="minorHAnsi"/>
                <w:b/>
                <w:bCs/>
              </w:rPr>
            </w:pPr>
            <w:r w:rsidRPr="00295E8F">
              <w:rPr>
                <w:rFonts w:eastAsia="Calibri" w:cstheme="minorHAnsi"/>
                <w:b/>
                <w:bCs/>
              </w:rPr>
              <w:t>Godkendt</w:t>
            </w:r>
          </w:p>
        </w:tc>
      </w:tr>
    </w:tbl>
    <w:p w14:paraId="6226DB59" w14:textId="77777777" w:rsidR="00A11745" w:rsidRDefault="00A11745" w:rsidP="003C6F9B">
      <w:r>
        <w:t xml:space="preserve">For </w:t>
      </w:r>
      <w:r w:rsidR="00A60251">
        <w:t xml:space="preserve">at </w:t>
      </w:r>
      <w:r w:rsidR="00204711">
        <w:t xml:space="preserve">få sin </w:t>
      </w:r>
      <w:r>
        <w:t>test og certificering</w:t>
      </w:r>
      <w:r w:rsidR="00204711">
        <w:t xml:space="preserve"> godkendt</w:t>
      </w:r>
      <w:r>
        <w:t xml:space="preserve">, må testprotokollen udelukkende bestå af </w:t>
      </w:r>
      <w:r w:rsidR="00CF02E4">
        <w:t>[</w:t>
      </w:r>
      <w:r>
        <w:t>F4</w:t>
      </w:r>
      <w:r w:rsidR="00CF02E4">
        <w:t>]</w:t>
      </w:r>
      <w:r>
        <w:t xml:space="preserve"> samt </w:t>
      </w:r>
      <w:r w:rsidR="00CF02E4">
        <w:t>[</w:t>
      </w:r>
      <w:r>
        <w:t>OK</w:t>
      </w:r>
      <w:r w:rsidR="00CF02E4">
        <w:t>]</w:t>
      </w:r>
      <w:r>
        <w:t xml:space="preserve"> resultater. Alle </w:t>
      </w:r>
      <w:r w:rsidR="00CF02E4">
        <w:t>[</w:t>
      </w:r>
      <w:r>
        <w:t>F1</w:t>
      </w:r>
      <w:r w:rsidR="00CF02E4">
        <w:t>]</w:t>
      </w:r>
      <w:r>
        <w:t xml:space="preserve">, </w:t>
      </w:r>
      <w:r w:rsidR="00CF02E4">
        <w:t>[</w:t>
      </w:r>
      <w:r>
        <w:t>F2</w:t>
      </w:r>
      <w:r w:rsidR="00CF02E4">
        <w:t>]</w:t>
      </w:r>
      <w:r>
        <w:t xml:space="preserve"> og </w:t>
      </w:r>
      <w:r w:rsidR="00CF02E4">
        <w:t>[</w:t>
      </w:r>
      <w:r>
        <w:t>F3</w:t>
      </w:r>
      <w:r w:rsidR="00CF02E4">
        <w:t>]</w:t>
      </w:r>
      <w:r>
        <w:t xml:space="preserve"> skal derfor være udbedret forud for endelig godkendelse.</w:t>
      </w:r>
    </w:p>
    <w:p w14:paraId="07B9C0F9" w14:textId="77777777" w:rsidR="003E15A5" w:rsidRDefault="00741A64" w:rsidP="003C6F9B">
      <w:r w:rsidRPr="00DF591E">
        <w:t>For yderlige information, læs MedComs test og certificering/godkendelse:</w:t>
      </w:r>
    </w:p>
    <w:p w14:paraId="7C2CC98D" w14:textId="73DF6214" w:rsidR="00492FFE" w:rsidRDefault="00806025" w:rsidP="0071541B">
      <w:pPr>
        <w:pStyle w:val="MedCom"/>
        <w:rPr>
          <w:rStyle w:val="MedComHyperlinkChar"/>
        </w:rPr>
      </w:pPr>
      <w:hyperlink r:id="rId36" w:history="1">
        <w:r w:rsidR="003E15A5">
          <w:rPr>
            <w:rStyle w:val="MedComHyperlinkChar"/>
          </w:rPr>
          <w:t>http://svn.medcom.dk/svn/qms/Offentlig/SOPer/SOP-7.2-MedComs%20test%20og%20certificering_godkendelse.docx</w:t>
        </w:r>
      </w:hyperlink>
    </w:p>
    <w:p w14:paraId="752FCB14" w14:textId="389EE8FD" w:rsidR="00D57CB0" w:rsidRDefault="00D57CB0" w:rsidP="0071541B">
      <w:pPr>
        <w:pStyle w:val="MedCom"/>
        <w:rPr>
          <w:rStyle w:val="MedComHyperlinkChar"/>
        </w:rPr>
      </w:pPr>
      <w:r>
        <w:rPr>
          <w:rStyle w:val="MedComHyperlinkChar"/>
        </w:rPr>
        <w:br w:type="page"/>
      </w:r>
    </w:p>
    <w:p w14:paraId="5D3D0FCC" w14:textId="77777777" w:rsidR="00C245AB" w:rsidRPr="00DF591E" w:rsidRDefault="006566D4" w:rsidP="00921694">
      <w:pPr>
        <w:pStyle w:val="Overskrift1"/>
      </w:pPr>
      <w:bookmarkStart w:id="30" w:name="_Toc75782550"/>
      <w:bookmarkEnd w:id="29"/>
      <w:r w:rsidRPr="00DF591E">
        <w:lastRenderedPageBreak/>
        <w:t xml:space="preserve">Oplysninger om </w:t>
      </w:r>
      <w:r w:rsidR="006C14AB" w:rsidRPr="00DF591E">
        <w:t>Leverandør og S</w:t>
      </w:r>
      <w:r w:rsidR="00637C99" w:rsidRPr="00DF591E">
        <w:t>ystem under test (S</w:t>
      </w:r>
      <w:r w:rsidR="006C14AB" w:rsidRPr="00DF591E">
        <w:t>UT</w:t>
      </w:r>
      <w:r w:rsidR="00637C99" w:rsidRPr="00DF591E">
        <w:t>)</w:t>
      </w:r>
      <w:bookmarkEnd w:id="30"/>
    </w:p>
    <w:p w14:paraId="0A93DC68" w14:textId="77777777" w:rsidR="00494FC1" w:rsidRDefault="00C80994" w:rsidP="00494FC1">
      <w:pPr>
        <w:rPr>
          <w:rFonts w:cstheme="minorHAnsi"/>
        </w:rPr>
      </w:pPr>
      <w:r w:rsidRPr="00DF591E">
        <w:rPr>
          <w:rFonts w:cstheme="minorHAnsi"/>
        </w:rPr>
        <w:t xml:space="preserve">Nedenstående tabeller udfyldes af MedCom ved </w:t>
      </w:r>
      <w:r w:rsidR="006C14AB" w:rsidRPr="00DF591E">
        <w:rPr>
          <w:rFonts w:cstheme="minorHAnsi"/>
        </w:rPr>
        <w:t xml:space="preserve">opstart af </w:t>
      </w:r>
      <w:r w:rsidRPr="00DF591E">
        <w:rPr>
          <w:rFonts w:cstheme="minorHAnsi"/>
        </w:rPr>
        <w:t>en test og certificering.</w:t>
      </w:r>
    </w:p>
    <w:p w14:paraId="657B2658" w14:textId="77777777" w:rsidR="00C30F8A" w:rsidRPr="00DF591E" w:rsidRDefault="00C30F8A" w:rsidP="00014FA8">
      <w:pPr>
        <w:pStyle w:val="Overskrift2"/>
        <w:spacing w:after="0"/>
      </w:pPr>
      <w:bookmarkStart w:id="31" w:name="_Toc42524243"/>
      <w:bookmarkStart w:id="32" w:name="_Toc75782551"/>
      <w:r w:rsidRPr="00C30F8A">
        <w:rPr>
          <w:lang w:val="da-DK"/>
        </w:rPr>
        <w:t>Oplysninger</w:t>
      </w:r>
      <w:r w:rsidRPr="00DF591E">
        <w:t xml:space="preserve"> </w:t>
      </w:r>
      <w:r w:rsidRPr="002A54C7">
        <w:rPr>
          <w:lang w:val="da-DK"/>
        </w:rPr>
        <w:t>om leverandøren</w:t>
      </w:r>
      <w:bookmarkEnd w:id="31"/>
      <w:bookmarkEnd w:id="32"/>
      <w:r w:rsidR="002A54C7">
        <w:t xml:space="preserve"> </w:t>
      </w:r>
    </w:p>
    <w:tbl>
      <w:tblPr>
        <w:tblStyle w:val="Tabel-Gitter"/>
        <w:tblW w:w="5000" w:type="pct"/>
        <w:tblLook w:val="04A0" w:firstRow="1" w:lastRow="0" w:firstColumn="1" w:lastColumn="0" w:noHBand="0" w:noVBand="1"/>
      </w:tblPr>
      <w:tblGrid>
        <w:gridCol w:w="1456"/>
        <w:gridCol w:w="13106"/>
      </w:tblGrid>
      <w:tr w:rsidR="00FF7D4F" w:rsidRPr="00DF591E" w14:paraId="00447D8B" w14:textId="77777777" w:rsidTr="00C30F8A">
        <w:tc>
          <w:tcPr>
            <w:tcW w:w="500" w:type="pct"/>
            <w:shd w:val="clear" w:color="auto" w:fill="D9D9D9" w:themeFill="background1" w:themeFillShade="D9"/>
          </w:tcPr>
          <w:p w14:paraId="407AF062" w14:textId="77777777" w:rsidR="00FF7D4F" w:rsidRPr="00DF591E" w:rsidRDefault="00FF7D4F" w:rsidP="00FF7D4F">
            <w:pPr>
              <w:spacing w:after="0"/>
              <w:rPr>
                <w:rFonts w:cstheme="minorHAnsi"/>
              </w:rPr>
            </w:pPr>
            <w:r w:rsidRPr="00DF591E">
              <w:rPr>
                <w:rFonts w:cstheme="minorHAnsi"/>
              </w:rPr>
              <w:t>Firma</w:t>
            </w:r>
          </w:p>
        </w:tc>
        <w:tc>
          <w:tcPr>
            <w:tcW w:w="4500" w:type="pct"/>
          </w:tcPr>
          <w:p w14:paraId="4764C774" w14:textId="77777777" w:rsidR="00FF7D4F" w:rsidRPr="00DF591E" w:rsidRDefault="00806025" w:rsidP="00977EBA">
            <w:pPr>
              <w:tabs>
                <w:tab w:val="left" w:pos="2813"/>
              </w:tabs>
              <w:spacing w:after="0"/>
              <w:rPr>
                <w:rFonts w:cstheme="minorHAnsi"/>
              </w:rPr>
            </w:pPr>
            <w:sdt>
              <w:sdtPr>
                <w:id w:val="351152549"/>
                <w:placeholder>
                  <w:docPart w:val="96618B1184204D03B8DB90FC98406864"/>
                </w:placeholder>
                <w:showingPlcHdr/>
                <w15:color w:val="FFFFFF"/>
                <w:text w:multiLine="1"/>
              </w:sdtPr>
              <w:sdtEndPr/>
              <w:sdtContent>
                <w:r w:rsidR="00AB2856">
                  <w:rPr>
                    <w:rStyle w:val="Pladsholdertekst"/>
                    <w:rFonts w:eastAsia="Calibri"/>
                  </w:rPr>
                  <w:t>Udfyldes af leverandør</w:t>
                </w:r>
              </w:sdtContent>
            </w:sdt>
            <w:r w:rsidR="00977EBA">
              <w:tab/>
            </w:r>
          </w:p>
        </w:tc>
      </w:tr>
      <w:tr w:rsidR="00977EBA" w:rsidRPr="00DF591E" w14:paraId="46498B57" w14:textId="77777777" w:rsidTr="00C30F8A">
        <w:tc>
          <w:tcPr>
            <w:tcW w:w="500" w:type="pct"/>
            <w:shd w:val="clear" w:color="auto" w:fill="D9D9D9" w:themeFill="background1" w:themeFillShade="D9"/>
          </w:tcPr>
          <w:p w14:paraId="5E90ED26" w14:textId="77777777" w:rsidR="00977EBA" w:rsidRPr="00DF591E" w:rsidRDefault="00977EBA" w:rsidP="00977EBA">
            <w:pPr>
              <w:spacing w:after="0"/>
              <w:rPr>
                <w:rFonts w:cstheme="minorHAnsi"/>
              </w:rPr>
            </w:pPr>
            <w:r w:rsidRPr="00DF591E">
              <w:rPr>
                <w:rFonts w:cstheme="minorHAnsi"/>
              </w:rPr>
              <w:t>Adresse</w:t>
            </w:r>
          </w:p>
        </w:tc>
        <w:tc>
          <w:tcPr>
            <w:tcW w:w="4500" w:type="pct"/>
          </w:tcPr>
          <w:p w14:paraId="78E6B8B9" w14:textId="77777777" w:rsidR="00977EBA" w:rsidRPr="00DF591E" w:rsidRDefault="00806025" w:rsidP="00977EBA">
            <w:pPr>
              <w:spacing w:after="0"/>
              <w:rPr>
                <w:rFonts w:cstheme="minorHAnsi"/>
              </w:rPr>
            </w:pPr>
            <w:sdt>
              <w:sdtPr>
                <w:id w:val="692499787"/>
                <w:placeholder>
                  <w:docPart w:val="E73E1D8A92694F838F6C028D5BBEA3D8"/>
                </w:placeholder>
                <w:showingPlcHdr/>
                <w15:color w:val="FFFFFF"/>
                <w:text w:multiLine="1"/>
              </w:sdtPr>
              <w:sdtEndPr/>
              <w:sdtContent>
                <w:r w:rsidR="00977EBA">
                  <w:rPr>
                    <w:rStyle w:val="Pladsholdertekst"/>
                    <w:rFonts w:eastAsia="Calibri"/>
                  </w:rPr>
                  <w:t>Udfyldes af leverandør</w:t>
                </w:r>
              </w:sdtContent>
            </w:sdt>
            <w:r w:rsidR="00977EBA">
              <w:tab/>
            </w:r>
          </w:p>
        </w:tc>
      </w:tr>
      <w:tr w:rsidR="00977EBA" w:rsidRPr="00DF591E" w14:paraId="46298E02" w14:textId="77777777" w:rsidTr="00C30F8A">
        <w:tc>
          <w:tcPr>
            <w:tcW w:w="500" w:type="pct"/>
            <w:shd w:val="clear" w:color="auto" w:fill="D9D9D9" w:themeFill="background1" w:themeFillShade="D9"/>
          </w:tcPr>
          <w:p w14:paraId="0E736572" w14:textId="77777777" w:rsidR="00977EBA" w:rsidRPr="00DF591E" w:rsidRDefault="00977EBA" w:rsidP="00977EBA">
            <w:pPr>
              <w:spacing w:after="0"/>
              <w:rPr>
                <w:rFonts w:cstheme="minorHAnsi"/>
              </w:rPr>
            </w:pPr>
            <w:r w:rsidRPr="00DF591E">
              <w:rPr>
                <w:rFonts w:cstheme="minorHAnsi"/>
              </w:rPr>
              <w:t>Kontaktperson</w:t>
            </w:r>
          </w:p>
        </w:tc>
        <w:tc>
          <w:tcPr>
            <w:tcW w:w="4500" w:type="pct"/>
          </w:tcPr>
          <w:p w14:paraId="7C077BE9" w14:textId="77777777" w:rsidR="00977EBA" w:rsidRPr="00DF591E" w:rsidRDefault="00806025" w:rsidP="00977EBA">
            <w:pPr>
              <w:spacing w:after="0"/>
              <w:rPr>
                <w:rFonts w:cstheme="minorHAnsi"/>
              </w:rPr>
            </w:pPr>
            <w:sdt>
              <w:sdtPr>
                <w:id w:val="-2023537056"/>
                <w:placeholder>
                  <w:docPart w:val="68A779CFFCED4B81BE0B48F62C97773A"/>
                </w:placeholder>
                <w:showingPlcHdr/>
                <w15:color w:val="FFFFFF"/>
                <w:text w:multiLine="1"/>
              </w:sdtPr>
              <w:sdtEndPr/>
              <w:sdtContent>
                <w:r w:rsidR="00977EBA">
                  <w:rPr>
                    <w:rStyle w:val="Pladsholdertekst"/>
                    <w:rFonts w:eastAsia="Calibri"/>
                  </w:rPr>
                  <w:t>Udfyldes af leverandør</w:t>
                </w:r>
              </w:sdtContent>
            </w:sdt>
            <w:r w:rsidR="00977EBA">
              <w:tab/>
            </w:r>
          </w:p>
        </w:tc>
      </w:tr>
      <w:tr w:rsidR="00977EBA" w:rsidRPr="00DF591E" w14:paraId="1436AEB2" w14:textId="77777777" w:rsidTr="00C30F8A">
        <w:tc>
          <w:tcPr>
            <w:tcW w:w="500" w:type="pct"/>
            <w:shd w:val="clear" w:color="auto" w:fill="D9D9D9" w:themeFill="background1" w:themeFillShade="D9"/>
          </w:tcPr>
          <w:p w14:paraId="4339C003" w14:textId="77777777" w:rsidR="00977EBA" w:rsidRPr="00DF591E" w:rsidRDefault="00977EBA" w:rsidP="00977EBA">
            <w:pPr>
              <w:spacing w:after="0"/>
              <w:rPr>
                <w:rFonts w:cstheme="minorHAnsi"/>
              </w:rPr>
            </w:pPr>
            <w:r w:rsidRPr="00DF591E">
              <w:rPr>
                <w:rFonts w:cstheme="minorHAnsi"/>
              </w:rPr>
              <w:t>Telefon</w:t>
            </w:r>
          </w:p>
        </w:tc>
        <w:tc>
          <w:tcPr>
            <w:tcW w:w="4500" w:type="pct"/>
          </w:tcPr>
          <w:p w14:paraId="19881267" w14:textId="77777777" w:rsidR="00977EBA" w:rsidRPr="00DF591E" w:rsidRDefault="00806025" w:rsidP="00977EBA">
            <w:pPr>
              <w:spacing w:after="0"/>
              <w:rPr>
                <w:rFonts w:cstheme="minorHAnsi"/>
              </w:rPr>
            </w:pPr>
            <w:sdt>
              <w:sdtPr>
                <w:id w:val="-139036919"/>
                <w:placeholder>
                  <w:docPart w:val="C3B91AA7C1D84E5B9F3ABADE7D809054"/>
                </w:placeholder>
                <w:showingPlcHdr/>
                <w15:color w:val="FFFFFF"/>
                <w:text w:multiLine="1"/>
              </w:sdtPr>
              <w:sdtEndPr/>
              <w:sdtContent>
                <w:r w:rsidR="00977EBA">
                  <w:rPr>
                    <w:rStyle w:val="Pladsholdertekst"/>
                    <w:rFonts w:eastAsia="Calibri"/>
                  </w:rPr>
                  <w:t>Udfyldes af leverandør</w:t>
                </w:r>
              </w:sdtContent>
            </w:sdt>
            <w:r w:rsidR="00977EBA">
              <w:tab/>
            </w:r>
          </w:p>
        </w:tc>
      </w:tr>
      <w:tr w:rsidR="00977EBA" w:rsidRPr="00DF591E" w14:paraId="7E3808F0" w14:textId="77777777" w:rsidTr="00C30F8A">
        <w:tc>
          <w:tcPr>
            <w:tcW w:w="500" w:type="pct"/>
            <w:shd w:val="clear" w:color="auto" w:fill="D9D9D9" w:themeFill="background1" w:themeFillShade="D9"/>
          </w:tcPr>
          <w:p w14:paraId="10D89BC3" w14:textId="77777777" w:rsidR="00977EBA" w:rsidRPr="00DF591E" w:rsidRDefault="00977EBA" w:rsidP="00977EBA">
            <w:pPr>
              <w:spacing w:after="0"/>
              <w:rPr>
                <w:rFonts w:cstheme="minorHAnsi"/>
              </w:rPr>
            </w:pPr>
            <w:r w:rsidRPr="00DF591E">
              <w:rPr>
                <w:rFonts w:cstheme="minorHAnsi"/>
              </w:rPr>
              <w:t>E</w:t>
            </w:r>
            <w:r>
              <w:rPr>
                <w:rFonts w:cstheme="minorHAnsi"/>
              </w:rPr>
              <w:t>-</w:t>
            </w:r>
            <w:r w:rsidRPr="00DF591E">
              <w:rPr>
                <w:rFonts w:cstheme="minorHAnsi"/>
              </w:rPr>
              <w:t>mail</w:t>
            </w:r>
          </w:p>
        </w:tc>
        <w:tc>
          <w:tcPr>
            <w:tcW w:w="4500" w:type="pct"/>
          </w:tcPr>
          <w:p w14:paraId="60DC4B0D" w14:textId="77777777" w:rsidR="00977EBA" w:rsidRPr="00DF591E" w:rsidRDefault="00806025" w:rsidP="00977EBA">
            <w:pPr>
              <w:spacing w:after="0"/>
              <w:rPr>
                <w:rFonts w:cstheme="minorHAnsi"/>
              </w:rPr>
            </w:pPr>
            <w:sdt>
              <w:sdtPr>
                <w:id w:val="1193961280"/>
                <w:placeholder>
                  <w:docPart w:val="E227457268A24DFE9E70A7CD23779B09"/>
                </w:placeholder>
                <w:showingPlcHdr/>
                <w15:color w:val="FFFFFF"/>
                <w:text w:multiLine="1"/>
              </w:sdtPr>
              <w:sdtEndPr/>
              <w:sdtContent>
                <w:r w:rsidR="00977EBA">
                  <w:rPr>
                    <w:rStyle w:val="Pladsholdertekst"/>
                    <w:rFonts w:eastAsia="Calibri"/>
                  </w:rPr>
                  <w:t>Udfyldes af leverandør</w:t>
                </w:r>
              </w:sdtContent>
            </w:sdt>
            <w:r w:rsidR="00977EBA">
              <w:tab/>
            </w:r>
          </w:p>
        </w:tc>
      </w:tr>
    </w:tbl>
    <w:p w14:paraId="46BBC983" w14:textId="77777777" w:rsidR="00C30F8A" w:rsidRPr="00CB06D3" w:rsidRDefault="00C30F8A" w:rsidP="00014FA8">
      <w:pPr>
        <w:pStyle w:val="Overskrift2"/>
        <w:spacing w:after="0"/>
        <w:rPr>
          <w:lang w:val="da-DK"/>
        </w:rPr>
      </w:pPr>
      <w:bookmarkStart w:id="33" w:name="_Toc42524244"/>
      <w:bookmarkStart w:id="34" w:name="_Toc75782552"/>
      <w:r w:rsidRPr="00C30F8A">
        <w:rPr>
          <w:lang w:val="da-DK"/>
        </w:rPr>
        <w:t>Oplysninger</w:t>
      </w:r>
      <w:r w:rsidRPr="00CB06D3">
        <w:rPr>
          <w:lang w:val="da-DK"/>
        </w:rPr>
        <w:t xml:space="preserve"> om system under test (SUT)</w:t>
      </w:r>
      <w:bookmarkEnd w:id="33"/>
      <w:bookmarkEnd w:id="34"/>
    </w:p>
    <w:tbl>
      <w:tblPr>
        <w:tblStyle w:val="Tabel-Gitter"/>
        <w:tblW w:w="5000" w:type="pct"/>
        <w:tblLook w:val="04A0" w:firstRow="1" w:lastRow="0" w:firstColumn="1" w:lastColumn="0" w:noHBand="0" w:noVBand="1"/>
      </w:tblPr>
      <w:tblGrid>
        <w:gridCol w:w="1453"/>
        <w:gridCol w:w="13109"/>
      </w:tblGrid>
      <w:tr w:rsidR="00977EBA" w:rsidRPr="00DF591E" w14:paraId="7905A73C" w14:textId="77777777" w:rsidTr="008B3518">
        <w:trPr>
          <w:trHeight w:val="317"/>
        </w:trPr>
        <w:tc>
          <w:tcPr>
            <w:tcW w:w="499" w:type="pct"/>
            <w:shd w:val="clear" w:color="auto" w:fill="D9D9D9" w:themeFill="background1" w:themeFillShade="D9"/>
          </w:tcPr>
          <w:p w14:paraId="2D2E76D7" w14:textId="77777777" w:rsidR="00977EBA" w:rsidRPr="00DF591E" w:rsidRDefault="00977EBA" w:rsidP="00977EBA">
            <w:pPr>
              <w:spacing w:after="0"/>
              <w:rPr>
                <w:rFonts w:cstheme="minorHAnsi"/>
              </w:rPr>
            </w:pPr>
            <w:r w:rsidRPr="00DF591E">
              <w:rPr>
                <w:rFonts w:cstheme="minorHAnsi"/>
              </w:rPr>
              <w:t>System</w:t>
            </w:r>
          </w:p>
        </w:tc>
        <w:tc>
          <w:tcPr>
            <w:tcW w:w="4501" w:type="pct"/>
          </w:tcPr>
          <w:p w14:paraId="6A91DE2F" w14:textId="77777777" w:rsidR="00977EBA" w:rsidRPr="00DF591E" w:rsidRDefault="00806025" w:rsidP="00977EBA">
            <w:pPr>
              <w:spacing w:after="0"/>
              <w:rPr>
                <w:rFonts w:cstheme="minorHAnsi"/>
              </w:rPr>
            </w:pPr>
            <w:sdt>
              <w:sdtPr>
                <w:id w:val="1685479102"/>
                <w:placeholder>
                  <w:docPart w:val="3196E022BD954ED6A1E718CBBB5FF790"/>
                </w:placeholder>
                <w:showingPlcHdr/>
                <w15:color w:val="FFFFFF"/>
                <w:text w:multiLine="1"/>
              </w:sdtPr>
              <w:sdtEndPr/>
              <w:sdtContent>
                <w:r w:rsidR="00977EBA">
                  <w:rPr>
                    <w:rStyle w:val="Pladsholdertekst"/>
                    <w:rFonts w:eastAsia="Calibri"/>
                  </w:rPr>
                  <w:t>Udfyldes af leverandør</w:t>
                </w:r>
              </w:sdtContent>
            </w:sdt>
            <w:r w:rsidR="00977EBA">
              <w:tab/>
            </w:r>
          </w:p>
        </w:tc>
      </w:tr>
      <w:tr w:rsidR="00977EBA" w:rsidRPr="00DF591E" w14:paraId="5D5C2ED1" w14:textId="77777777" w:rsidTr="008B3518">
        <w:tc>
          <w:tcPr>
            <w:tcW w:w="499" w:type="pct"/>
            <w:shd w:val="clear" w:color="auto" w:fill="D9D9D9" w:themeFill="background1" w:themeFillShade="D9"/>
          </w:tcPr>
          <w:p w14:paraId="68ED93CB" w14:textId="77777777" w:rsidR="00977EBA" w:rsidRPr="00DF591E" w:rsidRDefault="00977EBA" w:rsidP="00977EBA">
            <w:pPr>
              <w:spacing w:after="0"/>
              <w:rPr>
                <w:rFonts w:cstheme="minorHAnsi"/>
              </w:rPr>
            </w:pPr>
            <w:r w:rsidRPr="00DF591E">
              <w:rPr>
                <w:rFonts w:cstheme="minorHAnsi"/>
              </w:rPr>
              <w:t>Version</w:t>
            </w:r>
          </w:p>
        </w:tc>
        <w:tc>
          <w:tcPr>
            <w:tcW w:w="4501" w:type="pct"/>
          </w:tcPr>
          <w:p w14:paraId="7D4BBB45" w14:textId="77777777" w:rsidR="00977EBA" w:rsidRPr="00DF591E" w:rsidRDefault="00806025" w:rsidP="00977EBA">
            <w:pPr>
              <w:spacing w:after="0"/>
              <w:rPr>
                <w:rFonts w:cstheme="minorHAnsi"/>
              </w:rPr>
            </w:pPr>
            <w:sdt>
              <w:sdtPr>
                <w:id w:val="2085025326"/>
                <w:placeholder>
                  <w:docPart w:val="ADA673970D5A434294096E6D68D0EB69"/>
                </w:placeholder>
                <w:showingPlcHdr/>
                <w15:color w:val="FFFFFF"/>
                <w:text w:multiLine="1"/>
              </w:sdtPr>
              <w:sdtEndPr/>
              <w:sdtContent>
                <w:r w:rsidR="00977EBA">
                  <w:rPr>
                    <w:rStyle w:val="Pladsholdertekst"/>
                    <w:rFonts w:eastAsia="Calibri"/>
                  </w:rPr>
                  <w:t>Udfyldes af leverandør</w:t>
                </w:r>
              </w:sdtContent>
            </w:sdt>
            <w:r w:rsidR="00977EBA">
              <w:tab/>
            </w:r>
          </w:p>
        </w:tc>
      </w:tr>
      <w:tr w:rsidR="00977EBA" w:rsidRPr="00DF591E" w14:paraId="3AFE4744" w14:textId="77777777" w:rsidTr="008B3518">
        <w:tc>
          <w:tcPr>
            <w:tcW w:w="499" w:type="pct"/>
            <w:shd w:val="clear" w:color="auto" w:fill="D9D9D9" w:themeFill="background1" w:themeFillShade="D9"/>
          </w:tcPr>
          <w:p w14:paraId="347CDF5E" w14:textId="77777777" w:rsidR="00977EBA" w:rsidRPr="00DF591E" w:rsidRDefault="00977EBA" w:rsidP="00977EBA">
            <w:pPr>
              <w:spacing w:after="0"/>
              <w:rPr>
                <w:rFonts w:cstheme="minorHAnsi"/>
              </w:rPr>
            </w:pPr>
            <w:r w:rsidRPr="00DF591E">
              <w:rPr>
                <w:rFonts w:cstheme="minorHAnsi"/>
              </w:rPr>
              <w:t>Beskrivelse</w:t>
            </w:r>
          </w:p>
        </w:tc>
        <w:tc>
          <w:tcPr>
            <w:tcW w:w="4501" w:type="pct"/>
          </w:tcPr>
          <w:p w14:paraId="3591F204" w14:textId="77777777" w:rsidR="00977EBA" w:rsidRPr="00DF591E" w:rsidRDefault="00806025" w:rsidP="00977EBA">
            <w:pPr>
              <w:spacing w:after="0"/>
              <w:rPr>
                <w:rFonts w:cstheme="minorHAnsi"/>
              </w:rPr>
            </w:pPr>
            <w:sdt>
              <w:sdtPr>
                <w:id w:val="-1689516685"/>
                <w:placeholder>
                  <w:docPart w:val="5DCF82F9A493411D98D1451B5CF2706F"/>
                </w:placeholder>
                <w:showingPlcHdr/>
                <w15:color w:val="FFFFFF"/>
                <w:text w:multiLine="1"/>
              </w:sdtPr>
              <w:sdtEndPr/>
              <w:sdtContent>
                <w:r w:rsidR="00977EBA">
                  <w:rPr>
                    <w:rStyle w:val="Pladsholdertekst"/>
                    <w:rFonts w:eastAsia="Calibri"/>
                  </w:rPr>
                  <w:t>Udfyldes af leverandør</w:t>
                </w:r>
              </w:sdtContent>
            </w:sdt>
            <w:r w:rsidR="00977EBA">
              <w:tab/>
            </w:r>
          </w:p>
        </w:tc>
      </w:tr>
      <w:tr w:rsidR="00C30F8A" w:rsidRPr="00DF591E" w14:paraId="55348A73" w14:textId="77777777" w:rsidTr="008B3518">
        <w:tc>
          <w:tcPr>
            <w:tcW w:w="499" w:type="pct"/>
            <w:shd w:val="clear" w:color="auto" w:fill="D9D9D9" w:themeFill="background1" w:themeFillShade="D9"/>
          </w:tcPr>
          <w:p w14:paraId="4800BDF1" w14:textId="77777777" w:rsidR="00C30F8A" w:rsidRPr="00DF591E" w:rsidRDefault="00B1328A" w:rsidP="00C30F8A">
            <w:pPr>
              <w:spacing w:after="0"/>
              <w:rPr>
                <w:rFonts w:cstheme="minorHAnsi"/>
              </w:rPr>
            </w:pPr>
            <w:r>
              <w:rPr>
                <w:rFonts w:cstheme="minorHAnsi"/>
              </w:rPr>
              <w:t>T</w:t>
            </w:r>
            <w:r w:rsidR="00C30F8A">
              <w:rPr>
                <w:rFonts w:cstheme="minorHAnsi"/>
              </w:rPr>
              <w:t>est</w:t>
            </w:r>
            <w:r w:rsidR="00AF494C">
              <w:rPr>
                <w:rFonts w:cstheme="minorHAnsi"/>
              </w:rPr>
              <w:t xml:space="preserve"> </w:t>
            </w:r>
            <w:r>
              <w:rPr>
                <w:rFonts w:cstheme="minorHAnsi"/>
              </w:rPr>
              <w:t>type</w:t>
            </w:r>
          </w:p>
        </w:tc>
        <w:tc>
          <w:tcPr>
            <w:tcW w:w="4501" w:type="pct"/>
          </w:tcPr>
          <w:p w14:paraId="5F838FE7" w14:textId="77777777" w:rsidR="00C30F8A" w:rsidRPr="00DF591E" w:rsidRDefault="00806025" w:rsidP="00C30F8A">
            <w:pPr>
              <w:spacing w:after="0"/>
              <w:rPr>
                <w:rFonts w:cstheme="minorHAnsi"/>
              </w:rPr>
            </w:pPr>
            <w:sdt>
              <w:sdtPr>
                <w:rPr>
                  <w:rFonts w:cstheme="minorHAnsi"/>
                </w:rPr>
                <w:id w:val="439804575"/>
                <w14:checkbox>
                  <w14:checked w14:val="0"/>
                  <w14:checkedState w14:val="2612" w14:font="MS Gothic"/>
                  <w14:uncheckedState w14:val="2610" w14:font="MS Gothic"/>
                </w14:checkbox>
              </w:sdtPr>
              <w:sdtEndPr/>
              <w:sdtContent>
                <w:r w:rsidR="00D111FB">
                  <w:rPr>
                    <w:rFonts w:ascii="MS Gothic" w:eastAsia="MS Gothic" w:hAnsi="MS Gothic" w:cstheme="minorHAnsi" w:hint="eastAsia"/>
                  </w:rPr>
                  <w:t>☐</w:t>
                </w:r>
              </w:sdtContent>
            </w:sdt>
            <w:r w:rsidR="003713E2">
              <w:rPr>
                <w:rFonts w:cstheme="minorHAnsi"/>
              </w:rPr>
              <w:t xml:space="preserve"> </w:t>
            </w:r>
            <w:proofErr w:type="spellStart"/>
            <w:r w:rsidR="004255D4">
              <w:rPr>
                <w:rFonts w:cstheme="minorHAnsi"/>
              </w:rPr>
              <w:t>Egentest</w:t>
            </w:r>
            <w:proofErr w:type="spellEnd"/>
            <w:r w:rsidR="00636116">
              <w:rPr>
                <w:rFonts w:cstheme="minorHAnsi"/>
              </w:rPr>
              <w:t xml:space="preserve"> </w:t>
            </w:r>
            <w:r w:rsidR="00B1328A">
              <w:rPr>
                <w:rFonts w:cstheme="minorHAnsi"/>
              </w:rPr>
              <w:br/>
            </w:r>
            <w:sdt>
              <w:sdtPr>
                <w:rPr>
                  <w:rFonts w:cstheme="minorHAnsi"/>
                </w:rPr>
                <w:id w:val="1248152687"/>
                <w14:checkbox>
                  <w14:checked w14:val="0"/>
                  <w14:checkedState w14:val="2612" w14:font="MS Gothic"/>
                  <w14:uncheckedState w14:val="2610" w14:font="MS Gothic"/>
                </w14:checkbox>
              </w:sdtPr>
              <w:sdtEndPr/>
              <w:sdtContent>
                <w:r w:rsidR="00D111FB">
                  <w:rPr>
                    <w:rFonts w:ascii="MS Gothic" w:eastAsia="MS Gothic" w:hAnsi="MS Gothic" w:cstheme="minorHAnsi" w:hint="eastAsia"/>
                  </w:rPr>
                  <w:t>☐</w:t>
                </w:r>
              </w:sdtContent>
            </w:sdt>
            <w:r w:rsidR="003713E2">
              <w:rPr>
                <w:rFonts w:cstheme="minorHAnsi"/>
              </w:rPr>
              <w:t xml:space="preserve"> </w:t>
            </w:r>
            <w:r w:rsidR="00B1328A">
              <w:rPr>
                <w:rFonts w:cstheme="minorHAnsi"/>
              </w:rPr>
              <w:t>Endelig test</w:t>
            </w:r>
            <w:r w:rsidR="00741EDC">
              <w:rPr>
                <w:rFonts w:cstheme="minorHAnsi"/>
              </w:rPr>
              <w:t>/</w:t>
            </w:r>
            <w:r w:rsidR="00B1328A">
              <w:rPr>
                <w:rFonts w:cstheme="minorHAnsi"/>
              </w:rPr>
              <w:t>certificering</w:t>
            </w:r>
            <w:r w:rsidR="00C30F8A" w:rsidRPr="00B66EC5">
              <w:rPr>
                <w:rFonts w:cstheme="minorHAnsi"/>
              </w:rPr>
              <w:t xml:space="preserve"> </w:t>
            </w:r>
          </w:p>
        </w:tc>
      </w:tr>
    </w:tbl>
    <w:p w14:paraId="5BB04F71" w14:textId="77777777" w:rsidR="00C30F8A" w:rsidRPr="00403FCE" w:rsidRDefault="00C30F8A" w:rsidP="00014FA8">
      <w:pPr>
        <w:pStyle w:val="Overskrift2"/>
        <w:spacing w:after="0"/>
        <w:rPr>
          <w:lang w:val="da-DK"/>
        </w:rPr>
      </w:pPr>
      <w:bookmarkStart w:id="35" w:name="_Toc42524247"/>
      <w:bookmarkStart w:id="36" w:name="_Toc75782553"/>
      <w:r w:rsidRPr="00C30F8A">
        <w:rPr>
          <w:lang w:val="da-DK"/>
        </w:rPr>
        <w:t>Oplysninger</w:t>
      </w:r>
      <w:r w:rsidRPr="00403FCE">
        <w:rPr>
          <w:lang w:val="da-DK"/>
        </w:rPr>
        <w:t xml:space="preserve"> om resultatet af testen</w:t>
      </w:r>
      <w:bookmarkEnd w:id="35"/>
      <w:bookmarkEnd w:id="36"/>
    </w:p>
    <w:p w14:paraId="15E490F3" w14:textId="77777777" w:rsidR="00C30F8A" w:rsidRPr="00DF591E" w:rsidRDefault="00C30F8A" w:rsidP="00C30F8A">
      <w:pPr>
        <w:spacing w:after="0"/>
        <w:rPr>
          <w:rFonts w:cstheme="minorHAnsi"/>
        </w:rPr>
      </w:pPr>
      <w:r w:rsidRPr="00770B67">
        <w:rPr>
          <w:rStyle w:val="Strk"/>
        </w:rPr>
        <w:t>Note:</w:t>
      </w:r>
      <w:r w:rsidRPr="00DF591E">
        <w:rPr>
          <w:rFonts w:cstheme="minorHAnsi"/>
        </w:rPr>
        <w:t xml:space="preserve"> Denne tabel skal udfyldes af </w:t>
      </w:r>
      <w:r w:rsidRPr="00636116">
        <w:rPr>
          <w:rFonts w:cstheme="minorHAnsi"/>
          <w:b/>
          <w:bCs/>
        </w:rPr>
        <w:t>MedCom</w:t>
      </w:r>
      <w:r w:rsidRPr="00DF591E">
        <w:rPr>
          <w:rFonts w:cstheme="minorHAnsi"/>
        </w:rPr>
        <w:t xml:space="preserve"> når testen er gennemført.</w:t>
      </w:r>
    </w:p>
    <w:tbl>
      <w:tblPr>
        <w:tblStyle w:val="Tabel-Gitter"/>
        <w:tblW w:w="5000" w:type="pct"/>
        <w:tblLook w:val="04A0" w:firstRow="1" w:lastRow="0" w:firstColumn="1" w:lastColumn="0" w:noHBand="0" w:noVBand="1"/>
        <w:tblCaption w:val="test titel"/>
        <w:tblDescription w:val="test beskrivlese"/>
      </w:tblPr>
      <w:tblGrid>
        <w:gridCol w:w="1459"/>
        <w:gridCol w:w="13103"/>
      </w:tblGrid>
      <w:tr w:rsidR="00C30F8A" w:rsidRPr="00DF591E" w14:paraId="301DD02F" w14:textId="77777777" w:rsidTr="00403FCE">
        <w:tc>
          <w:tcPr>
            <w:tcW w:w="501" w:type="pct"/>
            <w:shd w:val="clear" w:color="auto" w:fill="D9D9D9" w:themeFill="background1" w:themeFillShade="D9"/>
          </w:tcPr>
          <w:p w14:paraId="7C996728" w14:textId="77777777" w:rsidR="00C30F8A" w:rsidRPr="00DF591E" w:rsidRDefault="00C30F8A" w:rsidP="00C30F8A">
            <w:pPr>
              <w:spacing w:after="0"/>
              <w:rPr>
                <w:rFonts w:cstheme="minorHAnsi"/>
              </w:rPr>
            </w:pPr>
            <w:r w:rsidRPr="00DF591E">
              <w:rPr>
                <w:rFonts w:cstheme="minorHAnsi"/>
              </w:rPr>
              <w:t>Test dato</w:t>
            </w:r>
          </w:p>
        </w:tc>
        <w:sdt>
          <w:sdtPr>
            <w:rPr>
              <w:rFonts w:cstheme="minorHAnsi"/>
            </w:rPr>
            <w:id w:val="-1215043100"/>
            <w:placeholder>
              <w:docPart w:val="62E2DBD0A75D4BD699931A288CAD8865"/>
            </w:placeholder>
            <w:date w:fullDate="2020-01-01T00:00:00Z">
              <w:dateFormat w:val="yyyy-MM-dd"/>
              <w:lid w:val="da-DK"/>
              <w:storeMappedDataAs w:val="dateTime"/>
              <w:calendar w:val="gregorian"/>
            </w:date>
          </w:sdtPr>
          <w:sdtEndPr/>
          <w:sdtContent>
            <w:tc>
              <w:tcPr>
                <w:tcW w:w="4499" w:type="pct"/>
              </w:tcPr>
              <w:p w14:paraId="2417622B" w14:textId="77777777" w:rsidR="00C30F8A" w:rsidRPr="00652A82" w:rsidRDefault="00C30F8A" w:rsidP="00C30F8A">
                <w:pPr>
                  <w:spacing w:after="0"/>
                  <w:rPr>
                    <w:rFonts w:cstheme="minorHAnsi"/>
                  </w:rPr>
                </w:pPr>
                <w:r>
                  <w:rPr>
                    <w:rStyle w:val="Pladsholdertekst"/>
                    <w:rFonts w:eastAsia="Calibri"/>
                  </w:rPr>
                  <w:t>2020-01-01</w:t>
                </w:r>
              </w:p>
            </w:tc>
          </w:sdtContent>
        </w:sdt>
      </w:tr>
      <w:tr w:rsidR="00C30F8A" w:rsidRPr="00DF591E" w14:paraId="219FED53" w14:textId="77777777" w:rsidTr="00403FCE">
        <w:tc>
          <w:tcPr>
            <w:tcW w:w="501" w:type="pct"/>
            <w:shd w:val="clear" w:color="auto" w:fill="D9D9D9" w:themeFill="background1" w:themeFillShade="D9"/>
          </w:tcPr>
          <w:p w14:paraId="02C85646" w14:textId="77777777" w:rsidR="00C30F8A" w:rsidRPr="00DF591E" w:rsidRDefault="00C30F8A" w:rsidP="00C30F8A">
            <w:pPr>
              <w:spacing w:after="0"/>
              <w:rPr>
                <w:rFonts w:cstheme="minorHAnsi"/>
              </w:rPr>
            </w:pPr>
            <w:r w:rsidRPr="00DF591E">
              <w:rPr>
                <w:rFonts w:cstheme="minorHAnsi"/>
              </w:rPr>
              <w:t>Test lokation</w:t>
            </w:r>
          </w:p>
        </w:tc>
        <w:sdt>
          <w:sdtPr>
            <w:rPr>
              <w:rFonts w:cstheme="minorHAnsi"/>
            </w:rPr>
            <w:id w:val="522600159"/>
            <w:placeholder>
              <w:docPart w:val="319AB7CAEBF4484692DFD488359D1E03"/>
            </w:placeholder>
            <w:showingPlcHdr/>
            <w15:color w:val="FFFFFF"/>
            <w:text/>
          </w:sdtPr>
          <w:sdtEndPr/>
          <w:sdtContent>
            <w:tc>
              <w:tcPr>
                <w:tcW w:w="4499" w:type="pct"/>
              </w:tcPr>
              <w:p w14:paraId="5AA25B93" w14:textId="77777777" w:rsidR="00C30F8A" w:rsidRPr="00652A82" w:rsidRDefault="00B325D1" w:rsidP="00C30F8A">
                <w:pPr>
                  <w:spacing w:after="0"/>
                  <w:rPr>
                    <w:rFonts w:cstheme="minorHAnsi"/>
                  </w:rPr>
                </w:pPr>
                <w:r>
                  <w:rPr>
                    <w:rStyle w:val="Pladsholdertekst"/>
                    <w:rFonts w:eastAsia="Calibri"/>
                  </w:rPr>
                  <w:t>F</w:t>
                </w:r>
                <w:r w:rsidR="00C30F8A">
                  <w:rPr>
                    <w:rStyle w:val="Pladsholdertekst"/>
                    <w:rFonts w:eastAsia="Calibri"/>
                  </w:rPr>
                  <w:t xml:space="preserve">.eks. </w:t>
                </w:r>
                <w:r>
                  <w:rPr>
                    <w:rStyle w:val="Pladsholdertekst"/>
                    <w:rFonts w:eastAsia="Calibri"/>
                  </w:rPr>
                  <w:t>hos MedCom</w:t>
                </w:r>
              </w:p>
            </w:tc>
          </w:sdtContent>
        </w:sdt>
      </w:tr>
      <w:tr w:rsidR="00C30F8A" w:rsidRPr="00DF591E" w14:paraId="5653C22C" w14:textId="77777777" w:rsidTr="00403FCE">
        <w:tc>
          <w:tcPr>
            <w:tcW w:w="501" w:type="pct"/>
            <w:shd w:val="clear" w:color="auto" w:fill="D9D9D9" w:themeFill="background1" w:themeFillShade="D9"/>
          </w:tcPr>
          <w:p w14:paraId="0F60483F" w14:textId="77777777" w:rsidR="00C30F8A" w:rsidRPr="00DF591E" w:rsidRDefault="00C30F8A" w:rsidP="00C30F8A">
            <w:pPr>
              <w:spacing w:after="0"/>
              <w:rPr>
                <w:rFonts w:cstheme="minorHAnsi"/>
              </w:rPr>
            </w:pPr>
            <w:r w:rsidRPr="00DF591E">
              <w:rPr>
                <w:rFonts w:cstheme="minorHAnsi"/>
              </w:rPr>
              <w:t>Godkendt</w:t>
            </w:r>
          </w:p>
        </w:tc>
        <w:tc>
          <w:tcPr>
            <w:tcW w:w="4499" w:type="pct"/>
          </w:tcPr>
          <w:p w14:paraId="7BC04A1C" w14:textId="77777777" w:rsidR="00386049" w:rsidRPr="0083543F" w:rsidRDefault="00806025" w:rsidP="00386049">
            <w:pPr>
              <w:spacing w:after="0"/>
              <w:rPr>
                <w:rFonts w:cstheme="minorHAnsi"/>
              </w:rPr>
            </w:pPr>
            <w:sdt>
              <w:sdtPr>
                <w:rPr>
                  <w:rFonts w:cstheme="minorHAnsi"/>
                </w:rPr>
                <w:id w:val="1839648236"/>
                <w14:checkbox>
                  <w14:checked w14:val="0"/>
                  <w14:checkedState w14:val="2612" w14:font="MS Gothic"/>
                  <w14:uncheckedState w14:val="2610" w14:font="MS Gothic"/>
                </w14:checkbox>
              </w:sdtPr>
              <w:sdtEndPr/>
              <w:sdtContent>
                <w:r w:rsidR="00D111FB" w:rsidRPr="0083543F">
                  <w:rPr>
                    <w:rFonts w:ascii="MS Gothic" w:eastAsia="MS Gothic" w:hAnsi="MS Gothic" w:cstheme="minorHAnsi" w:hint="eastAsia"/>
                  </w:rPr>
                  <w:t>☐</w:t>
                </w:r>
              </w:sdtContent>
            </w:sdt>
            <w:r w:rsidR="005E4148" w:rsidRPr="0083543F">
              <w:rPr>
                <w:rFonts w:cstheme="minorHAnsi"/>
              </w:rPr>
              <w:t xml:space="preserve"> </w:t>
            </w:r>
            <w:r w:rsidR="00C30F8A" w:rsidRPr="0083543F">
              <w:rPr>
                <w:rStyle w:val="Pladsholdertekst"/>
                <w:rFonts w:eastAsia="Calibri"/>
                <w:color w:val="auto"/>
              </w:rPr>
              <w:t>Ja</w:t>
            </w:r>
          </w:p>
          <w:p w14:paraId="1AE82157" w14:textId="77777777" w:rsidR="00C30F8A" w:rsidRPr="00652A82" w:rsidRDefault="00806025" w:rsidP="00C30F8A">
            <w:pPr>
              <w:spacing w:after="0"/>
              <w:rPr>
                <w:rFonts w:cstheme="minorHAnsi"/>
              </w:rPr>
            </w:pPr>
            <w:sdt>
              <w:sdtPr>
                <w:rPr>
                  <w:rFonts w:cstheme="minorHAnsi"/>
                </w:rPr>
                <w:id w:val="-495180632"/>
                <w14:checkbox>
                  <w14:checked w14:val="0"/>
                  <w14:checkedState w14:val="2612" w14:font="MS Gothic"/>
                  <w14:uncheckedState w14:val="2610" w14:font="MS Gothic"/>
                </w14:checkbox>
              </w:sdtPr>
              <w:sdtEndPr/>
              <w:sdtContent>
                <w:r w:rsidR="00D111FB" w:rsidRPr="0083543F">
                  <w:rPr>
                    <w:rFonts w:ascii="MS Gothic" w:eastAsia="MS Gothic" w:hAnsi="MS Gothic" w:cstheme="minorHAnsi" w:hint="eastAsia"/>
                  </w:rPr>
                  <w:t>☐</w:t>
                </w:r>
              </w:sdtContent>
            </w:sdt>
            <w:r w:rsidR="00C30F8A" w:rsidRPr="0083543F">
              <w:rPr>
                <w:rFonts w:cstheme="minorHAnsi"/>
              </w:rPr>
              <w:t xml:space="preserve"> </w:t>
            </w:r>
            <w:r w:rsidR="00C30F8A" w:rsidRPr="0083543F">
              <w:rPr>
                <w:rStyle w:val="Pladsholdertekst"/>
                <w:rFonts w:eastAsia="Calibri"/>
                <w:color w:val="auto"/>
              </w:rPr>
              <w:t>Nej</w:t>
            </w:r>
          </w:p>
        </w:tc>
      </w:tr>
      <w:tr w:rsidR="00C30F8A" w:rsidRPr="00DF591E" w14:paraId="2EB11BE9" w14:textId="77777777" w:rsidTr="00403FCE">
        <w:tc>
          <w:tcPr>
            <w:tcW w:w="501" w:type="pct"/>
            <w:shd w:val="clear" w:color="auto" w:fill="D9D9D9" w:themeFill="background1" w:themeFillShade="D9"/>
          </w:tcPr>
          <w:p w14:paraId="664CFB55" w14:textId="77777777" w:rsidR="00C30F8A" w:rsidRPr="00DF591E" w:rsidRDefault="00C30F8A" w:rsidP="00C30F8A">
            <w:pPr>
              <w:spacing w:after="0"/>
              <w:rPr>
                <w:rFonts w:cstheme="minorHAnsi"/>
              </w:rPr>
            </w:pPr>
            <w:r w:rsidRPr="00DF591E">
              <w:rPr>
                <w:rFonts w:cstheme="minorHAnsi"/>
              </w:rPr>
              <w:t>Bemærkninger</w:t>
            </w:r>
          </w:p>
        </w:tc>
        <w:sdt>
          <w:sdtPr>
            <w:rPr>
              <w:rFonts w:cstheme="minorHAnsi"/>
            </w:rPr>
            <w:id w:val="773142818"/>
            <w:placeholder>
              <w:docPart w:val="888F04E0A63E4987BCD0366F8F0F203F"/>
            </w:placeholder>
            <w:showingPlcHdr/>
            <w15:color w:val="FFFFFF"/>
            <w:text/>
          </w:sdtPr>
          <w:sdtEndPr/>
          <w:sdtContent>
            <w:tc>
              <w:tcPr>
                <w:tcW w:w="4499" w:type="pct"/>
              </w:tcPr>
              <w:p w14:paraId="3252D48E" w14:textId="77777777" w:rsidR="00C30F8A" w:rsidRPr="00652A82" w:rsidRDefault="00C30F8A" w:rsidP="00C30F8A">
                <w:pPr>
                  <w:spacing w:after="0"/>
                  <w:rPr>
                    <w:rFonts w:cstheme="minorHAnsi"/>
                  </w:rPr>
                </w:pPr>
                <w:r w:rsidRPr="00DF591E">
                  <w:rPr>
                    <w:rFonts w:cstheme="minorHAnsi"/>
                    <w:color w:val="808080" w:themeColor="background1" w:themeShade="80"/>
                  </w:rPr>
                  <w:t>Her kan MedCom skrive en bemærkning</w:t>
                </w:r>
                <w:r w:rsidRPr="008463E7">
                  <w:rPr>
                    <w:rStyle w:val="Pladsholdertekst"/>
                    <w:rFonts w:eastAsia="Calibri"/>
                  </w:rPr>
                  <w:t>.</w:t>
                </w:r>
                <w:r>
                  <w:rPr>
                    <w:rStyle w:val="Pladsholdertekst"/>
                    <w:rFonts w:eastAsia="Calibri"/>
                  </w:rPr>
                  <w:t xml:space="preserve"> Hvis testen ikke godkendes, er det vigtigt at skrive en anbefaling om leverandørens anvendelse, f.eks. at denne standard anbefaler MedCom ikke sat i daglig drift, da den testede løsning vil kunne give driftsforstyrrelser</w:t>
                </w:r>
                <w:r w:rsidR="00386049" w:rsidRPr="000C28CA">
                  <w:rPr>
                    <w:rStyle w:val="Pladsholdertekst"/>
                    <w:rFonts w:eastAsia="Calibri"/>
                  </w:rPr>
                  <w:t>.</w:t>
                </w:r>
              </w:p>
            </w:tc>
          </w:sdtContent>
        </w:sdt>
      </w:tr>
      <w:tr w:rsidR="00C30F8A" w:rsidRPr="00DF591E" w14:paraId="76DB54FA" w14:textId="77777777" w:rsidTr="00403FCE">
        <w:tc>
          <w:tcPr>
            <w:tcW w:w="501" w:type="pct"/>
            <w:shd w:val="clear" w:color="auto" w:fill="D9D9D9" w:themeFill="background1" w:themeFillShade="D9"/>
          </w:tcPr>
          <w:p w14:paraId="5B8888B1" w14:textId="77777777" w:rsidR="00C30F8A" w:rsidRPr="00DF591E" w:rsidRDefault="00C30F8A" w:rsidP="00C30F8A">
            <w:pPr>
              <w:spacing w:after="0"/>
              <w:rPr>
                <w:rFonts w:cstheme="minorHAnsi"/>
              </w:rPr>
            </w:pPr>
            <w:r w:rsidRPr="00DF591E">
              <w:rPr>
                <w:rFonts w:cstheme="minorHAnsi"/>
              </w:rPr>
              <w:t>Udført af</w:t>
            </w:r>
          </w:p>
        </w:tc>
        <w:sdt>
          <w:sdtPr>
            <w:rPr>
              <w:rFonts w:cstheme="minorHAnsi"/>
            </w:rPr>
            <w:id w:val="609638656"/>
            <w:placeholder>
              <w:docPart w:val="0435170387B54C75AACF6BD1D9AB280B"/>
            </w:placeholder>
            <w:showingPlcHdr/>
            <w15:color w:val="FFFFFF"/>
            <w:text/>
          </w:sdtPr>
          <w:sdtEndPr/>
          <w:sdtContent>
            <w:tc>
              <w:tcPr>
                <w:tcW w:w="4499" w:type="pct"/>
              </w:tcPr>
              <w:p w14:paraId="1FF0E058" w14:textId="77777777" w:rsidR="00C30F8A" w:rsidRPr="00652A82" w:rsidRDefault="00D111FB" w:rsidP="00C30F8A">
                <w:pPr>
                  <w:spacing w:after="0"/>
                  <w:rPr>
                    <w:rFonts w:cstheme="minorHAnsi"/>
                  </w:rPr>
                </w:pPr>
                <w:r w:rsidRPr="00DF591E">
                  <w:rPr>
                    <w:rFonts w:cstheme="minorHAnsi"/>
                    <w:color w:val="808080" w:themeColor="background1" w:themeShade="80"/>
                  </w:rPr>
                  <w:t xml:space="preserve">Navnet på MedCom’s ansvarlige </w:t>
                </w:r>
                <w:r>
                  <w:rPr>
                    <w:rFonts w:cstheme="minorHAnsi"/>
                    <w:color w:val="808080" w:themeColor="background1" w:themeShade="80"/>
                  </w:rPr>
                  <w:t xml:space="preserve">(initialer) </w:t>
                </w:r>
                <w:r w:rsidRPr="00DF591E">
                  <w:rPr>
                    <w:rFonts w:cstheme="minorHAnsi"/>
                    <w:color w:val="808080" w:themeColor="background1" w:themeShade="80"/>
                  </w:rPr>
                  <w:t>for denne test</w:t>
                </w:r>
                <w:r>
                  <w:rPr>
                    <w:rFonts w:cstheme="minorHAnsi"/>
                    <w:color w:val="808080" w:themeColor="background1" w:themeShade="80"/>
                  </w:rPr>
                  <w:t>.</w:t>
                </w:r>
              </w:p>
            </w:tc>
          </w:sdtContent>
        </w:sdt>
      </w:tr>
    </w:tbl>
    <w:p w14:paraId="5757DFD3" w14:textId="1F175DA2" w:rsidR="006379C8" w:rsidRPr="00DF591E" w:rsidRDefault="00D57CB0" w:rsidP="006379C8">
      <w:pPr>
        <w:pStyle w:val="Overskrift1"/>
        <w:rPr>
          <w:rFonts w:cstheme="minorHAnsi"/>
        </w:rPr>
      </w:pPr>
      <w:bookmarkStart w:id="37" w:name="_Ref71544695"/>
      <w:bookmarkStart w:id="38" w:name="_Toc75782554"/>
      <w:r>
        <w:rPr>
          <w:rFonts w:cstheme="minorHAnsi"/>
        </w:rPr>
        <w:lastRenderedPageBreak/>
        <w:t>TESTEN</w:t>
      </w:r>
      <w:bookmarkEnd w:id="37"/>
      <w:bookmarkEnd w:id="38"/>
    </w:p>
    <w:p w14:paraId="6E7BEE8F" w14:textId="77777777" w:rsidR="00D57CB0" w:rsidRDefault="00D57CB0" w:rsidP="00D57CB0">
      <w:r>
        <w:t>Dette afsnit beskriver de krav, som SUT skal opfylde, før godkendelse kan finde sted.</w:t>
      </w:r>
    </w:p>
    <w:p w14:paraId="237BE80D" w14:textId="77777777" w:rsidR="00D57CB0" w:rsidRDefault="00D57CB0" w:rsidP="00D57CB0"/>
    <w:p w14:paraId="6381F730" w14:textId="77777777" w:rsidR="00D57CB0" w:rsidRPr="007D21AA" w:rsidRDefault="00D57CB0" w:rsidP="00D57CB0">
      <w:r>
        <w:rPr>
          <w:rFonts w:eastAsia="Calibri" w:cstheme="minorHAnsi"/>
          <w:lang w:eastAsia="de-DE"/>
        </w:rPr>
        <w:t>Testen er opdelt i tre sektioner:</w:t>
      </w:r>
    </w:p>
    <w:p w14:paraId="0BF4DCAF" w14:textId="781E68FE" w:rsidR="00D57CB0" w:rsidRDefault="00D57CB0" w:rsidP="00D57CB0">
      <w:pPr>
        <w:pStyle w:val="Listeafsnit"/>
        <w:numPr>
          <w:ilvl w:val="0"/>
          <w:numId w:val="21"/>
        </w:numPr>
        <w:rPr>
          <w:rFonts w:eastAsia="Calibri" w:cstheme="minorHAnsi"/>
          <w:lang w:eastAsia="de-DE"/>
        </w:rPr>
      </w:pPr>
      <w:r>
        <w:rPr>
          <w:rFonts w:eastAsia="Calibri" w:cstheme="minorHAnsi"/>
          <w:lang w:eastAsia="de-DE"/>
        </w:rPr>
        <w:t xml:space="preserve">Test af generelle krav, herunder eksekvering af relevante </w:t>
      </w:r>
      <w:hyperlink w:anchor="_Tools" w:history="1">
        <w:r w:rsidRPr="001A1AF9">
          <w:rPr>
            <w:rStyle w:val="MedComHyperlinkChar"/>
            <w:rFonts w:eastAsia="Calibri"/>
            <w:sz w:val="22"/>
            <w:szCs w:val="22"/>
          </w:rPr>
          <w:t xml:space="preserve">test </w:t>
        </w:r>
        <w:proofErr w:type="spellStart"/>
        <w:r w:rsidRPr="001A1AF9">
          <w:rPr>
            <w:rStyle w:val="MedComHyperlinkChar"/>
            <w:rFonts w:eastAsia="Calibri"/>
            <w:sz w:val="22"/>
            <w:szCs w:val="22"/>
          </w:rPr>
          <w:t>suite’r</w:t>
        </w:r>
        <w:proofErr w:type="spellEnd"/>
        <w:r w:rsidRPr="001A1AF9">
          <w:rPr>
            <w:rStyle w:val="MedComHyperlinkChar"/>
            <w:rFonts w:eastAsia="Calibri"/>
            <w:sz w:val="22"/>
            <w:szCs w:val="22"/>
          </w:rPr>
          <w:t xml:space="preserve"> i </w:t>
        </w:r>
        <w:proofErr w:type="spellStart"/>
        <w:r w:rsidRPr="001A1AF9">
          <w:rPr>
            <w:rStyle w:val="MedComHyperlinkChar"/>
            <w:rFonts w:eastAsia="Calibri"/>
            <w:sz w:val="22"/>
            <w:szCs w:val="22"/>
          </w:rPr>
          <w:t>TouchStone</w:t>
        </w:r>
        <w:proofErr w:type="spellEnd"/>
      </w:hyperlink>
    </w:p>
    <w:p w14:paraId="4BC2DCCC" w14:textId="7563FE2A" w:rsidR="00D57CB0" w:rsidRDefault="00D57CB0" w:rsidP="00D57CB0">
      <w:pPr>
        <w:pStyle w:val="Listeafsnit"/>
        <w:numPr>
          <w:ilvl w:val="0"/>
          <w:numId w:val="21"/>
        </w:numPr>
        <w:rPr>
          <w:rFonts w:eastAsia="Calibri" w:cstheme="minorHAnsi"/>
          <w:lang w:eastAsia="de-DE"/>
        </w:rPr>
      </w:pPr>
      <w:r>
        <w:rPr>
          <w:rFonts w:eastAsia="Calibri" w:cstheme="minorHAnsi"/>
          <w:lang w:eastAsia="de-DE"/>
        </w:rPr>
        <w:t>Test af krav til indhold og flow/arbejdsgange, herunder</w:t>
      </w:r>
      <w:r w:rsidR="00D86707">
        <w:rPr>
          <w:rFonts w:eastAsia="Calibri" w:cstheme="minorHAnsi"/>
          <w:lang w:eastAsia="de-DE"/>
        </w:rPr>
        <w:t xml:space="preserve"> modtagelse af</w:t>
      </w:r>
      <w:r>
        <w:rPr>
          <w:rFonts w:eastAsia="Calibri" w:cstheme="minorHAnsi"/>
          <w:lang w:eastAsia="de-DE"/>
        </w:rPr>
        <w:t xml:space="preserve"> kvitteringer </w:t>
      </w:r>
    </w:p>
    <w:p w14:paraId="0D9D52EE" w14:textId="77777777" w:rsidR="00D57CB0" w:rsidRDefault="00D57CB0" w:rsidP="00D57CB0">
      <w:pPr>
        <w:pStyle w:val="Listeafsnit"/>
        <w:numPr>
          <w:ilvl w:val="0"/>
          <w:numId w:val="21"/>
        </w:numPr>
        <w:rPr>
          <w:rFonts w:eastAsia="Calibri" w:cstheme="minorHAnsi"/>
          <w:lang w:eastAsia="de-DE"/>
        </w:rPr>
      </w:pPr>
      <w:r>
        <w:rPr>
          <w:rFonts w:eastAsia="Calibri" w:cstheme="minorHAnsi"/>
          <w:lang w:eastAsia="de-DE"/>
        </w:rPr>
        <w:t>Test af tekniske krav</w:t>
      </w:r>
    </w:p>
    <w:p w14:paraId="67833F9D" w14:textId="77777777" w:rsidR="00D57CB0" w:rsidRDefault="00D57CB0" w:rsidP="00D57CB0">
      <w:pPr>
        <w:rPr>
          <w:rFonts w:eastAsia="Calibri" w:cstheme="minorHAnsi"/>
          <w:lang w:eastAsia="de-DE"/>
        </w:rPr>
      </w:pPr>
    </w:p>
    <w:p w14:paraId="312C4AFE" w14:textId="3EA95498" w:rsidR="00D57CB0" w:rsidRPr="00711C3B" w:rsidRDefault="00D57CB0" w:rsidP="00D57CB0">
      <w:pPr>
        <w:rPr>
          <w:rFonts w:eastAsia="Calibri" w:cstheme="minorHAnsi"/>
          <w:lang w:eastAsia="de-DE"/>
        </w:rPr>
      </w:pPr>
      <w:r>
        <w:rPr>
          <w:rFonts w:eastAsia="Calibri" w:cstheme="minorHAnsi"/>
          <w:lang w:eastAsia="de-DE"/>
        </w:rPr>
        <w:t xml:space="preserve">Testdeltager vil blive bedt om at gennemføre test som beskrevet i tabellerne. Tabellerne anvendes og udfyldes først af leverandøren ifm. </w:t>
      </w:r>
      <w:proofErr w:type="spellStart"/>
      <w:r w:rsidRPr="00EF41E4">
        <w:rPr>
          <w:rFonts w:eastAsia="Calibri" w:cstheme="minorHAnsi"/>
          <w:lang w:eastAsia="de-DE"/>
        </w:rPr>
        <w:t>egentest</w:t>
      </w:r>
      <w:proofErr w:type="spellEnd"/>
      <w:r w:rsidRPr="00EF41E4">
        <w:rPr>
          <w:rFonts w:eastAsia="Calibri" w:cstheme="minorHAnsi"/>
          <w:lang w:eastAsia="de-DE"/>
        </w:rPr>
        <w:t xml:space="preserve"> (jf. afsnit </w:t>
      </w:r>
      <w:r w:rsidRPr="00EF41E4">
        <w:rPr>
          <w:rFonts w:eastAsia="Calibri" w:cstheme="minorHAnsi"/>
          <w:lang w:eastAsia="de-DE"/>
        </w:rPr>
        <w:fldChar w:fldCharType="begin"/>
      </w:r>
      <w:r w:rsidRPr="00EF41E4">
        <w:rPr>
          <w:rFonts w:eastAsia="Calibri" w:cstheme="minorHAnsi"/>
          <w:lang w:eastAsia="de-DE"/>
        </w:rPr>
        <w:instrText xml:space="preserve"> REF _Ref66951902 \r \h </w:instrText>
      </w:r>
      <w:r w:rsidR="004E16A2" w:rsidRPr="00EF41E4">
        <w:rPr>
          <w:rFonts w:eastAsia="Calibri" w:cstheme="minorHAnsi"/>
          <w:lang w:eastAsia="de-DE"/>
        </w:rPr>
        <w:instrText xml:space="preserve"> \* MERGEFORMAT </w:instrText>
      </w:r>
      <w:r w:rsidRPr="00EF41E4">
        <w:rPr>
          <w:rFonts w:eastAsia="Calibri" w:cstheme="minorHAnsi"/>
          <w:lang w:eastAsia="de-DE"/>
        </w:rPr>
      </w:r>
      <w:r w:rsidRPr="00EF41E4">
        <w:rPr>
          <w:rFonts w:eastAsia="Calibri" w:cstheme="minorHAnsi"/>
          <w:lang w:eastAsia="de-DE"/>
        </w:rPr>
        <w:fldChar w:fldCharType="separate"/>
      </w:r>
      <w:r w:rsidR="00806025">
        <w:rPr>
          <w:rFonts w:eastAsia="Calibri" w:cstheme="minorHAnsi"/>
          <w:lang w:eastAsia="de-DE"/>
        </w:rPr>
        <w:t>1.2</w:t>
      </w:r>
      <w:r w:rsidRPr="00EF41E4">
        <w:rPr>
          <w:rFonts w:eastAsia="Calibri" w:cstheme="minorHAnsi"/>
          <w:lang w:eastAsia="de-DE"/>
        </w:rPr>
        <w:fldChar w:fldCharType="end"/>
      </w:r>
      <w:r>
        <w:rPr>
          <w:rFonts w:eastAsia="Calibri" w:cstheme="minorHAnsi"/>
          <w:lang w:eastAsia="de-DE"/>
        </w:rPr>
        <w:t xml:space="preserve"> ovenfor) og senere af MedCom ifm. det manuelle testforløb. </w:t>
      </w:r>
      <w:r>
        <w:t xml:space="preserve">Det forudsættes, at der – under det manuelle testforløb - anvendes samme SUT, som er anvendt i forbindelse med </w:t>
      </w:r>
      <w:hyperlink w:anchor="_Tools" w:history="1">
        <w:proofErr w:type="spellStart"/>
        <w:r w:rsidRPr="003C347A">
          <w:rPr>
            <w:rStyle w:val="MedComHyperlinkChar"/>
            <w:rFonts w:eastAsia="Calibri"/>
            <w:sz w:val="22"/>
            <w:szCs w:val="22"/>
          </w:rPr>
          <w:t>TouchStone</w:t>
        </w:r>
        <w:proofErr w:type="spellEnd"/>
        <w:r w:rsidRPr="003C347A">
          <w:rPr>
            <w:rStyle w:val="MedComHyperlinkChar"/>
            <w:rFonts w:eastAsia="Calibri"/>
            <w:sz w:val="22"/>
            <w:szCs w:val="22"/>
          </w:rPr>
          <w:t xml:space="preserve"> test </w:t>
        </w:r>
        <w:proofErr w:type="spellStart"/>
        <w:r w:rsidRPr="003C347A">
          <w:rPr>
            <w:rStyle w:val="MedComHyperlinkChar"/>
            <w:rFonts w:eastAsia="Calibri"/>
            <w:sz w:val="22"/>
            <w:szCs w:val="22"/>
          </w:rPr>
          <w:t>suite’rne</w:t>
        </w:r>
        <w:proofErr w:type="spellEnd"/>
        <w:r w:rsidRPr="003C347A">
          <w:rPr>
            <w:rStyle w:val="MedComHyperlinkChar"/>
            <w:rFonts w:eastAsia="Calibri"/>
            <w:sz w:val="22"/>
            <w:szCs w:val="22"/>
          </w:rPr>
          <w:t>.</w:t>
        </w:r>
      </w:hyperlink>
      <w:r>
        <w:t xml:space="preserve"> </w:t>
      </w:r>
    </w:p>
    <w:p w14:paraId="6560EDB7" w14:textId="77777777" w:rsidR="00FF75A9" w:rsidRDefault="00FF75A9" w:rsidP="00FF75A9"/>
    <w:tbl>
      <w:tblPr>
        <w:tblStyle w:val="Tabel-Gitter"/>
        <w:tblW w:w="0" w:type="auto"/>
        <w:tblBorders>
          <w:top w:val="single" w:sz="24" w:space="0" w:color="27587B"/>
          <w:left w:val="none" w:sz="0" w:space="0" w:color="auto"/>
          <w:bottom w:val="single" w:sz="24" w:space="0" w:color="27587B"/>
          <w:right w:val="none" w:sz="0" w:space="0" w:color="auto"/>
          <w:insideH w:val="none" w:sz="0" w:space="0" w:color="auto"/>
          <w:insideV w:val="none" w:sz="0" w:space="0" w:color="auto"/>
        </w:tblBorders>
        <w:tblLook w:val="04A0" w:firstRow="1" w:lastRow="0" w:firstColumn="1" w:lastColumn="0" w:noHBand="0" w:noVBand="1"/>
      </w:tblPr>
      <w:tblGrid>
        <w:gridCol w:w="14165"/>
      </w:tblGrid>
      <w:tr w:rsidR="00FF75A9" w:rsidRPr="00301C51" w14:paraId="65FB6DC2" w14:textId="77777777" w:rsidTr="00F448AE">
        <w:tc>
          <w:tcPr>
            <w:tcW w:w="14165" w:type="dxa"/>
            <w:tcBorders>
              <w:top w:val="single" w:sz="24" w:space="0" w:color="27587B"/>
              <w:bottom w:val="nil"/>
            </w:tcBorders>
            <w:shd w:val="clear" w:color="auto" w:fill="CADEE5"/>
          </w:tcPr>
          <w:p w14:paraId="528C71E7" w14:textId="77777777" w:rsidR="00FF75A9" w:rsidRDefault="00FF75A9" w:rsidP="00F448AE">
            <w:r>
              <w:t>Som gyldig dokumentatio</w:t>
            </w:r>
            <w:r w:rsidRPr="00E31D00">
              <w:t>n skal testdeltager</w:t>
            </w:r>
            <w:r>
              <w:t xml:space="preserve"> dokumentere gennemførsel ved løbende skærmdumps eller filer/logfiler.</w:t>
            </w:r>
          </w:p>
          <w:p w14:paraId="70FA7E63" w14:textId="77777777" w:rsidR="00FF75A9" w:rsidRDefault="00FF75A9" w:rsidP="00FF75A9">
            <w:pPr>
              <w:pStyle w:val="Listeafsnit"/>
              <w:numPr>
                <w:ilvl w:val="0"/>
                <w:numId w:val="8"/>
              </w:numPr>
              <w:spacing w:before="0" w:after="0"/>
              <w:ind w:left="851"/>
            </w:pPr>
            <w:r>
              <w:t>Filerne skal kunne vises i et standardværktøj og må ikke kræve yderligere bearbejdning fra MedComs side.</w:t>
            </w:r>
          </w:p>
          <w:p w14:paraId="54CF8324" w14:textId="19F20020" w:rsidR="00FF75A9" w:rsidRDefault="00FF75A9" w:rsidP="00FF75A9">
            <w:pPr>
              <w:pStyle w:val="Listeafsnit"/>
              <w:numPr>
                <w:ilvl w:val="0"/>
                <w:numId w:val="8"/>
              </w:numPr>
              <w:spacing w:before="0" w:after="0"/>
              <w:ind w:left="851"/>
            </w:pPr>
            <w:r>
              <w:t xml:space="preserve">Filerne skal navngives med standardtype samt det step de repræsenterer: </w:t>
            </w:r>
            <w:r w:rsidRPr="00B5694B">
              <w:rPr>
                <w:rFonts w:eastAsia="Calibri" w:cstheme="minorHAnsi"/>
                <w:b/>
                <w:bCs/>
                <w:i/>
                <w:iCs/>
                <w:lang w:eastAsia="de-DE"/>
              </w:rPr>
              <w:t>&lt;standard&gt;_&lt;</w:t>
            </w:r>
            <w:r>
              <w:rPr>
                <w:rFonts w:eastAsia="Calibri" w:cstheme="minorHAnsi"/>
                <w:b/>
                <w:bCs/>
                <w:i/>
                <w:iCs/>
                <w:lang w:eastAsia="de-DE"/>
              </w:rPr>
              <w:t>S</w:t>
            </w:r>
            <w:r w:rsidRPr="00B5694B">
              <w:rPr>
                <w:rFonts w:eastAsia="Calibri" w:cstheme="minorHAnsi"/>
                <w:b/>
                <w:bCs/>
                <w:i/>
                <w:iCs/>
                <w:lang w:eastAsia="de-DE"/>
              </w:rPr>
              <w:t>&gt;_&lt;test step&gt;_&lt;fortløbende bogstav&gt;</w:t>
            </w:r>
            <w:r w:rsidR="00FE6DA2">
              <w:rPr>
                <w:rFonts w:eastAsia="Calibri" w:cstheme="minorHAnsi"/>
                <w:b/>
                <w:bCs/>
                <w:i/>
                <w:iCs/>
                <w:lang w:eastAsia="de-DE"/>
              </w:rPr>
              <w:t>.</w:t>
            </w:r>
            <w:r w:rsidR="009B1104" w:rsidRPr="00B5694B">
              <w:rPr>
                <w:rFonts w:eastAsia="Calibri" w:cstheme="minorHAnsi"/>
                <w:b/>
                <w:bCs/>
                <w:i/>
                <w:iCs/>
                <w:lang w:eastAsia="de-DE"/>
              </w:rPr>
              <w:t>&lt;f</w:t>
            </w:r>
            <w:r w:rsidR="009B1104">
              <w:rPr>
                <w:rFonts w:eastAsia="Calibri" w:cstheme="minorHAnsi"/>
                <w:b/>
                <w:bCs/>
                <w:i/>
                <w:iCs/>
                <w:lang w:eastAsia="de-DE"/>
              </w:rPr>
              <w:t>iltype</w:t>
            </w:r>
            <w:r w:rsidR="009B1104" w:rsidRPr="00B5694B">
              <w:rPr>
                <w:rFonts w:eastAsia="Calibri" w:cstheme="minorHAnsi"/>
                <w:b/>
                <w:bCs/>
                <w:i/>
                <w:iCs/>
                <w:lang w:eastAsia="de-DE"/>
              </w:rPr>
              <w:t>&gt;</w:t>
            </w:r>
            <w:r>
              <w:t xml:space="preserve"> </w:t>
            </w:r>
          </w:p>
          <w:p w14:paraId="37E6DA90" w14:textId="77777777" w:rsidR="00FF75A9" w:rsidRDefault="00FF75A9" w:rsidP="00FF75A9">
            <w:pPr>
              <w:pStyle w:val="Listeafsnit"/>
              <w:numPr>
                <w:ilvl w:val="0"/>
                <w:numId w:val="8"/>
              </w:numPr>
              <w:spacing w:before="0" w:after="0"/>
              <w:ind w:left="851"/>
              <w:rPr>
                <w:rFonts w:eastAsia="Calibri" w:cstheme="minorHAnsi"/>
                <w:lang w:eastAsia="de-DE"/>
              </w:rPr>
            </w:pPr>
            <w:r>
              <w:rPr>
                <w:rFonts w:eastAsia="Calibri" w:cstheme="minorHAnsi"/>
                <w:lang w:eastAsia="de-DE"/>
              </w:rPr>
              <w:t>Eksempler ved flere filer til samme teststep:</w:t>
            </w:r>
          </w:p>
          <w:p w14:paraId="2E5BA207" w14:textId="77777777" w:rsidR="00FF75A9" w:rsidRPr="000D1378" w:rsidRDefault="00FF75A9" w:rsidP="00F448AE">
            <w:pPr>
              <w:pStyle w:val="Listeafsnit"/>
              <w:tabs>
                <w:tab w:val="left" w:pos="884"/>
              </w:tabs>
              <w:ind w:left="1080"/>
              <w:rPr>
                <w:rFonts w:ascii="Courier New" w:eastAsia="Calibri" w:hAnsi="Courier New" w:cs="Courier New"/>
                <w:sz w:val="18"/>
                <w:szCs w:val="18"/>
                <w:lang w:eastAsia="de-DE"/>
              </w:rPr>
            </w:pPr>
            <w:r w:rsidRPr="000D1378">
              <w:rPr>
                <w:rFonts w:ascii="Courier New" w:eastAsia="Calibri" w:hAnsi="Courier New" w:cs="Courier New"/>
                <w:sz w:val="18"/>
                <w:szCs w:val="18"/>
                <w:lang w:eastAsia="de-DE"/>
              </w:rPr>
              <w:t>HospitalNotification_R_1.1_A.xml</w:t>
            </w:r>
          </w:p>
          <w:p w14:paraId="0C63A69C" w14:textId="77777777" w:rsidR="00FF75A9" w:rsidRPr="000D1378" w:rsidRDefault="00FF75A9" w:rsidP="00F448AE">
            <w:pPr>
              <w:tabs>
                <w:tab w:val="left" w:pos="884"/>
              </w:tabs>
              <w:rPr>
                <w:rFonts w:ascii="Courier New" w:eastAsia="Calibri" w:hAnsi="Courier New" w:cs="Courier New"/>
                <w:sz w:val="18"/>
                <w:szCs w:val="18"/>
                <w:lang w:eastAsia="de-DE"/>
              </w:rPr>
            </w:pPr>
            <w:r>
              <w:t>Filerne skal afslutningsvis sendes på mail til relevant kontakt hos MedCom (rekvireres ved testleder).</w:t>
            </w:r>
          </w:p>
        </w:tc>
      </w:tr>
    </w:tbl>
    <w:p w14:paraId="1CC1A914" w14:textId="77777777" w:rsidR="0093694F" w:rsidRPr="00944AF9" w:rsidRDefault="0093694F" w:rsidP="0093694F">
      <w:pPr>
        <w:rPr>
          <w:rFonts w:eastAsia="Calibri" w:cs="Arial"/>
          <w:sz w:val="28"/>
          <w:szCs w:val="28"/>
        </w:rPr>
      </w:pPr>
      <w:r w:rsidRPr="0093694F">
        <w:rPr>
          <w:rFonts w:eastAsia="Calibri"/>
        </w:rPr>
        <w:br w:type="page"/>
      </w:r>
    </w:p>
    <w:p w14:paraId="18BC5C37" w14:textId="168C3B0A" w:rsidR="009356B9" w:rsidRPr="0093694F" w:rsidRDefault="004E16A2" w:rsidP="002545D0">
      <w:pPr>
        <w:pStyle w:val="Overskrift2"/>
        <w:rPr>
          <w:rFonts w:eastAsia="Calibri"/>
          <w:lang w:val="da-DK"/>
        </w:rPr>
      </w:pPr>
      <w:bookmarkStart w:id="39" w:name="_Toc75782555"/>
      <w:r w:rsidRPr="0093694F">
        <w:rPr>
          <w:rFonts w:eastAsia="Calibri"/>
          <w:lang w:val="da-DK"/>
        </w:rPr>
        <w:lastRenderedPageBreak/>
        <w:t>Test af generelle krav</w:t>
      </w:r>
      <w:bookmarkEnd w:id="39"/>
    </w:p>
    <w:p w14:paraId="0D2A79A2" w14:textId="77777777" w:rsidR="001241C5" w:rsidRDefault="001241C5" w:rsidP="009356B9">
      <w:pPr>
        <w:rPr>
          <w:rFonts w:eastAsia="Calibri" w:cstheme="minorHAnsi"/>
          <w:lang w:eastAsia="de-DE"/>
        </w:rPr>
      </w:pPr>
      <w:bookmarkStart w:id="40" w:name="_Hlk62805544"/>
      <w:r w:rsidRPr="00DF591E">
        <w:rPr>
          <w:rFonts w:eastAsia="Calibri" w:cstheme="minorHAnsi"/>
          <w:lang w:eastAsia="de-DE"/>
        </w:rPr>
        <w:t>Formålet med de generelle krav er at undersøge basale forhold for gennemførslen af testen.</w:t>
      </w:r>
    </w:p>
    <w:p w14:paraId="3188F28D" w14:textId="4910EC0F" w:rsidR="004A0870" w:rsidRDefault="004A0870" w:rsidP="00290671">
      <w:pPr>
        <w:pBdr>
          <w:top w:val="single" w:sz="18" w:space="1" w:color="27587B"/>
        </w:pBdr>
        <w:shd w:val="clear" w:color="auto" w:fill="CADEE5"/>
        <w:tabs>
          <w:tab w:val="left" w:pos="85"/>
        </w:tabs>
        <w:spacing w:after="0"/>
        <w:ind w:left="851" w:right="113" w:hanging="851"/>
        <w:rPr>
          <w:rFonts w:cstheme="minorBidi"/>
          <w:i/>
        </w:rPr>
      </w:pPr>
      <w:r>
        <w:rPr>
          <w:rStyle w:val="Strk"/>
        </w:rPr>
        <w:tab/>
      </w:r>
      <w:r w:rsidRPr="00770B67">
        <w:rPr>
          <w:rStyle w:val="Strk"/>
        </w:rPr>
        <w:t>OBS!</w:t>
      </w:r>
      <w:r w:rsidR="2B409D02" w:rsidRPr="00770B67">
        <w:rPr>
          <w:rStyle w:val="Strk"/>
        </w:rPr>
        <w:t xml:space="preserve"> </w:t>
      </w:r>
      <w:r>
        <w:rPr>
          <w:rFonts w:cstheme="minorHAnsi"/>
        </w:rPr>
        <w:tab/>
      </w:r>
      <w:r w:rsidRPr="67DB68C5">
        <w:rPr>
          <w:rFonts w:cstheme="minorBidi"/>
        </w:rPr>
        <w:t>Dokumenter nedenstående gennemførsel ved løbende skærmdumps eller kopi af filer.</w:t>
      </w:r>
      <w:r>
        <w:rPr>
          <w:rFonts w:cstheme="minorHAnsi"/>
        </w:rPr>
        <w:br/>
      </w:r>
      <w:r w:rsidRPr="67DB68C5">
        <w:rPr>
          <w:rFonts w:cstheme="minorBidi"/>
        </w:rPr>
        <w:t xml:space="preserve">Navngiv filer med standardtype samt det step de repræsenterer: </w:t>
      </w:r>
      <w:r w:rsidR="00FA7D26" w:rsidRPr="67DB68C5">
        <w:rPr>
          <w:rFonts w:cstheme="minorBidi"/>
          <w:b/>
          <w:i/>
        </w:rPr>
        <w:t>&lt;standard type&gt;_</w:t>
      </w:r>
      <w:r w:rsidR="004E16A2">
        <w:rPr>
          <w:rFonts w:cstheme="minorBidi"/>
          <w:b/>
          <w:i/>
        </w:rPr>
        <w:t>S_</w:t>
      </w:r>
      <w:r w:rsidR="00FA7D26" w:rsidRPr="67DB68C5">
        <w:rPr>
          <w:rFonts w:cstheme="minorBidi"/>
          <w:b/>
          <w:i/>
        </w:rPr>
        <w:t>&lt;test step&gt;_&lt;fortløbende bogstav&gt;</w:t>
      </w:r>
      <w:r w:rsidRPr="67DB68C5">
        <w:rPr>
          <w:rFonts w:eastAsia="Calibri" w:cstheme="minorBidi"/>
          <w:b/>
          <w:i/>
          <w:lang w:eastAsia="de-DE"/>
        </w:rPr>
        <w:t>.xml</w:t>
      </w:r>
    </w:p>
    <w:p w14:paraId="6DCDD5A0" w14:textId="77777777" w:rsidR="004A0870" w:rsidRPr="00880A0C" w:rsidRDefault="004A0870" w:rsidP="00290671">
      <w:pPr>
        <w:pBdr>
          <w:top w:val="single" w:sz="18" w:space="1" w:color="27587B"/>
        </w:pBdr>
        <w:shd w:val="clear" w:color="auto" w:fill="CADEE5"/>
        <w:spacing w:after="0"/>
        <w:ind w:left="851" w:right="113" w:hanging="851"/>
        <w:rPr>
          <w:rFonts w:cstheme="minorHAnsi"/>
          <w:i/>
          <w:iCs/>
        </w:rPr>
      </w:pPr>
      <w:r>
        <w:rPr>
          <w:rStyle w:val="Strk"/>
        </w:rPr>
        <w:tab/>
      </w:r>
      <w:r>
        <w:rPr>
          <w:rFonts w:cstheme="minorHAnsi"/>
        </w:rPr>
        <w:t>S</w:t>
      </w:r>
      <w:r w:rsidRPr="00DF591E">
        <w:rPr>
          <w:rFonts w:cstheme="minorHAnsi"/>
        </w:rPr>
        <w:t>end dem på mail til relevant kontakt hos MedCom.</w:t>
      </w:r>
    </w:p>
    <w:bookmarkEnd w:id="40"/>
    <w:p w14:paraId="0C894321" w14:textId="77777777" w:rsidR="00923A5E" w:rsidRPr="00DF591E" w:rsidRDefault="00923A5E" w:rsidP="009356B9">
      <w:pPr>
        <w:rPr>
          <w:rFonts w:eastAsia="Calibri" w:cstheme="minorHAnsi"/>
          <w:lang w:eastAsia="de-DE"/>
        </w:rPr>
      </w:pPr>
    </w:p>
    <w:tbl>
      <w:tblPr>
        <w:tblStyle w:val="Tabel-Gitter"/>
        <w:tblW w:w="5000" w:type="pct"/>
        <w:tblLayout w:type="fixed"/>
        <w:tblLook w:val="04A0" w:firstRow="1" w:lastRow="0" w:firstColumn="1" w:lastColumn="0" w:noHBand="0" w:noVBand="1"/>
      </w:tblPr>
      <w:tblGrid>
        <w:gridCol w:w="729"/>
        <w:gridCol w:w="4150"/>
        <w:gridCol w:w="2184"/>
        <w:gridCol w:w="3279"/>
        <w:gridCol w:w="3058"/>
        <w:gridCol w:w="1162"/>
      </w:tblGrid>
      <w:tr w:rsidR="004E16A2" w:rsidRPr="00DF591E" w14:paraId="2D9C6923" w14:textId="77777777" w:rsidTr="00DD190B">
        <w:trPr>
          <w:tblHeader/>
        </w:trPr>
        <w:tc>
          <w:tcPr>
            <w:tcW w:w="250" w:type="pct"/>
            <w:shd w:val="clear" w:color="auto" w:fill="27587B"/>
            <w:vAlign w:val="center"/>
          </w:tcPr>
          <w:p w14:paraId="08E100F7" w14:textId="0D2D80B8" w:rsidR="004E16A2" w:rsidRPr="00DF591E" w:rsidRDefault="004E16A2" w:rsidP="004E16A2">
            <w:pPr>
              <w:spacing w:after="0"/>
              <w:rPr>
                <w:rFonts w:cstheme="minorHAnsi"/>
                <w:b/>
                <w:bCs/>
                <w:color w:val="FFFFFF" w:themeColor="background1"/>
              </w:rPr>
            </w:pPr>
            <w:bookmarkStart w:id="41" w:name="_Hlk62805535"/>
            <w:r w:rsidRPr="00DF591E">
              <w:rPr>
                <w:rFonts w:cstheme="minorHAnsi"/>
                <w:b/>
                <w:bCs/>
                <w:color w:val="FFFFFF" w:themeColor="background1"/>
              </w:rPr>
              <w:t>Step</w:t>
            </w:r>
          </w:p>
        </w:tc>
        <w:tc>
          <w:tcPr>
            <w:tcW w:w="1425" w:type="pct"/>
            <w:shd w:val="clear" w:color="auto" w:fill="27587B"/>
            <w:vAlign w:val="center"/>
          </w:tcPr>
          <w:p w14:paraId="3AEEAB25" w14:textId="664087F7" w:rsidR="004E16A2" w:rsidRPr="00DF591E" w:rsidRDefault="004E16A2" w:rsidP="004E16A2">
            <w:pPr>
              <w:spacing w:after="0"/>
              <w:rPr>
                <w:rFonts w:cstheme="minorHAnsi"/>
                <w:b/>
                <w:bCs/>
                <w:color w:val="FFFFFF" w:themeColor="background1"/>
              </w:rPr>
            </w:pPr>
            <w:r>
              <w:rPr>
                <w:rFonts w:cstheme="minorHAnsi"/>
                <w:b/>
                <w:bCs/>
                <w:color w:val="FFFFFF" w:themeColor="background1"/>
              </w:rPr>
              <w:t>Handlinger</w:t>
            </w:r>
          </w:p>
        </w:tc>
        <w:tc>
          <w:tcPr>
            <w:tcW w:w="750" w:type="pct"/>
            <w:shd w:val="clear" w:color="auto" w:fill="27587B"/>
            <w:vAlign w:val="center"/>
          </w:tcPr>
          <w:p w14:paraId="712872BF" w14:textId="09574FB9" w:rsidR="004E16A2" w:rsidRPr="00DF591E" w:rsidRDefault="004E16A2" w:rsidP="004E16A2">
            <w:pPr>
              <w:spacing w:after="0"/>
              <w:rPr>
                <w:rFonts w:cstheme="minorHAnsi"/>
                <w:b/>
                <w:bCs/>
                <w:color w:val="FFFFFF" w:themeColor="background1"/>
              </w:rPr>
            </w:pPr>
            <w:r w:rsidRPr="00DF591E">
              <w:rPr>
                <w:rFonts w:cstheme="minorHAnsi"/>
                <w:b/>
                <w:bCs/>
                <w:color w:val="FFFFFF" w:themeColor="background1"/>
              </w:rPr>
              <w:t>Testdata</w:t>
            </w:r>
          </w:p>
        </w:tc>
        <w:tc>
          <w:tcPr>
            <w:tcW w:w="1126" w:type="pct"/>
            <w:shd w:val="clear" w:color="auto" w:fill="27587B"/>
            <w:vAlign w:val="center"/>
          </w:tcPr>
          <w:p w14:paraId="37C6EE17" w14:textId="33EC77B0" w:rsidR="004E16A2" w:rsidRPr="00DF591E" w:rsidRDefault="004E16A2" w:rsidP="004E16A2">
            <w:pPr>
              <w:spacing w:after="0"/>
              <w:rPr>
                <w:rFonts w:cstheme="minorHAnsi"/>
                <w:b/>
                <w:bCs/>
                <w:color w:val="FFFFFF" w:themeColor="background1"/>
              </w:rPr>
            </w:pPr>
            <w:r w:rsidRPr="00DF591E">
              <w:rPr>
                <w:rFonts w:cstheme="minorHAnsi"/>
                <w:b/>
                <w:bCs/>
                <w:color w:val="FFFFFF" w:themeColor="background1"/>
              </w:rPr>
              <w:t>Forventet resultat</w:t>
            </w:r>
          </w:p>
        </w:tc>
        <w:tc>
          <w:tcPr>
            <w:tcW w:w="1050" w:type="pct"/>
            <w:shd w:val="clear" w:color="auto" w:fill="27587B"/>
            <w:vAlign w:val="center"/>
          </w:tcPr>
          <w:p w14:paraId="65A8C6FD" w14:textId="6B6D9316" w:rsidR="004E16A2" w:rsidRPr="00DF591E" w:rsidRDefault="004E16A2" w:rsidP="004E16A2">
            <w:pPr>
              <w:spacing w:after="0"/>
              <w:rPr>
                <w:rFonts w:cstheme="minorHAnsi"/>
                <w:b/>
                <w:bCs/>
                <w:color w:val="FFFFFF" w:themeColor="background1"/>
              </w:rPr>
            </w:pPr>
            <w:r w:rsidRPr="00DF591E">
              <w:rPr>
                <w:rFonts w:cstheme="minorHAnsi"/>
                <w:b/>
                <w:bCs/>
                <w:color w:val="FFFFFF" w:themeColor="background1"/>
              </w:rPr>
              <w:t>Aktuelt resultat</w:t>
            </w:r>
          </w:p>
        </w:tc>
        <w:tc>
          <w:tcPr>
            <w:tcW w:w="399" w:type="pct"/>
            <w:shd w:val="clear" w:color="auto" w:fill="27587B"/>
            <w:vAlign w:val="center"/>
          </w:tcPr>
          <w:p w14:paraId="16E6C190" w14:textId="42650A20" w:rsidR="004E16A2" w:rsidRPr="00DF591E" w:rsidRDefault="004E16A2" w:rsidP="004E16A2">
            <w:pPr>
              <w:spacing w:after="0"/>
              <w:rPr>
                <w:rFonts w:cstheme="minorHAnsi"/>
                <w:b/>
                <w:bCs/>
                <w:color w:val="FFFFFF" w:themeColor="background1"/>
              </w:rPr>
            </w:pPr>
            <w:r>
              <w:rPr>
                <w:rFonts w:cstheme="minorHAnsi"/>
                <w:b/>
                <w:bCs/>
                <w:color w:val="FFFFFF" w:themeColor="background1"/>
              </w:rPr>
              <w:t>MedCom vurdering</w:t>
            </w:r>
          </w:p>
        </w:tc>
      </w:tr>
      <w:tr w:rsidR="003C47DC" w:rsidRPr="00DF591E" w14:paraId="1B6BF585" w14:textId="77777777" w:rsidTr="00DD190B">
        <w:tc>
          <w:tcPr>
            <w:tcW w:w="250" w:type="pct"/>
          </w:tcPr>
          <w:p w14:paraId="647A238D" w14:textId="77777777" w:rsidR="003C47DC" w:rsidRPr="00E11FE4" w:rsidRDefault="003C47DC" w:rsidP="003C47DC">
            <w:pPr>
              <w:pStyle w:val="Listeafsnit"/>
              <w:numPr>
                <w:ilvl w:val="0"/>
                <w:numId w:val="4"/>
              </w:numPr>
              <w:ind w:left="0" w:hanging="11"/>
              <w:rPr>
                <w:rFonts w:eastAsia="Calibri" w:cstheme="minorHAnsi"/>
                <w:lang w:eastAsia="de-DE"/>
              </w:rPr>
            </w:pPr>
            <w:bookmarkStart w:id="42" w:name="_Ref42690148"/>
          </w:p>
        </w:tc>
        <w:bookmarkEnd w:id="42"/>
        <w:tc>
          <w:tcPr>
            <w:tcW w:w="1425" w:type="pct"/>
          </w:tcPr>
          <w:p w14:paraId="4AB25F78" w14:textId="77777777" w:rsidR="003C47DC" w:rsidRDefault="003C47DC" w:rsidP="003C47DC">
            <w:pPr>
              <w:spacing w:after="0"/>
            </w:pPr>
            <w:r>
              <w:t xml:space="preserve">Der skal være adgang til SUT (System under test)-brugerfladen under testen (ikke relevant under </w:t>
            </w:r>
            <w:proofErr w:type="spellStart"/>
            <w:r>
              <w:t>egentest</w:t>
            </w:r>
            <w:proofErr w:type="spellEnd"/>
            <w:r>
              <w:t>)</w:t>
            </w:r>
          </w:p>
          <w:p w14:paraId="3CB2CF22" w14:textId="5E8FC23B" w:rsidR="003C47DC" w:rsidRPr="00DF591E" w:rsidRDefault="003C47DC" w:rsidP="003C47DC">
            <w:pPr>
              <w:spacing w:after="0"/>
              <w:rPr>
                <w:rFonts w:cstheme="minorHAnsi"/>
              </w:rPr>
            </w:pPr>
          </w:p>
        </w:tc>
        <w:tc>
          <w:tcPr>
            <w:tcW w:w="750" w:type="pct"/>
          </w:tcPr>
          <w:p w14:paraId="32C12F4F" w14:textId="5F0C0DFA" w:rsidR="003C47DC" w:rsidRPr="00DF591E" w:rsidRDefault="003C47DC" w:rsidP="003C47DC">
            <w:pPr>
              <w:spacing w:after="0"/>
              <w:rPr>
                <w:rFonts w:cstheme="minorHAnsi"/>
              </w:rPr>
            </w:pPr>
            <w:r>
              <w:t xml:space="preserve"> </w:t>
            </w:r>
          </w:p>
        </w:tc>
        <w:tc>
          <w:tcPr>
            <w:tcW w:w="1126" w:type="pct"/>
          </w:tcPr>
          <w:p w14:paraId="3840A904" w14:textId="4E57148D" w:rsidR="003C47DC" w:rsidRPr="00311DBB" w:rsidRDefault="003C47DC" w:rsidP="003C47DC">
            <w:pPr>
              <w:spacing w:after="0"/>
            </w:pPr>
            <w:r>
              <w:t>SUT skal være tilgængeligt og funktionelt under testen.</w:t>
            </w:r>
          </w:p>
        </w:tc>
        <w:tc>
          <w:tcPr>
            <w:tcW w:w="1050" w:type="pct"/>
          </w:tcPr>
          <w:p w14:paraId="23A0C497" w14:textId="77777777" w:rsidR="003C47DC" w:rsidRPr="00DF591E" w:rsidRDefault="003C47DC" w:rsidP="003C47DC">
            <w:pPr>
              <w:spacing w:after="0"/>
              <w:rPr>
                <w:rFonts w:cstheme="minorHAnsi"/>
              </w:rPr>
            </w:pPr>
          </w:p>
        </w:tc>
        <w:tc>
          <w:tcPr>
            <w:tcW w:w="399" w:type="pct"/>
          </w:tcPr>
          <w:p w14:paraId="69A288EE" w14:textId="77777777" w:rsidR="003C47DC" w:rsidRPr="00DF591E" w:rsidRDefault="003C47DC" w:rsidP="003C47DC">
            <w:pPr>
              <w:spacing w:after="0"/>
              <w:rPr>
                <w:rFonts w:cstheme="minorHAnsi"/>
              </w:rPr>
            </w:pPr>
          </w:p>
        </w:tc>
      </w:tr>
      <w:tr w:rsidR="003C47DC" w:rsidRPr="00DF591E" w14:paraId="73BE6843" w14:textId="77777777" w:rsidTr="00DD190B">
        <w:tc>
          <w:tcPr>
            <w:tcW w:w="250" w:type="pct"/>
          </w:tcPr>
          <w:p w14:paraId="17B6A7BD" w14:textId="77777777" w:rsidR="003C47DC" w:rsidRPr="00E11FE4" w:rsidRDefault="003C47DC" w:rsidP="003C47DC">
            <w:pPr>
              <w:pStyle w:val="Listeafsnit"/>
              <w:numPr>
                <w:ilvl w:val="0"/>
                <w:numId w:val="4"/>
              </w:numPr>
              <w:ind w:left="0" w:hanging="11"/>
              <w:rPr>
                <w:rFonts w:eastAsia="Calibri" w:cstheme="minorHAnsi"/>
                <w:lang w:eastAsia="de-DE"/>
              </w:rPr>
            </w:pPr>
          </w:p>
        </w:tc>
        <w:tc>
          <w:tcPr>
            <w:tcW w:w="1425" w:type="pct"/>
          </w:tcPr>
          <w:p w14:paraId="67829036" w14:textId="6F9869AF" w:rsidR="003C47DC" w:rsidRDefault="003C47DC" w:rsidP="003C47DC">
            <w:pPr>
              <w:spacing w:after="0"/>
              <w:rPr>
                <w:rFonts w:cstheme="minorBidi"/>
              </w:rPr>
            </w:pPr>
            <w:r w:rsidRPr="7DC4F844">
              <w:rPr>
                <w:rFonts w:cstheme="minorBidi"/>
              </w:rPr>
              <w:t xml:space="preserve">Følgende </w:t>
            </w:r>
            <w:hyperlink w:anchor="_Tools">
              <w:proofErr w:type="spellStart"/>
              <w:r w:rsidRPr="7DC4F844">
                <w:rPr>
                  <w:rStyle w:val="MedComHyperlinkChar"/>
                  <w:rFonts w:eastAsia="Calibri"/>
                </w:rPr>
                <w:t>TouchStone</w:t>
              </w:r>
              <w:proofErr w:type="spellEnd"/>
              <w:r w:rsidRPr="7DC4F844">
                <w:rPr>
                  <w:rStyle w:val="MedComHyperlinkChar"/>
                  <w:rFonts w:eastAsia="Calibri"/>
                </w:rPr>
                <w:t xml:space="preserve"> test suite</w:t>
              </w:r>
              <w:r w:rsidR="0032300B" w:rsidRPr="7DC4F844">
                <w:rPr>
                  <w:rStyle w:val="MedComHyperlinkChar"/>
                  <w:rFonts w:eastAsia="Calibri"/>
                </w:rPr>
                <w:t>s</w:t>
              </w:r>
            </w:hyperlink>
            <w:r w:rsidRPr="7DC4F844">
              <w:rPr>
                <w:rFonts w:cstheme="minorBidi"/>
              </w:rPr>
              <w:t xml:space="preserve"> skal være succesfuldt udført.</w:t>
            </w:r>
          </w:p>
          <w:p w14:paraId="554DCEE2" w14:textId="560ACC40" w:rsidR="00AD0CB8" w:rsidRPr="00DF591E" w:rsidRDefault="00AD0CB8" w:rsidP="003C47DC">
            <w:pPr>
              <w:spacing w:after="0"/>
              <w:rPr>
                <w:rFonts w:cstheme="minorBidi"/>
              </w:rPr>
            </w:pPr>
            <w:r w:rsidRPr="7DC4F844">
              <w:rPr>
                <w:rStyle w:val="normaltextrun"/>
                <w:rFonts w:ascii="Calibri" w:hAnsi="Calibri" w:cs="Calibri"/>
                <w:color w:val="000000"/>
                <w:shd w:val="clear" w:color="auto" w:fill="FFFFFF"/>
              </w:rPr>
              <w:t>Dokumenteres med skærmbilleder.</w:t>
            </w:r>
            <w:r w:rsidRPr="7DC4F844">
              <w:rPr>
                <w:rStyle w:val="eop"/>
                <w:rFonts w:ascii="Calibri" w:hAnsi="Calibri" w:cs="Calibri"/>
                <w:color w:val="000000"/>
                <w:shd w:val="clear" w:color="auto" w:fill="FFFFFF"/>
              </w:rPr>
              <w:t> </w:t>
            </w:r>
          </w:p>
        </w:tc>
        <w:tc>
          <w:tcPr>
            <w:tcW w:w="750" w:type="pct"/>
          </w:tcPr>
          <w:p w14:paraId="25068A0C" w14:textId="77777777" w:rsidR="003C47DC" w:rsidRPr="00E91EAB" w:rsidRDefault="003C47DC" w:rsidP="003C47DC">
            <w:pPr>
              <w:spacing w:after="0"/>
              <w:rPr>
                <w:rFonts w:ascii="Courier New" w:hAnsi="Courier New" w:cs="Courier New"/>
                <w:sz w:val="18"/>
                <w:szCs w:val="18"/>
              </w:rPr>
            </w:pPr>
          </w:p>
        </w:tc>
        <w:tc>
          <w:tcPr>
            <w:tcW w:w="1126" w:type="pct"/>
          </w:tcPr>
          <w:p w14:paraId="06EAAEF4" w14:textId="21709917" w:rsidR="003C47DC" w:rsidRPr="00DF591E" w:rsidRDefault="003C47DC" w:rsidP="003C47DC">
            <w:pPr>
              <w:spacing w:after="0"/>
              <w:rPr>
                <w:rFonts w:cstheme="minorHAnsi"/>
              </w:rPr>
            </w:pPr>
            <w:r>
              <w:rPr>
                <w:rFonts w:cstheme="minorHAnsi"/>
              </w:rPr>
              <w:t xml:space="preserve">Alle test </w:t>
            </w:r>
            <w:proofErr w:type="spellStart"/>
            <w:r>
              <w:rPr>
                <w:rFonts w:cstheme="minorHAnsi"/>
              </w:rPr>
              <w:t>suite’r</w:t>
            </w:r>
            <w:proofErr w:type="spellEnd"/>
            <w:r>
              <w:rPr>
                <w:rFonts w:cstheme="minorHAnsi"/>
              </w:rPr>
              <w:t xml:space="preserve"> er gennemløbet fejlfrit</w:t>
            </w:r>
          </w:p>
        </w:tc>
        <w:tc>
          <w:tcPr>
            <w:tcW w:w="1050" w:type="pct"/>
          </w:tcPr>
          <w:p w14:paraId="744669C7" w14:textId="4CDAA905" w:rsidR="003C47DC" w:rsidRPr="00DF591E" w:rsidRDefault="003C47DC" w:rsidP="003C47DC">
            <w:pPr>
              <w:spacing w:after="0"/>
              <w:rPr>
                <w:rFonts w:cstheme="minorHAnsi"/>
              </w:rPr>
            </w:pPr>
          </w:p>
        </w:tc>
        <w:tc>
          <w:tcPr>
            <w:tcW w:w="399" w:type="pct"/>
          </w:tcPr>
          <w:p w14:paraId="4C54FEC3" w14:textId="77777777" w:rsidR="003C47DC" w:rsidRPr="00DF591E" w:rsidRDefault="003C47DC" w:rsidP="003C47DC">
            <w:pPr>
              <w:spacing w:after="0"/>
              <w:rPr>
                <w:rFonts w:cstheme="minorHAnsi"/>
              </w:rPr>
            </w:pPr>
          </w:p>
        </w:tc>
      </w:tr>
    </w:tbl>
    <w:p w14:paraId="7F666E5D" w14:textId="77777777" w:rsidR="00923A5E" w:rsidRPr="00CB06D3" w:rsidRDefault="00923A5E">
      <w:pPr>
        <w:spacing w:after="0"/>
        <w:rPr>
          <w:rFonts w:eastAsia="Calibri" w:cs="Arial"/>
          <w:sz w:val="28"/>
          <w:szCs w:val="28"/>
        </w:rPr>
      </w:pPr>
      <w:bookmarkStart w:id="43" w:name="_Toc273967337"/>
      <w:bookmarkStart w:id="44" w:name="_Toc273967382"/>
      <w:bookmarkEnd w:id="41"/>
      <w:r>
        <w:rPr>
          <w:rFonts w:eastAsia="Calibri"/>
        </w:rPr>
        <w:br w:type="page"/>
      </w:r>
    </w:p>
    <w:p w14:paraId="4EDF0172" w14:textId="77777777" w:rsidR="004E16A2" w:rsidRPr="002837C6" w:rsidRDefault="004E16A2" w:rsidP="004E16A2">
      <w:pPr>
        <w:pStyle w:val="Overskrift2"/>
        <w:rPr>
          <w:rFonts w:eastAsia="Calibri"/>
          <w:lang w:val="da-DK"/>
        </w:rPr>
      </w:pPr>
      <w:bookmarkStart w:id="45" w:name="_Toc67595493"/>
      <w:bookmarkStart w:id="46" w:name="_Toc75782556"/>
      <w:bookmarkEnd w:id="43"/>
      <w:bookmarkEnd w:id="44"/>
      <w:r>
        <w:rPr>
          <w:rFonts w:eastAsia="Calibri"/>
          <w:lang w:val="da-DK"/>
        </w:rPr>
        <w:lastRenderedPageBreak/>
        <w:t>Test af krav til indhold og flow/arbejdsgange</w:t>
      </w:r>
      <w:bookmarkEnd w:id="45"/>
      <w:bookmarkEnd w:id="46"/>
    </w:p>
    <w:p w14:paraId="5C4746A2" w14:textId="77777777" w:rsidR="004E16A2" w:rsidRPr="00035D6D" w:rsidRDefault="004E16A2" w:rsidP="004E16A2">
      <w:pPr>
        <w:rPr>
          <w:rFonts w:eastAsia="Calibri" w:cstheme="minorHAnsi"/>
          <w:lang w:eastAsia="de-DE"/>
        </w:rPr>
      </w:pPr>
      <w:r w:rsidRPr="00DF591E">
        <w:rPr>
          <w:rFonts w:eastAsia="Calibri" w:cstheme="minorHAnsi"/>
          <w:lang w:eastAsia="de-DE"/>
        </w:rPr>
        <w:t>Formålet m</w:t>
      </w:r>
      <w:r>
        <w:rPr>
          <w:rFonts w:eastAsia="Calibri" w:cstheme="minorHAnsi"/>
          <w:lang w:eastAsia="de-DE"/>
        </w:rPr>
        <w:t xml:space="preserve">ed disse tests er at sikre, </w:t>
      </w:r>
      <w:r w:rsidRPr="00035D6D">
        <w:rPr>
          <w:rFonts w:eastAsia="Calibri" w:cstheme="minorHAnsi"/>
          <w:lang w:eastAsia="de-DE"/>
        </w:rPr>
        <w:t>at standarden er implementeret med en tilfredsstillende kvalitet</w:t>
      </w:r>
      <w:r>
        <w:rPr>
          <w:rFonts w:eastAsia="Calibri" w:cstheme="minorHAnsi"/>
          <w:lang w:eastAsia="de-DE"/>
        </w:rPr>
        <w:t>, dvs. at implementeringen lever op til de forretningsmæssige krav til flow og indhold.</w:t>
      </w:r>
    </w:p>
    <w:p w14:paraId="356D94FC" w14:textId="6499B497" w:rsidR="004E16A2" w:rsidRPr="00796B48" w:rsidRDefault="004E16A2" w:rsidP="004E16A2">
      <w:pPr>
        <w:rPr>
          <w:rFonts w:eastAsia="Calibri" w:cstheme="minorHAnsi"/>
          <w:lang w:eastAsia="de-DE"/>
        </w:rPr>
      </w:pPr>
      <w:r w:rsidRPr="00035D6D">
        <w:rPr>
          <w:rFonts w:eastAsia="Calibri" w:cstheme="minorHAnsi"/>
          <w:lang w:eastAsia="de-DE"/>
        </w:rPr>
        <w:t xml:space="preserve">Testen skal </w:t>
      </w:r>
      <w:r>
        <w:rPr>
          <w:rFonts w:eastAsia="Calibri" w:cstheme="minorHAnsi"/>
          <w:lang w:eastAsia="de-DE"/>
        </w:rPr>
        <w:t xml:space="preserve">desuden sikre </w:t>
      </w:r>
      <w:r w:rsidRPr="00796B48">
        <w:rPr>
          <w:rFonts w:eastAsia="Calibri" w:cstheme="minorHAnsi"/>
          <w:lang w:eastAsia="de-DE"/>
        </w:rPr>
        <w:t xml:space="preserve">korrekt understøttelse af </w:t>
      </w:r>
      <w:r w:rsidR="00D86707">
        <w:rPr>
          <w:rFonts w:eastAsia="Calibri" w:cstheme="minorHAnsi"/>
          <w:lang w:eastAsia="de-DE"/>
        </w:rPr>
        <w:t>modtagelse</w:t>
      </w:r>
      <w:r w:rsidRPr="00796B48">
        <w:rPr>
          <w:rFonts w:eastAsia="Calibri" w:cstheme="minorHAnsi"/>
          <w:lang w:eastAsia="de-DE"/>
        </w:rPr>
        <w:t xml:space="preserve"> af kvitteringer</w:t>
      </w:r>
      <w:r w:rsidR="00D86707">
        <w:rPr>
          <w:rFonts w:eastAsia="Calibri" w:cstheme="minorHAnsi"/>
          <w:lang w:eastAsia="de-DE"/>
        </w:rPr>
        <w:t>.</w:t>
      </w:r>
    </w:p>
    <w:p w14:paraId="47F9631C" w14:textId="77777777" w:rsidR="004E16A2" w:rsidRDefault="004E16A2" w:rsidP="004E16A2">
      <w:pPr>
        <w:pStyle w:val="Listeafsnit"/>
        <w:rPr>
          <w:rFonts w:eastAsia="Calibri" w:cstheme="minorHAnsi"/>
          <w:lang w:eastAsia="de-DE"/>
        </w:rPr>
      </w:pPr>
    </w:p>
    <w:p w14:paraId="455C01AA" w14:textId="77777777" w:rsidR="004E16A2" w:rsidRDefault="004E16A2" w:rsidP="004E16A2">
      <w:pPr>
        <w:rPr>
          <w:rFonts w:eastAsia="Calibri"/>
          <w:lang w:eastAsia="de-DE"/>
        </w:rPr>
      </w:pPr>
      <w:proofErr w:type="spellStart"/>
      <w:r>
        <w:rPr>
          <w:rFonts w:eastAsia="Calibri"/>
          <w:lang w:eastAsia="de-DE"/>
        </w:rPr>
        <w:t>HospitalNotification</w:t>
      </w:r>
      <w:proofErr w:type="spellEnd"/>
      <w:r>
        <w:rPr>
          <w:rFonts w:eastAsia="Calibri"/>
          <w:lang w:eastAsia="de-DE"/>
        </w:rPr>
        <w:t xml:space="preserve"> understøtter følgende behov for advisering:</w:t>
      </w:r>
    </w:p>
    <w:p w14:paraId="75B89E16" w14:textId="77777777" w:rsidR="004E16A2" w:rsidRDefault="004E16A2" w:rsidP="00925192">
      <w:pPr>
        <w:pStyle w:val="Listeafsnit"/>
        <w:numPr>
          <w:ilvl w:val="0"/>
          <w:numId w:val="12"/>
        </w:numPr>
        <w:spacing w:before="0" w:after="0"/>
        <w:ind w:left="851"/>
        <w:rPr>
          <w:rFonts w:eastAsia="Calibri"/>
          <w:lang w:eastAsia="de-DE"/>
        </w:rPr>
      </w:pPr>
      <w:r>
        <w:rPr>
          <w:rFonts w:eastAsia="Calibri"/>
          <w:lang w:eastAsia="de-DE"/>
        </w:rPr>
        <w:t>Advisering ved start af akut ambulant ophold på sygehuset</w:t>
      </w:r>
    </w:p>
    <w:p w14:paraId="4695AF33" w14:textId="77777777" w:rsidR="004E16A2" w:rsidRDefault="004E16A2" w:rsidP="00925192">
      <w:pPr>
        <w:pStyle w:val="Listeafsnit"/>
        <w:numPr>
          <w:ilvl w:val="0"/>
          <w:numId w:val="12"/>
        </w:numPr>
        <w:spacing w:before="0" w:after="0"/>
        <w:ind w:left="851"/>
        <w:rPr>
          <w:rFonts w:eastAsia="Calibri"/>
          <w:lang w:eastAsia="de-DE"/>
        </w:rPr>
      </w:pPr>
      <w:r>
        <w:rPr>
          <w:rFonts w:eastAsia="Calibri"/>
          <w:lang w:eastAsia="de-DE"/>
        </w:rPr>
        <w:t>Advisering ved start af indlæggelse på sygehuset</w:t>
      </w:r>
    </w:p>
    <w:p w14:paraId="776EFF15" w14:textId="77777777" w:rsidR="004E16A2" w:rsidRDefault="004E16A2" w:rsidP="00925192">
      <w:pPr>
        <w:pStyle w:val="Listeafsnit"/>
        <w:numPr>
          <w:ilvl w:val="0"/>
          <w:numId w:val="12"/>
        </w:numPr>
        <w:spacing w:before="0" w:after="0"/>
        <w:ind w:left="851"/>
        <w:rPr>
          <w:rFonts w:eastAsia="Calibri"/>
          <w:lang w:eastAsia="de-DE"/>
        </w:rPr>
      </w:pPr>
      <w:r>
        <w:rPr>
          <w:rFonts w:eastAsia="Calibri"/>
          <w:lang w:eastAsia="de-DE"/>
        </w:rPr>
        <w:t>Advisering ved afslutning til hjemmet/primær sektor</w:t>
      </w:r>
    </w:p>
    <w:p w14:paraId="783CB45F" w14:textId="77777777" w:rsidR="004E16A2" w:rsidRDefault="004E16A2" w:rsidP="00925192">
      <w:pPr>
        <w:pStyle w:val="Listeafsnit"/>
        <w:numPr>
          <w:ilvl w:val="0"/>
          <w:numId w:val="12"/>
        </w:numPr>
        <w:spacing w:before="0" w:after="0"/>
        <w:ind w:left="851"/>
        <w:rPr>
          <w:rFonts w:eastAsia="Calibri"/>
          <w:lang w:eastAsia="de-DE"/>
        </w:rPr>
      </w:pPr>
      <w:r>
        <w:rPr>
          <w:rFonts w:eastAsia="Calibri"/>
          <w:lang w:eastAsia="de-DE"/>
        </w:rPr>
        <w:t>Advisering ved borgerens død (både ved ankomst og under sygehusophold)</w:t>
      </w:r>
    </w:p>
    <w:p w14:paraId="4BE0A882" w14:textId="77777777" w:rsidR="004E16A2" w:rsidRDefault="004E16A2" w:rsidP="00925192">
      <w:pPr>
        <w:pStyle w:val="Listeafsnit"/>
        <w:numPr>
          <w:ilvl w:val="0"/>
          <w:numId w:val="12"/>
        </w:numPr>
        <w:spacing w:before="0" w:after="0"/>
        <w:ind w:left="851"/>
        <w:rPr>
          <w:rFonts w:eastAsia="Calibri"/>
          <w:lang w:eastAsia="de-DE"/>
        </w:rPr>
      </w:pPr>
      <w:r>
        <w:rPr>
          <w:rFonts w:eastAsia="Calibri"/>
          <w:lang w:eastAsia="de-DE"/>
        </w:rPr>
        <w:t>Advisering ved start og slut orlov under sygehusophold</w:t>
      </w:r>
    </w:p>
    <w:p w14:paraId="04AD50C8" w14:textId="66BBECF2" w:rsidR="004E16A2" w:rsidRDefault="004E16A2" w:rsidP="00925192">
      <w:pPr>
        <w:pStyle w:val="Listeafsnit"/>
        <w:numPr>
          <w:ilvl w:val="0"/>
          <w:numId w:val="12"/>
        </w:numPr>
        <w:spacing w:before="0" w:after="0"/>
        <w:ind w:left="851"/>
        <w:rPr>
          <w:rFonts w:eastAsia="Calibri"/>
          <w:lang w:eastAsia="de-DE"/>
        </w:rPr>
      </w:pPr>
      <w:r>
        <w:rPr>
          <w:rFonts w:eastAsia="Calibri"/>
          <w:lang w:eastAsia="de-DE"/>
        </w:rPr>
        <w:t xml:space="preserve">Automatisk modtagelse af indlæggelsesrapport (XDIS16) fra kommune til sygehus, når der er anmodet om dette i </w:t>
      </w:r>
      <w:proofErr w:type="spellStart"/>
      <w:r>
        <w:rPr>
          <w:rFonts w:eastAsia="Calibri"/>
          <w:lang w:eastAsia="de-DE"/>
        </w:rPr>
        <w:t>HospitalNotification</w:t>
      </w:r>
      <w:proofErr w:type="spellEnd"/>
      <w:r>
        <w:rPr>
          <w:rFonts w:eastAsia="Calibri"/>
          <w:lang w:eastAsia="de-DE"/>
        </w:rPr>
        <w:t>.</w:t>
      </w:r>
    </w:p>
    <w:p w14:paraId="0800BC10" w14:textId="77777777" w:rsidR="004E16A2" w:rsidRDefault="004E16A2" w:rsidP="004E16A2">
      <w:pPr>
        <w:pStyle w:val="Listeafsnit"/>
        <w:spacing w:before="0" w:after="0"/>
        <w:ind w:left="1996"/>
        <w:rPr>
          <w:rFonts w:eastAsia="Calibri"/>
          <w:lang w:eastAsia="de-DE"/>
        </w:rPr>
      </w:pPr>
    </w:p>
    <w:p w14:paraId="1F3B5628" w14:textId="77777777" w:rsidR="004E16A2" w:rsidRDefault="004E16A2" w:rsidP="004E16A2">
      <w:pPr>
        <w:rPr>
          <w:rFonts w:eastAsia="Calibri"/>
          <w:lang w:eastAsia="de-DE"/>
        </w:rPr>
      </w:pPr>
      <w:r>
        <w:rPr>
          <w:rFonts w:eastAsia="Calibri"/>
          <w:lang w:eastAsia="de-DE"/>
        </w:rPr>
        <w:t>Særligt vedrørende overflytninger:</w:t>
      </w:r>
    </w:p>
    <w:p w14:paraId="632A20F6" w14:textId="4BB4D507" w:rsidR="004E16A2" w:rsidRDefault="004E16A2" w:rsidP="00925192">
      <w:pPr>
        <w:pStyle w:val="Listeafsnit"/>
        <w:numPr>
          <w:ilvl w:val="0"/>
          <w:numId w:val="13"/>
        </w:numPr>
        <w:spacing w:before="0" w:after="0"/>
        <w:ind w:left="851"/>
        <w:rPr>
          <w:rFonts w:eastAsia="Calibri"/>
          <w:lang w:eastAsia="de-DE"/>
        </w:rPr>
      </w:pPr>
      <w:r>
        <w:rPr>
          <w:rFonts w:eastAsia="Calibri"/>
          <w:lang w:eastAsia="de-DE"/>
        </w:rPr>
        <w:t>Der sendes</w:t>
      </w:r>
      <w:r w:rsidR="00E22ECF">
        <w:rPr>
          <w:rFonts w:eastAsia="Calibri"/>
          <w:lang w:eastAsia="de-DE"/>
        </w:rPr>
        <w:t xml:space="preserve"> – ved overflytninger til anden afdeling/sygehus/region/hospice -</w:t>
      </w:r>
      <w:r>
        <w:rPr>
          <w:rFonts w:eastAsia="Calibri"/>
          <w:lang w:eastAsia="de-DE"/>
        </w:rPr>
        <w:t xml:space="preserve"> </w:t>
      </w:r>
      <w:r w:rsidRPr="00925192">
        <w:rPr>
          <w:rFonts w:eastAsia="Calibri"/>
          <w:lang w:eastAsia="de-DE"/>
        </w:rPr>
        <w:t>ikke</w:t>
      </w:r>
      <w:r>
        <w:rPr>
          <w:rFonts w:eastAsia="Calibri"/>
          <w:lang w:eastAsia="de-DE"/>
        </w:rPr>
        <w:t xml:space="preserve"> advisering</w:t>
      </w:r>
      <w:r w:rsidR="00E22ECF">
        <w:rPr>
          <w:rFonts w:eastAsia="Calibri"/>
          <w:lang w:eastAsia="de-DE"/>
        </w:rPr>
        <w:t xml:space="preserve"> om afslutning</w:t>
      </w:r>
      <w:r>
        <w:rPr>
          <w:rFonts w:eastAsia="Calibri"/>
          <w:lang w:eastAsia="de-DE"/>
        </w:rPr>
        <w:t xml:space="preserve"> </w:t>
      </w:r>
      <w:r w:rsidR="00E22ECF">
        <w:rPr>
          <w:rFonts w:eastAsia="Calibri"/>
          <w:lang w:eastAsia="de-DE"/>
        </w:rPr>
        <w:t xml:space="preserve">fra den afdeling/det sygehus, som patienten overflyttes fra. </w:t>
      </w:r>
      <w:r>
        <w:rPr>
          <w:rFonts w:eastAsia="Calibri"/>
          <w:lang w:eastAsia="de-DE"/>
        </w:rPr>
        <w:t>Der sendes udelukkende advisering om afslutning</w:t>
      </w:r>
      <w:r w:rsidR="00E22ECF">
        <w:rPr>
          <w:rFonts w:eastAsia="Calibri"/>
          <w:lang w:eastAsia="de-DE"/>
        </w:rPr>
        <w:t>/udskrivelse</w:t>
      </w:r>
      <w:r>
        <w:rPr>
          <w:rFonts w:eastAsia="Calibri"/>
          <w:lang w:eastAsia="de-DE"/>
        </w:rPr>
        <w:t xml:space="preserve">, når patienten </w:t>
      </w:r>
      <w:r w:rsidR="00E22ECF">
        <w:rPr>
          <w:rFonts w:eastAsia="Calibri"/>
          <w:lang w:eastAsia="de-DE"/>
        </w:rPr>
        <w:t>afsluttes til hjemmet/primær sektor</w:t>
      </w:r>
      <w:r w:rsidR="00361E41" w:rsidRPr="00925192">
        <w:rPr>
          <w:rFonts w:eastAsia="Calibri"/>
        </w:rPr>
        <w:footnoteReference w:id="2"/>
      </w:r>
      <w:r>
        <w:rPr>
          <w:rFonts w:eastAsia="Calibri"/>
          <w:lang w:eastAsia="de-DE"/>
        </w:rPr>
        <w:t>.</w:t>
      </w:r>
    </w:p>
    <w:p w14:paraId="623F6D4F" w14:textId="504EE998" w:rsidR="004E16A2" w:rsidRPr="002343AB" w:rsidRDefault="004E16A2" w:rsidP="00925192">
      <w:pPr>
        <w:pStyle w:val="Listeafsnit"/>
        <w:numPr>
          <w:ilvl w:val="0"/>
          <w:numId w:val="13"/>
        </w:numPr>
        <w:spacing w:before="0" w:after="0"/>
        <w:ind w:left="851"/>
        <w:rPr>
          <w:rFonts w:eastAsia="Calibri"/>
          <w:lang w:eastAsia="de-DE"/>
        </w:rPr>
      </w:pPr>
      <w:r>
        <w:rPr>
          <w:rFonts w:eastAsia="Calibri"/>
          <w:lang w:eastAsia="de-DE"/>
        </w:rPr>
        <w:t>Ved modtagelse af patient fra andet sygehus i samme eller anden region, sendes der advisering fra modtagende sygehus om start af sygehusophold.</w:t>
      </w:r>
      <w:r w:rsidR="00E22ECF">
        <w:rPr>
          <w:rFonts w:eastAsia="Calibri"/>
          <w:lang w:eastAsia="de-DE"/>
        </w:rPr>
        <w:t xml:space="preserve"> Denne advisering informerer modtager om, at patienten er overflyttet til andet sygehus.</w:t>
      </w:r>
    </w:p>
    <w:p w14:paraId="35E52810" w14:textId="7AB5BBE4" w:rsidR="004E16A2" w:rsidRPr="004E16A2" w:rsidRDefault="004E16A2" w:rsidP="004E16A2">
      <w:pPr>
        <w:spacing w:before="0" w:after="0"/>
        <w:rPr>
          <w:rFonts w:eastAsia="Calibri"/>
          <w:lang w:eastAsia="de-DE"/>
        </w:rPr>
      </w:pPr>
    </w:p>
    <w:p w14:paraId="333EBD16" w14:textId="77777777" w:rsidR="004E16A2" w:rsidRDefault="004E16A2" w:rsidP="004E16A2">
      <w:pPr>
        <w:rPr>
          <w:rFonts w:eastAsia="Calibri"/>
          <w:lang w:eastAsia="de-DE"/>
        </w:rPr>
      </w:pPr>
      <w:r>
        <w:rPr>
          <w:rFonts w:eastAsia="Calibri"/>
          <w:lang w:eastAsia="de-DE"/>
        </w:rPr>
        <w:t>Særligt vedrørende rettelser og annulleringer:</w:t>
      </w:r>
    </w:p>
    <w:p w14:paraId="08E8D594" w14:textId="5E4A9377" w:rsidR="004E16A2" w:rsidRDefault="004E16A2" w:rsidP="00925192">
      <w:pPr>
        <w:pStyle w:val="Listeafsnit"/>
        <w:numPr>
          <w:ilvl w:val="0"/>
          <w:numId w:val="14"/>
        </w:numPr>
        <w:spacing w:before="0" w:after="0"/>
        <w:ind w:left="851"/>
        <w:rPr>
          <w:rFonts w:eastAsia="Calibri"/>
          <w:lang w:eastAsia="de-DE"/>
        </w:rPr>
      </w:pPr>
      <w:r>
        <w:rPr>
          <w:rFonts w:eastAsia="Calibri"/>
          <w:lang w:eastAsia="de-DE"/>
        </w:rPr>
        <w:t>Rettelser anvendes ved forkert angivelse af sygehusafdeling eller tidspunkt.</w:t>
      </w:r>
    </w:p>
    <w:p w14:paraId="61A3D281" w14:textId="6E0823EE" w:rsidR="004E16A2" w:rsidRDefault="004E16A2" w:rsidP="00925192">
      <w:pPr>
        <w:pStyle w:val="Listeafsnit"/>
        <w:numPr>
          <w:ilvl w:val="0"/>
          <w:numId w:val="14"/>
        </w:numPr>
        <w:spacing w:before="0" w:after="0"/>
        <w:ind w:left="851"/>
        <w:rPr>
          <w:rFonts w:eastAsia="Calibri"/>
          <w:lang w:eastAsia="de-DE"/>
        </w:rPr>
      </w:pPr>
      <w:r>
        <w:rPr>
          <w:rFonts w:eastAsia="Calibri"/>
          <w:lang w:eastAsia="de-DE"/>
        </w:rPr>
        <w:t xml:space="preserve">Annulleringer anvendes ved forkert valg af sygehusophold eller forkert cpr.nr. </w:t>
      </w:r>
    </w:p>
    <w:p w14:paraId="49574A49" w14:textId="5717D6D3" w:rsidR="004E16A2" w:rsidRDefault="004E16A2" w:rsidP="00925192">
      <w:pPr>
        <w:pStyle w:val="Listeafsnit"/>
        <w:numPr>
          <w:ilvl w:val="0"/>
          <w:numId w:val="14"/>
        </w:numPr>
        <w:spacing w:before="0" w:after="0"/>
        <w:ind w:left="851"/>
        <w:rPr>
          <w:rFonts w:eastAsia="Calibri"/>
          <w:lang w:eastAsia="de-DE"/>
        </w:rPr>
      </w:pPr>
      <w:r>
        <w:rPr>
          <w:rFonts w:eastAsia="Calibri"/>
          <w:lang w:eastAsia="de-DE"/>
        </w:rPr>
        <w:t>Der sendes ikke annulleringer før rettelser.</w:t>
      </w:r>
    </w:p>
    <w:p w14:paraId="15F1AF2C" w14:textId="77777777" w:rsidR="004E16A2" w:rsidRDefault="004E16A2" w:rsidP="004E16A2">
      <w:pPr>
        <w:spacing w:before="0" w:after="0"/>
        <w:rPr>
          <w:rFonts w:eastAsia="Calibri"/>
          <w:lang w:eastAsia="de-DE"/>
        </w:rPr>
      </w:pPr>
    </w:p>
    <w:p w14:paraId="366F0BC2" w14:textId="77777777" w:rsidR="004E16A2" w:rsidRDefault="004E16A2" w:rsidP="004E16A2">
      <w:pPr>
        <w:rPr>
          <w:rFonts w:eastAsia="Calibri"/>
          <w:lang w:eastAsia="de-DE"/>
        </w:rPr>
      </w:pPr>
      <w:r>
        <w:rPr>
          <w:rFonts w:eastAsia="Calibri"/>
          <w:lang w:eastAsia="de-DE"/>
        </w:rPr>
        <w:t>Øvrigt:</w:t>
      </w:r>
    </w:p>
    <w:p w14:paraId="5D22E193" w14:textId="2DF27A22" w:rsidR="004E16A2" w:rsidRDefault="004E16A2" w:rsidP="00925192">
      <w:pPr>
        <w:pStyle w:val="Listeafsnit"/>
        <w:numPr>
          <w:ilvl w:val="0"/>
          <w:numId w:val="15"/>
        </w:numPr>
        <w:spacing w:before="0" w:after="0"/>
        <w:ind w:left="851"/>
        <w:rPr>
          <w:rFonts w:eastAsia="Calibri"/>
          <w:lang w:eastAsia="de-DE"/>
        </w:rPr>
      </w:pPr>
      <w:r>
        <w:rPr>
          <w:rFonts w:eastAsia="Calibri"/>
          <w:lang w:eastAsia="de-DE"/>
        </w:rPr>
        <w:lastRenderedPageBreak/>
        <w:t>Adviserne skal genereres på basis af tidstro registrering i EPJ/PAS-systemet. Hvis der i PAS/EPJ anvendes fremtidige registreringer af planlagte kontakter, skal disse først udløse advis, når tidspunktet indtræffer, dvs. ved patientens fysiske fremmøde.</w:t>
      </w:r>
    </w:p>
    <w:p w14:paraId="4A4433A2" w14:textId="7E5B14A9" w:rsidR="00C30D88" w:rsidRDefault="00C30D88" w:rsidP="00925192">
      <w:pPr>
        <w:pStyle w:val="Listeafsnit"/>
        <w:numPr>
          <w:ilvl w:val="0"/>
          <w:numId w:val="15"/>
        </w:numPr>
        <w:spacing w:before="0" w:after="0"/>
        <w:ind w:left="851"/>
        <w:rPr>
          <w:rFonts w:eastAsia="Calibri"/>
          <w:lang w:eastAsia="de-DE"/>
        </w:rPr>
      </w:pPr>
      <w:r>
        <w:rPr>
          <w:rFonts w:eastAsia="Calibri"/>
          <w:lang w:eastAsia="de-DE"/>
        </w:rPr>
        <w:t xml:space="preserve">Adviserne skal som udgangspunkt genereres på alle patienter som indlægges eller opholder sig akut ambulant på sygehuset. Leverandøren kan vælge, at afsendelse af øvrige adviser (dvs. adviser, som ikke udtrykker start af et sygehusophold, fx orlov-adviser og afslutningsadviser) kun sker på patienter, hvor der er modtaget en (automatisk/og eller manuelt) indlæggelsesrapport (XDIS16). </w:t>
      </w:r>
    </w:p>
    <w:p w14:paraId="051DC3BC" w14:textId="77777777" w:rsidR="004E16A2" w:rsidRPr="004E16A2" w:rsidRDefault="004E16A2" w:rsidP="004E16A2">
      <w:pPr>
        <w:spacing w:before="0" w:after="0"/>
        <w:rPr>
          <w:rFonts w:eastAsia="Calibri"/>
          <w:lang w:eastAsia="de-DE"/>
        </w:rPr>
      </w:pPr>
    </w:p>
    <w:p w14:paraId="61EAC3A9" w14:textId="77777777" w:rsidR="004E16A2" w:rsidRDefault="004E16A2" w:rsidP="004E16A2">
      <w:pPr>
        <w:rPr>
          <w:rFonts w:eastAsia="Calibri"/>
          <w:lang w:eastAsia="de-DE"/>
        </w:rPr>
      </w:pPr>
      <w:proofErr w:type="spellStart"/>
      <w:r>
        <w:rPr>
          <w:rFonts w:eastAsia="Calibri"/>
          <w:lang w:eastAsia="de-DE"/>
        </w:rPr>
        <w:t>HospitalNotification</w:t>
      </w:r>
      <w:proofErr w:type="spellEnd"/>
      <w:r>
        <w:rPr>
          <w:rFonts w:eastAsia="Calibri"/>
          <w:lang w:eastAsia="de-DE"/>
        </w:rPr>
        <w:t xml:space="preserve"> skal indeholde:</w:t>
      </w:r>
    </w:p>
    <w:p w14:paraId="0661055C" w14:textId="77777777" w:rsidR="004E16A2" w:rsidRDefault="004E16A2" w:rsidP="00925192">
      <w:pPr>
        <w:pStyle w:val="Listeafsnit"/>
        <w:numPr>
          <w:ilvl w:val="0"/>
          <w:numId w:val="15"/>
        </w:numPr>
        <w:spacing w:before="0" w:after="0"/>
        <w:ind w:left="851"/>
        <w:rPr>
          <w:rFonts w:eastAsia="Calibri"/>
          <w:lang w:eastAsia="de-DE"/>
        </w:rPr>
      </w:pPr>
      <w:r>
        <w:rPr>
          <w:rFonts w:eastAsia="Calibri"/>
          <w:lang w:eastAsia="de-DE"/>
        </w:rPr>
        <w:t>Patientens cpr.nr.</w:t>
      </w:r>
    </w:p>
    <w:p w14:paraId="53176187" w14:textId="77777777" w:rsidR="004E16A2" w:rsidRPr="003E0099" w:rsidRDefault="004E16A2" w:rsidP="00925192">
      <w:pPr>
        <w:pStyle w:val="Listeafsnit"/>
        <w:spacing w:before="0" w:after="0"/>
        <w:ind w:left="851"/>
        <w:rPr>
          <w:rFonts w:eastAsia="Calibri"/>
          <w:lang w:eastAsia="de-DE"/>
        </w:rPr>
      </w:pPr>
      <w:r w:rsidRPr="003E0099">
        <w:rPr>
          <w:rFonts w:eastAsia="Calibri"/>
          <w:lang w:eastAsia="de-DE"/>
        </w:rPr>
        <w:t>(</w:t>
      </w:r>
      <w:r w:rsidRPr="003F537A">
        <w:rPr>
          <w:rFonts w:ascii="Courier New" w:eastAsia="Calibri" w:hAnsi="Courier New" w:cs="Courier New"/>
          <w:sz w:val="18"/>
          <w:szCs w:val="18"/>
          <w:lang w:eastAsia="de-DE"/>
        </w:rPr>
        <w:t>Bundle.medComMessagingMessageHeader.medComHospitalNotificationEncounter.medComCorePatient.identifier.cpr</w:t>
      </w:r>
      <w:r w:rsidRPr="003E0099">
        <w:rPr>
          <w:rFonts w:eastAsia="Calibri"/>
          <w:lang w:eastAsia="de-DE"/>
        </w:rPr>
        <w:t>)</w:t>
      </w:r>
    </w:p>
    <w:p w14:paraId="43056058" w14:textId="77777777" w:rsidR="004E16A2" w:rsidRDefault="004E16A2" w:rsidP="00925192">
      <w:pPr>
        <w:pStyle w:val="Listeafsnit"/>
        <w:numPr>
          <w:ilvl w:val="0"/>
          <w:numId w:val="15"/>
        </w:numPr>
        <w:spacing w:before="0" w:after="0"/>
        <w:ind w:left="851"/>
        <w:rPr>
          <w:rFonts w:eastAsia="Calibri"/>
          <w:lang w:eastAsia="de-DE"/>
        </w:rPr>
      </w:pPr>
      <w:r>
        <w:rPr>
          <w:rFonts w:eastAsia="Calibri"/>
          <w:lang w:eastAsia="de-DE"/>
        </w:rPr>
        <w:t>Tidspunkt og klokkeslæt for start/slut af sygehusophold/orlov/død</w:t>
      </w:r>
    </w:p>
    <w:p w14:paraId="404DE3D0" w14:textId="77777777" w:rsidR="004E16A2" w:rsidRDefault="004E16A2" w:rsidP="00925192">
      <w:pPr>
        <w:pStyle w:val="Listeafsnit"/>
        <w:spacing w:before="0" w:after="0"/>
        <w:ind w:left="851"/>
        <w:rPr>
          <w:rFonts w:eastAsia="Calibri"/>
          <w:lang w:eastAsia="de-DE"/>
        </w:rPr>
      </w:pPr>
      <w:r>
        <w:rPr>
          <w:rFonts w:eastAsia="Calibri"/>
          <w:lang w:eastAsia="de-DE"/>
        </w:rPr>
        <w:t>(</w:t>
      </w:r>
      <w:r w:rsidRPr="003F537A">
        <w:rPr>
          <w:rFonts w:ascii="Courier New" w:eastAsia="Calibri" w:hAnsi="Courier New" w:cs="Courier New"/>
          <w:sz w:val="18"/>
          <w:szCs w:val="18"/>
          <w:lang w:eastAsia="de-DE"/>
        </w:rPr>
        <w:t>Bundle.medComMessagingMessageHeader.medComHospitalNotificationEncounter.</w:t>
      </w:r>
      <w:r>
        <w:rPr>
          <w:rFonts w:ascii="Courier New" w:eastAsia="Calibri" w:hAnsi="Courier New" w:cs="Courier New"/>
          <w:sz w:val="18"/>
          <w:szCs w:val="18"/>
          <w:lang w:eastAsia="de-DE"/>
        </w:rPr>
        <w:t>period</w:t>
      </w:r>
      <w:r>
        <w:rPr>
          <w:rFonts w:eastAsia="Calibri"/>
          <w:lang w:eastAsia="de-DE"/>
        </w:rPr>
        <w:t>)</w:t>
      </w:r>
    </w:p>
    <w:p w14:paraId="07298639" w14:textId="77777777" w:rsidR="004E16A2" w:rsidRDefault="004E16A2" w:rsidP="00925192">
      <w:pPr>
        <w:pStyle w:val="Listeafsnit"/>
        <w:numPr>
          <w:ilvl w:val="0"/>
          <w:numId w:val="15"/>
        </w:numPr>
        <w:spacing w:before="0" w:after="0"/>
        <w:ind w:left="851"/>
        <w:rPr>
          <w:rFonts w:eastAsia="Calibri"/>
          <w:lang w:eastAsia="de-DE"/>
        </w:rPr>
      </w:pPr>
      <w:r>
        <w:rPr>
          <w:rFonts w:eastAsia="Calibri"/>
          <w:lang w:eastAsia="de-DE"/>
        </w:rPr>
        <w:t>Navn på den sygehusafdeling/-afsnit og sygehus, hvor borgeren opholder sig</w:t>
      </w:r>
    </w:p>
    <w:p w14:paraId="5F0EDC26" w14:textId="77777777" w:rsidR="004E16A2" w:rsidRDefault="004E16A2" w:rsidP="00925192">
      <w:pPr>
        <w:pStyle w:val="Listeafsnit"/>
        <w:spacing w:before="0" w:after="0"/>
        <w:ind w:left="851"/>
        <w:rPr>
          <w:rFonts w:eastAsia="Calibri"/>
          <w:lang w:eastAsia="de-DE"/>
        </w:rPr>
      </w:pPr>
      <w:r>
        <w:rPr>
          <w:rFonts w:eastAsia="Calibri"/>
          <w:lang w:eastAsia="de-DE"/>
        </w:rPr>
        <w:t>(</w:t>
      </w:r>
      <w:r w:rsidRPr="003F537A">
        <w:rPr>
          <w:rFonts w:ascii="Courier New" w:eastAsia="Calibri" w:hAnsi="Courier New" w:cs="Courier New"/>
          <w:sz w:val="18"/>
          <w:szCs w:val="18"/>
          <w:lang w:eastAsia="de-DE"/>
        </w:rPr>
        <w:t>Bundle.medComMessagingMessageHeader.medComHospitalNotificationEncounter.</w:t>
      </w:r>
      <w:r>
        <w:rPr>
          <w:rFonts w:ascii="Courier New" w:eastAsia="Calibri" w:hAnsi="Courier New" w:cs="Courier New"/>
          <w:sz w:val="18"/>
          <w:szCs w:val="18"/>
          <w:lang w:eastAsia="de-DE"/>
        </w:rPr>
        <w:t>serviceProvider</w:t>
      </w:r>
      <w:r>
        <w:rPr>
          <w:rFonts w:eastAsia="Calibri"/>
          <w:lang w:eastAsia="de-DE"/>
        </w:rPr>
        <w:t>)</w:t>
      </w:r>
    </w:p>
    <w:p w14:paraId="5820746C" w14:textId="77777777" w:rsidR="004E16A2" w:rsidRDefault="004E16A2" w:rsidP="00925192">
      <w:pPr>
        <w:pStyle w:val="Listeafsnit"/>
        <w:numPr>
          <w:ilvl w:val="0"/>
          <w:numId w:val="15"/>
        </w:numPr>
        <w:spacing w:before="0" w:after="0"/>
        <w:ind w:left="851"/>
        <w:rPr>
          <w:rFonts w:eastAsia="Calibri"/>
          <w:lang w:eastAsia="de-DE"/>
        </w:rPr>
      </w:pPr>
      <w:r>
        <w:rPr>
          <w:rFonts w:eastAsia="Calibri"/>
          <w:lang w:eastAsia="de-DE"/>
        </w:rPr>
        <w:t>Angivelse af, om adviset skal trigge en indlæggelsesrapport fra modtager</w:t>
      </w:r>
    </w:p>
    <w:p w14:paraId="701F2C2C" w14:textId="77777777" w:rsidR="004E16A2" w:rsidRPr="00B57272" w:rsidRDefault="004E16A2" w:rsidP="00925192">
      <w:pPr>
        <w:pStyle w:val="Listeafsnit"/>
        <w:spacing w:before="0" w:after="0"/>
        <w:ind w:left="851"/>
        <w:rPr>
          <w:rFonts w:eastAsia="Calibri"/>
          <w:lang w:eastAsia="de-DE"/>
        </w:rPr>
      </w:pPr>
      <w:r>
        <w:rPr>
          <w:rFonts w:eastAsia="Calibri"/>
          <w:lang w:eastAsia="de-DE"/>
        </w:rPr>
        <w:t>(</w:t>
      </w:r>
      <w:r w:rsidRPr="003F537A">
        <w:rPr>
          <w:rFonts w:ascii="Courier New" w:eastAsia="Calibri" w:hAnsi="Courier New" w:cs="Courier New"/>
          <w:sz w:val="18"/>
          <w:szCs w:val="18"/>
          <w:lang w:eastAsia="de-DE"/>
        </w:rPr>
        <w:t>Bundle.medComMessagingMessageHeader.</w:t>
      </w:r>
      <w:r>
        <w:rPr>
          <w:rFonts w:ascii="Courier New" w:eastAsia="Calibri" w:hAnsi="Courier New" w:cs="Courier New"/>
          <w:sz w:val="18"/>
          <w:szCs w:val="18"/>
          <w:lang w:eastAsia="de-DE"/>
        </w:rPr>
        <w:t>medcom-messaging-reportOfAdmission.Extension</w:t>
      </w:r>
      <w:r>
        <w:rPr>
          <w:rFonts w:eastAsia="Calibri"/>
          <w:lang w:eastAsia="de-DE"/>
        </w:rPr>
        <w:t>)</w:t>
      </w:r>
      <w:r w:rsidRPr="00B57272">
        <w:rPr>
          <w:rFonts w:eastAsia="Calibri"/>
          <w:lang w:eastAsia="de-DE"/>
        </w:rPr>
        <w:t xml:space="preserve"> </w:t>
      </w:r>
    </w:p>
    <w:p w14:paraId="76EE8520" w14:textId="77777777" w:rsidR="004E16A2" w:rsidRDefault="004E16A2" w:rsidP="00925192">
      <w:pPr>
        <w:pStyle w:val="Listeafsnit"/>
        <w:numPr>
          <w:ilvl w:val="0"/>
          <w:numId w:val="15"/>
        </w:numPr>
        <w:spacing w:before="0" w:after="0"/>
        <w:ind w:left="851"/>
        <w:rPr>
          <w:rFonts w:eastAsia="Calibri"/>
          <w:lang w:eastAsia="de-DE"/>
        </w:rPr>
      </w:pPr>
      <w:r>
        <w:rPr>
          <w:rFonts w:eastAsia="Calibri"/>
          <w:lang w:eastAsia="de-DE"/>
        </w:rPr>
        <w:t>Angivelse af, hvilken organisation med EAN, som skal modtage indlæggelsesrapporten</w:t>
      </w:r>
    </w:p>
    <w:p w14:paraId="37760141" w14:textId="77777777" w:rsidR="004E16A2" w:rsidRDefault="004E16A2" w:rsidP="00925192">
      <w:pPr>
        <w:pStyle w:val="Listeafsnit"/>
        <w:spacing w:before="0" w:after="0"/>
        <w:ind w:left="851"/>
        <w:rPr>
          <w:rFonts w:eastAsia="Calibri"/>
          <w:lang w:eastAsia="de-DE"/>
        </w:rPr>
      </w:pPr>
      <w:r>
        <w:rPr>
          <w:rFonts w:eastAsia="Calibri"/>
          <w:lang w:eastAsia="de-DE"/>
        </w:rPr>
        <w:t>(</w:t>
      </w:r>
      <w:r w:rsidRPr="003F537A">
        <w:rPr>
          <w:rFonts w:ascii="Courier New" w:eastAsia="Calibri" w:hAnsi="Courier New" w:cs="Courier New"/>
          <w:sz w:val="18"/>
          <w:szCs w:val="18"/>
          <w:lang w:eastAsia="de-DE"/>
        </w:rPr>
        <w:t>Bundle.medComMessagingMessageHeader.</w:t>
      </w:r>
      <w:r>
        <w:rPr>
          <w:rFonts w:ascii="Courier New" w:eastAsia="Calibri" w:hAnsi="Courier New" w:cs="Courier New"/>
          <w:sz w:val="18"/>
          <w:szCs w:val="18"/>
          <w:lang w:eastAsia="de-DE"/>
        </w:rPr>
        <w:t>medcom-messaging-reportOfAdmission.Extension</w:t>
      </w:r>
      <w:r>
        <w:rPr>
          <w:rFonts w:eastAsia="Calibri"/>
          <w:lang w:eastAsia="de-DE"/>
        </w:rPr>
        <w:t>)</w:t>
      </w:r>
    </w:p>
    <w:p w14:paraId="451AF25B" w14:textId="77777777" w:rsidR="004E16A2" w:rsidRDefault="004E16A2" w:rsidP="00925192">
      <w:pPr>
        <w:pStyle w:val="Listeafsnit"/>
        <w:numPr>
          <w:ilvl w:val="0"/>
          <w:numId w:val="15"/>
        </w:numPr>
        <w:spacing w:before="0" w:after="0"/>
        <w:ind w:left="851"/>
        <w:rPr>
          <w:rFonts w:eastAsia="Calibri"/>
          <w:lang w:eastAsia="de-DE"/>
        </w:rPr>
      </w:pPr>
      <w:r>
        <w:rPr>
          <w:rFonts w:eastAsia="Calibri"/>
          <w:lang w:eastAsia="de-DE"/>
        </w:rPr>
        <w:t>Historisk information som løbende linkes for samme hospitalsforløb ved opdatering af ”Status for sygehusophold”</w:t>
      </w:r>
    </w:p>
    <w:p w14:paraId="35D05B6F" w14:textId="77777777" w:rsidR="004E16A2" w:rsidRPr="00611A87" w:rsidRDefault="004E16A2" w:rsidP="00925192">
      <w:pPr>
        <w:pStyle w:val="Listeafsnit"/>
        <w:spacing w:before="0" w:after="0"/>
        <w:ind w:left="851"/>
        <w:rPr>
          <w:rFonts w:eastAsia="Calibri"/>
          <w:lang w:eastAsia="de-DE"/>
        </w:rPr>
      </w:pPr>
      <w:r>
        <w:rPr>
          <w:rFonts w:eastAsia="Calibri"/>
          <w:lang w:eastAsia="de-DE"/>
        </w:rPr>
        <w:t>(</w:t>
      </w:r>
      <w:proofErr w:type="spellStart"/>
      <w:r w:rsidRPr="003F537A">
        <w:rPr>
          <w:rFonts w:ascii="Courier New" w:eastAsia="Calibri" w:hAnsi="Courier New" w:cs="Courier New"/>
          <w:sz w:val="18"/>
          <w:szCs w:val="18"/>
          <w:lang w:eastAsia="de-DE"/>
        </w:rPr>
        <w:t>Bundle</w:t>
      </w:r>
      <w:r>
        <w:rPr>
          <w:rFonts w:ascii="Courier New" w:eastAsia="Calibri" w:hAnsi="Courier New" w:cs="Courier New"/>
          <w:sz w:val="18"/>
          <w:szCs w:val="18"/>
          <w:lang w:eastAsia="de-DE"/>
        </w:rPr>
        <w:t>.provenance</w:t>
      </w:r>
      <w:proofErr w:type="spellEnd"/>
      <w:r>
        <w:rPr>
          <w:rFonts w:eastAsia="Calibri"/>
          <w:lang w:eastAsia="de-DE"/>
        </w:rPr>
        <w:t>)</w:t>
      </w:r>
    </w:p>
    <w:p w14:paraId="15508B04" w14:textId="77777777" w:rsidR="004E16A2" w:rsidRDefault="004E16A2" w:rsidP="00925192">
      <w:pPr>
        <w:pStyle w:val="Listeafsnit"/>
        <w:numPr>
          <w:ilvl w:val="0"/>
          <w:numId w:val="15"/>
        </w:numPr>
        <w:spacing w:before="0" w:after="0"/>
        <w:ind w:left="851"/>
        <w:rPr>
          <w:rFonts w:eastAsia="Calibri"/>
          <w:lang w:eastAsia="de-DE"/>
        </w:rPr>
      </w:pPr>
      <w:r>
        <w:rPr>
          <w:rFonts w:eastAsia="Calibri"/>
          <w:lang w:eastAsia="de-DE"/>
        </w:rPr>
        <w:t xml:space="preserve">Status for sygehusophold jf. Bilag I  </w:t>
      </w:r>
    </w:p>
    <w:p w14:paraId="4DF1DC30" w14:textId="77777777" w:rsidR="004E16A2" w:rsidRPr="009F4F52" w:rsidRDefault="004E16A2" w:rsidP="00925192">
      <w:pPr>
        <w:pStyle w:val="Listeafsnit"/>
        <w:spacing w:before="0" w:after="0"/>
        <w:ind w:left="851"/>
        <w:rPr>
          <w:rFonts w:ascii="Courier New" w:eastAsia="Calibri" w:hAnsi="Courier New" w:cs="Courier New"/>
          <w:sz w:val="18"/>
          <w:szCs w:val="18"/>
          <w:lang w:eastAsia="de-DE"/>
        </w:rPr>
      </w:pPr>
      <w:r w:rsidRPr="009F4F52">
        <w:rPr>
          <w:rFonts w:ascii="Courier New" w:eastAsia="Calibri" w:hAnsi="Courier New" w:cs="Courier New"/>
          <w:sz w:val="18"/>
          <w:szCs w:val="18"/>
          <w:lang w:eastAsia="de-DE"/>
        </w:rPr>
        <w:t>(</w:t>
      </w:r>
      <w:proofErr w:type="spellStart"/>
      <w:r w:rsidRPr="009F4F52">
        <w:rPr>
          <w:rFonts w:ascii="Courier New" w:eastAsia="Calibri" w:hAnsi="Courier New" w:cs="Courier New"/>
          <w:sz w:val="18"/>
          <w:szCs w:val="18"/>
          <w:lang w:eastAsia="de-DE"/>
        </w:rPr>
        <w:t>Bundle.provenance.activity.system</w:t>
      </w:r>
      <w:proofErr w:type="spellEnd"/>
      <w:r w:rsidRPr="009F4F52">
        <w:rPr>
          <w:rFonts w:ascii="Courier New" w:eastAsia="Calibri" w:hAnsi="Courier New" w:cs="Courier New"/>
          <w:sz w:val="18"/>
          <w:szCs w:val="18"/>
          <w:lang w:eastAsia="de-DE"/>
        </w:rPr>
        <w:t>)</w:t>
      </w:r>
    </w:p>
    <w:p w14:paraId="5298FF11" w14:textId="471C5A9B" w:rsidR="004E16A2" w:rsidRDefault="004E16A2" w:rsidP="005054E8">
      <w:pPr>
        <w:spacing w:before="0" w:after="0"/>
        <w:rPr>
          <w:rFonts w:eastAsia="Calibri"/>
          <w:lang w:eastAsia="de-DE"/>
        </w:rPr>
      </w:pPr>
    </w:p>
    <w:p w14:paraId="18387AF1" w14:textId="77777777" w:rsidR="005054E8" w:rsidRDefault="005054E8" w:rsidP="005054E8">
      <w:pPr>
        <w:rPr>
          <w:rFonts w:eastAsia="Calibri"/>
          <w:lang w:eastAsia="de-DE"/>
        </w:rPr>
      </w:pPr>
      <w:r>
        <w:rPr>
          <w:rFonts w:eastAsia="Calibri"/>
          <w:lang w:eastAsia="de-DE"/>
        </w:rPr>
        <w:br w:type="page"/>
      </w:r>
    </w:p>
    <w:p w14:paraId="0F6AC289" w14:textId="50F5B396" w:rsidR="005054E8" w:rsidRPr="00617DCC" w:rsidRDefault="005054E8" w:rsidP="005054E8">
      <w:pPr>
        <w:rPr>
          <w:rFonts w:eastAsia="Calibri" w:cstheme="minorHAnsi"/>
          <w:lang w:eastAsia="de-DE"/>
        </w:rPr>
      </w:pPr>
      <w:r>
        <w:rPr>
          <w:rFonts w:eastAsia="Calibri"/>
          <w:lang w:eastAsia="de-DE"/>
        </w:rPr>
        <w:lastRenderedPageBreak/>
        <w:t>Oversigtstabellen nedenfor afspejler de cases, som - i relation til indhold og flow/arbejdsgange - testes. Tabellen indeholder ligeledes referencer til de relevant(e) use case(s)</w:t>
      </w:r>
      <w:r w:rsidRPr="003B33FD">
        <w:rPr>
          <w:rFonts w:eastAsia="Calibri"/>
          <w:vertAlign w:val="superscript"/>
          <w:lang w:eastAsia="de-DE"/>
        </w:rPr>
        <w:t>1</w:t>
      </w:r>
      <w:r>
        <w:rPr>
          <w:rFonts w:eastAsia="Calibri"/>
          <w:lang w:eastAsia="de-DE"/>
        </w:rPr>
        <w:t>. Efter skemaet følger den reelle test.</w:t>
      </w:r>
    </w:p>
    <w:p w14:paraId="0F923C94" w14:textId="77777777" w:rsidR="005054E8" w:rsidRPr="00617DCC" w:rsidRDefault="005054E8" w:rsidP="005054E8">
      <w:pPr>
        <w:rPr>
          <w:rFonts w:eastAsia="Calibri" w:cstheme="minorHAnsi"/>
          <w:lang w:eastAsia="de-DE"/>
        </w:rPr>
      </w:pPr>
    </w:p>
    <w:tbl>
      <w:tblPr>
        <w:tblW w:w="5000" w:type="pct"/>
        <w:tblCellMar>
          <w:left w:w="10" w:type="dxa"/>
          <w:right w:w="10" w:type="dxa"/>
        </w:tblCellMar>
        <w:tblLook w:val="0000" w:firstRow="0" w:lastRow="0" w:firstColumn="0" w:lastColumn="0" w:noHBand="0" w:noVBand="0"/>
      </w:tblPr>
      <w:tblGrid>
        <w:gridCol w:w="8501"/>
        <w:gridCol w:w="2834"/>
        <w:gridCol w:w="3227"/>
      </w:tblGrid>
      <w:tr w:rsidR="00C103CB" w:rsidRPr="00617DCC" w14:paraId="3672892A" w14:textId="77777777" w:rsidTr="00073A09">
        <w:trPr>
          <w:tblHeader/>
        </w:trPr>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782AB46E" w14:textId="77777777" w:rsidR="00C103CB" w:rsidRPr="00617DCC" w:rsidRDefault="00C103CB" w:rsidP="00B004FF">
            <w:pPr>
              <w:spacing w:before="0" w:after="0" w:line="276" w:lineRule="auto"/>
              <w:jc w:val="center"/>
              <w:rPr>
                <w:rFonts w:eastAsia="Calibri" w:cstheme="minorHAnsi"/>
                <w:b/>
                <w:bCs/>
                <w:sz w:val="20"/>
                <w:szCs w:val="20"/>
              </w:rPr>
            </w:pPr>
            <w:r w:rsidRPr="00617DCC">
              <w:rPr>
                <w:rFonts w:eastAsia="Calibri" w:cstheme="minorHAnsi"/>
                <w:b/>
                <w:bCs/>
                <w:sz w:val="20"/>
                <w:szCs w:val="20"/>
              </w:rPr>
              <w:t>Case</w:t>
            </w:r>
          </w:p>
        </w:tc>
        <w:tc>
          <w:tcPr>
            <w:tcW w:w="973"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1958E8C8" w14:textId="77777777" w:rsidR="00C103CB" w:rsidRPr="00617DCC" w:rsidRDefault="00C103CB" w:rsidP="00B004FF">
            <w:pPr>
              <w:spacing w:before="0" w:after="0" w:line="276" w:lineRule="auto"/>
              <w:jc w:val="center"/>
              <w:rPr>
                <w:rFonts w:eastAsia="Calibri" w:cstheme="minorHAnsi"/>
                <w:b/>
                <w:bCs/>
                <w:sz w:val="20"/>
                <w:szCs w:val="20"/>
              </w:rPr>
            </w:pPr>
            <w:r w:rsidRPr="00617DCC">
              <w:rPr>
                <w:rFonts w:eastAsia="Calibri" w:cstheme="minorHAnsi"/>
                <w:b/>
                <w:bCs/>
                <w:sz w:val="20"/>
                <w:szCs w:val="20"/>
              </w:rPr>
              <w:t>Teststeps</w:t>
            </w:r>
          </w:p>
        </w:tc>
        <w:tc>
          <w:tcPr>
            <w:tcW w:w="1108"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1F2DADD5" w14:textId="3A1883DF" w:rsidR="00C103CB" w:rsidRPr="00617DCC" w:rsidRDefault="00C103CB" w:rsidP="00B64D41">
            <w:pPr>
              <w:spacing w:before="0" w:after="0" w:line="276" w:lineRule="auto"/>
              <w:jc w:val="center"/>
              <w:rPr>
                <w:rFonts w:eastAsia="Calibri" w:cstheme="minorHAnsi"/>
                <w:b/>
                <w:bCs/>
                <w:sz w:val="20"/>
                <w:szCs w:val="20"/>
              </w:rPr>
            </w:pPr>
            <w:r w:rsidRPr="00617DCC">
              <w:rPr>
                <w:rFonts w:eastAsia="Calibri" w:cstheme="minorHAnsi"/>
                <w:b/>
                <w:bCs/>
                <w:sz w:val="20"/>
                <w:szCs w:val="20"/>
              </w:rPr>
              <w:t>Reference til use case</w:t>
            </w:r>
            <w:r w:rsidRPr="00617DCC">
              <w:rPr>
                <w:rStyle w:val="Fodnotehenvisning"/>
                <w:rFonts w:asciiTheme="minorHAnsi" w:eastAsia="Calibri" w:hAnsiTheme="minorHAnsi" w:cstheme="minorHAnsi"/>
                <w:b/>
                <w:bCs/>
                <w:sz w:val="20"/>
                <w:szCs w:val="20"/>
              </w:rPr>
              <w:footnoteReference w:id="3"/>
            </w:r>
          </w:p>
        </w:tc>
      </w:tr>
      <w:tr w:rsidR="00073A09" w:rsidRPr="00617DCC" w14:paraId="4D1FE391" w14:textId="77777777" w:rsidTr="00073A09">
        <w:tc>
          <w:tcPr>
            <w:tcW w:w="5000" w:type="pct"/>
            <w:gridSpan w:val="3"/>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tcPr>
          <w:p w14:paraId="6C5CBB35" w14:textId="4BFC374E" w:rsidR="00073A09" w:rsidRPr="00617DCC" w:rsidRDefault="00073A09" w:rsidP="00B004FF">
            <w:pPr>
              <w:spacing w:before="0" w:after="0" w:line="276" w:lineRule="auto"/>
              <w:jc w:val="center"/>
              <w:rPr>
                <w:rFonts w:eastAsia="Calibri" w:cstheme="minorHAnsi"/>
                <w:sz w:val="20"/>
                <w:szCs w:val="20"/>
              </w:rPr>
            </w:pPr>
            <w:r w:rsidRPr="00617DCC">
              <w:rPr>
                <w:rFonts w:eastAsia="Calibri" w:cstheme="minorHAnsi"/>
                <w:sz w:val="20"/>
                <w:szCs w:val="20"/>
              </w:rPr>
              <w:t>Start sygehusophold</w:t>
            </w:r>
          </w:p>
        </w:tc>
      </w:tr>
      <w:tr w:rsidR="00C103CB" w:rsidRPr="00617DCC" w14:paraId="5FF5A09B"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5B6A09B7" w14:textId="54ACE5BA"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 xml:space="preserve">Patienten opholder sig akut ambulant på sygehuset </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9BBB" w14:textId="44874A8B" w:rsidR="00C103CB" w:rsidRPr="00617DCC" w:rsidRDefault="001439FA" w:rsidP="00B004FF">
            <w:pPr>
              <w:spacing w:before="0" w:after="0" w:line="276" w:lineRule="auto"/>
              <w:jc w:val="center"/>
              <w:rPr>
                <w:rFonts w:eastAsia="Calibri" w:cstheme="minorHAnsi"/>
                <w:sz w:val="20"/>
                <w:szCs w:val="20"/>
              </w:rPr>
            </w:pPr>
            <w:r w:rsidRPr="00617DCC">
              <w:rPr>
                <w:rFonts w:eastAsia="Calibri" w:cstheme="minorHAnsi"/>
                <w:sz w:val="20"/>
                <w:szCs w:val="20"/>
              </w:rPr>
              <w:fldChar w:fldCharType="begin"/>
            </w:r>
            <w:r w:rsidRPr="00617DCC">
              <w:rPr>
                <w:rFonts w:eastAsia="Calibri" w:cstheme="minorHAnsi"/>
                <w:sz w:val="20"/>
                <w:szCs w:val="20"/>
              </w:rPr>
              <w:instrText xml:space="preserve"> REF _Ref72325643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3.1</w:t>
            </w:r>
            <w:r w:rsidRPr="00617DCC">
              <w:rPr>
                <w:rFonts w:eastAsia="Calibri" w:cstheme="minorHAnsi"/>
                <w:sz w:val="20"/>
                <w:szCs w:val="20"/>
              </w:rPr>
              <w:fldChar w:fldCharType="end"/>
            </w:r>
            <w:r w:rsidRPr="00617DCC">
              <w:rPr>
                <w:rFonts w:eastAsia="Calibri" w:cstheme="minorHAnsi"/>
                <w:sz w:val="20"/>
                <w:szCs w:val="20"/>
              </w:rPr>
              <w:t>-</w:t>
            </w:r>
            <w:r w:rsidRPr="00617DCC">
              <w:rPr>
                <w:rFonts w:eastAsia="Calibri" w:cstheme="minorHAnsi"/>
                <w:sz w:val="20"/>
                <w:szCs w:val="20"/>
              </w:rPr>
              <w:fldChar w:fldCharType="begin"/>
            </w:r>
            <w:r w:rsidRPr="00617DCC">
              <w:rPr>
                <w:rFonts w:eastAsia="Calibri" w:cstheme="minorHAnsi"/>
                <w:sz w:val="20"/>
                <w:szCs w:val="20"/>
              </w:rPr>
              <w:instrText xml:space="preserve"> REF _Ref72325645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3.5</w:t>
            </w:r>
            <w:r w:rsidRPr="00617DCC">
              <w:rPr>
                <w:rFonts w:eastAsia="Calibri" w:cstheme="minorHAnsi"/>
                <w:sz w:val="20"/>
                <w:szCs w:val="20"/>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31050" w14:textId="569D165E" w:rsidR="00C103CB" w:rsidRPr="00617DCC" w:rsidRDefault="00C103CB" w:rsidP="00B004FF">
            <w:pPr>
              <w:spacing w:before="0" w:after="0" w:line="276" w:lineRule="auto"/>
              <w:jc w:val="center"/>
              <w:rPr>
                <w:rFonts w:eastAsia="Calibri" w:cstheme="minorHAnsi"/>
                <w:sz w:val="20"/>
                <w:szCs w:val="20"/>
              </w:rPr>
            </w:pPr>
            <w:r w:rsidRPr="00617DCC">
              <w:rPr>
                <w:rFonts w:eastAsia="Calibri" w:cstheme="minorHAnsi"/>
                <w:sz w:val="20"/>
                <w:szCs w:val="20"/>
              </w:rPr>
              <w:t>S2</w:t>
            </w:r>
          </w:p>
        </w:tc>
      </w:tr>
      <w:tr w:rsidR="00C103CB" w:rsidRPr="00617DCC" w14:paraId="5F13929C"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6D1F4873" w14:textId="6FA6A39E"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Patienten indlægges</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B646D" w14:textId="797AEEAB" w:rsidR="00C103CB" w:rsidRPr="00890694" w:rsidRDefault="001439FA" w:rsidP="00B004FF">
            <w:pPr>
              <w:spacing w:before="0" w:after="0" w:line="276" w:lineRule="auto"/>
              <w:jc w:val="center"/>
              <w:rPr>
                <w:rFonts w:eastAsia="Calibri" w:cstheme="minorHAnsi"/>
                <w:sz w:val="20"/>
                <w:szCs w:val="20"/>
                <w:lang w:val="en-US"/>
              </w:rPr>
            </w:pPr>
            <w:r w:rsidRPr="00617DCC">
              <w:rPr>
                <w:rFonts w:eastAsia="Calibri" w:cstheme="minorHAnsi"/>
                <w:sz w:val="20"/>
                <w:szCs w:val="20"/>
              </w:rPr>
              <w:fldChar w:fldCharType="begin"/>
            </w:r>
            <w:r w:rsidRPr="00E679A8">
              <w:rPr>
                <w:rFonts w:eastAsia="Calibri" w:cstheme="minorHAnsi"/>
                <w:sz w:val="20"/>
                <w:szCs w:val="20"/>
                <w:lang w:val="en-US"/>
              </w:rPr>
              <w:instrText xml:space="preserve"> REF _Ref56155676 \r \h </w:instrText>
            </w:r>
            <w:r w:rsidR="00617DCC" w:rsidRPr="00E679A8">
              <w:rPr>
                <w:rFonts w:eastAsia="Calibri" w:cstheme="minorHAnsi"/>
                <w:sz w:val="20"/>
                <w:szCs w:val="20"/>
                <w:lang w:val="en-US"/>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lang w:val="en-US"/>
              </w:rPr>
              <w:t>3.6</w:t>
            </w:r>
            <w:r w:rsidRPr="00617DCC">
              <w:rPr>
                <w:rFonts w:eastAsia="Calibri" w:cstheme="minorHAnsi"/>
                <w:sz w:val="20"/>
                <w:szCs w:val="20"/>
              </w:rPr>
              <w:fldChar w:fldCharType="end"/>
            </w:r>
            <w:r w:rsidR="00880A42" w:rsidRPr="00E679A8">
              <w:rPr>
                <w:rFonts w:eastAsia="Calibri" w:cstheme="minorHAnsi"/>
                <w:sz w:val="20"/>
                <w:szCs w:val="20"/>
                <w:lang w:val="en-US"/>
              </w:rPr>
              <w:t>-</w:t>
            </w:r>
            <w:r w:rsidR="00944AF9">
              <w:rPr>
                <w:rFonts w:eastAsia="Calibri" w:cstheme="minorHAnsi"/>
                <w:sz w:val="20"/>
                <w:szCs w:val="20"/>
              </w:rPr>
              <w:fldChar w:fldCharType="begin"/>
            </w:r>
            <w:r w:rsidR="00944AF9">
              <w:rPr>
                <w:rFonts w:eastAsia="Calibri" w:cstheme="minorHAnsi"/>
                <w:sz w:val="20"/>
                <w:szCs w:val="20"/>
                <w:lang w:val="en-US"/>
              </w:rPr>
              <w:instrText xml:space="preserve"> REF _Ref75782582 \r \h </w:instrText>
            </w:r>
            <w:r w:rsidR="00944AF9">
              <w:rPr>
                <w:rFonts w:eastAsia="Calibri" w:cstheme="minorHAnsi"/>
                <w:sz w:val="20"/>
                <w:szCs w:val="20"/>
              </w:rPr>
            </w:r>
            <w:r w:rsidR="00944AF9">
              <w:rPr>
                <w:rFonts w:eastAsia="Calibri" w:cstheme="minorHAnsi"/>
                <w:sz w:val="20"/>
                <w:szCs w:val="20"/>
              </w:rPr>
              <w:fldChar w:fldCharType="separate"/>
            </w:r>
            <w:r w:rsidR="00806025">
              <w:rPr>
                <w:rFonts w:eastAsia="Calibri" w:cstheme="minorHAnsi"/>
                <w:sz w:val="20"/>
                <w:szCs w:val="20"/>
                <w:lang w:val="en-US"/>
              </w:rPr>
              <w:t>3.7</w:t>
            </w:r>
            <w:r w:rsidR="00944AF9">
              <w:rPr>
                <w:rFonts w:eastAsia="Calibri" w:cstheme="minorHAnsi"/>
                <w:sz w:val="20"/>
                <w:szCs w:val="20"/>
              </w:rPr>
              <w:fldChar w:fldCharType="end"/>
            </w:r>
            <w:r w:rsidR="00944AF9" w:rsidRPr="00890694">
              <w:rPr>
                <w:rFonts w:eastAsia="Calibri" w:cstheme="minorHAnsi"/>
                <w:sz w:val="20"/>
                <w:szCs w:val="20"/>
                <w:lang w:val="en-US"/>
              </w:rPr>
              <w:t xml:space="preserve"> </w:t>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4B72A" w14:textId="23985334" w:rsidR="00C103CB" w:rsidRPr="00617DCC" w:rsidRDefault="00C103CB" w:rsidP="00B004FF">
            <w:pPr>
              <w:spacing w:before="0" w:after="0" w:line="276" w:lineRule="auto"/>
              <w:jc w:val="center"/>
              <w:rPr>
                <w:rFonts w:eastAsia="Calibri" w:cstheme="minorHAnsi"/>
                <w:sz w:val="20"/>
                <w:szCs w:val="20"/>
              </w:rPr>
            </w:pPr>
            <w:r w:rsidRPr="00617DCC">
              <w:rPr>
                <w:rFonts w:eastAsia="Calibri" w:cstheme="minorHAnsi"/>
                <w:sz w:val="20"/>
                <w:szCs w:val="20"/>
              </w:rPr>
              <w:t>S1</w:t>
            </w:r>
          </w:p>
        </w:tc>
      </w:tr>
      <w:tr w:rsidR="00C103CB" w:rsidRPr="00617DCC" w14:paraId="7537DEE2"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0CEC4809" w14:textId="53A34170"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Patienten indlægges efter ophold på akutmodtagelsen</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4412F" w14:textId="3D62BBC3" w:rsidR="00C103CB" w:rsidRPr="00617DCC" w:rsidRDefault="001439FA" w:rsidP="00B004FF">
            <w:pPr>
              <w:spacing w:before="0" w:after="0" w:line="276" w:lineRule="auto"/>
              <w:jc w:val="center"/>
              <w:rPr>
                <w:rFonts w:eastAsia="Calibri" w:cstheme="minorHAnsi"/>
                <w:sz w:val="20"/>
                <w:szCs w:val="20"/>
              </w:rPr>
            </w:pPr>
            <w:r w:rsidRPr="00617DCC">
              <w:rPr>
                <w:rFonts w:eastAsia="Calibri" w:cstheme="minorHAnsi"/>
                <w:sz w:val="20"/>
                <w:szCs w:val="20"/>
              </w:rPr>
              <w:fldChar w:fldCharType="begin"/>
            </w:r>
            <w:r w:rsidRPr="00617DCC">
              <w:rPr>
                <w:rFonts w:eastAsia="Calibri" w:cstheme="minorHAnsi"/>
                <w:sz w:val="20"/>
                <w:szCs w:val="20"/>
              </w:rPr>
              <w:instrText xml:space="preserve"> REF _Ref71203305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3.8</w:t>
            </w:r>
            <w:r w:rsidRPr="00617DCC">
              <w:rPr>
                <w:rFonts w:eastAsia="Calibri" w:cstheme="minorHAnsi"/>
                <w:sz w:val="20"/>
                <w:szCs w:val="20"/>
              </w:rPr>
              <w:fldChar w:fldCharType="end"/>
            </w:r>
            <w:r w:rsidR="00782D73" w:rsidRPr="00617DCC">
              <w:rPr>
                <w:rFonts w:eastAsia="Calibri" w:cstheme="minorHAnsi"/>
                <w:sz w:val="20"/>
                <w:szCs w:val="20"/>
              </w:rPr>
              <w:t>-</w:t>
            </w:r>
            <w:r w:rsidR="00DC5B41" w:rsidRPr="00617DCC">
              <w:rPr>
                <w:rFonts w:eastAsia="Calibri" w:cstheme="minorHAnsi"/>
                <w:sz w:val="20"/>
                <w:szCs w:val="20"/>
              </w:rPr>
              <w:fldChar w:fldCharType="begin"/>
            </w:r>
            <w:r w:rsidR="00DC5B41" w:rsidRPr="00617DCC">
              <w:rPr>
                <w:rFonts w:eastAsia="Calibri" w:cstheme="minorHAnsi"/>
                <w:sz w:val="20"/>
                <w:szCs w:val="20"/>
              </w:rPr>
              <w:instrText xml:space="preserve"> REF _Ref75163203 \r \h </w:instrText>
            </w:r>
            <w:r w:rsidR="00617DCC">
              <w:rPr>
                <w:rFonts w:eastAsia="Calibri" w:cstheme="minorHAnsi"/>
                <w:sz w:val="20"/>
                <w:szCs w:val="20"/>
              </w:rPr>
              <w:instrText xml:space="preserve"> \* MERGEFORMAT </w:instrText>
            </w:r>
            <w:r w:rsidR="00DC5B41" w:rsidRPr="00617DCC">
              <w:rPr>
                <w:rFonts w:eastAsia="Calibri" w:cstheme="minorHAnsi"/>
                <w:sz w:val="20"/>
                <w:szCs w:val="20"/>
              </w:rPr>
            </w:r>
            <w:r w:rsidR="00DC5B41" w:rsidRPr="00617DCC">
              <w:rPr>
                <w:rFonts w:eastAsia="Calibri" w:cstheme="minorHAnsi"/>
                <w:sz w:val="20"/>
                <w:szCs w:val="20"/>
              </w:rPr>
              <w:fldChar w:fldCharType="separate"/>
            </w:r>
            <w:r w:rsidR="00806025">
              <w:rPr>
                <w:rFonts w:eastAsia="Calibri" w:cstheme="minorHAnsi"/>
                <w:sz w:val="20"/>
                <w:szCs w:val="20"/>
              </w:rPr>
              <w:t>3.9</w:t>
            </w:r>
            <w:r w:rsidR="00DC5B41" w:rsidRPr="00617DCC">
              <w:rPr>
                <w:rFonts w:eastAsia="Calibri" w:cstheme="minorHAnsi"/>
                <w:sz w:val="20"/>
                <w:szCs w:val="20"/>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07CFE" w14:textId="318741CD" w:rsidR="00C103CB" w:rsidRPr="00617DCC" w:rsidRDefault="00C103CB"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t>S10</w:t>
            </w:r>
          </w:p>
        </w:tc>
      </w:tr>
      <w:tr w:rsidR="00073A09" w:rsidRPr="00617DCC" w14:paraId="56D6F889" w14:textId="77777777" w:rsidTr="00073A09">
        <w:tc>
          <w:tcPr>
            <w:tcW w:w="5000" w:type="pct"/>
            <w:gridSpan w:val="3"/>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tcPr>
          <w:p w14:paraId="0C26EFD7" w14:textId="4F60A2D1" w:rsidR="00073A09" w:rsidRPr="00E679C5" w:rsidRDefault="00073A09" w:rsidP="00B004FF">
            <w:pPr>
              <w:spacing w:before="0" w:after="0" w:line="276" w:lineRule="auto"/>
              <w:jc w:val="center"/>
              <w:rPr>
                <w:rFonts w:eastAsia="Calibri" w:cstheme="minorHAnsi"/>
                <w:sz w:val="20"/>
                <w:szCs w:val="20"/>
              </w:rPr>
            </w:pPr>
            <w:r w:rsidRPr="00E679C5">
              <w:rPr>
                <w:rFonts w:eastAsia="Calibri" w:cstheme="minorHAnsi"/>
                <w:sz w:val="20"/>
                <w:szCs w:val="20"/>
              </w:rPr>
              <w:t>Overflytninger</w:t>
            </w:r>
          </w:p>
        </w:tc>
      </w:tr>
      <w:tr w:rsidR="00C103CB" w:rsidRPr="00617DCC" w14:paraId="027BD60D"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2BE7EAB6" w14:textId="03BBD2D0"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Patienten overflyttes til anden afdeling på samme sygehus</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242540" w14:textId="03CE7A4C" w:rsidR="00C103CB" w:rsidRPr="00617DCC" w:rsidRDefault="00DC5B41" w:rsidP="00B004FF">
            <w:pPr>
              <w:spacing w:before="0" w:after="0" w:line="276" w:lineRule="auto"/>
              <w:jc w:val="center"/>
              <w:rPr>
                <w:rFonts w:eastAsia="Calibri" w:cstheme="minorHAnsi"/>
                <w:sz w:val="20"/>
                <w:szCs w:val="20"/>
              </w:rPr>
            </w:pPr>
            <w:r w:rsidRPr="00617DCC">
              <w:rPr>
                <w:rFonts w:eastAsia="Calibri" w:cstheme="minorHAnsi"/>
                <w:sz w:val="20"/>
                <w:szCs w:val="20"/>
              </w:rPr>
              <w:fldChar w:fldCharType="begin"/>
            </w:r>
            <w:r w:rsidRPr="00617DCC">
              <w:rPr>
                <w:rFonts w:eastAsia="Calibri" w:cstheme="minorHAnsi"/>
                <w:sz w:val="20"/>
                <w:szCs w:val="20"/>
              </w:rPr>
              <w:instrText xml:space="preserve"> REF _Ref71206112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3.10</w:t>
            </w:r>
            <w:r w:rsidRPr="00617DCC">
              <w:rPr>
                <w:rFonts w:eastAsia="Calibri" w:cstheme="minorHAnsi"/>
                <w:sz w:val="20"/>
                <w:szCs w:val="20"/>
              </w:rPr>
              <w:fldChar w:fldCharType="end"/>
            </w:r>
            <w:r w:rsidRPr="00617DCC">
              <w:rPr>
                <w:rFonts w:eastAsia="Calibri" w:cstheme="minorHAnsi"/>
                <w:sz w:val="20"/>
                <w:szCs w:val="20"/>
              </w:rPr>
              <w:t>-</w:t>
            </w:r>
            <w:r w:rsidRPr="00617DCC">
              <w:rPr>
                <w:rFonts w:eastAsia="Calibri" w:cstheme="minorHAnsi"/>
                <w:sz w:val="20"/>
                <w:szCs w:val="20"/>
              </w:rPr>
              <w:fldChar w:fldCharType="begin"/>
            </w:r>
            <w:r w:rsidRPr="00617DCC">
              <w:rPr>
                <w:rFonts w:eastAsia="Calibri" w:cstheme="minorHAnsi"/>
                <w:sz w:val="20"/>
                <w:szCs w:val="20"/>
              </w:rPr>
              <w:instrText xml:space="preserve"> REF _Ref75163226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3.13</w:t>
            </w:r>
            <w:r w:rsidRPr="00617DCC">
              <w:rPr>
                <w:rFonts w:eastAsia="Calibri" w:cstheme="minorHAnsi"/>
                <w:sz w:val="20"/>
                <w:szCs w:val="20"/>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A4A93" w14:textId="7DD263BA" w:rsidR="00C103CB" w:rsidRPr="00617DCC" w:rsidRDefault="00C103CB" w:rsidP="00B004FF">
            <w:pPr>
              <w:spacing w:before="0" w:after="0" w:line="276" w:lineRule="auto"/>
              <w:jc w:val="center"/>
              <w:rPr>
                <w:rFonts w:eastAsia="Calibri" w:cstheme="minorHAnsi"/>
                <w:sz w:val="20"/>
                <w:szCs w:val="20"/>
              </w:rPr>
            </w:pPr>
            <w:r w:rsidRPr="00617DCC">
              <w:rPr>
                <w:rFonts w:eastAsia="Calibri" w:cstheme="minorHAnsi"/>
                <w:sz w:val="20"/>
                <w:szCs w:val="20"/>
              </w:rPr>
              <w:t>S6.1</w:t>
            </w:r>
          </w:p>
        </w:tc>
      </w:tr>
      <w:tr w:rsidR="00C103CB" w:rsidRPr="00617DCC" w14:paraId="38E2023E"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10099363" w14:textId="6238E0CD"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Patienten overflyttes til andet sygehus i samme region</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7FADB" w14:textId="1C4FBEB6" w:rsidR="00C103CB" w:rsidRPr="00617DCC" w:rsidRDefault="008F1E17" w:rsidP="00B004FF">
            <w:pPr>
              <w:spacing w:before="0" w:after="0" w:line="276" w:lineRule="auto"/>
              <w:jc w:val="center"/>
              <w:rPr>
                <w:rFonts w:eastAsia="Calibri" w:cstheme="minorHAnsi"/>
                <w:sz w:val="20"/>
                <w:szCs w:val="20"/>
              </w:rPr>
            </w:pPr>
            <w:r w:rsidRPr="00617DCC">
              <w:rPr>
                <w:rFonts w:eastAsia="Calibri" w:cstheme="minorHAnsi"/>
                <w:sz w:val="20"/>
                <w:szCs w:val="20"/>
              </w:rPr>
              <w:fldChar w:fldCharType="begin"/>
            </w:r>
            <w:r w:rsidRPr="00617DCC">
              <w:rPr>
                <w:rFonts w:eastAsia="Calibri" w:cstheme="minorHAnsi"/>
                <w:sz w:val="20"/>
                <w:szCs w:val="20"/>
              </w:rPr>
              <w:instrText xml:space="preserve"> REF _Ref71206126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3.14</w:t>
            </w:r>
            <w:r w:rsidRPr="00617DCC">
              <w:rPr>
                <w:rFonts w:eastAsia="Calibri" w:cstheme="minorHAnsi"/>
                <w:sz w:val="20"/>
                <w:szCs w:val="20"/>
              </w:rPr>
              <w:fldChar w:fldCharType="end"/>
            </w:r>
            <w:r w:rsidRPr="00617DCC">
              <w:rPr>
                <w:rFonts w:eastAsia="Calibri" w:cstheme="minorHAnsi"/>
                <w:sz w:val="20"/>
                <w:szCs w:val="20"/>
              </w:rPr>
              <w:t>-</w:t>
            </w:r>
            <w:r w:rsidRPr="00617DCC">
              <w:rPr>
                <w:rFonts w:eastAsia="Calibri" w:cstheme="minorHAnsi"/>
                <w:sz w:val="20"/>
                <w:szCs w:val="20"/>
              </w:rPr>
              <w:fldChar w:fldCharType="begin"/>
            </w:r>
            <w:r w:rsidRPr="00617DCC">
              <w:rPr>
                <w:rFonts w:eastAsia="Calibri" w:cstheme="minorHAnsi"/>
                <w:sz w:val="20"/>
                <w:szCs w:val="20"/>
              </w:rPr>
              <w:instrText xml:space="preserve"> REF _Ref75163247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3.17</w:t>
            </w:r>
            <w:r w:rsidRPr="00617DCC">
              <w:rPr>
                <w:rFonts w:eastAsia="Calibri" w:cstheme="minorHAnsi"/>
                <w:sz w:val="20"/>
                <w:szCs w:val="20"/>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9FC1FF" w14:textId="29583138" w:rsidR="00C103CB" w:rsidRPr="00617DCC" w:rsidRDefault="00C103CB" w:rsidP="00B004FF">
            <w:pPr>
              <w:spacing w:before="0" w:after="0" w:line="276" w:lineRule="auto"/>
              <w:jc w:val="center"/>
              <w:rPr>
                <w:rFonts w:eastAsia="Calibri" w:cstheme="minorHAnsi"/>
                <w:sz w:val="20"/>
                <w:szCs w:val="20"/>
              </w:rPr>
            </w:pPr>
            <w:r w:rsidRPr="00617DCC">
              <w:rPr>
                <w:rFonts w:eastAsia="Calibri" w:cstheme="minorHAnsi"/>
                <w:sz w:val="20"/>
                <w:szCs w:val="20"/>
              </w:rPr>
              <w:t>S7.1a</w:t>
            </w:r>
            <w:r w:rsidR="00CA040E" w:rsidRPr="00617DCC">
              <w:rPr>
                <w:rFonts w:eastAsia="Calibri" w:cstheme="minorHAnsi"/>
                <w:sz w:val="20"/>
                <w:szCs w:val="20"/>
              </w:rPr>
              <w:t xml:space="preserve"> + S7.2</w:t>
            </w:r>
          </w:p>
        </w:tc>
      </w:tr>
      <w:tr w:rsidR="00C103CB" w:rsidRPr="00617DCC" w14:paraId="6D79801C"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517CDD9D" w14:textId="6190179C"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Patienten overflyttes til andet sygehus anden region</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EA8C0" w14:textId="3886174B" w:rsidR="00C103CB" w:rsidRPr="00617DCC" w:rsidRDefault="008F1E17" w:rsidP="00B004FF">
            <w:pPr>
              <w:spacing w:before="0" w:after="0" w:line="276" w:lineRule="auto"/>
              <w:jc w:val="center"/>
              <w:rPr>
                <w:rFonts w:eastAsia="Calibri" w:cstheme="minorHAnsi"/>
                <w:sz w:val="20"/>
                <w:szCs w:val="20"/>
              </w:rPr>
            </w:pPr>
            <w:r w:rsidRPr="00617DCC">
              <w:rPr>
                <w:rFonts w:eastAsia="Calibri" w:cstheme="minorHAnsi"/>
                <w:sz w:val="20"/>
                <w:szCs w:val="20"/>
              </w:rPr>
              <w:fldChar w:fldCharType="begin"/>
            </w:r>
            <w:r w:rsidRPr="00617DCC">
              <w:rPr>
                <w:rFonts w:eastAsia="Calibri" w:cstheme="minorHAnsi"/>
                <w:sz w:val="20"/>
                <w:szCs w:val="20"/>
              </w:rPr>
              <w:instrText xml:space="preserve"> REF _Ref71206136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3.18</w:t>
            </w:r>
            <w:r w:rsidRPr="00617DCC">
              <w:rPr>
                <w:rFonts w:eastAsia="Calibri" w:cstheme="minorHAnsi"/>
                <w:sz w:val="20"/>
                <w:szCs w:val="20"/>
              </w:rPr>
              <w:fldChar w:fldCharType="end"/>
            </w:r>
            <w:r w:rsidRPr="00617DCC">
              <w:rPr>
                <w:rFonts w:eastAsia="Calibri" w:cstheme="minorHAnsi"/>
                <w:sz w:val="20"/>
                <w:szCs w:val="20"/>
              </w:rPr>
              <w:t>-</w:t>
            </w:r>
            <w:r w:rsidRPr="00617DCC">
              <w:rPr>
                <w:rFonts w:eastAsia="Calibri" w:cstheme="minorHAnsi"/>
                <w:sz w:val="20"/>
                <w:szCs w:val="20"/>
              </w:rPr>
              <w:fldChar w:fldCharType="begin"/>
            </w:r>
            <w:r w:rsidRPr="00617DCC">
              <w:rPr>
                <w:rFonts w:eastAsia="Calibri" w:cstheme="minorHAnsi"/>
                <w:sz w:val="20"/>
                <w:szCs w:val="20"/>
              </w:rPr>
              <w:instrText xml:space="preserve"> REF _Ref75163282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3.21</w:t>
            </w:r>
            <w:r w:rsidRPr="00617DCC">
              <w:rPr>
                <w:rFonts w:eastAsia="Calibri" w:cstheme="minorHAnsi"/>
                <w:sz w:val="20"/>
                <w:szCs w:val="20"/>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94D9EF" w14:textId="4EDBABE0" w:rsidR="00C103CB" w:rsidRPr="00617DCC" w:rsidRDefault="00C103CB" w:rsidP="00B004FF">
            <w:pPr>
              <w:spacing w:before="0" w:after="0" w:line="276" w:lineRule="auto"/>
              <w:jc w:val="center"/>
              <w:rPr>
                <w:rFonts w:eastAsia="Calibri" w:cstheme="minorHAnsi"/>
                <w:sz w:val="20"/>
                <w:szCs w:val="20"/>
              </w:rPr>
            </w:pPr>
            <w:r w:rsidRPr="00617DCC">
              <w:rPr>
                <w:rFonts w:eastAsia="Calibri" w:cstheme="minorHAnsi"/>
                <w:sz w:val="20"/>
                <w:szCs w:val="20"/>
              </w:rPr>
              <w:t>S8.1a</w:t>
            </w:r>
            <w:r w:rsidR="00CA040E" w:rsidRPr="00617DCC">
              <w:rPr>
                <w:rFonts w:eastAsia="Calibri" w:cstheme="minorHAnsi"/>
                <w:sz w:val="20"/>
                <w:szCs w:val="20"/>
              </w:rPr>
              <w:t xml:space="preserve"> + S8.2</w:t>
            </w:r>
          </w:p>
        </w:tc>
      </w:tr>
      <w:tr w:rsidR="00C103CB" w:rsidRPr="00617DCC" w14:paraId="542D52AF"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4C6A88E5" w14:textId="297D62DF"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Patienten afsluttes til hospice</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29BE0" w14:textId="39B0BDFD" w:rsidR="00C103CB" w:rsidRPr="00617DCC" w:rsidRDefault="004156CC" w:rsidP="00B004FF">
            <w:pPr>
              <w:spacing w:before="0" w:after="0" w:line="276" w:lineRule="auto"/>
              <w:jc w:val="center"/>
              <w:rPr>
                <w:rFonts w:eastAsia="Calibri" w:cstheme="minorHAnsi"/>
                <w:sz w:val="20"/>
                <w:szCs w:val="20"/>
              </w:rPr>
            </w:pPr>
            <w:r w:rsidRPr="00617DCC">
              <w:rPr>
                <w:rFonts w:eastAsia="Calibri" w:cstheme="minorHAnsi"/>
                <w:sz w:val="20"/>
                <w:szCs w:val="20"/>
              </w:rPr>
              <w:fldChar w:fldCharType="begin"/>
            </w:r>
            <w:r w:rsidRPr="00617DCC">
              <w:rPr>
                <w:rFonts w:eastAsia="Calibri" w:cstheme="minorHAnsi"/>
                <w:sz w:val="20"/>
                <w:szCs w:val="20"/>
              </w:rPr>
              <w:instrText xml:space="preserve"> REF _Ref75163300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3.22</w:t>
            </w:r>
            <w:r w:rsidRPr="00617DCC">
              <w:rPr>
                <w:rFonts w:eastAsia="Calibri" w:cstheme="minorHAnsi"/>
                <w:sz w:val="20"/>
                <w:szCs w:val="20"/>
              </w:rPr>
              <w:fldChar w:fldCharType="end"/>
            </w:r>
            <w:r w:rsidRPr="00617DCC">
              <w:rPr>
                <w:rFonts w:eastAsia="Calibri" w:cstheme="minorHAnsi"/>
                <w:sz w:val="20"/>
                <w:szCs w:val="20"/>
              </w:rPr>
              <w:t>-</w:t>
            </w:r>
            <w:r w:rsidRPr="00617DCC">
              <w:rPr>
                <w:rFonts w:eastAsia="Calibri" w:cstheme="minorHAnsi"/>
                <w:sz w:val="20"/>
                <w:szCs w:val="20"/>
              </w:rPr>
              <w:fldChar w:fldCharType="begin"/>
            </w:r>
            <w:r w:rsidRPr="00617DCC">
              <w:rPr>
                <w:rFonts w:eastAsia="Calibri" w:cstheme="minorHAnsi"/>
                <w:sz w:val="20"/>
                <w:szCs w:val="20"/>
              </w:rPr>
              <w:instrText xml:space="preserve"> REF _Ref75163302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3.24</w:t>
            </w:r>
            <w:r w:rsidRPr="00617DCC">
              <w:rPr>
                <w:rFonts w:eastAsia="Calibri" w:cstheme="minorHAnsi"/>
                <w:sz w:val="20"/>
                <w:szCs w:val="20"/>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3B540" w14:textId="7DD45DD0" w:rsidR="00C103CB" w:rsidRPr="00617DCC" w:rsidRDefault="00C103CB" w:rsidP="00B004FF">
            <w:pPr>
              <w:spacing w:before="0" w:after="0" w:line="276" w:lineRule="auto"/>
              <w:jc w:val="center"/>
              <w:rPr>
                <w:rFonts w:eastAsia="Calibri" w:cstheme="minorHAnsi"/>
                <w:sz w:val="20"/>
                <w:szCs w:val="20"/>
              </w:rPr>
            </w:pPr>
            <w:r w:rsidRPr="00617DCC">
              <w:rPr>
                <w:rFonts w:eastAsia="Calibri" w:cstheme="minorHAnsi"/>
                <w:sz w:val="20"/>
                <w:szCs w:val="20"/>
              </w:rPr>
              <w:t>Som overflytning = S7.1a og S8.1a</w:t>
            </w:r>
          </w:p>
        </w:tc>
      </w:tr>
      <w:tr w:rsidR="00C103CB" w:rsidRPr="00617DCC" w14:paraId="2D673E99"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4E97C1E6" w14:textId="67431C7A" w:rsidR="00C103CB" w:rsidRPr="00E679C5" w:rsidRDefault="004156CC" w:rsidP="00B004FF">
            <w:pPr>
              <w:spacing w:before="0" w:after="0" w:line="276" w:lineRule="auto"/>
              <w:rPr>
                <w:rFonts w:eastAsia="Calibri" w:cstheme="minorHAnsi"/>
                <w:sz w:val="20"/>
                <w:szCs w:val="20"/>
              </w:rPr>
            </w:pPr>
            <w:r w:rsidRPr="00E679C5">
              <w:rPr>
                <w:rFonts w:eastAsia="Calibri" w:cstheme="minorHAnsi"/>
                <w:sz w:val="20"/>
                <w:szCs w:val="20"/>
              </w:rPr>
              <w:t>Overflytninger, hvor patienten selv varetager transporten</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6699A" w14:textId="4D924DAD" w:rsidR="00C103CB" w:rsidRPr="00617DCC" w:rsidRDefault="004156CC" w:rsidP="00B004FF">
            <w:pPr>
              <w:spacing w:before="0" w:after="0" w:line="276" w:lineRule="auto"/>
              <w:jc w:val="center"/>
              <w:rPr>
                <w:rFonts w:eastAsia="Calibri" w:cstheme="minorHAnsi"/>
                <w:sz w:val="20"/>
                <w:szCs w:val="20"/>
              </w:rPr>
            </w:pPr>
            <w:r w:rsidRPr="00617DCC">
              <w:rPr>
                <w:rFonts w:eastAsia="Calibri" w:cstheme="minorHAnsi"/>
                <w:sz w:val="20"/>
                <w:szCs w:val="20"/>
              </w:rPr>
              <w:fldChar w:fldCharType="begin"/>
            </w:r>
            <w:r w:rsidRPr="00617DCC">
              <w:rPr>
                <w:rFonts w:eastAsia="Calibri" w:cstheme="minorHAnsi"/>
                <w:sz w:val="20"/>
                <w:szCs w:val="20"/>
              </w:rPr>
              <w:instrText xml:space="preserve"> REF _Ref75163360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3.25</w:t>
            </w:r>
            <w:r w:rsidRPr="00617DCC">
              <w:rPr>
                <w:rFonts w:eastAsia="Calibri" w:cstheme="minorHAnsi"/>
                <w:sz w:val="20"/>
                <w:szCs w:val="20"/>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2522C" w14:textId="344EC9BD" w:rsidR="00C103CB" w:rsidRPr="00617DCC" w:rsidRDefault="004156CC" w:rsidP="00B004FF">
            <w:pPr>
              <w:spacing w:before="0" w:after="0" w:line="276" w:lineRule="auto"/>
              <w:jc w:val="center"/>
              <w:rPr>
                <w:rFonts w:eastAsia="Calibri" w:cstheme="minorHAnsi"/>
                <w:sz w:val="20"/>
                <w:szCs w:val="20"/>
              </w:rPr>
            </w:pPr>
            <w:r w:rsidRPr="00617DCC">
              <w:rPr>
                <w:rFonts w:eastAsia="Calibri" w:cstheme="minorHAnsi"/>
                <w:sz w:val="20"/>
                <w:szCs w:val="20"/>
              </w:rPr>
              <w:t>S7.1b og S8.1b</w:t>
            </w:r>
          </w:p>
        </w:tc>
      </w:tr>
      <w:tr w:rsidR="00073A09" w:rsidRPr="00617DCC" w14:paraId="24F6C6B2" w14:textId="77777777" w:rsidTr="00073A09">
        <w:tc>
          <w:tcPr>
            <w:tcW w:w="5000" w:type="pct"/>
            <w:gridSpan w:val="3"/>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tcPr>
          <w:p w14:paraId="7A40DC8B" w14:textId="40BB45A9" w:rsidR="00073A09" w:rsidRPr="00E679C5" w:rsidRDefault="00073A09" w:rsidP="00B004FF">
            <w:pPr>
              <w:spacing w:before="0" w:after="0" w:line="276" w:lineRule="auto"/>
              <w:jc w:val="center"/>
              <w:rPr>
                <w:rFonts w:eastAsia="Calibri" w:cstheme="minorHAnsi"/>
                <w:sz w:val="20"/>
                <w:szCs w:val="20"/>
              </w:rPr>
            </w:pPr>
            <w:r w:rsidRPr="00E679C5">
              <w:rPr>
                <w:rFonts w:eastAsia="Calibri" w:cstheme="minorHAnsi"/>
                <w:sz w:val="20"/>
                <w:szCs w:val="20"/>
              </w:rPr>
              <w:t>Orlov</w:t>
            </w:r>
          </w:p>
        </w:tc>
      </w:tr>
      <w:tr w:rsidR="00C103CB" w:rsidRPr="00617DCC" w14:paraId="3333658A"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2A316B24" w14:textId="3F532FA0"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Patienten går på orlov fra sit sygehusophold</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E7FAB3" w14:textId="15EBC37D" w:rsidR="00C103CB" w:rsidRPr="00890694" w:rsidRDefault="006E583C" w:rsidP="00B004FF">
            <w:pPr>
              <w:spacing w:before="0" w:after="0" w:line="276" w:lineRule="auto"/>
              <w:jc w:val="center"/>
              <w:rPr>
                <w:rFonts w:eastAsia="Calibri" w:cstheme="minorHAnsi"/>
                <w:sz w:val="20"/>
                <w:szCs w:val="20"/>
                <w:lang w:val="en-US"/>
              </w:rPr>
            </w:pPr>
            <w:r>
              <w:rPr>
                <w:rFonts w:eastAsia="Calibri" w:cstheme="minorHAnsi"/>
                <w:sz w:val="20"/>
                <w:szCs w:val="20"/>
                <w:lang w:val="en-US"/>
              </w:rPr>
              <w:fldChar w:fldCharType="begin"/>
            </w:r>
            <w:r>
              <w:rPr>
                <w:rFonts w:eastAsia="Calibri" w:cstheme="minorHAnsi"/>
                <w:sz w:val="20"/>
                <w:szCs w:val="20"/>
                <w:lang w:val="en-US"/>
              </w:rPr>
              <w:instrText xml:space="preserve"> REF _Ref75163754 \r \h </w:instrText>
            </w:r>
            <w:r>
              <w:rPr>
                <w:rFonts w:eastAsia="Calibri" w:cstheme="minorHAnsi"/>
                <w:sz w:val="20"/>
                <w:szCs w:val="20"/>
                <w:lang w:val="en-US"/>
              </w:rPr>
            </w:r>
            <w:r>
              <w:rPr>
                <w:rFonts w:eastAsia="Calibri" w:cstheme="minorHAnsi"/>
                <w:sz w:val="20"/>
                <w:szCs w:val="20"/>
                <w:lang w:val="en-US"/>
              </w:rPr>
              <w:fldChar w:fldCharType="separate"/>
            </w:r>
            <w:r w:rsidR="00806025">
              <w:rPr>
                <w:rFonts w:eastAsia="Calibri" w:cstheme="minorHAnsi"/>
                <w:sz w:val="20"/>
                <w:szCs w:val="20"/>
                <w:lang w:val="en-US"/>
              </w:rPr>
              <w:t>3.26</w:t>
            </w:r>
            <w:r>
              <w:rPr>
                <w:rFonts w:eastAsia="Calibri" w:cstheme="minorHAnsi"/>
                <w:sz w:val="20"/>
                <w:szCs w:val="20"/>
                <w:lang w:val="en-US"/>
              </w:rPr>
              <w:fldChar w:fldCharType="end"/>
            </w:r>
            <w:r w:rsidR="003A6741" w:rsidRPr="00E679A8">
              <w:rPr>
                <w:rFonts w:eastAsia="Calibri" w:cstheme="minorHAnsi"/>
                <w:sz w:val="20"/>
                <w:szCs w:val="20"/>
                <w:lang w:val="en-US"/>
              </w:rPr>
              <w:t>-</w:t>
            </w:r>
            <w:r w:rsidR="00032B69" w:rsidRPr="00617DCC">
              <w:rPr>
                <w:rFonts w:eastAsia="Calibri" w:cstheme="minorHAnsi"/>
                <w:sz w:val="20"/>
                <w:szCs w:val="20"/>
              </w:rPr>
              <w:fldChar w:fldCharType="begin"/>
            </w:r>
            <w:r w:rsidR="00032B69" w:rsidRPr="00E679A8">
              <w:rPr>
                <w:rFonts w:eastAsia="Calibri" w:cstheme="minorHAnsi"/>
                <w:sz w:val="20"/>
                <w:szCs w:val="20"/>
                <w:lang w:val="en-US"/>
              </w:rPr>
              <w:instrText xml:space="preserve"> REF _Ref71275805 \r \h </w:instrText>
            </w:r>
            <w:r w:rsidR="00617DCC" w:rsidRPr="00E679A8">
              <w:rPr>
                <w:rFonts w:eastAsia="Calibri" w:cstheme="minorHAnsi"/>
                <w:sz w:val="20"/>
                <w:szCs w:val="20"/>
                <w:lang w:val="en-US"/>
              </w:rPr>
              <w:instrText xml:space="preserve"> \* MERGEFORMAT </w:instrText>
            </w:r>
            <w:r w:rsidR="00032B69" w:rsidRPr="00617DCC">
              <w:rPr>
                <w:rFonts w:eastAsia="Calibri" w:cstheme="minorHAnsi"/>
                <w:sz w:val="20"/>
                <w:szCs w:val="20"/>
              </w:rPr>
            </w:r>
            <w:r w:rsidR="00032B69" w:rsidRPr="00617DCC">
              <w:rPr>
                <w:rFonts w:eastAsia="Calibri" w:cstheme="minorHAnsi"/>
                <w:sz w:val="20"/>
                <w:szCs w:val="20"/>
              </w:rPr>
              <w:fldChar w:fldCharType="separate"/>
            </w:r>
            <w:r w:rsidR="00806025">
              <w:rPr>
                <w:rFonts w:eastAsia="Calibri" w:cstheme="minorHAnsi"/>
                <w:sz w:val="20"/>
                <w:szCs w:val="20"/>
                <w:lang w:val="en-US"/>
              </w:rPr>
              <w:t>3.28</w:t>
            </w:r>
            <w:r w:rsidR="00032B69" w:rsidRPr="00617DCC">
              <w:rPr>
                <w:rFonts w:eastAsia="Calibri" w:cstheme="minorHAnsi"/>
                <w:sz w:val="20"/>
                <w:szCs w:val="20"/>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2E120" w14:textId="6A886813" w:rsidR="00C103CB" w:rsidRPr="00617DCC" w:rsidRDefault="00C103CB"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t>S4</w:t>
            </w:r>
          </w:p>
        </w:tc>
      </w:tr>
      <w:tr w:rsidR="00C103CB" w:rsidRPr="00617DCC" w14:paraId="3C831835"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55CB1B99" w14:textId="4A29CB2C"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Patienten møder op på sygehuset efter orlov</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EACD2" w14:textId="23A1AD4E" w:rsidR="00C103CB" w:rsidRPr="00617DCC" w:rsidRDefault="00032B69" w:rsidP="00B004FF">
            <w:pPr>
              <w:spacing w:before="0" w:after="0" w:line="276" w:lineRule="auto"/>
              <w:jc w:val="center"/>
              <w:rPr>
                <w:rFonts w:eastAsia="Calibri" w:cstheme="minorHAnsi"/>
                <w:sz w:val="20"/>
                <w:szCs w:val="20"/>
              </w:rPr>
            </w:pPr>
            <w:r w:rsidRPr="00617DCC">
              <w:rPr>
                <w:rFonts w:eastAsia="Calibri" w:cstheme="minorHAnsi"/>
                <w:sz w:val="20"/>
                <w:szCs w:val="20"/>
              </w:rPr>
              <w:fldChar w:fldCharType="begin"/>
            </w:r>
            <w:r w:rsidRPr="00617DCC">
              <w:rPr>
                <w:rFonts w:eastAsia="Calibri" w:cstheme="minorHAnsi"/>
                <w:sz w:val="20"/>
                <w:szCs w:val="20"/>
              </w:rPr>
              <w:instrText xml:space="preserve"> REF _Ref75163493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3.29</w:t>
            </w:r>
            <w:r w:rsidRPr="00617DCC">
              <w:rPr>
                <w:rFonts w:eastAsia="Calibri" w:cstheme="minorHAnsi"/>
                <w:sz w:val="20"/>
                <w:szCs w:val="20"/>
              </w:rPr>
              <w:fldChar w:fldCharType="end"/>
            </w:r>
            <w:r w:rsidRPr="00617DCC">
              <w:rPr>
                <w:rFonts w:eastAsia="Calibri" w:cstheme="minorHAnsi"/>
                <w:sz w:val="20"/>
                <w:szCs w:val="20"/>
              </w:rPr>
              <w:t>-</w:t>
            </w:r>
            <w:r w:rsidRPr="00617DCC">
              <w:rPr>
                <w:rFonts w:eastAsia="Calibri" w:cstheme="minorHAnsi"/>
                <w:sz w:val="20"/>
                <w:szCs w:val="20"/>
              </w:rPr>
              <w:fldChar w:fldCharType="begin"/>
            </w:r>
            <w:r w:rsidRPr="00617DCC">
              <w:rPr>
                <w:rFonts w:eastAsia="Calibri" w:cstheme="minorHAnsi"/>
                <w:sz w:val="20"/>
                <w:szCs w:val="20"/>
              </w:rPr>
              <w:instrText xml:space="preserve"> REF _Ref75163441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3.30</w:t>
            </w:r>
            <w:r w:rsidRPr="00617DCC">
              <w:rPr>
                <w:rFonts w:eastAsia="Calibri" w:cstheme="minorHAnsi"/>
                <w:sz w:val="20"/>
                <w:szCs w:val="20"/>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08110D" w14:textId="3B6BE02C" w:rsidR="00C103CB" w:rsidRPr="00617DCC" w:rsidRDefault="00C103CB"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t>S5</w:t>
            </w:r>
          </w:p>
        </w:tc>
      </w:tr>
      <w:tr w:rsidR="00073A09" w:rsidRPr="00617DCC" w14:paraId="3BD8FC38" w14:textId="77777777" w:rsidTr="00073A09">
        <w:tc>
          <w:tcPr>
            <w:tcW w:w="5000" w:type="pct"/>
            <w:gridSpan w:val="3"/>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tcPr>
          <w:p w14:paraId="012E90E8" w14:textId="4EC46B02" w:rsidR="00073A09" w:rsidRPr="00E679C5" w:rsidRDefault="00073A09" w:rsidP="00B004FF">
            <w:pPr>
              <w:spacing w:before="0" w:after="0" w:line="276" w:lineRule="auto"/>
              <w:jc w:val="center"/>
              <w:rPr>
                <w:rFonts w:eastAsia="Calibri" w:cstheme="minorHAnsi"/>
                <w:sz w:val="20"/>
                <w:szCs w:val="20"/>
              </w:rPr>
            </w:pPr>
            <w:r w:rsidRPr="00E679C5">
              <w:rPr>
                <w:rFonts w:eastAsia="Calibri" w:cstheme="minorHAnsi"/>
                <w:sz w:val="20"/>
                <w:szCs w:val="20"/>
              </w:rPr>
              <w:t>Afslut sygehusophold</w:t>
            </w:r>
          </w:p>
        </w:tc>
      </w:tr>
      <w:tr w:rsidR="00C103CB" w:rsidRPr="00617DCC" w14:paraId="1E7C1B0B"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0E50BE59" w14:textId="56B58155"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Patienten udskrives til hjemmet</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3132E" w14:textId="14847C51" w:rsidR="00C103CB" w:rsidRPr="00617DCC" w:rsidRDefault="005A466E"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fldChar w:fldCharType="begin"/>
            </w:r>
            <w:r w:rsidRPr="00617DCC">
              <w:rPr>
                <w:rFonts w:eastAsia="Calibri" w:cstheme="minorHAnsi"/>
                <w:sz w:val="20"/>
                <w:szCs w:val="20"/>
                <w:lang w:val="en-US"/>
              </w:rPr>
              <w:instrText xml:space="preserve"> REF _Ref71275857 \r \h </w:instrText>
            </w:r>
            <w:r w:rsidR="00617DCC">
              <w:rPr>
                <w:rFonts w:eastAsia="Calibri" w:cstheme="minorHAnsi"/>
                <w:sz w:val="20"/>
                <w:szCs w:val="20"/>
                <w:lang w:val="en-US"/>
              </w:rPr>
              <w:instrText xml:space="preserve"> \* MERGEFORMAT </w:instrText>
            </w:r>
            <w:r w:rsidRPr="00617DCC">
              <w:rPr>
                <w:rFonts w:eastAsia="Calibri" w:cstheme="minorHAnsi"/>
                <w:sz w:val="20"/>
                <w:szCs w:val="20"/>
                <w:lang w:val="en-US"/>
              </w:rPr>
            </w:r>
            <w:r w:rsidRPr="00617DCC">
              <w:rPr>
                <w:rFonts w:eastAsia="Calibri" w:cstheme="minorHAnsi"/>
                <w:sz w:val="20"/>
                <w:szCs w:val="20"/>
                <w:lang w:val="en-US"/>
              </w:rPr>
              <w:fldChar w:fldCharType="separate"/>
            </w:r>
            <w:r w:rsidR="00806025">
              <w:rPr>
                <w:rFonts w:eastAsia="Calibri" w:cstheme="minorHAnsi"/>
                <w:sz w:val="20"/>
                <w:szCs w:val="20"/>
                <w:lang w:val="en-US"/>
              </w:rPr>
              <w:t>3.31</w:t>
            </w:r>
            <w:r w:rsidRPr="00617DCC">
              <w:rPr>
                <w:rFonts w:eastAsia="Calibri" w:cstheme="minorHAnsi"/>
                <w:sz w:val="20"/>
                <w:szCs w:val="20"/>
                <w:lang w:val="en-US"/>
              </w:rPr>
              <w:fldChar w:fldCharType="end"/>
            </w:r>
            <w:r w:rsidRPr="00617DCC">
              <w:rPr>
                <w:rFonts w:eastAsia="Calibri" w:cstheme="minorHAnsi"/>
                <w:sz w:val="20"/>
                <w:szCs w:val="20"/>
                <w:lang w:val="en-US"/>
              </w:rPr>
              <w:t>-</w:t>
            </w:r>
            <w:r w:rsidRPr="00617DCC">
              <w:rPr>
                <w:rFonts w:eastAsia="Calibri" w:cstheme="minorHAnsi"/>
                <w:sz w:val="20"/>
                <w:szCs w:val="20"/>
                <w:lang w:val="en-US"/>
              </w:rPr>
              <w:fldChar w:fldCharType="begin"/>
            </w:r>
            <w:r w:rsidRPr="00617DCC">
              <w:rPr>
                <w:rFonts w:eastAsia="Calibri" w:cstheme="minorHAnsi"/>
                <w:sz w:val="20"/>
                <w:szCs w:val="20"/>
                <w:lang w:val="en-US"/>
              </w:rPr>
              <w:instrText xml:space="preserve"> REF _Ref75163517 \r \h </w:instrText>
            </w:r>
            <w:r w:rsidR="00617DCC">
              <w:rPr>
                <w:rFonts w:eastAsia="Calibri" w:cstheme="minorHAnsi"/>
                <w:sz w:val="20"/>
                <w:szCs w:val="20"/>
                <w:lang w:val="en-US"/>
              </w:rPr>
              <w:instrText xml:space="preserve"> \* MERGEFORMAT </w:instrText>
            </w:r>
            <w:r w:rsidRPr="00617DCC">
              <w:rPr>
                <w:rFonts w:eastAsia="Calibri" w:cstheme="minorHAnsi"/>
                <w:sz w:val="20"/>
                <w:szCs w:val="20"/>
                <w:lang w:val="en-US"/>
              </w:rPr>
            </w:r>
            <w:r w:rsidRPr="00617DCC">
              <w:rPr>
                <w:rFonts w:eastAsia="Calibri" w:cstheme="minorHAnsi"/>
                <w:sz w:val="20"/>
                <w:szCs w:val="20"/>
                <w:lang w:val="en-US"/>
              </w:rPr>
              <w:fldChar w:fldCharType="separate"/>
            </w:r>
            <w:r w:rsidR="00806025">
              <w:rPr>
                <w:rFonts w:eastAsia="Calibri" w:cstheme="minorHAnsi"/>
                <w:sz w:val="20"/>
                <w:szCs w:val="20"/>
                <w:lang w:val="en-US"/>
              </w:rPr>
              <w:t>3.33</w:t>
            </w:r>
            <w:r w:rsidRPr="00617DCC">
              <w:rPr>
                <w:rFonts w:eastAsia="Calibri" w:cstheme="minorHAnsi"/>
                <w:sz w:val="20"/>
                <w:szCs w:val="20"/>
                <w:lang w:val="en-US"/>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D5BEA" w14:textId="3E71B035" w:rsidR="00C103CB" w:rsidRPr="00617DCC" w:rsidRDefault="00C103CB" w:rsidP="00B004FF">
            <w:pPr>
              <w:spacing w:before="0" w:after="0" w:line="276" w:lineRule="auto"/>
              <w:jc w:val="center"/>
              <w:rPr>
                <w:rFonts w:eastAsia="Calibri" w:cstheme="minorHAnsi"/>
                <w:sz w:val="20"/>
                <w:szCs w:val="20"/>
              </w:rPr>
            </w:pPr>
            <w:r w:rsidRPr="00617DCC">
              <w:rPr>
                <w:rFonts w:eastAsia="Calibri" w:cstheme="minorHAnsi"/>
                <w:sz w:val="20"/>
                <w:szCs w:val="20"/>
              </w:rPr>
              <w:t>S3</w:t>
            </w:r>
          </w:p>
        </w:tc>
      </w:tr>
      <w:tr w:rsidR="00073A09" w:rsidRPr="00617DCC" w14:paraId="4666EA8F" w14:textId="77777777" w:rsidTr="00073A09">
        <w:tc>
          <w:tcPr>
            <w:tcW w:w="5000" w:type="pct"/>
            <w:gridSpan w:val="3"/>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tcPr>
          <w:p w14:paraId="01BDA59B" w14:textId="034CDF92" w:rsidR="00073A09" w:rsidRPr="00E679C5" w:rsidRDefault="00073A09" w:rsidP="00B004FF">
            <w:pPr>
              <w:spacing w:before="0" w:after="0" w:line="276" w:lineRule="auto"/>
              <w:jc w:val="center"/>
              <w:rPr>
                <w:rFonts w:eastAsia="Calibri" w:cstheme="minorHAnsi"/>
                <w:sz w:val="20"/>
                <w:szCs w:val="20"/>
              </w:rPr>
            </w:pPr>
            <w:r w:rsidRPr="00E679C5">
              <w:rPr>
                <w:rFonts w:eastAsia="Calibri" w:cstheme="minorHAnsi"/>
                <w:sz w:val="20"/>
                <w:szCs w:val="20"/>
              </w:rPr>
              <w:t>Død</w:t>
            </w:r>
          </w:p>
        </w:tc>
      </w:tr>
      <w:tr w:rsidR="00C103CB" w:rsidRPr="00617DCC" w14:paraId="23FF6074"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75414271" w14:textId="773528D3"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Patienten ankommer død til sygehuset</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EE8BA" w14:textId="119B3CEB" w:rsidR="00C103CB" w:rsidRPr="00617DCC" w:rsidRDefault="005A466E" w:rsidP="00B004FF">
            <w:pPr>
              <w:spacing w:before="0" w:after="0" w:line="276" w:lineRule="auto"/>
              <w:jc w:val="center"/>
              <w:rPr>
                <w:rFonts w:eastAsia="Calibri" w:cstheme="minorHAnsi"/>
                <w:sz w:val="20"/>
                <w:szCs w:val="20"/>
              </w:rPr>
            </w:pPr>
            <w:r w:rsidRPr="00617DCC">
              <w:rPr>
                <w:rFonts w:eastAsia="Calibri" w:cstheme="minorHAnsi"/>
                <w:sz w:val="20"/>
                <w:szCs w:val="20"/>
              </w:rPr>
              <w:fldChar w:fldCharType="begin"/>
            </w:r>
            <w:r w:rsidRPr="00617DCC">
              <w:rPr>
                <w:rFonts w:eastAsia="Calibri" w:cstheme="minorHAnsi"/>
                <w:sz w:val="20"/>
                <w:szCs w:val="20"/>
              </w:rPr>
              <w:instrText xml:space="preserve"> REF _Ref75163527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3.34</w:t>
            </w:r>
            <w:r w:rsidRPr="00617DCC">
              <w:rPr>
                <w:rFonts w:eastAsia="Calibri" w:cstheme="minorHAnsi"/>
                <w:sz w:val="20"/>
                <w:szCs w:val="20"/>
              </w:rPr>
              <w:fldChar w:fldCharType="end"/>
            </w:r>
            <w:r w:rsidRPr="00617DCC">
              <w:rPr>
                <w:rFonts w:eastAsia="Calibri" w:cstheme="minorHAnsi"/>
                <w:sz w:val="20"/>
                <w:szCs w:val="20"/>
              </w:rPr>
              <w:t>-</w:t>
            </w:r>
            <w:r w:rsidRPr="00617DCC">
              <w:rPr>
                <w:rFonts w:eastAsia="Calibri" w:cstheme="minorHAnsi"/>
                <w:sz w:val="20"/>
                <w:szCs w:val="20"/>
              </w:rPr>
              <w:fldChar w:fldCharType="begin"/>
            </w:r>
            <w:r w:rsidRPr="00617DCC">
              <w:rPr>
                <w:rFonts w:eastAsia="Calibri" w:cstheme="minorHAnsi"/>
                <w:sz w:val="20"/>
                <w:szCs w:val="20"/>
              </w:rPr>
              <w:instrText xml:space="preserve"> REF _Ref75163535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3.35</w:t>
            </w:r>
            <w:r w:rsidRPr="00617DCC">
              <w:rPr>
                <w:rFonts w:eastAsia="Calibri" w:cstheme="minorHAnsi"/>
                <w:sz w:val="20"/>
                <w:szCs w:val="20"/>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0C8AD" w14:textId="2F940101" w:rsidR="00C103CB" w:rsidRPr="00617DCC" w:rsidRDefault="00C103CB" w:rsidP="00B004FF">
            <w:pPr>
              <w:spacing w:before="0" w:after="0" w:line="276" w:lineRule="auto"/>
              <w:jc w:val="center"/>
              <w:rPr>
                <w:rFonts w:eastAsia="Calibri" w:cstheme="minorHAnsi"/>
                <w:sz w:val="20"/>
                <w:szCs w:val="20"/>
              </w:rPr>
            </w:pPr>
            <w:r w:rsidRPr="00617DCC">
              <w:rPr>
                <w:rFonts w:eastAsia="Calibri" w:cstheme="minorHAnsi"/>
                <w:sz w:val="20"/>
                <w:szCs w:val="20"/>
              </w:rPr>
              <w:t>S9.1</w:t>
            </w:r>
          </w:p>
        </w:tc>
      </w:tr>
      <w:tr w:rsidR="00C103CB" w:rsidRPr="00617DCC" w14:paraId="21BD3A17"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1724002F" w14:textId="34392BE1"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Patienten dør på sygehuset</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7CDD6" w14:textId="796ABDDB" w:rsidR="00C103CB" w:rsidRPr="00617DCC" w:rsidRDefault="005A466E"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fldChar w:fldCharType="begin"/>
            </w:r>
            <w:r w:rsidRPr="00617DCC">
              <w:rPr>
                <w:rFonts w:eastAsia="Calibri" w:cstheme="minorHAnsi"/>
                <w:sz w:val="20"/>
                <w:szCs w:val="20"/>
                <w:lang w:val="en-US"/>
              </w:rPr>
              <w:instrText xml:space="preserve"> REF _Ref75163543 \r \h </w:instrText>
            </w:r>
            <w:r w:rsidR="00617DCC">
              <w:rPr>
                <w:rFonts w:eastAsia="Calibri" w:cstheme="minorHAnsi"/>
                <w:sz w:val="20"/>
                <w:szCs w:val="20"/>
                <w:lang w:val="en-US"/>
              </w:rPr>
              <w:instrText xml:space="preserve"> \* MERGEFORMAT </w:instrText>
            </w:r>
            <w:r w:rsidRPr="00617DCC">
              <w:rPr>
                <w:rFonts w:eastAsia="Calibri" w:cstheme="minorHAnsi"/>
                <w:sz w:val="20"/>
                <w:szCs w:val="20"/>
                <w:lang w:val="en-US"/>
              </w:rPr>
            </w:r>
            <w:r w:rsidRPr="00617DCC">
              <w:rPr>
                <w:rFonts w:eastAsia="Calibri" w:cstheme="minorHAnsi"/>
                <w:sz w:val="20"/>
                <w:szCs w:val="20"/>
                <w:lang w:val="en-US"/>
              </w:rPr>
              <w:fldChar w:fldCharType="separate"/>
            </w:r>
            <w:r w:rsidR="00806025">
              <w:rPr>
                <w:rFonts w:eastAsia="Calibri" w:cstheme="minorHAnsi"/>
                <w:sz w:val="20"/>
                <w:szCs w:val="20"/>
                <w:lang w:val="en-US"/>
              </w:rPr>
              <w:t>3.36</w:t>
            </w:r>
            <w:r w:rsidRPr="00617DCC">
              <w:rPr>
                <w:rFonts w:eastAsia="Calibri" w:cstheme="minorHAnsi"/>
                <w:sz w:val="20"/>
                <w:szCs w:val="20"/>
                <w:lang w:val="en-US"/>
              </w:rPr>
              <w:fldChar w:fldCharType="end"/>
            </w:r>
            <w:r w:rsidRPr="00617DCC">
              <w:rPr>
                <w:rFonts w:eastAsia="Calibri" w:cstheme="minorHAnsi"/>
                <w:sz w:val="20"/>
                <w:szCs w:val="20"/>
                <w:lang w:val="en-US"/>
              </w:rPr>
              <w:t>-</w:t>
            </w:r>
            <w:r w:rsidRPr="00617DCC">
              <w:rPr>
                <w:rFonts w:eastAsia="Calibri" w:cstheme="minorHAnsi"/>
                <w:sz w:val="20"/>
                <w:szCs w:val="20"/>
                <w:lang w:val="en-US"/>
              </w:rPr>
              <w:fldChar w:fldCharType="begin"/>
            </w:r>
            <w:r w:rsidRPr="00617DCC">
              <w:rPr>
                <w:rFonts w:eastAsia="Calibri" w:cstheme="minorHAnsi"/>
                <w:sz w:val="20"/>
                <w:szCs w:val="20"/>
                <w:lang w:val="en-US"/>
              </w:rPr>
              <w:instrText xml:space="preserve"> REF _Ref75163546 \r \h </w:instrText>
            </w:r>
            <w:r w:rsidR="00617DCC">
              <w:rPr>
                <w:rFonts w:eastAsia="Calibri" w:cstheme="minorHAnsi"/>
                <w:sz w:val="20"/>
                <w:szCs w:val="20"/>
                <w:lang w:val="en-US"/>
              </w:rPr>
              <w:instrText xml:space="preserve"> \* MERGEFORMAT </w:instrText>
            </w:r>
            <w:r w:rsidRPr="00617DCC">
              <w:rPr>
                <w:rFonts w:eastAsia="Calibri" w:cstheme="minorHAnsi"/>
                <w:sz w:val="20"/>
                <w:szCs w:val="20"/>
                <w:lang w:val="en-US"/>
              </w:rPr>
            </w:r>
            <w:r w:rsidRPr="00617DCC">
              <w:rPr>
                <w:rFonts w:eastAsia="Calibri" w:cstheme="minorHAnsi"/>
                <w:sz w:val="20"/>
                <w:szCs w:val="20"/>
                <w:lang w:val="en-US"/>
              </w:rPr>
              <w:fldChar w:fldCharType="separate"/>
            </w:r>
            <w:r w:rsidR="00806025">
              <w:rPr>
                <w:rFonts w:eastAsia="Calibri" w:cstheme="minorHAnsi"/>
                <w:sz w:val="20"/>
                <w:szCs w:val="20"/>
                <w:lang w:val="en-US"/>
              </w:rPr>
              <w:t>3.38</w:t>
            </w:r>
            <w:r w:rsidRPr="00617DCC">
              <w:rPr>
                <w:rFonts w:eastAsia="Calibri" w:cstheme="minorHAnsi"/>
                <w:sz w:val="20"/>
                <w:szCs w:val="20"/>
                <w:lang w:val="en-US"/>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905B7" w14:textId="0107734C" w:rsidR="00C103CB" w:rsidRPr="00617DCC" w:rsidRDefault="00C103CB" w:rsidP="00B004FF">
            <w:pPr>
              <w:spacing w:before="0" w:after="0" w:line="276" w:lineRule="auto"/>
              <w:jc w:val="center"/>
              <w:rPr>
                <w:rFonts w:eastAsia="Calibri" w:cstheme="minorHAnsi"/>
                <w:sz w:val="20"/>
                <w:szCs w:val="20"/>
              </w:rPr>
            </w:pPr>
            <w:r w:rsidRPr="00617DCC">
              <w:rPr>
                <w:rFonts w:eastAsia="Calibri" w:cstheme="minorHAnsi"/>
                <w:sz w:val="20"/>
                <w:szCs w:val="20"/>
              </w:rPr>
              <w:t>S9.2</w:t>
            </w:r>
          </w:p>
        </w:tc>
      </w:tr>
      <w:tr w:rsidR="00073A09" w:rsidRPr="00617DCC" w14:paraId="4D543365" w14:textId="77777777" w:rsidTr="00073A09">
        <w:tc>
          <w:tcPr>
            <w:tcW w:w="5000" w:type="pct"/>
            <w:gridSpan w:val="3"/>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tcPr>
          <w:p w14:paraId="4BF14C63" w14:textId="0B9D67EA" w:rsidR="00073A09" w:rsidRPr="00E679C5" w:rsidRDefault="00073A09" w:rsidP="00B004FF">
            <w:pPr>
              <w:spacing w:before="0" w:after="0" w:line="276" w:lineRule="auto"/>
              <w:jc w:val="center"/>
              <w:rPr>
                <w:rFonts w:eastAsia="Calibri" w:cstheme="minorHAnsi"/>
                <w:sz w:val="20"/>
                <w:szCs w:val="20"/>
              </w:rPr>
            </w:pPr>
            <w:r w:rsidRPr="00E679C5">
              <w:rPr>
                <w:rFonts w:eastAsia="Calibri" w:cstheme="minorHAnsi"/>
                <w:sz w:val="20"/>
                <w:szCs w:val="20"/>
              </w:rPr>
              <w:t>Særlige cases</w:t>
            </w:r>
          </w:p>
        </w:tc>
      </w:tr>
      <w:tr w:rsidR="00C103CB" w:rsidRPr="00617DCC" w14:paraId="5C579488"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32448854" w14:textId="46498C3F"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Patienten udebliver efter orlov</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DB3A8" w14:textId="5C3B7CA9" w:rsidR="00C103CB" w:rsidRPr="00617DCC" w:rsidRDefault="00F77731"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fldChar w:fldCharType="begin"/>
            </w:r>
            <w:r w:rsidRPr="00617DCC">
              <w:rPr>
                <w:rFonts w:eastAsia="Calibri" w:cstheme="minorHAnsi"/>
                <w:sz w:val="20"/>
                <w:szCs w:val="20"/>
                <w:lang w:val="en-US"/>
              </w:rPr>
              <w:instrText xml:space="preserve"> REF _Ref71276027 \r \h </w:instrText>
            </w:r>
            <w:r w:rsidR="00617DCC">
              <w:rPr>
                <w:rFonts w:eastAsia="Calibri" w:cstheme="minorHAnsi"/>
                <w:sz w:val="20"/>
                <w:szCs w:val="20"/>
                <w:lang w:val="en-US"/>
              </w:rPr>
              <w:instrText xml:space="preserve"> \* MERGEFORMAT </w:instrText>
            </w:r>
            <w:r w:rsidRPr="00617DCC">
              <w:rPr>
                <w:rFonts w:eastAsia="Calibri" w:cstheme="minorHAnsi"/>
                <w:sz w:val="20"/>
                <w:szCs w:val="20"/>
                <w:lang w:val="en-US"/>
              </w:rPr>
            </w:r>
            <w:r w:rsidRPr="00617DCC">
              <w:rPr>
                <w:rFonts w:eastAsia="Calibri" w:cstheme="minorHAnsi"/>
                <w:sz w:val="20"/>
                <w:szCs w:val="20"/>
                <w:lang w:val="en-US"/>
              </w:rPr>
              <w:fldChar w:fldCharType="separate"/>
            </w:r>
            <w:r w:rsidR="00806025">
              <w:rPr>
                <w:rFonts w:eastAsia="Calibri" w:cstheme="minorHAnsi"/>
                <w:sz w:val="20"/>
                <w:szCs w:val="20"/>
                <w:lang w:val="en-US"/>
              </w:rPr>
              <w:t>3.39</w:t>
            </w:r>
            <w:r w:rsidRPr="00617DCC">
              <w:rPr>
                <w:rFonts w:eastAsia="Calibri" w:cstheme="minorHAnsi"/>
                <w:sz w:val="20"/>
                <w:szCs w:val="20"/>
                <w:lang w:val="en-US"/>
              </w:rPr>
              <w:fldChar w:fldCharType="end"/>
            </w:r>
            <w:r w:rsidRPr="00617DCC">
              <w:rPr>
                <w:rFonts w:eastAsia="Calibri" w:cstheme="minorHAnsi"/>
                <w:sz w:val="20"/>
                <w:szCs w:val="20"/>
                <w:lang w:val="en-US"/>
              </w:rPr>
              <w:t>-</w:t>
            </w:r>
            <w:r w:rsidRPr="00617DCC">
              <w:rPr>
                <w:rFonts w:eastAsia="Calibri" w:cstheme="minorHAnsi"/>
                <w:sz w:val="20"/>
                <w:szCs w:val="20"/>
                <w:lang w:val="en-US"/>
              </w:rPr>
              <w:fldChar w:fldCharType="begin"/>
            </w:r>
            <w:r w:rsidRPr="00617DCC">
              <w:rPr>
                <w:rFonts w:eastAsia="Calibri" w:cstheme="minorHAnsi"/>
                <w:sz w:val="20"/>
                <w:szCs w:val="20"/>
                <w:lang w:val="en-US"/>
              </w:rPr>
              <w:instrText xml:space="preserve"> REF _Ref75163560 \r \h </w:instrText>
            </w:r>
            <w:r w:rsidR="00617DCC">
              <w:rPr>
                <w:rFonts w:eastAsia="Calibri" w:cstheme="minorHAnsi"/>
                <w:sz w:val="20"/>
                <w:szCs w:val="20"/>
                <w:lang w:val="en-US"/>
              </w:rPr>
              <w:instrText xml:space="preserve"> \* MERGEFORMAT </w:instrText>
            </w:r>
            <w:r w:rsidRPr="00617DCC">
              <w:rPr>
                <w:rFonts w:eastAsia="Calibri" w:cstheme="minorHAnsi"/>
                <w:sz w:val="20"/>
                <w:szCs w:val="20"/>
                <w:lang w:val="en-US"/>
              </w:rPr>
            </w:r>
            <w:r w:rsidRPr="00617DCC">
              <w:rPr>
                <w:rFonts w:eastAsia="Calibri" w:cstheme="minorHAnsi"/>
                <w:sz w:val="20"/>
                <w:szCs w:val="20"/>
                <w:lang w:val="en-US"/>
              </w:rPr>
              <w:fldChar w:fldCharType="separate"/>
            </w:r>
            <w:r w:rsidR="00806025">
              <w:rPr>
                <w:rFonts w:eastAsia="Calibri" w:cstheme="minorHAnsi"/>
                <w:sz w:val="20"/>
                <w:szCs w:val="20"/>
                <w:lang w:val="en-US"/>
              </w:rPr>
              <w:t>3.41</w:t>
            </w:r>
            <w:r w:rsidRPr="00617DCC">
              <w:rPr>
                <w:rFonts w:eastAsia="Calibri" w:cstheme="minorHAnsi"/>
                <w:sz w:val="20"/>
                <w:szCs w:val="20"/>
                <w:lang w:val="en-US"/>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D4A49" w14:textId="56147FC9" w:rsidR="00C103CB" w:rsidRPr="00617DCC" w:rsidRDefault="00C103CB" w:rsidP="00B004FF">
            <w:pPr>
              <w:spacing w:before="0" w:after="0" w:line="276" w:lineRule="auto"/>
              <w:jc w:val="center"/>
              <w:rPr>
                <w:rFonts w:eastAsia="Calibri" w:cstheme="minorHAnsi"/>
                <w:sz w:val="20"/>
                <w:szCs w:val="20"/>
                <w:lang w:val="en-US"/>
              </w:rPr>
            </w:pPr>
            <w:r w:rsidRPr="00E679C5">
              <w:rPr>
                <w:rFonts w:eastAsia="Calibri" w:cstheme="minorHAnsi"/>
                <w:sz w:val="20"/>
                <w:szCs w:val="20"/>
              </w:rPr>
              <w:t>Patienten afsluttes</w:t>
            </w:r>
            <w:r w:rsidRPr="00617DCC">
              <w:rPr>
                <w:rFonts w:eastAsia="Calibri" w:cstheme="minorHAnsi"/>
                <w:sz w:val="20"/>
                <w:szCs w:val="20"/>
                <w:lang w:val="en-US"/>
              </w:rPr>
              <w:t xml:space="preserve"> = S3</w:t>
            </w:r>
          </w:p>
        </w:tc>
      </w:tr>
      <w:tr w:rsidR="00C103CB" w:rsidRPr="00617DCC" w14:paraId="2E7187D0"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26EA0039" w14:textId="386F71B9"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Patienten dør under orlov</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743E0" w14:textId="6696857D" w:rsidR="00C103CB" w:rsidRPr="00617DCC" w:rsidRDefault="00F77731"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fldChar w:fldCharType="begin"/>
            </w:r>
            <w:r w:rsidRPr="00617DCC">
              <w:rPr>
                <w:rFonts w:eastAsia="Calibri" w:cstheme="minorHAnsi"/>
                <w:sz w:val="20"/>
                <w:szCs w:val="20"/>
                <w:lang w:val="en-US"/>
              </w:rPr>
              <w:instrText xml:space="preserve"> REF _Ref71276086 \r \h </w:instrText>
            </w:r>
            <w:r w:rsidR="00617DCC">
              <w:rPr>
                <w:rFonts w:eastAsia="Calibri" w:cstheme="minorHAnsi"/>
                <w:sz w:val="20"/>
                <w:szCs w:val="20"/>
                <w:lang w:val="en-US"/>
              </w:rPr>
              <w:instrText xml:space="preserve"> \* MERGEFORMAT </w:instrText>
            </w:r>
            <w:r w:rsidRPr="00617DCC">
              <w:rPr>
                <w:rFonts w:eastAsia="Calibri" w:cstheme="minorHAnsi"/>
                <w:sz w:val="20"/>
                <w:szCs w:val="20"/>
                <w:lang w:val="en-US"/>
              </w:rPr>
            </w:r>
            <w:r w:rsidRPr="00617DCC">
              <w:rPr>
                <w:rFonts w:eastAsia="Calibri" w:cstheme="minorHAnsi"/>
                <w:sz w:val="20"/>
                <w:szCs w:val="20"/>
                <w:lang w:val="en-US"/>
              </w:rPr>
              <w:fldChar w:fldCharType="separate"/>
            </w:r>
            <w:r w:rsidR="00806025">
              <w:rPr>
                <w:rFonts w:eastAsia="Calibri" w:cstheme="minorHAnsi"/>
                <w:sz w:val="20"/>
                <w:szCs w:val="20"/>
                <w:lang w:val="en-US"/>
              </w:rPr>
              <w:t>3.42</w:t>
            </w:r>
            <w:r w:rsidRPr="00617DCC">
              <w:rPr>
                <w:rFonts w:eastAsia="Calibri" w:cstheme="minorHAnsi"/>
                <w:sz w:val="20"/>
                <w:szCs w:val="20"/>
                <w:lang w:val="en-US"/>
              </w:rPr>
              <w:fldChar w:fldCharType="end"/>
            </w:r>
            <w:r w:rsidRPr="00617DCC">
              <w:rPr>
                <w:rFonts w:eastAsia="Calibri" w:cstheme="minorHAnsi"/>
                <w:sz w:val="20"/>
                <w:szCs w:val="20"/>
                <w:lang w:val="en-US"/>
              </w:rPr>
              <w:t>-</w:t>
            </w:r>
            <w:r w:rsidRPr="00617DCC">
              <w:rPr>
                <w:rFonts w:eastAsia="Calibri" w:cstheme="minorHAnsi"/>
                <w:sz w:val="20"/>
                <w:szCs w:val="20"/>
                <w:lang w:val="en-US"/>
              </w:rPr>
              <w:fldChar w:fldCharType="begin"/>
            </w:r>
            <w:r w:rsidRPr="00617DCC">
              <w:rPr>
                <w:rFonts w:eastAsia="Calibri" w:cstheme="minorHAnsi"/>
                <w:sz w:val="20"/>
                <w:szCs w:val="20"/>
                <w:lang w:val="en-US"/>
              </w:rPr>
              <w:instrText xml:space="preserve"> REF _Ref75163574 \r \h </w:instrText>
            </w:r>
            <w:r w:rsidR="00617DCC">
              <w:rPr>
                <w:rFonts w:eastAsia="Calibri" w:cstheme="minorHAnsi"/>
                <w:sz w:val="20"/>
                <w:szCs w:val="20"/>
                <w:lang w:val="en-US"/>
              </w:rPr>
              <w:instrText xml:space="preserve"> \* MERGEFORMAT </w:instrText>
            </w:r>
            <w:r w:rsidRPr="00617DCC">
              <w:rPr>
                <w:rFonts w:eastAsia="Calibri" w:cstheme="minorHAnsi"/>
                <w:sz w:val="20"/>
                <w:szCs w:val="20"/>
                <w:lang w:val="en-US"/>
              </w:rPr>
            </w:r>
            <w:r w:rsidRPr="00617DCC">
              <w:rPr>
                <w:rFonts w:eastAsia="Calibri" w:cstheme="minorHAnsi"/>
                <w:sz w:val="20"/>
                <w:szCs w:val="20"/>
                <w:lang w:val="en-US"/>
              </w:rPr>
              <w:fldChar w:fldCharType="separate"/>
            </w:r>
            <w:r w:rsidR="00806025">
              <w:rPr>
                <w:rFonts w:eastAsia="Calibri" w:cstheme="minorHAnsi"/>
                <w:sz w:val="20"/>
                <w:szCs w:val="20"/>
                <w:lang w:val="en-US"/>
              </w:rPr>
              <w:t>3.44</w:t>
            </w:r>
            <w:r w:rsidRPr="00617DCC">
              <w:rPr>
                <w:rFonts w:eastAsia="Calibri" w:cstheme="minorHAnsi"/>
                <w:sz w:val="20"/>
                <w:szCs w:val="20"/>
                <w:lang w:val="en-US"/>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FBFE5" w14:textId="57D0805C" w:rsidR="00C103CB" w:rsidRPr="00617DCC" w:rsidRDefault="00C103CB"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t>S9.3</w:t>
            </w:r>
          </w:p>
        </w:tc>
      </w:tr>
      <w:tr w:rsidR="00073A09" w:rsidRPr="00617DCC" w14:paraId="01FCA43C" w14:textId="77777777" w:rsidTr="00073A09">
        <w:tc>
          <w:tcPr>
            <w:tcW w:w="5000" w:type="pct"/>
            <w:gridSpan w:val="3"/>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tcPr>
          <w:p w14:paraId="3EB7F5A3" w14:textId="37BA9975" w:rsidR="00073A09" w:rsidRPr="00E679C5" w:rsidRDefault="00073A09" w:rsidP="00B004FF">
            <w:pPr>
              <w:spacing w:before="0" w:after="0" w:line="276" w:lineRule="auto"/>
              <w:jc w:val="center"/>
              <w:rPr>
                <w:rFonts w:eastAsia="Calibri" w:cstheme="minorHAnsi"/>
                <w:sz w:val="20"/>
                <w:szCs w:val="20"/>
              </w:rPr>
            </w:pPr>
            <w:r w:rsidRPr="00E679C5">
              <w:rPr>
                <w:rFonts w:eastAsia="Calibri" w:cstheme="minorHAnsi"/>
                <w:sz w:val="20"/>
                <w:szCs w:val="20"/>
              </w:rPr>
              <w:t>Annulleringer</w:t>
            </w:r>
          </w:p>
        </w:tc>
      </w:tr>
      <w:tr w:rsidR="00C103CB" w:rsidRPr="00617DCC" w14:paraId="5A79847C"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543540ED" w14:textId="77777777"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Forkert valg/registrering af patient/cpr.nr.</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8A79B" w14:textId="4FF7350A" w:rsidR="00C103CB" w:rsidRPr="00617DCC" w:rsidRDefault="00F77731" w:rsidP="00B004FF">
            <w:pPr>
              <w:spacing w:before="0" w:after="0" w:line="276" w:lineRule="auto"/>
              <w:jc w:val="center"/>
              <w:rPr>
                <w:rFonts w:eastAsia="Calibri" w:cstheme="minorHAnsi"/>
                <w:sz w:val="20"/>
                <w:szCs w:val="20"/>
              </w:rPr>
            </w:pPr>
            <w:r w:rsidRPr="00617DCC">
              <w:rPr>
                <w:rFonts w:eastAsia="Calibri" w:cstheme="minorHAnsi"/>
                <w:sz w:val="20"/>
                <w:szCs w:val="20"/>
              </w:rPr>
              <w:fldChar w:fldCharType="begin"/>
            </w:r>
            <w:r w:rsidRPr="00617DCC">
              <w:rPr>
                <w:rFonts w:eastAsia="Calibri" w:cstheme="minorHAnsi"/>
                <w:sz w:val="20"/>
                <w:szCs w:val="20"/>
              </w:rPr>
              <w:instrText xml:space="preserve"> REF _Ref71541151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3.45</w:t>
            </w:r>
            <w:r w:rsidRPr="00617DCC">
              <w:rPr>
                <w:rFonts w:eastAsia="Calibri" w:cstheme="minorHAnsi"/>
                <w:sz w:val="20"/>
                <w:szCs w:val="20"/>
              </w:rPr>
              <w:fldChar w:fldCharType="end"/>
            </w:r>
            <w:r w:rsidRPr="00617DCC">
              <w:rPr>
                <w:rFonts w:eastAsia="Calibri" w:cstheme="minorHAnsi"/>
                <w:sz w:val="20"/>
                <w:szCs w:val="20"/>
              </w:rPr>
              <w:t>-</w:t>
            </w:r>
            <w:r w:rsidRPr="00617DCC">
              <w:rPr>
                <w:rFonts w:eastAsia="Calibri" w:cstheme="minorHAnsi"/>
                <w:sz w:val="20"/>
                <w:szCs w:val="20"/>
              </w:rPr>
              <w:fldChar w:fldCharType="begin"/>
            </w:r>
            <w:r w:rsidRPr="00617DCC">
              <w:rPr>
                <w:rFonts w:eastAsia="Calibri" w:cstheme="minorHAnsi"/>
                <w:sz w:val="20"/>
                <w:szCs w:val="20"/>
              </w:rPr>
              <w:instrText xml:space="preserve"> REF _Ref75163595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3.47</w:t>
            </w:r>
            <w:r w:rsidRPr="00617DCC">
              <w:rPr>
                <w:rFonts w:eastAsia="Calibri" w:cstheme="minorHAnsi"/>
                <w:sz w:val="20"/>
                <w:szCs w:val="20"/>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137E0" w14:textId="057B7F06" w:rsidR="00C103CB" w:rsidRPr="00617DCC" w:rsidRDefault="00C103CB"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t>AN_S1</w:t>
            </w:r>
          </w:p>
        </w:tc>
      </w:tr>
      <w:tr w:rsidR="00C103CB" w:rsidRPr="00617DCC" w14:paraId="6CBE7008"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02DC6969" w14:textId="77777777"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lastRenderedPageBreak/>
              <w:t>Forkert valg/registrering af sygehusophold</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484E2" w14:textId="12F2D2DE" w:rsidR="00C103CB" w:rsidRPr="00617DCC" w:rsidRDefault="0017781F" w:rsidP="00B004FF">
            <w:pPr>
              <w:spacing w:before="0" w:after="0" w:line="276" w:lineRule="auto"/>
              <w:jc w:val="center"/>
              <w:rPr>
                <w:rFonts w:eastAsia="Calibri" w:cstheme="minorHAnsi"/>
                <w:sz w:val="20"/>
                <w:szCs w:val="20"/>
              </w:rPr>
            </w:pPr>
            <w:r w:rsidRPr="00617DCC">
              <w:rPr>
                <w:rFonts w:eastAsia="Calibri" w:cstheme="minorHAnsi"/>
                <w:sz w:val="20"/>
                <w:szCs w:val="20"/>
              </w:rPr>
              <w:fldChar w:fldCharType="begin"/>
            </w:r>
            <w:r w:rsidRPr="00617DCC">
              <w:rPr>
                <w:rFonts w:eastAsia="Calibri" w:cstheme="minorHAnsi"/>
                <w:sz w:val="20"/>
                <w:szCs w:val="20"/>
              </w:rPr>
              <w:instrText xml:space="preserve"> REF _Ref71541164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3.48</w:t>
            </w:r>
            <w:r w:rsidRPr="00617DCC">
              <w:rPr>
                <w:rFonts w:eastAsia="Calibri" w:cstheme="minorHAnsi"/>
                <w:sz w:val="20"/>
                <w:szCs w:val="20"/>
              </w:rPr>
              <w:fldChar w:fldCharType="end"/>
            </w:r>
            <w:r w:rsidRPr="00617DCC">
              <w:rPr>
                <w:rFonts w:eastAsia="Calibri" w:cstheme="minorHAnsi"/>
                <w:sz w:val="20"/>
                <w:szCs w:val="20"/>
              </w:rPr>
              <w:t>-</w:t>
            </w:r>
            <w:r w:rsidRPr="00617DCC">
              <w:rPr>
                <w:rFonts w:eastAsia="Calibri" w:cstheme="minorHAnsi"/>
                <w:sz w:val="20"/>
                <w:szCs w:val="20"/>
              </w:rPr>
              <w:fldChar w:fldCharType="begin"/>
            </w:r>
            <w:r w:rsidRPr="00617DCC">
              <w:rPr>
                <w:rFonts w:eastAsia="Calibri" w:cstheme="minorHAnsi"/>
                <w:sz w:val="20"/>
                <w:szCs w:val="20"/>
              </w:rPr>
              <w:instrText xml:space="preserve"> REF _Ref75163612 \r \h </w:instrText>
            </w:r>
            <w:r w:rsidR="00617DCC">
              <w:rPr>
                <w:rFonts w:eastAsia="Calibri" w:cstheme="minorHAnsi"/>
                <w:sz w:val="20"/>
                <w:szCs w:val="20"/>
              </w:rPr>
              <w:instrText xml:space="preserve"> \* MERGEFORMAT </w:instrText>
            </w:r>
            <w:r w:rsidRPr="00617DCC">
              <w:rPr>
                <w:rFonts w:eastAsia="Calibri" w:cstheme="minorHAnsi"/>
                <w:sz w:val="20"/>
                <w:szCs w:val="20"/>
              </w:rPr>
            </w:r>
            <w:r w:rsidRPr="00617DCC">
              <w:rPr>
                <w:rFonts w:eastAsia="Calibri" w:cstheme="minorHAnsi"/>
                <w:sz w:val="20"/>
                <w:szCs w:val="20"/>
              </w:rPr>
              <w:fldChar w:fldCharType="separate"/>
            </w:r>
            <w:r w:rsidR="00806025">
              <w:rPr>
                <w:rFonts w:eastAsia="Calibri" w:cstheme="minorHAnsi"/>
                <w:sz w:val="20"/>
                <w:szCs w:val="20"/>
              </w:rPr>
              <w:t>3.51</w:t>
            </w:r>
            <w:r w:rsidRPr="00617DCC">
              <w:rPr>
                <w:rFonts w:eastAsia="Calibri" w:cstheme="minorHAnsi"/>
                <w:sz w:val="20"/>
                <w:szCs w:val="20"/>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3AE32" w14:textId="7DAC594F" w:rsidR="00C103CB" w:rsidRPr="00617DCC" w:rsidRDefault="00C103CB"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t>AN_S4</w:t>
            </w:r>
          </w:p>
        </w:tc>
      </w:tr>
      <w:tr w:rsidR="00073A09" w:rsidRPr="00617DCC" w14:paraId="1002548C" w14:textId="77777777" w:rsidTr="00073A09">
        <w:tc>
          <w:tcPr>
            <w:tcW w:w="5000" w:type="pct"/>
            <w:gridSpan w:val="3"/>
            <w:tcBorders>
              <w:top w:val="single" w:sz="4" w:space="0" w:color="000000"/>
              <w:left w:val="single" w:sz="4" w:space="0" w:color="000000"/>
              <w:bottom w:val="single" w:sz="4" w:space="0" w:color="000000"/>
              <w:right w:val="single" w:sz="4" w:space="0" w:color="000000"/>
            </w:tcBorders>
            <w:shd w:val="clear" w:color="auto" w:fill="BDD6EE"/>
            <w:tcMar>
              <w:top w:w="0" w:type="dxa"/>
              <w:left w:w="108" w:type="dxa"/>
              <w:bottom w:w="0" w:type="dxa"/>
              <w:right w:w="108" w:type="dxa"/>
            </w:tcMar>
          </w:tcPr>
          <w:p w14:paraId="11B89C98" w14:textId="0053F253" w:rsidR="00073A09" w:rsidRPr="00E679C5" w:rsidRDefault="00073A09" w:rsidP="00B004FF">
            <w:pPr>
              <w:spacing w:before="0" w:after="0" w:line="276" w:lineRule="auto"/>
              <w:jc w:val="center"/>
              <w:rPr>
                <w:rFonts w:eastAsia="Calibri" w:cstheme="minorHAnsi"/>
                <w:sz w:val="20"/>
                <w:szCs w:val="20"/>
              </w:rPr>
            </w:pPr>
            <w:r w:rsidRPr="00E679C5">
              <w:rPr>
                <w:rFonts w:eastAsia="Calibri" w:cstheme="minorHAnsi"/>
                <w:sz w:val="20"/>
                <w:szCs w:val="20"/>
              </w:rPr>
              <w:t>Rettelser</w:t>
            </w:r>
          </w:p>
        </w:tc>
      </w:tr>
      <w:tr w:rsidR="00C103CB" w:rsidRPr="00617DCC" w14:paraId="4DFADE96"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44723841" w14:textId="77777777"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Rettelse til tidspunkt</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C3DC3" w14:textId="1315BAF7" w:rsidR="00C103CB" w:rsidRPr="00617DCC" w:rsidRDefault="0017781F"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fldChar w:fldCharType="begin"/>
            </w:r>
            <w:r w:rsidRPr="00617DCC">
              <w:rPr>
                <w:rFonts w:eastAsia="Calibri" w:cstheme="minorHAnsi"/>
                <w:sz w:val="20"/>
                <w:szCs w:val="20"/>
                <w:lang w:val="en-US"/>
              </w:rPr>
              <w:instrText xml:space="preserve"> REF _Ref71541196 \r \h </w:instrText>
            </w:r>
            <w:r w:rsidR="00617DCC">
              <w:rPr>
                <w:rFonts w:eastAsia="Calibri" w:cstheme="minorHAnsi"/>
                <w:sz w:val="20"/>
                <w:szCs w:val="20"/>
                <w:lang w:val="en-US"/>
              </w:rPr>
              <w:instrText xml:space="preserve"> \* MERGEFORMAT </w:instrText>
            </w:r>
            <w:r w:rsidRPr="00617DCC">
              <w:rPr>
                <w:rFonts w:eastAsia="Calibri" w:cstheme="minorHAnsi"/>
                <w:sz w:val="20"/>
                <w:szCs w:val="20"/>
                <w:lang w:val="en-US"/>
              </w:rPr>
            </w:r>
            <w:r w:rsidRPr="00617DCC">
              <w:rPr>
                <w:rFonts w:eastAsia="Calibri" w:cstheme="minorHAnsi"/>
                <w:sz w:val="20"/>
                <w:szCs w:val="20"/>
                <w:lang w:val="en-US"/>
              </w:rPr>
              <w:fldChar w:fldCharType="separate"/>
            </w:r>
            <w:r w:rsidR="00806025">
              <w:rPr>
                <w:rFonts w:eastAsia="Calibri" w:cstheme="minorHAnsi"/>
                <w:sz w:val="20"/>
                <w:szCs w:val="20"/>
                <w:lang w:val="en-US"/>
              </w:rPr>
              <w:t>3.52</w:t>
            </w:r>
            <w:r w:rsidRPr="00617DCC">
              <w:rPr>
                <w:rFonts w:eastAsia="Calibri" w:cstheme="minorHAnsi"/>
                <w:sz w:val="20"/>
                <w:szCs w:val="20"/>
                <w:lang w:val="en-US"/>
              </w:rPr>
              <w:fldChar w:fldCharType="end"/>
            </w:r>
            <w:r w:rsidRPr="00617DCC">
              <w:rPr>
                <w:rFonts w:eastAsia="Calibri" w:cstheme="minorHAnsi"/>
                <w:sz w:val="20"/>
                <w:szCs w:val="20"/>
                <w:lang w:val="en-US"/>
              </w:rPr>
              <w:t>-</w:t>
            </w:r>
            <w:r w:rsidRPr="00617DCC">
              <w:rPr>
                <w:rFonts w:eastAsia="Calibri" w:cstheme="minorHAnsi"/>
                <w:sz w:val="20"/>
                <w:szCs w:val="20"/>
                <w:lang w:val="en-US"/>
              </w:rPr>
              <w:fldChar w:fldCharType="begin"/>
            </w:r>
            <w:r w:rsidRPr="00617DCC">
              <w:rPr>
                <w:rFonts w:eastAsia="Calibri" w:cstheme="minorHAnsi"/>
                <w:sz w:val="20"/>
                <w:szCs w:val="20"/>
                <w:lang w:val="en-US"/>
              </w:rPr>
              <w:instrText xml:space="preserve"> REF _Ref75163627 \r \h </w:instrText>
            </w:r>
            <w:r w:rsidR="00617DCC">
              <w:rPr>
                <w:rFonts w:eastAsia="Calibri" w:cstheme="minorHAnsi"/>
                <w:sz w:val="20"/>
                <w:szCs w:val="20"/>
                <w:lang w:val="en-US"/>
              </w:rPr>
              <w:instrText xml:space="preserve"> \* MERGEFORMAT </w:instrText>
            </w:r>
            <w:r w:rsidRPr="00617DCC">
              <w:rPr>
                <w:rFonts w:eastAsia="Calibri" w:cstheme="minorHAnsi"/>
                <w:sz w:val="20"/>
                <w:szCs w:val="20"/>
                <w:lang w:val="en-US"/>
              </w:rPr>
            </w:r>
            <w:r w:rsidRPr="00617DCC">
              <w:rPr>
                <w:rFonts w:eastAsia="Calibri" w:cstheme="minorHAnsi"/>
                <w:sz w:val="20"/>
                <w:szCs w:val="20"/>
                <w:lang w:val="en-US"/>
              </w:rPr>
              <w:fldChar w:fldCharType="separate"/>
            </w:r>
            <w:r w:rsidR="00806025">
              <w:rPr>
                <w:rFonts w:eastAsia="Calibri" w:cstheme="minorHAnsi"/>
                <w:sz w:val="20"/>
                <w:szCs w:val="20"/>
                <w:lang w:val="en-US"/>
              </w:rPr>
              <w:t>3.55</w:t>
            </w:r>
            <w:r w:rsidRPr="00617DCC">
              <w:rPr>
                <w:rFonts w:eastAsia="Calibri" w:cstheme="minorHAnsi"/>
                <w:sz w:val="20"/>
                <w:szCs w:val="20"/>
                <w:lang w:val="en-US"/>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E5C61" w14:textId="7F252408" w:rsidR="00C103CB" w:rsidRPr="00617DCC" w:rsidRDefault="00C103CB"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t>RE_S1</w:t>
            </w:r>
          </w:p>
        </w:tc>
      </w:tr>
      <w:tr w:rsidR="00C103CB" w:rsidRPr="00617DCC" w14:paraId="2D8966FC" w14:textId="77777777" w:rsidTr="00073A09">
        <w:tc>
          <w:tcPr>
            <w:tcW w:w="2919" w:type="pct"/>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14:paraId="2C3A0952" w14:textId="77777777" w:rsidR="00C103CB" w:rsidRPr="00E679C5" w:rsidRDefault="00C103CB" w:rsidP="00B004FF">
            <w:pPr>
              <w:spacing w:before="0" w:after="0" w:line="276" w:lineRule="auto"/>
              <w:rPr>
                <w:rFonts w:eastAsia="Calibri" w:cstheme="minorHAnsi"/>
                <w:sz w:val="20"/>
                <w:szCs w:val="20"/>
              </w:rPr>
            </w:pPr>
            <w:r w:rsidRPr="00E679C5">
              <w:rPr>
                <w:rFonts w:eastAsia="Calibri" w:cstheme="minorHAnsi"/>
                <w:sz w:val="20"/>
                <w:szCs w:val="20"/>
              </w:rPr>
              <w:t>Rettelse til sygehusafdeling</w:t>
            </w:r>
          </w:p>
        </w:tc>
        <w:tc>
          <w:tcPr>
            <w:tcW w:w="97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446AF" w14:textId="0F416378" w:rsidR="00C103CB" w:rsidRPr="00617DCC" w:rsidRDefault="008942ED"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fldChar w:fldCharType="begin"/>
            </w:r>
            <w:r w:rsidRPr="00617DCC">
              <w:rPr>
                <w:rFonts w:eastAsia="Calibri" w:cstheme="minorHAnsi"/>
                <w:sz w:val="20"/>
                <w:szCs w:val="20"/>
                <w:lang w:val="en-US"/>
              </w:rPr>
              <w:instrText xml:space="preserve"> REF _Ref71541211 \r \h </w:instrText>
            </w:r>
            <w:r w:rsidR="00617DCC">
              <w:rPr>
                <w:rFonts w:eastAsia="Calibri" w:cstheme="minorHAnsi"/>
                <w:sz w:val="20"/>
                <w:szCs w:val="20"/>
                <w:lang w:val="en-US"/>
              </w:rPr>
              <w:instrText xml:space="preserve"> \* MERGEFORMAT </w:instrText>
            </w:r>
            <w:r w:rsidRPr="00617DCC">
              <w:rPr>
                <w:rFonts w:eastAsia="Calibri" w:cstheme="minorHAnsi"/>
                <w:sz w:val="20"/>
                <w:szCs w:val="20"/>
                <w:lang w:val="en-US"/>
              </w:rPr>
            </w:r>
            <w:r w:rsidRPr="00617DCC">
              <w:rPr>
                <w:rFonts w:eastAsia="Calibri" w:cstheme="minorHAnsi"/>
                <w:sz w:val="20"/>
                <w:szCs w:val="20"/>
                <w:lang w:val="en-US"/>
              </w:rPr>
              <w:fldChar w:fldCharType="separate"/>
            </w:r>
            <w:r w:rsidR="00806025">
              <w:rPr>
                <w:rFonts w:eastAsia="Calibri" w:cstheme="minorHAnsi"/>
                <w:sz w:val="20"/>
                <w:szCs w:val="20"/>
                <w:lang w:val="en-US"/>
              </w:rPr>
              <w:t>3.56</w:t>
            </w:r>
            <w:r w:rsidRPr="00617DCC">
              <w:rPr>
                <w:rFonts w:eastAsia="Calibri" w:cstheme="minorHAnsi"/>
                <w:sz w:val="20"/>
                <w:szCs w:val="20"/>
                <w:lang w:val="en-US"/>
              </w:rPr>
              <w:fldChar w:fldCharType="end"/>
            </w:r>
            <w:r w:rsidRPr="00617DCC">
              <w:rPr>
                <w:rFonts w:eastAsia="Calibri" w:cstheme="minorHAnsi"/>
                <w:sz w:val="20"/>
                <w:szCs w:val="20"/>
                <w:lang w:val="en-US"/>
              </w:rPr>
              <w:t>-</w:t>
            </w:r>
            <w:r w:rsidRPr="00617DCC">
              <w:rPr>
                <w:rFonts w:eastAsia="Calibri" w:cstheme="minorHAnsi"/>
                <w:sz w:val="20"/>
                <w:szCs w:val="20"/>
                <w:lang w:val="en-US"/>
              </w:rPr>
              <w:fldChar w:fldCharType="begin"/>
            </w:r>
            <w:r w:rsidRPr="00617DCC">
              <w:rPr>
                <w:rFonts w:eastAsia="Calibri" w:cstheme="minorHAnsi"/>
                <w:sz w:val="20"/>
                <w:szCs w:val="20"/>
                <w:lang w:val="en-US"/>
              </w:rPr>
              <w:instrText xml:space="preserve"> REF _Ref62814068 \r \h </w:instrText>
            </w:r>
            <w:r w:rsidR="00617DCC">
              <w:rPr>
                <w:rFonts w:eastAsia="Calibri" w:cstheme="minorHAnsi"/>
                <w:sz w:val="20"/>
                <w:szCs w:val="20"/>
                <w:lang w:val="en-US"/>
              </w:rPr>
              <w:instrText xml:space="preserve"> \* MERGEFORMAT </w:instrText>
            </w:r>
            <w:r w:rsidRPr="00617DCC">
              <w:rPr>
                <w:rFonts w:eastAsia="Calibri" w:cstheme="minorHAnsi"/>
                <w:sz w:val="20"/>
                <w:szCs w:val="20"/>
                <w:lang w:val="en-US"/>
              </w:rPr>
            </w:r>
            <w:r w:rsidRPr="00617DCC">
              <w:rPr>
                <w:rFonts w:eastAsia="Calibri" w:cstheme="minorHAnsi"/>
                <w:sz w:val="20"/>
                <w:szCs w:val="20"/>
                <w:lang w:val="en-US"/>
              </w:rPr>
              <w:fldChar w:fldCharType="separate"/>
            </w:r>
            <w:r w:rsidR="00806025">
              <w:rPr>
                <w:rFonts w:eastAsia="Calibri" w:cstheme="minorHAnsi"/>
                <w:sz w:val="20"/>
                <w:szCs w:val="20"/>
                <w:lang w:val="en-US"/>
              </w:rPr>
              <w:t>3.59</w:t>
            </w:r>
            <w:r w:rsidRPr="00617DCC">
              <w:rPr>
                <w:rFonts w:eastAsia="Calibri" w:cstheme="minorHAnsi"/>
                <w:sz w:val="20"/>
                <w:szCs w:val="20"/>
                <w:lang w:val="en-US"/>
              </w:rPr>
              <w:fldChar w:fldCharType="end"/>
            </w:r>
          </w:p>
        </w:tc>
        <w:tc>
          <w:tcPr>
            <w:tcW w:w="110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2A22E5" w14:textId="3710F83F" w:rsidR="00C103CB" w:rsidRPr="00617DCC" w:rsidRDefault="00C103CB" w:rsidP="00B004FF">
            <w:pPr>
              <w:spacing w:before="0" w:after="0" w:line="276" w:lineRule="auto"/>
              <w:jc w:val="center"/>
              <w:rPr>
                <w:rFonts w:eastAsia="Calibri" w:cstheme="minorHAnsi"/>
                <w:sz w:val="20"/>
                <w:szCs w:val="20"/>
                <w:lang w:val="en-US"/>
              </w:rPr>
            </w:pPr>
            <w:r w:rsidRPr="00617DCC">
              <w:rPr>
                <w:rFonts w:eastAsia="Calibri" w:cstheme="minorHAnsi"/>
                <w:sz w:val="20"/>
                <w:szCs w:val="20"/>
                <w:lang w:val="en-US"/>
              </w:rPr>
              <w:t>RE_S1</w:t>
            </w:r>
          </w:p>
        </w:tc>
      </w:tr>
    </w:tbl>
    <w:p w14:paraId="25CCB9F0" w14:textId="77777777" w:rsidR="005054E8" w:rsidRPr="005054E8" w:rsidRDefault="005054E8" w:rsidP="005054E8">
      <w:pPr>
        <w:spacing w:before="0" w:after="0"/>
        <w:rPr>
          <w:rFonts w:eastAsia="Calibri"/>
          <w:lang w:eastAsia="de-DE"/>
        </w:rPr>
      </w:pPr>
    </w:p>
    <w:p w14:paraId="570F935C" w14:textId="49D1342F" w:rsidR="008005A5" w:rsidRPr="008005A5" w:rsidRDefault="008005A5" w:rsidP="005054E8">
      <w:pPr>
        <w:rPr>
          <w:rFonts w:eastAsia="Calibri"/>
          <w:lang w:eastAsia="de-DE"/>
        </w:rPr>
      </w:pPr>
      <w:bookmarkStart w:id="47" w:name="_Hlk62807559"/>
      <w:r>
        <w:rPr>
          <w:rFonts w:eastAsia="Calibri"/>
          <w:lang w:eastAsia="de-DE"/>
        </w:rPr>
        <w:br w:type="page"/>
      </w:r>
      <w:bookmarkEnd w:id="47"/>
    </w:p>
    <w:p w14:paraId="22BFD349" w14:textId="77777777" w:rsidR="008005A5" w:rsidRDefault="008005A5" w:rsidP="00AC7AB2">
      <w:pPr>
        <w:rPr>
          <w:rFonts w:eastAsia="Calibri" w:cstheme="minorHAnsi"/>
          <w:lang w:eastAsia="de-DE"/>
        </w:rPr>
      </w:pPr>
    </w:p>
    <w:p w14:paraId="6201DB59" w14:textId="14DDC8D6" w:rsidR="00AC7AB2" w:rsidRDefault="00AC7AB2" w:rsidP="00B01FDD">
      <w:pPr>
        <w:pBdr>
          <w:top w:val="single" w:sz="18" w:space="1" w:color="27587B"/>
        </w:pBdr>
        <w:shd w:val="clear" w:color="auto" w:fill="CADEE5"/>
        <w:tabs>
          <w:tab w:val="left" w:pos="85"/>
        </w:tabs>
        <w:spacing w:after="0"/>
        <w:ind w:left="851" w:right="113" w:hanging="851"/>
        <w:rPr>
          <w:rFonts w:cstheme="minorBidi"/>
          <w:i/>
        </w:rPr>
      </w:pPr>
      <w:r>
        <w:rPr>
          <w:rStyle w:val="Strk"/>
        </w:rPr>
        <w:tab/>
      </w:r>
      <w:r w:rsidRPr="00770B67">
        <w:rPr>
          <w:rStyle w:val="Strk"/>
        </w:rPr>
        <w:t>OBS!</w:t>
      </w:r>
      <w:r w:rsidR="6444DCF9" w:rsidRPr="00770B67">
        <w:rPr>
          <w:rStyle w:val="Strk"/>
        </w:rPr>
        <w:t xml:space="preserve"> </w:t>
      </w:r>
      <w:r>
        <w:rPr>
          <w:rFonts w:cstheme="minorHAnsi"/>
        </w:rPr>
        <w:tab/>
      </w:r>
      <w:r w:rsidRPr="67DB68C5">
        <w:rPr>
          <w:rFonts w:cstheme="minorBidi"/>
        </w:rPr>
        <w:t>Dokumenter nedenstående gennemførsel ved løbende skærmdumps eller kopi af filer.</w:t>
      </w:r>
      <w:r>
        <w:rPr>
          <w:rFonts w:cstheme="minorHAnsi"/>
        </w:rPr>
        <w:br/>
      </w:r>
      <w:r w:rsidRPr="67DB68C5">
        <w:rPr>
          <w:rFonts w:cstheme="minorBidi"/>
        </w:rPr>
        <w:t xml:space="preserve">Navngiv filer med standardtype samt det step de repræsenterer: </w:t>
      </w:r>
      <w:r w:rsidR="00B01FDD" w:rsidRPr="67DB68C5">
        <w:rPr>
          <w:rFonts w:cstheme="minorBidi"/>
          <w:b/>
          <w:i/>
        </w:rPr>
        <w:t>&lt;standard type&gt;_</w:t>
      </w:r>
      <w:r w:rsidR="00212E75">
        <w:rPr>
          <w:rFonts w:cstheme="minorBidi"/>
          <w:b/>
          <w:i/>
        </w:rPr>
        <w:t>S_</w:t>
      </w:r>
      <w:r w:rsidR="00B01FDD" w:rsidRPr="67DB68C5">
        <w:rPr>
          <w:rFonts w:cstheme="minorBidi"/>
          <w:b/>
          <w:i/>
        </w:rPr>
        <w:t>&lt;test step&gt;_&lt;fortløbende bogstav&gt;</w:t>
      </w:r>
      <w:r w:rsidR="00B01FDD" w:rsidRPr="67DB68C5">
        <w:rPr>
          <w:rFonts w:eastAsia="Calibri" w:cstheme="minorBidi"/>
          <w:b/>
          <w:i/>
          <w:lang w:eastAsia="de-DE"/>
        </w:rPr>
        <w:t>.xml</w:t>
      </w:r>
    </w:p>
    <w:p w14:paraId="7C48C709" w14:textId="77777777" w:rsidR="00AC7AB2" w:rsidRPr="00880A0C" w:rsidRDefault="00AC7AB2" w:rsidP="00AC7AB2">
      <w:pPr>
        <w:pBdr>
          <w:top w:val="single" w:sz="18" w:space="1" w:color="27587B"/>
        </w:pBdr>
        <w:shd w:val="clear" w:color="auto" w:fill="CADEE5"/>
        <w:spacing w:after="0"/>
        <w:ind w:left="851" w:right="113" w:hanging="851"/>
        <w:rPr>
          <w:rFonts w:cstheme="minorHAnsi"/>
          <w:i/>
          <w:iCs/>
        </w:rPr>
      </w:pPr>
      <w:r>
        <w:rPr>
          <w:rStyle w:val="Strk"/>
        </w:rPr>
        <w:tab/>
      </w:r>
      <w:r>
        <w:rPr>
          <w:rFonts w:cstheme="minorHAnsi"/>
        </w:rPr>
        <w:t>S</w:t>
      </w:r>
      <w:r w:rsidRPr="00DF591E">
        <w:rPr>
          <w:rFonts w:cstheme="minorHAnsi"/>
        </w:rPr>
        <w:t>end dem på mail til relevant kontakt hos MedCom.</w:t>
      </w:r>
    </w:p>
    <w:p w14:paraId="0F089F15" w14:textId="77CBA99C" w:rsidR="004D3482" w:rsidRDefault="004D3482" w:rsidP="00EE768B">
      <w:pPr>
        <w:rPr>
          <w:rFonts w:eastAsia="Calibri" w:cstheme="minorHAnsi"/>
          <w:lang w:eastAsia="de-DE"/>
        </w:rPr>
      </w:pPr>
    </w:p>
    <w:tbl>
      <w:tblPr>
        <w:tblStyle w:val="Tabel-Gitter"/>
        <w:tblW w:w="5000" w:type="pct"/>
        <w:tblLayout w:type="fixed"/>
        <w:tblLook w:val="04A0" w:firstRow="1" w:lastRow="0" w:firstColumn="1" w:lastColumn="0" w:noHBand="0" w:noVBand="1"/>
      </w:tblPr>
      <w:tblGrid>
        <w:gridCol w:w="729"/>
        <w:gridCol w:w="4150"/>
        <w:gridCol w:w="2184"/>
        <w:gridCol w:w="3279"/>
        <w:gridCol w:w="3055"/>
        <w:gridCol w:w="1165"/>
      </w:tblGrid>
      <w:tr w:rsidR="0023433D" w:rsidRPr="00DF591E" w14:paraId="3C932006" w14:textId="77777777" w:rsidTr="008005A5">
        <w:trPr>
          <w:tblHeader/>
        </w:trPr>
        <w:tc>
          <w:tcPr>
            <w:tcW w:w="250" w:type="pct"/>
            <w:shd w:val="clear" w:color="auto" w:fill="315A7A"/>
            <w:vAlign w:val="center"/>
          </w:tcPr>
          <w:p w14:paraId="58CB9104" w14:textId="77777777" w:rsidR="0023433D" w:rsidRPr="00DF591E" w:rsidRDefault="0023433D" w:rsidP="008005A5">
            <w:pPr>
              <w:spacing w:after="0"/>
              <w:rPr>
                <w:rFonts w:cstheme="minorHAnsi"/>
                <w:b/>
                <w:bCs/>
                <w:color w:val="FFFFFF" w:themeColor="background1"/>
              </w:rPr>
            </w:pPr>
            <w:bookmarkStart w:id="48" w:name="_Hlk62807664"/>
            <w:r w:rsidRPr="00DF591E">
              <w:rPr>
                <w:rFonts w:cstheme="minorHAnsi"/>
                <w:b/>
                <w:bCs/>
                <w:color w:val="FFFFFF" w:themeColor="background1"/>
              </w:rPr>
              <w:t>Step</w:t>
            </w:r>
          </w:p>
        </w:tc>
        <w:tc>
          <w:tcPr>
            <w:tcW w:w="1425" w:type="pct"/>
            <w:shd w:val="clear" w:color="auto" w:fill="315A7A"/>
            <w:vAlign w:val="center"/>
          </w:tcPr>
          <w:p w14:paraId="14871CA0" w14:textId="18F92226" w:rsidR="0023433D" w:rsidRPr="00DF591E" w:rsidRDefault="00212E75" w:rsidP="008005A5">
            <w:pPr>
              <w:spacing w:after="0"/>
              <w:rPr>
                <w:rFonts w:cstheme="minorHAnsi"/>
                <w:b/>
                <w:bCs/>
                <w:color w:val="FFFFFF" w:themeColor="background1"/>
              </w:rPr>
            </w:pPr>
            <w:r>
              <w:rPr>
                <w:rFonts w:cstheme="minorHAnsi"/>
                <w:b/>
                <w:bCs/>
                <w:color w:val="FFFFFF" w:themeColor="background1"/>
              </w:rPr>
              <w:t>Handling</w:t>
            </w:r>
          </w:p>
        </w:tc>
        <w:tc>
          <w:tcPr>
            <w:tcW w:w="750" w:type="pct"/>
            <w:shd w:val="clear" w:color="auto" w:fill="315A7A"/>
            <w:vAlign w:val="center"/>
          </w:tcPr>
          <w:p w14:paraId="1E61D542" w14:textId="0A1D5C19" w:rsidR="0023433D" w:rsidRPr="00DF591E" w:rsidRDefault="00212E75" w:rsidP="008005A5">
            <w:pPr>
              <w:spacing w:after="0"/>
              <w:rPr>
                <w:rFonts w:cstheme="minorHAnsi"/>
                <w:b/>
                <w:bCs/>
                <w:color w:val="FFFFFF" w:themeColor="background1"/>
              </w:rPr>
            </w:pPr>
            <w:r>
              <w:rPr>
                <w:rFonts w:cstheme="minorHAnsi"/>
                <w:b/>
                <w:bCs/>
                <w:color w:val="FFFFFF" w:themeColor="background1"/>
              </w:rPr>
              <w:t>Testdata/testperson</w:t>
            </w:r>
          </w:p>
        </w:tc>
        <w:tc>
          <w:tcPr>
            <w:tcW w:w="1126" w:type="pct"/>
            <w:shd w:val="clear" w:color="auto" w:fill="315A7A"/>
            <w:vAlign w:val="center"/>
          </w:tcPr>
          <w:p w14:paraId="2A3F021F" w14:textId="77777777" w:rsidR="0023433D" w:rsidRPr="00DF591E" w:rsidRDefault="0023433D" w:rsidP="008005A5">
            <w:pPr>
              <w:spacing w:after="0"/>
              <w:rPr>
                <w:rFonts w:cstheme="minorHAnsi"/>
                <w:b/>
                <w:bCs/>
                <w:color w:val="FFFFFF" w:themeColor="background1"/>
              </w:rPr>
            </w:pPr>
            <w:r w:rsidRPr="00DF591E">
              <w:rPr>
                <w:rFonts w:cstheme="minorHAnsi"/>
                <w:b/>
                <w:bCs/>
                <w:color w:val="FFFFFF" w:themeColor="background1"/>
              </w:rPr>
              <w:t>Forventet resultat</w:t>
            </w:r>
          </w:p>
        </w:tc>
        <w:tc>
          <w:tcPr>
            <w:tcW w:w="1049" w:type="pct"/>
            <w:shd w:val="clear" w:color="auto" w:fill="315A7A"/>
            <w:vAlign w:val="center"/>
          </w:tcPr>
          <w:p w14:paraId="4E411B21" w14:textId="77777777" w:rsidR="0023433D" w:rsidRPr="00DF591E" w:rsidRDefault="0023433D" w:rsidP="008005A5">
            <w:pPr>
              <w:spacing w:after="0"/>
              <w:rPr>
                <w:rFonts w:cstheme="minorHAnsi"/>
                <w:b/>
                <w:bCs/>
                <w:color w:val="FFFFFF" w:themeColor="background1"/>
              </w:rPr>
            </w:pPr>
            <w:r w:rsidRPr="00DF591E">
              <w:rPr>
                <w:rFonts w:cstheme="minorHAnsi"/>
                <w:b/>
                <w:bCs/>
                <w:color w:val="FFFFFF" w:themeColor="background1"/>
              </w:rPr>
              <w:t>Aktuelt resultat</w:t>
            </w:r>
          </w:p>
        </w:tc>
        <w:tc>
          <w:tcPr>
            <w:tcW w:w="400" w:type="pct"/>
            <w:shd w:val="clear" w:color="auto" w:fill="315A7A"/>
            <w:vAlign w:val="center"/>
          </w:tcPr>
          <w:p w14:paraId="32BA9FD9" w14:textId="77777777" w:rsidR="0023433D" w:rsidRPr="00DF591E" w:rsidRDefault="0023433D" w:rsidP="008005A5">
            <w:pPr>
              <w:spacing w:after="0"/>
              <w:rPr>
                <w:rFonts w:cstheme="minorHAnsi"/>
                <w:b/>
                <w:bCs/>
                <w:color w:val="FFFFFF" w:themeColor="background1"/>
              </w:rPr>
            </w:pPr>
            <w:r>
              <w:rPr>
                <w:rFonts w:cstheme="minorHAnsi"/>
                <w:b/>
                <w:bCs/>
                <w:color w:val="FFFFFF" w:themeColor="background1"/>
              </w:rPr>
              <w:t>MedCom vurdering</w:t>
            </w:r>
          </w:p>
        </w:tc>
      </w:tr>
      <w:tr w:rsidR="008005A5" w:rsidRPr="00DF591E" w14:paraId="2E26050E" w14:textId="77777777" w:rsidTr="0073368A">
        <w:tc>
          <w:tcPr>
            <w:tcW w:w="5000" w:type="pct"/>
            <w:gridSpan w:val="6"/>
            <w:shd w:val="clear" w:color="auto" w:fill="DBE5F1" w:themeFill="accent1" w:themeFillTint="33"/>
          </w:tcPr>
          <w:p w14:paraId="2A9B7FB9" w14:textId="1CA682F2" w:rsidR="002C7D7F" w:rsidRPr="00244AF8" w:rsidRDefault="002C7D7F" w:rsidP="002C7D7F">
            <w:pPr>
              <w:spacing w:after="0"/>
              <w:jc w:val="center"/>
              <w:rPr>
                <w:rFonts w:cstheme="minorHAnsi"/>
                <w:b/>
                <w:bCs/>
                <w:color w:val="56AB45"/>
                <w:u w:val="single"/>
              </w:rPr>
            </w:pPr>
            <w:r w:rsidRPr="00244AF8">
              <w:rPr>
                <w:rFonts w:cstheme="minorHAnsi"/>
                <w:b/>
                <w:bCs/>
                <w:color w:val="56AB45"/>
                <w:u w:val="single"/>
              </w:rPr>
              <w:t xml:space="preserve">Use case </w:t>
            </w:r>
            <w:r>
              <w:rPr>
                <w:rFonts w:cstheme="minorHAnsi"/>
                <w:b/>
                <w:bCs/>
                <w:color w:val="56AB45"/>
                <w:u w:val="single"/>
              </w:rPr>
              <w:t>S</w:t>
            </w:r>
            <w:r w:rsidRPr="00244AF8">
              <w:rPr>
                <w:rFonts w:cstheme="minorHAnsi"/>
                <w:b/>
                <w:bCs/>
                <w:color w:val="56AB45"/>
                <w:u w:val="single"/>
              </w:rPr>
              <w:t>2</w:t>
            </w:r>
          </w:p>
          <w:p w14:paraId="7685531C" w14:textId="5A00B173" w:rsidR="002C7D7F" w:rsidRPr="00704FAD" w:rsidRDefault="008005A5" w:rsidP="008005A5">
            <w:pPr>
              <w:spacing w:after="0"/>
              <w:jc w:val="center"/>
              <w:rPr>
                <w:rFonts w:cstheme="minorHAnsi"/>
                <w:b/>
                <w:bCs/>
              </w:rPr>
            </w:pPr>
            <w:r w:rsidRPr="00704FAD">
              <w:rPr>
                <w:rFonts w:cstheme="minorHAnsi"/>
                <w:b/>
                <w:bCs/>
              </w:rPr>
              <w:t xml:space="preserve">Advisering om </w:t>
            </w:r>
            <w:r w:rsidR="002C7D7F" w:rsidRPr="00704FAD">
              <w:rPr>
                <w:rFonts w:cstheme="minorHAnsi"/>
                <w:b/>
                <w:bCs/>
              </w:rPr>
              <w:t xml:space="preserve">start af sygehusophold </w:t>
            </w:r>
          </w:p>
          <w:p w14:paraId="7A69210E" w14:textId="663AA7AB" w:rsidR="008005A5" w:rsidRPr="00704FAD" w:rsidRDefault="002C7D7F" w:rsidP="008005A5">
            <w:pPr>
              <w:spacing w:after="0"/>
              <w:jc w:val="center"/>
              <w:rPr>
                <w:rFonts w:cstheme="minorHAnsi"/>
              </w:rPr>
            </w:pPr>
            <w:r w:rsidRPr="00704FAD">
              <w:rPr>
                <w:rFonts w:cstheme="minorHAnsi"/>
              </w:rPr>
              <w:t>A</w:t>
            </w:r>
            <w:r w:rsidR="008005A5" w:rsidRPr="00704FAD">
              <w:rPr>
                <w:rFonts w:cstheme="minorHAnsi"/>
              </w:rPr>
              <w:t>kut ambulant ophold</w:t>
            </w:r>
            <w:r w:rsidRPr="00704FAD">
              <w:rPr>
                <w:rFonts w:cstheme="minorHAnsi"/>
              </w:rPr>
              <w:t xml:space="preserve"> på sygehuset</w:t>
            </w:r>
          </w:p>
        </w:tc>
      </w:tr>
      <w:tr w:rsidR="008005A5" w:rsidRPr="00DF591E" w14:paraId="75C1BAD5" w14:textId="77777777" w:rsidTr="008005A5">
        <w:tc>
          <w:tcPr>
            <w:tcW w:w="250" w:type="pct"/>
          </w:tcPr>
          <w:p w14:paraId="1BB02150" w14:textId="77777777" w:rsidR="008005A5" w:rsidRPr="00E11FE4" w:rsidRDefault="008005A5" w:rsidP="008005A5">
            <w:pPr>
              <w:pStyle w:val="Listeafsnit"/>
              <w:numPr>
                <w:ilvl w:val="0"/>
                <w:numId w:val="6"/>
              </w:numPr>
              <w:ind w:left="0" w:hanging="11"/>
              <w:rPr>
                <w:rFonts w:eastAsia="Calibri" w:cstheme="minorHAnsi"/>
                <w:iCs/>
                <w:lang w:eastAsia="de-DE"/>
              </w:rPr>
            </w:pPr>
            <w:bookmarkStart w:id="49" w:name="_Ref72325643"/>
          </w:p>
        </w:tc>
        <w:bookmarkEnd w:id="49"/>
        <w:tc>
          <w:tcPr>
            <w:tcW w:w="1425" w:type="pct"/>
          </w:tcPr>
          <w:p w14:paraId="0C8198DF" w14:textId="27284D0C" w:rsidR="008005A5" w:rsidRDefault="00880860" w:rsidP="008005A5">
            <w:r>
              <w:t xml:space="preserve">Vælg en </w:t>
            </w:r>
            <w:r w:rsidR="00C173CE">
              <w:t>test</w:t>
            </w:r>
            <w:r>
              <w:t>patient</w:t>
            </w:r>
            <w:r w:rsidR="00C04924">
              <w:t xml:space="preserve"> og</w:t>
            </w:r>
            <w:r>
              <w:t xml:space="preserve"> </w:t>
            </w:r>
            <w:r w:rsidR="004A794A">
              <w:t>registrér patienten som fremmødt på akut ambulant afsnit</w:t>
            </w:r>
            <w:r w:rsidR="00C04924">
              <w:t>.</w:t>
            </w:r>
          </w:p>
          <w:p w14:paraId="6F08495D" w14:textId="77777777" w:rsidR="004A794A" w:rsidRDefault="004A794A" w:rsidP="004A794A">
            <w:r>
              <w:t>Dokumentér m. skærmdumps følgende oplysninger om patienten:</w:t>
            </w:r>
          </w:p>
          <w:p w14:paraId="2BF36F5F" w14:textId="77777777" w:rsidR="004A794A" w:rsidRPr="00AD0C85" w:rsidRDefault="004A794A" w:rsidP="004A794A">
            <w:pPr>
              <w:pStyle w:val="Listeafsnit"/>
              <w:numPr>
                <w:ilvl w:val="0"/>
                <w:numId w:val="15"/>
              </w:numPr>
              <w:spacing w:before="0" w:after="0"/>
              <w:ind w:left="479"/>
            </w:pPr>
            <w:r w:rsidRPr="00AD0C85">
              <w:t>Cpr.nr.</w:t>
            </w:r>
          </w:p>
          <w:p w14:paraId="35044948" w14:textId="77777777" w:rsidR="004A794A" w:rsidRPr="00AD0C85" w:rsidRDefault="004A794A" w:rsidP="004A794A">
            <w:pPr>
              <w:pStyle w:val="Listeafsnit"/>
              <w:numPr>
                <w:ilvl w:val="0"/>
                <w:numId w:val="15"/>
              </w:numPr>
              <w:spacing w:before="0" w:after="0"/>
              <w:ind w:left="479"/>
            </w:pPr>
            <w:r>
              <w:t>Patient</w:t>
            </w:r>
            <w:r w:rsidRPr="00AD0C85">
              <w:t>ens bopælskommune/adresse</w:t>
            </w:r>
          </w:p>
          <w:p w14:paraId="3470F7C1" w14:textId="31865EA9" w:rsidR="004A794A" w:rsidRDefault="004A794A" w:rsidP="004A794A">
            <w:pPr>
              <w:pStyle w:val="Listeafsnit"/>
              <w:numPr>
                <w:ilvl w:val="0"/>
                <w:numId w:val="15"/>
              </w:numPr>
              <w:spacing w:before="0" w:after="0"/>
              <w:ind w:left="479"/>
              <w:rPr>
                <w:rFonts w:eastAsia="Calibri"/>
                <w:lang w:eastAsia="de-DE"/>
              </w:rPr>
            </w:pPr>
            <w:r>
              <w:rPr>
                <w:rFonts w:eastAsia="Calibri"/>
                <w:lang w:eastAsia="de-DE"/>
              </w:rPr>
              <w:t>Tidspunkt og klokkeslæt for start af sygehusophold</w:t>
            </w:r>
          </w:p>
          <w:p w14:paraId="4EFABEFF" w14:textId="4F3E8F05" w:rsidR="004A794A" w:rsidRPr="004A794A" w:rsidRDefault="004A794A" w:rsidP="004A794A">
            <w:pPr>
              <w:pStyle w:val="Listeafsnit"/>
              <w:numPr>
                <w:ilvl w:val="0"/>
                <w:numId w:val="15"/>
              </w:numPr>
              <w:spacing w:before="0" w:after="0"/>
              <w:ind w:left="479"/>
              <w:rPr>
                <w:rFonts w:eastAsia="Calibri"/>
                <w:lang w:eastAsia="de-DE"/>
              </w:rPr>
            </w:pPr>
            <w:r w:rsidRPr="004A794A">
              <w:rPr>
                <w:rFonts w:eastAsia="Calibri"/>
                <w:lang w:eastAsia="de-DE"/>
              </w:rPr>
              <w:t>Navn på sygehusafdeling/-afsnit og sygehus</w:t>
            </w:r>
            <w:r w:rsidR="006061FB">
              <w:rPr>
                <w:rFonts w:eastAsia="Calibri"/>
                <w:lang w:eastAsia="de-DE"/>
              </w:rPr>
              <w:t>, hvor patienten opholder sig.</w:t>
            </w:r>
          </w:p>
        </w:tc>
        <w:tc>
          <w:tcPr>
            <w:tcW w:w="750" w:type="pct"/>
          </w:tcPr>
          <w:p w14:paraId="047E1AAD" w14:textId="77777777" w:rsidR="008005A5" w:rsidRDefault="008005A5" w:rsidP="008005A5">
            <w:pPr>
              <w:spacing w:after="0"/>
            </w:pPr>
          </w:p>
        </w:tc>
        <w:tc>
          <w:tcPr>
            <w:tcW w:w="1126" w:type="pct"/>
          </w:tcPr>
          <w:p w14:paraId="74D210BF" w14:textId="6311D8E5" w:rsidR="00B731DC" w:rsidRPr="00B731DC" w:rsidRDefault="00411D16" w:rsidP="00B731DC">
            <w:pPr>
              <w:rPr>
                <w:rFonts w:eastAsia="Calibri" w:cstheme="minorHAnsi"/>
                <w:lang w:eastAsia="de-DE"/>
              </w:rPr>
            </w:pPr>
            <w:r w:rsidRPr="00B731DC">
              <w:rPr>
                <w:rFonts w:eastAsia="Calibri" w:cstheme="minorHAnsi"/>
                <w:lang w:eastAsia="de-DE"/>
              </w:rPr>
              <w:t xml:space="preserve">Patienten er registreret som akut ambulant på afdeling X sygehus X kl. </w:t>
            </w:r>
            <w:r w:rsidR="005B6D88">
              <w:rPr>
                <w:rFonts w:eastAsia="Calibri" w:cstheme="minorHAnsi"/>
                <w:lang w:eastAsia="de-DE"/>
              </w:rPr>
              <w:t>HH</w:t>
            </w:r>
            <w:r w:rsidRPr="00B731DC">
              <w:rPr>
                <w:rFonts w:eastAsia="Calibri" w:cstheme="minorHAnsi"/>
                <w:lang w:eastAsia="de-DE"/>
              </w:rPr>
              <w:t>:</w:t>
            </w:r>
            <w:r w:rsidR="005B6D88">
              <w:rPr>
                <w:rFonts w:eastAsia="Calibri" w:cstheme="minorHAnsi"/>
                <w:lang w:eastAsia="de-DE"/>
              </w:rPr>
              <w:t>MM</w:t>
            </w:r>
            <w:r w:rsidR="005B6D88" w:rsidRPr="00B731DC">
              <w:rPr>
                <w:rFonts w:eastAsia="Calibri" w:cstheme="minorHAnsi"/>
                <w:lang w:eastAsia="de-DE"/>
              </w:rPr>
              <w:t xml:space="preserve"> </w:t>
            </w:r>
            <w:r w:rsidRPr="00B731DC">
              <w:rPr>
                <w:rFonts w:eastAsia="Calibri" w:cstheme="minorHAnsi"/>
                <w:lang w:eastAsia="de-DE"/>
              </w:rPr>
              <w:t xml:space="preserve">den </w:t>
            </w:r>
            <w:r>
              <w:rPr>
                <w:rFonts w:eastAsia="Calibri" w:cstheme="minorHAnsi"/>
                <w:lang w:eastAsia="de-DE"/>
              </w:rPr>
              <w:t>DD</w:t>
            </w:r>
            <w:r w:rsidRPr="00B731DC">
              <w:rPr>
                <w:rFonts w:eastAsia="Calibri" w:cstheme="minorHAnsi"/>
                <w:lang w:eastAsia="de-DE"/>
              </w:rPr>
              <w:t>.</w:t>
            </w:r>
            <w:r>
              <w:rPr>
                <w:rFonts w:eastAsia="Calibri" w:cstheme="minorHAnsi"/>
                <w:lang w:eastAsia="de-DE"/>
              </w:rPr>
              <w:t>MM</w:t>
            </w:r>
            <w:r w:rsidRPr="00B731DC">
              <w:rPr>
                <w:rFonts w:eastAsia="Calibri" w:cstheme="minorHAnsi"/>
                <w:lang w:eastAsia="de-DE"/>
              </w:rPr>
              <w:t>.</w:t>
            </w:r>
            <w:r>
              <w:rPr>
                <w:rFonts w:eastAsia="Calibri" w:cstheme="minorHAnsi"/>
                <w:lang w:eastAsia="de-DE"/>
              </w:rPr>
              <w:t>YYYY</w:t>
            </w:r>
          </w:p>
        </w:tc>
        <w:tc>
          <w:tcPr>
            <w:tcW w:w="1049" w:type="pct"/>
          </w:tcPr>
          <w:p w14:paraId="39D96E8A" w14:textId="77777777" w:rsidR="008005A5" w:rsidRPr="00DF591E" w:rsidRDefault="008005A5" w:rsidP="008005A5">
            <w:pPr>
              <w:spacing w:after="0"/>
              <w:rPr>
                <w:rFonts w:cstheme="minorHAnsi"/>
              </w:rPr>
            </w:pPr>
          </w:p>
        </w:tc>
        <w:tc>
          <w:tcPr>
            <w:tcW w:w="400" w:type="pct"/>
          </w:tcPr>
          <w:p w14:paraId="65728769" w14:textId="77777777" w:rsidR="008005A5" w:rsidRPr="00DF591E" w:rsidRDefault="008005A5" w:rsidP="008005A5">
            <w:pPr>
              <w:spacing w:after="0"/>
              <w:rPr>
                <w:rFonts w:cstheme="minorHAnsi"/>
              </w:rPr>
            </w:pPr>
          </w:p>
        </w:tc>
      </w:tr>
      <w:bookmarkEnd w:id="48"/>
      <w:tr w:rsidR="004A794A" w:rsidRPr="00DF591E" w14:paraId="227D946B" w14:textId="77777777" w:rsidTr="008005A5">
        <w:tc>
          <w:tcPr>
            <w:tcW w:w="250" w:type="pct"/>
          </w:tcPr>
          <w:p w14:paraId="1762FAE6" w14:textId="77777777" w:rsidR="004A794A" w:rsidRPr="00E11FE4" w:rsidRDefault="004A794A" w:rsidP="004A794A">
            <w:pPr>
              <w:pStyle w:val="Listeafsnit"/>
              <w:numPr>
                <w:ilvl w:val="0"/>
                <w:numId w:val="6"/>
              </w:numPr>
              <w:ind w:left="0" w:hanging="11"/>
              <w:rPr>
                <w:rFonts w:eastAsia="Calibri" w:cstheme="minorHAnsi"/>
                <w:iCs/>
                <w:lang w:eastAsia="de-DE"/>
              </w:rPr>
            </w:pPr>
          </w:p>
        </w:tc>
        <w:tc>
          <w:tcPr>
            <w:tcW w:w="1425" w:type="pct"/>
          </w:tcPr>
          <w:p w14:paraId="6966FBC1" w14:textId="47BF5244" w:rsidR="004A794A" w:rsidRPr="00EC0C20" w:rsidRDefault="004A794A" w:rsidP="004A794A">
            <w:r w:rsidRPr="00EC0C20">
              <w:t>Vis, at der er dannet og afsendt et advis af typen [ST</w:t>
            </w:r>
            <w:r>
              <w:t>AA</w:t>
            </w:r>
            <w:r w:rsidRPr="00EC0C20">
              <w:t>], som indeholder:</w:t>
            </w:r>
          </w:p>
          <w:p w14:paraId="2ED5012B" w14:textId="77777777" w:rsidR="004A794A" w:rsidRPr="00EC0C20" w:rsidRDefault="004A794A" w:rsidP="00B860ED">
            <w:pPr>
              <w:pStyle w:val="Listeafsnit"/>
              <w:numPr>
                <w:ilvl w:val="0"/>
                <w:numId w:val="16"/>
              </w:numPr>
              <w:spacing w:before="0" w:after="0"/>
              <w:ind w:left="333" w:hanging="245"/>
              <w:rPr>
                <w:rFonts w:eastAsia="Calibri"/>
                <w:lang w:eastAsia="de-DE"/>
              </w:rPr>
            </w:pPr>
            <w:r w:rsidRPr="00EC0C20">
              <w:rPr>
                <w:rFonts w:eastAsia="Calibri"/>
                <w:lang w:eastAsia="de-DE"/>
              </w:rPr>
              <w:t>Patientens cpr.nr.</w:t>
            </w:r>
          </w:p>
          <w:p w14:paraId="3C9A913C" w14:textId="7F97C157" w:rsidR="004A794A" w:rsidRPr="00EC0C20" w:rsidRDefault="004A794A" w:rsidP="00B860ED">
            <w:pPr>
              <w:pStyle w:val="Listeafsnit"/>
              <w:numPr>
                <w:ilvl w:val="0"/>
                <w:numId w:val="16"/>
              </w:numPr>
              <w:spacing w:before="0" w:after="0"/>
              <w:ind w:left="333" w:hanging="245"/>
              <w:rPr>
                <w:rFonts w:eastAsia="Calibri"/>
                <w:lang w:eastAsia="de-DE"/>
              </w:rPr>
            </w:pPr>
            <w:r w:rsidRPr="00EC0C20">
              <w:rPr>
                <w:rFonts w:eastAsia="Calibri"/>
                <w:lang w:eastAsia="de-DE"/>
              </w:rPr>
              <w:t>Tidspunkt og klokkeslæt for start af sygehusophold</w:t>
            </w:r>
            <w:r w:rsidR="002C7D7F">
              <w:rPr>
                <w:rFonts w:eastAsia="Calibri"/>
                <w:lang w:eastAsia="de-DE"/>
              </w:rPr>
              <w:t xml:space="preserve"> </w:t>
            </w:r>
          </w:p>
          <w:p w14:paraId="10C270A2" w14:textId="126D719F" w:rsidR="004A794A" w:rsidRPr="00EC0C20" w:rsidRDefault="004A794A" w:rsidP="00B860ED">
            <w:pPr>
              <w:pStyle w:val="Listeafsnit"/>
              <w:numPr>
                <w:ilvl w:val="0"/>
                <w:numId w:val="16"/>
              </w:numPr>
              <w:spacing w:before="0" w:after="0"/>
              <w:ind w:left="333" w:hanging="245"/>
              <w:rPr>
                <w:rFonts w:eastAsia="Calibri"/>
                <w:lang w:eastAsia="de-DE"/>
              </w:rPr>
            </w:pPr>
            <w:r w:rsidRPr="00EC0C20">
              <w:rPr>
                <w:rFonts w:eastAsia="Calibri"/>
                <w:lang w:eastAsia="de-DE"/>
              </w:rPr>
              <w:t>Navn på sygehusafdeling/-afsnit og sygehu</w:t>
            </w:r>
            <w:r w:rsidR="002C7D7F">
              <w:rPr>
                <w:rFonts w:eastAsia="Calibri"/>
                <w:lang w:eastAsia="de-DE"/>
              </w:rPr>
              <w:t>s, hvor patienten opholder sig</w:t>
            </w:r>
          </w:p>
          <w:p w14:paraId="0E67B56C" w14:textId="77777777" w:rsidR="004A794A" w:rsidRPr="00EC0C20" w:rsidRDefault="004A794A" w:rsidP="00B860ED">
            <w:pPr>
              <w:pStyle w:val="Listeafsnit"/>
              <w:numPr>
                <w:ilvl w:val="0"/>
                <w:numId w:val="16"/>
              </w:numPr>
              <w:spacing w:before="0" w:after="0"/>
              <w:ind w:left="333" w:hanging="245"/>
              <w:rPr>
                <w:rFonts w:eastAsia="Calibri"/>
                <w:lang w:eastAsia="de-DE"/>
              </w:rPr>
            </w:pPr>
            <w:r w:rsidRPr="00EC0C20">
              <w:rPr>
                <w:rFonts w:eastAsia="Calibri"/>
                <w:lang w:eastAsia="de-DE"/>
              </w:rPr>
              <w:t xml:space="preserve">Angivelse af, at adviset </w:t>
            </w:r>
            <w:r w:rsidRPr="00B860ED">
              <w:rPr>
                <w:rFonts w:eastAsia="Calibri"/>
                <w:lang w:eastAsia="de-DE"/>
              </w:rPr>
              <w:t xml:space="preserve">skal </w:t>
            </w:r>
            <w:r w:rsidRPr="00EC0C20">
              <w:rPr>
                <w:rFonts w:eastAsia="Calibri"/>
                <w:lang w:eastAsia="de-DE"/>
              </w:rPr>
              <w:t>trigge en indlæggelsesrapport fra modtager</w:t>
            </w:r>
          </w:p>
          <w:p w14:paraId="3BA7970C" w14:textId="77777777" w:rsidR="004A794A" w:rsidRPr="00EC0C20" w:rsidRDefault="004A794A" w:rsidP="00B860ED">
            <w:pPr>
              <w:pStyle w:val="Listeafsnit"/>
              <w:numPr>
                <w:ilvl w:val="0"/>
                <w:numId w:val="16"/>
              </w:numPr>
              <w:spacing w:before="0" w:after="0"/>
              <w:ind w:left="333" w:hanging="245"/>
              <w:rPr>
                <w:rFonts w:eastAsia="Calibri"/>
                <w:lang w:eastAsia="de-DE"/>
              </w:rPr>
            </w:pPr>
            <w:r w:rsidRPr="00EC0C20">
              <w:rPr>
                <w:rFonts w:eastAsia="Calibri"/>
                <w:lang w:eastAsia="de-DE"/>
              </w:rPr>
              <w:t>Angivelse af, hvortil indlæggelsesrapporten skal sendes</w:t>
            </w:r>
          </w:p>
          <w:p w14:paraId="275A84A6" w14:textId="670E35F7" w:rsidR="004A794A" w:rsidRPr="00EC0C20" w:rsidRDefault="004A794A" w:rsidP="00B860ED">
            <w:pPr>
              <w:pStyle w:val="Listeafsnit"/>
              <w:numPr>
                <w:ilvl w:val="0"/>
                <w:numId w:val="16"/>
              </w:numPr>
              <w:spacing w:before="0" w:after="0"/>
              <w:ind w:left="333" w:hanging="245"/>
              <w:rPr>
                <w:rFonts w:eastAsia="Calibri"/>
                <w:lang w:eastAsia="de-DE"/>
              </w:rPr>
            </w:pPr>
            <w:r w:rsidRPr="00EC0C20">
              <w:rPr>
                <w:rFonts w:eastAsia="Calibri"/>
                <w:lang w:eastAsia="de-DE"/>
              </w:rPr>
              <w:lastRenderedPageBreak/>
              <w:t xml:space="preserve">Status for sygehusophold: ”START sygehusophold – </w:t>
            </w:r>
            <w:r>
              <w:rPr>
                <w:rFonts w:eastAsia="Calibri"/>
                <w:lang w:eastAsia="de-DE"/>
              </w:rPr>
              <w:t>Akut Ambulant</w:t>
            </w:r>
            <w:r w:rsidRPr="00EC0C20">
              <w:rPr>
                <w:rFonts w:eastAsia="Calibri"/>
                <w:lang w:eastAsia="de-DE"/>
              </w:rPr>
              <w:t>”</w:t>
            </w:r>
          </w:p>
          <w:p w14:paraId="569F8D40" w14:textId="77777777" w:rsidR="004A794A" w:rsidRPr="00EC0C20" w:rsidRDefault="004A794A" w:rsidP="004A794A">
            <w:pPr>
              <w:rPr>
                <w:rFonts w:eastAsia="Calibri"/>
                <w:lang w:eastAsia="de-DE"/>
              </w:rPr>
            </w:pPr>
          </w:p>
          <w:p w14:paraId="4B400CFD" w14:textId="76555E9D" w:rsidR="004A794A" w:rsidRDefault="004A794A" w:rsidP="004A794A">
            <w:r w:rsidRPr="00EC0C20">
              <w:rPr>
                <w:rFonts w:eastAsia="Calibri"/>
                <w:lang w:eastAsia="de-DE"/>
              </w:rPr>
              <w:t>Dokumentér m. skærmdumps indholdet af det genere</w:t>
            </w:r>
            <w:r w:rsidR="002C7D7F">
              <w:rPr>
                <w:rFonts w:eastAsia="Calibri"/>
                <w:lang w:eastAsia="de-DE"/>
              </w:rPr>
              <w:t>re</w:t>
            </w:r>
            <w:r w:rsidRPr="00EC0C20">
              <w:rPr>
                <w:rFonts w:eastAsia="Calibri"/>
                <w:lang w:eastAsia="de-DE"/>
              </w:rPr>
              <w:t xml:space="preserve">de advis. </w:t>
            </w:r>
          </w:p>
        </w:tc>
        <w:tc>
          <w:tcPr>
            <w:tcW w:w="750" w:type="pct"/>
          </w:tcPr>
          <w:p w14:paraId="733F3207" w14:textId="20C23088" w:rsidR="004A794A" w:rsidRDefault="00D94E9B" w:rsidP="004A794A">
            <w:pPr>
              <w:spacing w:after="0"/>
            </w:pPr>
            <w:r>
              <w:lastRenderedPageBreak/>
              <w:t xml:space="preserve">Fortsættelse af </w:t>
            </w:r>
            <w:r w:rsidR="009F6F3D">
              <w:fldChar w:fldCharType="begin"/>
            </w:r>
            <w:r w:rsidR="009F6F3D">
              <w:instrText xml:space="preserve"> REF _Ref72325643 \r \h </w:instrText>
            </w:r>
            <w:r w:rsidR="009F6F3D">
              <w:fldChar w:fldCharType="separate"/>
            </w:r>
            <w:r w:rsidR="00806025">
              <w:t>3.1</w:t>
            </w:r>
            <w:r w:rsidR="009F6F3D">
              <w:fldChar w:fldCharType="end"/>
            </w:r>
          </w:p>
        </w:tc>
        <w:tc>
          <w:tcPr>
            <w:tcW w:w="1126" w:type="pct"/>
          </w:tcPr>
          <w:p w14:paraId="63FA014E" w14:textId="2224FA01" w:rsidR="004A794A" w:rsidRPr="00417361" w:rsidRDefault="004A794A" w:rsidP="004A794A">
            <w:r w:rsidRPr="00417361">
              <w:t>Der er dannet og afsendt et advis af typen [ST</w:t>
            </w:r>
            <w:r>
              <w:t>AA</w:t>
            </w:r>
            <w:r w:rsidR="002C7D7F">
              <w:t>]</w:t>
            </w:r>
            <w:r w:rsidRPr="00417361">
              <w:t xml:space="preserve"> </w:t>
            </w:r>
          </w:p>
          <w:p w14:paraId="09110AEB" w14:textId="77777777" w:rsidR="004A794A" w:rsidRPr="00417361" w:rsidRDefault="004A794A" w:rsidP="004A794A">
            <w:r w:rsidRPr="00417361">
              <w:t>Adviset indeholder:</w:t>
            </w:r>
          </w:p>
          <w:p w14:paraId="6DDC9D54" w14:textId="77777777" w:rsidR="004A794A" w:rsidRPr="00417361" w:rsidRDefault="004A794A" w:rsidP="00B860ED">
            <w:pPr>
              <w:pStyle w:val="Listeafsnit"/>
              <w:numPr>
                <w:ilvl w:val="0"/>
                <w:numId w:val="16"/>
              </w:numPr>
              <w:spacing w:before="0" w:after="0"/>
              <w:ind w:left="333" w:hanging="245"/>
              <w:rPr>
                <w:rFonts w:eastAsia="Calibri"/>
                <w:lang w:eastAsia="de-DE"/>
              </w:rPr>
            </w:pPr>
            <w:r w:rsidRPr="00417361">
              <w:rPr>
                <w:rFonts w:eastAsia="Calibri"/>
                <w:lang w:eastAsia="de-DE"/>
              </w:rPr>
              <w:t xml:space="preserve">Patientens cpr.nr. </w:t>
            </w:r>
          </w:p>
          <w:p w14:paraId="438C960D" w14:textId="77777777" w:rsidR="004A794A" w:rsidRPr="00417361" w:rsidRDefault="004A794A" w:rsidP="00B860ED">
            <w:pPr>
              <w:pStyle w:val="Listeafsnit"/>
              <w:numPr>
                <w:ilvl w:val="0"/>
                <w:numId w:val="16"/>
              </w:numPr>
              <w:spacing w:before="0" w:after="0"/>
              <w:ind w:left="333" w:hanging="245"/>
              <w:rPr>
                <w:rFonts w:eastAsia="Calibri"/>
                <w:lang w:eastAsia="de-DE"/>
              </w:rPr>
            </w:pPr>
            <w:r w:rsidRPr="00417361">
              <w:rPr>
                <w:rFonts w:eastAsia="Calibri"/>
                <w:lang w:eastAsia="de-DE"/>
              </w:rPr>
              <w:t xml:space="preserve">Tidspunkt og klokkeslæt for start af sygehusophold </w:t>
            </w:r>
          </w:p>
          <w:p w14:paraId="0365585A" w14:textId="7C092A68" w:rsidR="004A794A" w:rsidRPr="00417361" w:rsidRDefault="004A794A" w:rsidP="00B860ED">
            <w:pPr>
              <w:pStyle w:val="Listeafsnit"/>
              <w:numPr>
                <w:ilvl w:val="0"/>
                <w:numId w:val="16"/>
              </w:numPr>
              <w:spacing w:before="0" w:after="0"/>
              <w:ind w:left="333" w:hanging="245"/>
              <w:rPr>
                <w:rFonts w:eastAsia="Calibri"/>
                <w:lang w:eastAsia="de-DE"/>
              </w:rPr>
            </w:pPr>
            <w:r w:rsidRPr="00417361">
              <w:rPr>
                <w:rFonts w:eastAsia="Calibri"/>
                <w:lang w:eastAsia="de-DE"/>
              </w:rPr>
              <w:t>Navn på sygehusafdeling/-afsnit og sygehus</w:t>
            </w:r>
            <w:r w:rsidR="002C7D7F">
              <w:rPr>
                <w:rFonts w:eastAsia="Calibri"/>
                <w:lang w:eastAsia="de-DE"/>
              </w:rPr>
              <w:t>, hvor patientens opholder sig</w:t>
            </w:r>
          </w:p>
          <w:p w14:paraId="61FB3030" w14:textId="77777777" w:rsidR="004A794A" w:rsidRPr="00417361" w:rsidRDefault="004A794A" w:rsidP="00B860ED">
            <w:pPr>
              <w:pStyle w:val="Listeafsnit"/>
              <w:numPr>
                <w:ilvl w:val="0"/>
                <w:numId w:val="16"/>
              </w:numPr>
              <w:spacing w:before="0" w:after="0"/>
              <w:ind w:left="333" w:hanging="245"/>
              <w:rPr>
                <w:rFonts w:eastAsia="Calibri"/>
                <w:lang w:eastAsia="de-DE"/>
              </w:rPr>
            </w:pPr>
            <w:r w:rsidRPr="00417361">
              <w:rPr>
                <w:rFonts w:eastAsia="Calibri"/>
                <w:lang w:eastAsia="de-DE"/>
              </w:rPr>
              <w:lastRenderedPageBreak/>
              <w:t xml:space="preserve">Angivelse af, at adviset </w:t>
            </w:r>
            <w:r w:rsidRPr="00417361">
              <w:rPr>
                <w:rFonts w:eastAsia="Calibri"/>
                <w:u w:val="single"/>
                <w:lang w:eastAsia="de-DE"/>
              </w:rPr>
              <w:t>skal</w:t>
            </w:r>
            <w:r w:rsidRPr="00417361">
              <w:rPr>
                <w:rFonts w:eastAsia="Calibri"/>
                <w:lang w:eastAsia="de-DE"/>
              </w:rPr>
              <w:t xml:space="preserve"> trigge en indlæggelsesrapport fra modtager</w:t>
            </w:r>
          </w:p>
          <w:p w14:paraId="7C7483D1" w14:textId="77777777" w:rsidR="004A794A" w:rsidRPr="00417361" w:rsidRDefault="004A794A" w:rsidP="00B860ED">
            <w:pPr>
              <w:pStyle w:val="Listeafsnit"/>
              <w:numPr>
                <w:ilvl w:val="0"/>
                <w:numId w:val="16"/>
              </w:numPr>
              <w:spacing w:before="0" w:after="0"/>
              <w:ind w:left="333" w:hanging="245"/>
              <w:rPr>
                <w:rFonts w:eastAsia="Calibri"/>
                <w:lang w:eastAsia="de-DE"/>
              </w:rPr>
            </w:pPr>
            <w:r w:rsidRPr="00417361">
              <w:rPr>
                <w:rFonts w:eastAsia="Calibri"/>
                <w:lang w:eastAsia="de-DE"/>
              </w:rPr>
              <w:t>Angivelse af, hvortil indlæggelsesrapporten skal sendes</w:t>
            </w:r>
          </w:p>
          <w:p w14:paraId="1CF1D5B9" w14:textId="24E215D0" w:rsidR="004A794A" w:rsidRPr="0040306C" w:rsidRDefault="004A794A" w:rsidP="00B860ED">
            <w:pPr>
              <w:pStyle w:val="Listeafsnit"/>
              <w:numPr>
                <w:ilvl w:val="0"/>
                <w:numId w:val="16"/>
              </w:numPr>
              <w:spacing w:before="0" w:after="0"/>
              <w:ind w:left="333" w:hanging="245"/>
              <w:rPr>
                <w:rFonts w:eastAsia="Calibri"/>
                <w:lang w:eastAsia="de-DE"/>
              </w:rPr>
            </w:pPr>
            <w:r w:rsidRPr="00417361">
              <w:rPr>
                <w:rFonts w:eastAsia="Calibri"/>
                <w:lang w:eastAsia="de-DE"/>
              </w:rPr>
              <w:t xml:space="preserve">Status for sygehusophold: ”START sygehusophold – </w:t>
            </w:r>
            <w:r>
              <w:rPr>
                <w:rFonts w:eastAsia="Calibri"/>
                <w:lang w:eastAsia="de-DE"/>
              </w:rPr>
              <w:t>Akut Ambulant</w:t>
            </w:r>
            <w:r w:rsidRPr="00417361">
              <w:rPr>
                <w:rFonts w:eastAsia="Calibri"/>
                <w:lang w:eastAsia="de-DE"/>
              </w:rPr>
              <w:t>”</w:t>
            </w:r>
          </w:p>
          <w:p w14:paraId="5A6F3ADD" w14:textId="04A0EA29" w:rsidR="004A794A" w:rsidRDefault="004A794A" w:rsidP="004A794A">
            <w:pPr>
              <w:spacing w:after="0"/>
              <w:rPr>
                <w:rFonts w:ascii="Tahoma" w:eastAsia="Calibri" w:hAnsi="Tahoma"/>
                <w:lang w:eastAsia="de-DE"/>
              </w:rPr>
            </w:pPr>
            <w:r w:rsidRPr="00417361">
              <w:t xml:space="preserve"> </w:t>
            </w:r>
          </w:p>
        </w:tc>
        <w:tc>
          <w:tcPr>
            <w:tcW w:w="1049" w:type="pct"/>
          </w:tcPr>
          <w:p w14:paraId="78322818" w14:textId="77777777" w:rsidR="004A794A" w:rsidRPr="00DF591E" w:rsidRDefault="004A794A" w:rsidP="004A794A">
            <w:pPr>
              <w:spacing w:after="0"/>
              <w:rPr>
                <w:rFonts w:cstheme="minorHAnsi"/>
              </w:rPr>
            </w:pPr>
          </w:p>
        </w:tc>
        <w:tc>
          <w:tcPr>
            <w:tcW w:w="400" w:type="pct"/>
          </w:tcPr>
          <w:p w14:paraId="37390B91" w14:textId="77777777" w:rsidR="004A794A" w:rsidRPr="00DF591E" w:rsidRDefault="004A794A" w:rsidP="004A794A">
            <w:pPr>
              <w:spacing w:after="0"/>
              <w:rPr>
                <w:rFonts w:cstheme="minorHAnsi"/>
              </w:rPr>
            </w:pPr>
          </w:p>
        </w:tc>
      </w:tr>
      <w:tr w:rsidR="00073A09" w:rsidRPr="00DF591E" w14:paraId="4D699A7F" w14:textId="77777777" w:rsidTr="008005A5">
        <w:tc>
          <w:tcPr>
            <w:tcW w:w="250" w:type="pct"/>
          </w:tcPr>
          <w:p w14:paraId="71010070" w14:textId="77777777" w:rsidR="00073A09" w:rsidRPr="00E11FE4" w:rsidRDefault="00073A09" w:rsidP="004A794A">
            <w:pPr>
              <w:pStyle w:val="Listeafsnit"/>
              <w:numPr>
                <w:ilvl w:val="0"/>
                <w:numId w:val="6"/>
              </w:numPr>
              <w:ind w:left="0" w:hanging="11"/>
              <w:rPr>
                <w:rFonts w:eastAsia="Calibri" w:cstheme="minorHAnsi"/>
                <w:iCs/>
                <w:lang w:eastAsia="de-DE"/>
              </w:rPr>
            </w:pPr>
          </w:p>
        </w:tc>
        <w:tc>
          <w:tcPr>
            <w:tcW w:w="1425" w:type="pct"/>
          </w:tcPr>
          <w:p w14:paraId="4E7AC13F" w14:textId="03D7E60B" w:rsidR="00073A09" w:rsidRDefault="00073A09" w:rsidP="004A794A">
            <w:r>
              <w:t xml:space="preserve">Vis, at meddelelsen er indlejret korrekt i en </w:t>
            </w:r>
            <w:proofErr w:type="spellStart"/>
            <w:r>
              <w:t>VANSEnvelope</w:t>
            </w:r>
            <w:proofErr w:type="spellEnd"/>
          </w:p>
        </w:tc>
        <w:tc>
          <w:tcPr>
            <w:tcW w:w="750" w:type="pct"/>
          </w:tcPr>
          <w:p w14:paraId="565471C4" w14:textId="48799C96" w:rsidR="00073A09" w:rsidRDefault="009F6F3D" w:rsidP="004A794A">
            <w:pPr>
              <w:spacing w:after="0"/>
            </w:pPr>
            <w:r>
              <w:t xml:space="preserve">Fortsættelse af </w:t>
            </w:r>
            <w:r>
              <w:fldChar w:fldCharType="begin"/>
            </w:r>
            <w:r>
              <w:instrText xml:space="preserve"> REF _Ref72325643 \r \h </w:instrText>
            </w:r>
            <w:r>
              <w:fldChar w:fldCharType="separate"/>
            </w:r>
            <w:r w:rsidR="00806025">
              <w:t>3.1</w:t>
            </w:r>
            <w:r>
              <w:fldChar w:fldCharType="end"/>
            </w:r>
          </w:p>
        </w:tc>
        <w:tc>
          <w:tcPr>
            <w:tcW w:w="1126" w:type="pct"/>
          </w:tcPr>
          <w:p w14:paraId="793869D1" w14:textId="79D45BCA" w:rsidR="002374BA" w:rsidRDefault="00073A09" w:rsidP="004A794A">
            <w:r>
              <w:t>Meddelelsen</w:t>
            </w:r>
            <w:r w:rsidRPr="00BD1D6A">
              <w:t xml:space="preserve"> indeholder</w:t>
            </w:r>
            <w:r w:rsidR="00501565">
              <w:t xml:space="preserve"> en valid </w:t>
            </w:r>
            <w:proofErr w:type="spellStart"/>
            <w:r w:rsidR="00A216E7">
              <w:t>H</w:t>
            </w:r>
            <w:r w:rsidR="00501565">
              <w:t>ospital</w:t>
            </w:r>
            <w:r w:rsidR="00A216E7">
              <w:t>N</w:t>
            </w:r>
            <w:r w:rsidR="00501565">
              <w:t>otification</w:t>
            </w:r>
            <w:proofErr w:type="spellEnd"/>
            <w:r>
              <w:t xml:space="preserve"> </w:t>
            </w:r>
            <w:r w:rsidRPr="00BD1D6A">
              <w:t xml:space="preserve">og er indlejret korrekt i en </w:t>
            </w:r>
            <w:proofErr w:type="spellStart"/>
            <w:r w:rsidRPr="00BD1D6A">
              <w:t>VANSEnvelope</w:t>
            </w:r>
            <w:proofErr w:type="spellEnd"/>
            <w:r w:rsidR="002E11C8">
              <w:t>.</w:t>
            </w:r>
          </w:p>
          <w:p w14:paraId="50BDF013" w14:textId="2C6F40C5" w:rsidR="00073A09" w:rsidRDefault="00036272" w:rsidP="004A794A">
            <w:r>
              <w:t>Meddelelsen</w:t>
            </w:r>
            <w:r w:rsidR="00260EFB">
              <w:t xml:space="preserve"> </w:t>
            </w:r>
            <w:r>
              <w:t xml:space="preserve">er valid i henhold til </w:t>
            </w:r>
            <w:r w:rsidR="00232816">
              <w:fldChar w:fldCharType="begin"/>
            </w:r>
            <w:r w:rsidR="00232816">
              <w:instrText xml:space="preserve"> REF OverSigtOverAdviskoder \h </w:instrText>
            </w:r>
            <w:r w:rsidR="00232816">
              <w:fldChar w:fldCharType="separate"/>
            </w:r>
            <w:sdt>
              <w:sdtPr>
                <w:id w:val="-1914541231"/>
                <w:placeholder>
                  <w:docPart w:val="B0426931EA16452BB691A0E7CCC14FB1"/>
                </w:placeholder>
                <w15:color w:val="FFFFFF"/>
                <w:text w:multiLine="1"/>
              </w:sdtPr>
              <w:sdtContent>
                <w:r w:rsidR="00806025" w:rsidRPr="00062E94">
                  <w:t xml:space="preserve">Oversigt over </w:t>
                </w:r>
                <w:proofErr w:type="spellStart"/>
                <w:r w:rsidR="00806025" w:rsidRPr="00062E94">
                  <w:t>adviskoder</w:t>
                </w:r>
                <w:proofErr w:type="spellEnd"/>
                <w:r w:rsidR="00806025" w:rsidRPr="00062E94">
                  <w:t xml:space="preserve"> (da/eng)</w:t>
                </w:r>
              </w:sdtContent>
            </w:sdt>
            <w:r w:rsidR="00232816">
              <w:fldChar w:fldCharType="end"/>
            </w:r>
          </w:p>
          <w:p w14:paraId="009D4AEB" w14:textId="6683AC30" w:rsidR="002E11C8" w:rsidRPr="00417361" w:rsidRDefault="002E11C8" w:rsidP="004A794A">
            <w:r>
              <w:t xml:space="preserve">Meddelelsen er korrekt indlejret i en </w:t>
            </w:r>
            <w:proofErr w:type="spellStart"/>
            <w:r>
              <w:t>VANSEnvelope</w:t>
            </w:r>
            <w:proofErr w:type="spellEnd"/>
            <w:r>
              <w:t xml:space="preserve"> jf. </w:t>
            </w:r>
            <w:hyperlink w:anchor="_Baggrundsmateriale_1" w:history="1">
              <w:r w:rsidRPr="008A7FC1">
                <w:rPr>
                  <w:rStyle w:val="MedComHyperlinkChar"/>
                  <w:rFonts w:eastAsia="Calibri"/>
                  <w:szCs w:val="20"/>
                </w:rPr>
                <w:t xml:space="preserve">Beskrivelse af FHIR-meddelelse </w:t>
              </w:r>
              <w:proofErr w:type="spellStart"/>
              <w:r w:rsidRPr="008A7FC1">
                <w:rPr>
                  <w:rStyle w:val="MedComHyperlinkChar"/>
                  <w:rFonts w:eastAsia="Calibri"/>
                  <w:szCs w:val="20"/>
                </w:rPr>
                <w:t>VANSEnvelope</w:t>
              </w:r>
              <w:proofErr w:type="spellEnd"/>
              <w:r w:rsidRPr="008A7FC1">
                <w:rPr>
                  <w:rStyle w:val="MedComHyperlinkChar"/>
                  <w:rFonts w:eastAsia="Calibri"/>
                  <w:szCs w:val="20"/>
                </w:rPr>
                <w:t>-format</w:t>
              </w:r>
            </w:hyperlink>
          </w:p>
        </w:tc>
        <w:tc>
          <w:tcPr>
            <w:tcW w:w="1049" w:type="pct"/>
          </w:tcPr>
          <w:p w14:paraId="2D4FBD43" w14:textId="77777777" w:rsidR="00073A09" w:rsidRPr="00DF591E" w:rsidRDefault="00073A09" w:rsidP="004A794A">
            <w:pPr>
              <w:spacing w:after="0"/>
              <w:rPr>
                <w:rFonts w:cstheme="minorHAnsi"/>
              </w:rPr>
            </w:pPr>
          </w:p>
        </w:tc>
        <w:tc>
          <w:tcPr>
            <w:tcW w:w="400" w:type="pct"/>
          </w:tcPr>
          <w:p w14:paraId="671C8D67" w14:textId="77777777" w:rsidR="00073A09" w:rsidRPr="00DF591E" w:rsidRDefault="00073A09" w:rsidP="004A794A">
            <w:pPr>
              <w:spacing w:after="0"/>
              <w:rPr>
                <w:rFonts w:cstheme="minorHAnsi"/>
              </w:rPr>
            </w:pPr>
          </w:p>
        </w:tc>
      </w:tr>
      <w:tr w:rsidR="002C7D7F" w:rsidRPr="00DF591E" w14:paraId="4D965AC9" w14:textId="77777777" w:rsidTr="008005A5">
        <w:tc>
          <w:tcPr>
            <w:tcW w:w="250" w:type="pct"/>
          </w:tcPr>
          <w:p w14:paraId="371C856A" w14:textId="77777777" w:rsidR="002C7D7F" w:rsidRPr="00E11FE4" w:rsidRDefault="002C7D7F" w:rsidP="004A794A">
            <w:pPr>
              <w:pStyle w:val="Listeafsnit"/>
              <w:numPr>
                <w:ilvl w:val="0"/>
                <w:numId w:val="6"/>
              </w:numPr>
              <w:ind w:left="0" w:hanging="11"/>
              <w:rPr>
                <w:rFonts w:eastAsia="Calibri" w:cstheme="minorHAnsi"/>
                <w:iCs/>
                <w:lang w:eastAsia="de-DE"/>
              </w:rPr>
            </w:pPr>
          </w:p>
        </w:tc>
        <w:tc>
          <w:tcPr>
            <w:tcW w:w="1425" w:type="pct"/>
          </w:tcPr>
          <w:p w14:paraId="5C3711D7" w14:textId="61A4B335" w:rsidR="002C7D7F" w:rsidRPr="00EC0C20" w:rsidRDefault="002C7D7F" w:rsidP="004A794A">
            <w:r>
              <w:t>Vis, at SUT har modtaget en positiv kvittering</w:t>
            </w:r>
          </w:p>
        </w:tc>
        <w:tc>
          <w:tcPr>
            <w:tcW w:w="750" w:type="pct"/>
          </w:tcPr>
          <w:p w14:paraId="47B4593F" w14:textId="64719E81" w:rsidR="002C7D7F" w:rsidRPr="000E556C" w:rsidRDefault="00C127AB" w:rsidP="00907935">
            <w:r>
              <w:t>Tilpas filen</w:t>
            </w:r>
            <w:r w:rsidR="00334FE1">
              <w:t xml:space="preserve">: </w:t>
            </w:r>
            <w:hyperlink r:id="rId37" w:history="1">
              <w:r w:rsidR="009C21BF" w:rsidRPr="008A7FC1">
                <w:rPr>
                  <w:rStyle w:val="MedComHyperlinkChar"/>
                  <w:rFonts w:eastAsia="Calibri"/>
                  <w:szCs w:val="20"/>
                </w:rPr>
                <w:t>http://build.fhir.org/ig/hl7dk/dk-medcom/Bundle-eada5e7a-a7ef-43b1-bfd6-024d5e64294c.html</w:t>
              </w:r>
            </w:hyperlink>
            <w:r w:rsidR="009C21BF">
              <w:t xml:space="preserve">  </w:t>
            </w:r>
          </w:p>
        </w:tc>
        <w:tc>
          <w:tcPr>
            <w:tcW w:w="1126" w:type="pct"/>
          </w:tcPr>
          <w:p w14:paraId="6CD08E31" w14:textId="1E61AB44" w:rsidR="002C7D7F" w:rsidRPr="00417361" w:rsidRDefault="00647422" w:rsidP="004A794A">
            <w:r>
              <w:t xml:space="preserve">Det </w:t>
            </w:r>
            <w:r w:rsidR="00F43D7D">
              <w:t>vises i SUT</w:t>
            </w:r>
            <w:r w:rsidR="001D4FD0">
              <w:t>,</w:t>
            </w:r>
            <w:r w:rsidR="00F43D7D">
              <w:t xml:space="preserve"> at der er modtaget en positiv</w:t>
            </w:r>
            <w:r w:rsidR="000B62E9">
              <w:t xml:space="preserve"> </w:t>
            </w:r>
            <w:r w:rsidR="00F43D7D">
              <w:t>kvittering</w:t>
            </w:r>
          </w:p>
        </w:tc>
        <w:tc>
          <w:tcPr>
            <w:tcW w:w="1049" w:type="pct"/>
          </w:tcPr>
          <w:p w14:paraId="17EBD282" w14:textId="77777777" w:rsidR="002C7D7F" w:rsidRPr="00DF591E" w:rsidRDefault="002C7D7F" w:rsidP="004A794A">
            <w:pPr>
              <w:spacing w:after="0"/>
              <w:rPr>
                <w:rFonts w:cstheme="minorHAnsi"/>
              </w:rPr>
            </w:pPr>
          </w:p>
        </w:tc>
        <w:tc>
          <w:tcPr>
            <w:tcW w:w="400" w:type="pct"/>
          </w:tcPr>
          <w:p w14:paraId="4CF77D7F" w14:textId="77777777" w:rsidR="002C7D7F" w:rsidRPr="00DF591E" w:rsidRDefault="002C7D7F" w:rsidP="004A794A">
            <w:pPr>
              <w:spacing w:after="0"/>
              <w:rPr>
                <w:rFonts w:cstheme="minorHAnsi"/>
              </w:rPr>
            </w:pPr>
          </w:p>
        </w:tc>
      </w:tr>
      <w:tr w:rsidR="002C7D7F" w:rsidRPr="00DF591E" w14:paraId="7AF52332" w14:textId="77777777" w:rsidTr="008005A5">
        <w:tc>
          <w:tcPr>
            <w:tcW w:w="250" w:type="pct"/>
          </w:tcPr>
          <w:p w14:paraId="2E30B2DE" w14:textId="77777777" w:rsidR="002C7D7F" w:rsidRPr="00E11FE4" w:rsidRDefault="002C7D7F" w:rsidP="004A794A">
            <w:pPr>
              <w:pStyle w:val="Listeafsnit"/>
              <w:numPr>
                <w:ilvl w:val="0"/>
                <w:numId w:val="6"/>
              </w:numPr>
              <w:ind w:left="0" w:hanging="11"/>
              <w:rPr>
                <w:rFonts w:eastAsia="Calibri" w:cstheme="minorHAnsi"/>
                <w:iCs/>
                <w:lang w:eastAsia="de-DE"/>
              </w:rPr>
            </w:pPr>
            <w:bookmarkStart w:id="50" w:name="_Ref72325645"/>
          </w:p>
        </w:tc>
        <w:bookmarkEnd w:id="50"/>
        <w:tc>
          <w:tcPr>
            <w:tcW w:w="1425" w:type="pct"/>
          </w:tcPr>
          <w:p w14:paraId="1D4AB263" w14:textId="37624458" w:rsidR="002C7D7F" w:rsidRDefault="002C7D7F" w:rsidP="004A794A">
            <w:r>
              <w:t>Gør rede for, hvordan borgerens bopælskommune identificeres i produktionsmiljø</w:t>
            </w:r>
          </w:p>
        </w:tc>
        <w:tc>
          <w:tcPr>
            <w:tcW w:w="750" w:type="pct"/>
          </w:tcPr>
          <w:p w14:paraId="55AA3B3B" w14:textId="77777777" w:rsidR="002C7D7F" w:rsidRDefault="002C7D7F" w:rsidP="004A794A">
            <w:pPr>
              <w:spacing w:after="0"/>
            </w:pPr>
          </w:p>
        </w:tc>
        <w:tc>
          <w:tcPr>
            <w:tcW w:w="1126" w:type="pct"/>
          </w:tcPr>
          <w:p w14:paraId="7EAF3A45" w14:textId="142A6AC0" w:rsidR="002C7D7F" w:rsidRPr="00417361" w:rsidRDefault="004C112A" w:rsidP="004A794A">
            <w:r>
              <w:t xml:space="preserve">Fx at der anvendes </w:t>
            </w:r>
            <w:proofErr w:type="spellStart"/>
            <w:r>
              <w:t>cpr.-opslag</w:t>
            </w:r>
            <w:proofErr w:type="spellEnd"/>
            <w:r>
              <w:t>.</w:t>
            </w:r>
          </w:p>
        </w:tc>
        <w:tc>
          <w:tcPr>
            <w:tcW w:w="1049" w:type="pct"/>
          </w:tcPr>
          <w:p w14:paraId="235B623A" w14:textId="77777777" w:rsidR="002C7D7F" w:rsidRPr="00DF591E" w:rsidRDefault="002C7D7F" w:rsidP="004A794A">
            <w:pPr>
              <w:spacing w:after="0"/>
              <w:rPr>
                <w:rFonts w:cstheme="minorHAnsi"/>
              </w:rPr>
            </w:pPr>
          </w:p>
        </w:tc>
        <w:tc>
          <w:tcPr>
            <w:tcW w:w="400" w:type="pct"/>
          </w:tcPr>
          <w:p w14:paraId="03D419F9" w14:textId="77777777" w:rsidR="002C7D7F" w:rsidRPr="00DF591E" w:rsidRDefault="002C7D7F" w:rsidP="004A794A">
            <w:pPr>
              <w:spacing w:after="0"/>
              <w:rPr>
                <w:rFonts w:cstheme="minorHAnsi"/>
              </w:rPr>
            </w:pPr>
          </w:p>
        </w:tc>
      </w:tr>
      <w:tr w:rsidR="004A794A" w:rsidRPr="00DF591E" w14:paraId="203CE3F2" w14:textId="77777777" w:rsidTr="00B07218">
        <w:tc>
          <w:tcPr>
            <w:tcW w:w="5000" w:type="pct"/>
            <w:gridSpan w:val="6"/>
            <w:shd w:val="clear" w:color="auto" w:fill="DBE5F1" w:themeFill="accent1" w:themeFillTint="33"/>
          </w:tcPr>
          <w:p w14:paraId="3E4B5724" w14:textId="4B63C509" w:rsidR="006061FB" w:rsidRPr="00244AF8" w:rsidRDefault="006061FB" w:rsidP="006061FB">
            <w:pPr>
              <w:spacing w:after="0"/>
              <w:jc w:val="center"/>
              <w:rPr>
                <w:rFonts w:cstheme="minorHAnsi"/>
                <w:b/>
                <w:bCs/>
                <w:color w:val="56AB45"/>
                <w:u w:val="single"/>
              </w:rPr>
            </w:pPr>
            <w:r w:rsidRPr="00244AF8">
              <w:rPr>
                <w:rFonts w:cstheme="minorHAnsi"/>
                <w:b/>
                <w:bCs/>
                <w:color w:val="56AB45"/>
                <w:u w:val="single"/>
              </w:rPr>
              <w:t xml:space="preserve">Use case </w:t>
            </w:r>
            <w:r>
              <w:rPr>
                <w:rFonts w:cstheme="minorHAnsi"/>
                <w:b/>
                <w:bCs/>
                <w:color w:val="56AB45"/>
                <w:u w:val="single"/>
              </w:rPr>
              <w:t>S1</w:t>
            </w:r>
          </w:p>
          <w:p w14:paraId="6B5AD4AB" w14:textId="77777777" w:rsidR="006061FB" w:rsidRPr="00A2024C" w:rsidRDefault="006061FB" w:rsidP="006061FB">
            <w:pPr>
              <w:spacing w:after="0"/>
              <w:jc w:val="center"/>
              <w:rPr>
                <w:rFonts w:cstheme="minorHAnsi"/>
                <w:b/>
                <w:bCs/>
              </w:rPr>
            </w:pPr>
            <w:r w:rsidRPr="00A2024C">
              <w:rPr>
                <w:rFonts w:cstheme="minorHAnsi"/>
                <w:b/>
              </w:rPr>
              <w:t xml:space="preserve">Advisering om </w:t>
            </w:r>
            <w:r w:rsidRPr="00A2024C">
              <w:rPr>
                <w:rFonts w:cstheme="minorHAnsi"/>
                <w:b/>
                <w:bCs/>
              </w:rPr>
              <w:t>start af sygehusophold</w:t>
            </w:r>
          </w:p>
          <w:p w14:paraId="76972A41" w14:textId="169DA719" w:rsidR="004A794A" w:rsidRPr="00DF591E" w:rsidRDefault="006061FB" w:rsidP="006061FB">
            <w:pPr>
              <w:spacing w:after="0"/>
              <w:jc w:val="center"/>
              <w:rPr>
                <w:rFonts w:cstheme="minorHAnsi"/>
              </w:rPr>
            </w:pPr>
            <w:r>
              <w:rPr>
                <w:rFonts w:cstheme="minorHAnsi"/>
              </w:rPr>
              <w:lastRenderedPageBreak/>
              <w:t>Indlæggelse</w:t>
            </w:r>
          </w:p>
        </w:tc>
      </w:tr>
      <w:tr w:rsidR="004A794A" w:rsidRPr="00DF591E" w14:paraId="0B3AD35C" w14:textId="77777777" w:rsidTr="008005A5">
        <w:tc>
          <w:tcPr>
            <w:tcW w:w="250" w:type="pct"/>
          </w:tcPr>
          <w:p w14:paraId="73405800" w14:textId="77777777" w:rsidR="004A794A" w:rsidRPr="00E11FE4" w:rsidRDefault="004A794A" w:rsidP="004A794A">
            <w:pPr>
              <w:pStyle w:val="Listeafsnit"/>
              <w:numPr>
                <w:ilvl w:val="0"/>
                <w:numId w:val="6"/>
              </w:numPr>
              <w:ind w:left="0" w:hanging="11"/>
              <w:rPr>
                <w:rFonts w:eastAsia="Calibri" w:cstheme="minorHAnsi"/>
                <w:iCs/>
                <w:lang w:eastAsia="de-DE"/>
              </w:rPr>
            </w:pPr>
            <w:bookmarkStart w:id="51" w:name="_Ref56155676"/>
          </w:p>
        </w:tc>
        <w:bookmarkEnd w:id="51"/>
        <w:tc>
          <w:tcPr>
            <w:tcW w:w="1425" w:type="pct"/>
          </w:tcPr>
          <w:p w14:paraId="2A187FA4" w14:textId="74DA885A" w:rsidR="004A794A" w:rsidRDefault="004A794A" w:rsidP="004A794A">
            <w:r>
              <w:t xml:space="preserve">Vælg en </w:t>
            </w:r>
            <w:r w:rsidR="00336295">
              <w:t>testp</w:t>
            </w:r>
            <w:r>
              <w:t>atient</w:t>
            </w:r>
            <w:r w:rsidR="006061FB">
              <w:t xml:space="preserve"> </w:t>
            </w:r>
            <w:r>
              <w:t>og registrér patienten som fremmødt og indlagt.</w:t>
            </w:r>
          </w:p>
          <w:p w14:paraId="66B1CF45" w14:textId="77777777" w:rsidR="004A794A" w:rsidRDefault="004A794A" w:rsidP="004A794A">
            <w:r>
              <w:t>Dokumentér m. skærmdumps følgende oplysninger om patienten:</w:t>
            </w:r>
          </w:p>
          <w:p w14:paraId="4E6976F0" w14:textId="77777777" w:rsidR="004A794A" w:rsidRPr="00907935" w:rsidRDefault="004A794A" w:rsidP="00907935">
            <w:pPr>
              <w:pStyle w:val="Listeafsnit"/>
              <w:numPr>
                <w:ilvl w:val="0"/>
                <w:numId w:val="16"/>
              </w:numPr>
              <w:spacing w:before="0" w:after="0"/>
              <w:ind w:left="333" w:hanging="245"/>
              <w:rPr>
                <w:rFonts w:eastAsia="Calibri"/>
                <w:lang w:eastAsia="de-DE"/>
              </w:rPr>
            </w:pPr>
            <w:r w:rsidRPr="00907935">
              <w:rPr>
                <w:rFonts w:eastAsia="Calibri"/>
                <w:lang w:eastAsia="de-DE"/>
              </w:rPr>
              <w:t>Cpr.nr.</w:t>
            </w:r>
          </w:p>
          <w:p w14:paraId="3F04AC1B" w14:textId="77777777" w:rsidR="004A794A" w:rsidRPr="00907935" w:rsidRDefault="004A794A" w:rsidP="00907935">
            <w:pPr>
              <w:pStyle w:val="Listeafsnit"/>
              <w:numPr>
                <w:ilvl w:val="0"/>
                <w:numId w:val="16"/>
              </w:numPr>
              <w:spacing w:before="0" w:after="0"/>
              <w:ind w:left="333" w:hanging="245"/>
              <w:rPr>
                <w:rFonts w:eastAsia="Calibri"/>
                <w:lang w:eastAsia="de-DE"/>
              </w:rPr>
            </w:pPr>
            <w:r w:rsidRPr="00907935">
              <w:rPr>
                <w:rFonts w:eastAsia="Calibri"/>
                <w:lang w:eastAsia="de-DE"/>
              </w:rPr>
              <w:t>Patientens bopælskommune/adresse</w:t>
            </w:r>
          </w:p>
          <w:p w14:paraId="79BFEFCC" w14:textId="1DCFB27A" w:rsidR="004A794A" w:rsidRDefault="004A794A" w:rsidP="00907935">
            <w:pPr>
              <w:pStyle w:val="Listeafsnit"/>
              <w:numPr>
                <w:ilvl w:val="0"/>
                <w:numId w:val="16"/>
              </w:numPr>
              <w:spacing w:before="0" w:after="0"/>
              <w:ind w:left="333" w:hanging="245"/>
              <w:rPr>
                <w:rFonts w:eastAsia="Calibri"/>
                <w:lang w:eastAsia="de-DE"/>
              </w:rPr>
            </w:pPr>
            <w:r>
              <w:rPr>
                <w:rFonts w:eastAsia="Calibri"/>
                <w:lang w:eastAsia="de-DE"/>
              </w:rPr>
              <w:t>Tidspunkt og klokkeslæt for start af sygehusophold</w:t>
            </w:r>
          </w:p>
          <w:p w14:paraId="067CDF54" w14:textId="4B572647" w:rsidR="004A794A" w:rsidRPr="008005A5" w:rsidRDefault="004A794A" w:rsidP="00907935">
            <w:pPr>
              <w:pStyle w:val="Listeafsnit"/>
              <w:numPr>
                <w:ilvl w:val="0"/>
                <w:numId w:val="16"/>
              </w:numPr>
              <w:spacing w:before="0" w:after="0"/>
              <w:ind w:left="333" w:hanging="245"/>
              <w:rPr>
                <w:rFonts w:eastAsia="Calibri"/>
                <w:lang w:eastAsia="de-DE"/>
              </w:rPr>
            </w:pPr>
            <w:r w:rsidRPr="008005A5">
              <w:rPr>
                <w:rFonts w:eastAsia="Calibri"/>
                <w:lang w:eastAsia="de-DE"/>
              </w:rPr>
              <w:t>Navn på sygehusafdeling/-afsnit og sygehus</w:t>
            </w:r>
            <w:r w:rsidR="006061FB">
              <w:rPr>
                <w:rFonts w:eastAsia="Calibri"/>
                <w:lang w:eastAsia="de-DE"/>
              </w:rPr>
              <w:t>, hvor patienten opholder sig</w:t>
            </w:r>
          </w:p>
        </w:tc>
        <w:sdt>
          <w:sdtPr>
            <w:id w:val="-2125763729"/>
            <w:placeholder>
              <w:docPart w:val="F89525C9D3E34513A80E238C165772F5"/>
            </w:placeholder>
            <w:showingPlcHdr/>
            <w15:color w:val="FFFFFF"/>
            <w:text w:multiLine="1"/>
          </w:sdtPr>
          <w:sdtEndPr/>
          <w:sdtContent>
            <w:tc>
              <w:tcPr>
                <w:tcW w:w="750" w:type="pct"/>
              </w:tcPr>
              <w:p w14:paraId="7F905F92" w14:textId="77777777" w:rsidR="004A794A" w:rsidRPr="00DF591E" w:rsidRDefault="004A794A" w:rsidP="004A794A">
                <w:pPr>
                  <w:spacing w:after="0"/>
                  <w:rPr>
                    <w:rFonts w:cstheme="minorHAnsi"/>
                  </w:rPr>
                </w:pPr>
                <w:r w:rsidRPr="007D06D7">
                  <w:rPr>
                    <w:rStyle w:val="Pladsholdertekst"/>
                    <w:rFonts w:ascii="Courier New" w:eastAsia="Calibri" w:hAnsi="Courier New" w:cs="Courier New"/>
                    <w:sz w:val="18"/>
                    <w:szCs w:val="18"/>
                  </w:rPr>
                  <w:t>Indsæt filnavn</w:t>
                </w:r>
              </w:p>
            </w:tc>
          </w:sdtContent>
        </w:sdt>
        <w:tc>
          <w:tcPr>
            <w:tcW w:w="1126" w:type="pct"/>
          </w:tcPr>
          <w:p w14:paraId="60AF5DDF" w14:textId="7E5CFA80" w:rsidR="004A794A" w:rsidRPr="00DF591E" w:rsidRDefault="008A7FC1" w:rsidP="004A794A">
            <w:pPr>
              <w:spacing w:after="0"/>
              <w:rPr>
                <w:rFonts w:cstheme="minorHAnsi"/>
              </w:rPr>
            </w:pPr>
            <w:r w:rsidRPr="00B731DC">
              <w:rPr>
                <w:rFonts w:eastAsia="Calibri" w:cstheme="minorHAnsi"/>
                <w:lang w:eastAsia="de-DE"/>
              </w:rPr>
              <w:t xml:space="preserve">Patienten er registreret som indlagt på afdeling X sygehus X kl. </w:t>
            </w:r>
            <w:r>
              <w:rPr>
                <w:rFonts w:eastAsia="Calibri" w:cstheme="minorHAnsi"/>
                <w:lang w:eastAsia="de-DE"/>
              </w:rPr>
              <w:t>HH</w:t>
            </w:r>
            <w:r w:rsidRPr="00B731DC">
              <w:rPr>
                <w:rFonts w:eastAsia="Calibri" w:cstheme="minorHAnsi"/>
                <w:lang w:eastAsia="de-DE"/>
              </w:rPr>
              <w:t>:</w:t>
            </w:r>
            <w:r>
              <w:rPr>
                <w:rFonts w:eastAsia="Calibri" w:cstheme="minorHAnsi"/>
                <w:lang w:eastAsia="de-DE"/>
              </w:rPr>
              <w:t>MM</w:t>
            </w:r>
            <w:r w:rsidRPr="00B731DC">
              <w:rPr>
                <w:rFonts w:eastAsia="Calibri" w:cstheme="minorHAnsi"/>
                <w:lang w:eastAsia="de-DE"/>
              </w:rPr>
              <w:t xml:space="preserve"> den </w:t>
            </w:r>
            <w:r>
              <w:rPr>
                <w:rFonts w:eastAsia="Calibri" w:cstheme="minorHAnsi"/>
                <w:lang w:eastAsia="de-DE"/>
              </w:rPr>
              <w:t>DD</w:t>
            </w:r>
            <w:r w:rsidRPr="00B731DC">
              <w:rPr>
                <w:rFonts w:eastAsia="Calibri" w:cstheme="minorHAnsi"/>
                <w:lang w:eastAsia="de-DE"/>
              </w:rPr>
              <w:t>.</w:t>
            </w:r>
            <w:r>
              <w:rPr>
                <w:rFonts w:eastAsia="Calibri" w:cstheme="minorHAnsi"/>
                <w:lang w:eastAsia="de-DE"/>
              </w:rPr>
              <w:t>MM</w:t>
            </w:r>
            <w:r w:rsidRPr="00B731DC">
              <w:rPr>
                <w:rFonts w:eastAsia="Calibri" w:cstheme="minorHAnsi"/>
                <w:lang w:eastAsia="de-DE"/>
              </w:rPr>
              <w:t>.</w:t>
            </w:r>
            <w:r>
              <w:rPr>
                <w:rFonts w:eastAsia="Calibri" w:cstheme="minorHAnsi"/>
                <w:lang w:eastAsia="de-DE"/>
              </w:rPr>
              <w:t>YYYY</w:t>
            </w:r>
          </w:p>
        </w:tc>
        <w:tc>
          <w:tcPr>
            <w:tcW w:w="1049" w:type="pct"/>
          </w:tcPr>
          <w:p w14:paraId="42B11B57" w14:textId="77777777" w:rsidR="004A794A" w:rsidRPr="00DF591E" w:rsidRDefault="004A794A" w:rsidP="004A794A">
            <w:pPr>
              <w:spacing w:after="0"/>
              <w:rPr>
                <w:rFonts w:cstheme="minorHAnsi"/>
              </w:rPr>
            </w:pPr>
          </w:p>
        </w:tc>
        <w:tc>
          <w:tcPr>
            <w:tcW w:w="400" w:type="pct"/>
          </w:tcPr>
          <w:p w14:paraId="1F729E97" w14:textId="77777777" w:rsidR="004A794A" w:rsidRPr="00DF591E" w:rsidRDefault="004A794A" w:rsidP="004A794A">
            <w:pPr>
              <w:spacing w:after="0"/>
              <w:rPr>
                <w:rFonts w:cstheme="minorHAnsi"/>
              </w:rPr>
            </w:pPr>
          </w:p>
        </w:tc>
      </w:tr>
      <w:tr w:rsidR="004A794A" w:rsidRPr="00DF591E" w14:paraId="21D904F0" w14:textId="77777777" w:rsidTr="008005A5">
        <w:tc>
          <w:tcPr>
            <w:tcW w:w="250" w:type="pct"/>
          </w:tcPr>
          <w:p w14:paraId="6ACB355B" w14:textId="77777777" w:rsidR="004A794A" w:rsidRPr="00E11FE4" w:rsidRDefault="004A794A" w:rsidP="004A794A">
            <w:pPr>
              <w:pStyle w:val="Listeafsnit"/>
              <w:numPr>
                <w:ilvl w:val="0"/>
                <w:numId w:val="6"/>
              </w:numPr>
              <w:ind w:left="0" w:hanging="11"/>
              <w:rPr>
                <w:rFonts w:eastAsia="Calibri" w:cstheme="minorHAnsi"/>
                <w:iCs/>
                <w:lang w:eastAsia="de-DE"/>
              </w:rPr>
            </w:pPr>
            <w:bookmarkStart w:id="52" w:name="_Ref75782582"/>
          </w:p>
        </w:tc>
        <w:bookmarkEnd w:id="52"/>
        <w:tc>
          <w:tcPr>
            <w:tcW w:w="1425" w:type="pct"/>
          </w:tcPr>
          <w:p w14:paraId="2049A770" w14:textId="2290F363" w:rsidR="004A794A" w:rsidRPr="00EC0C20" w:rsidRDefault="004A794A" w:rsidP="004A794A">
            <w:r w:rsidRPr="00EC0C20">
              <w:t>Vis, at der er dannet og afsendt et advis af typen [STIN]</w:t>
            </w:r>
            <w:r w:rsidR="006061FB">
              <w:t xml:space="preserve">, </w:t>
            </w:r>
            <w:r w:rsidRPr="00EC0C20">
              <w:t>som indeholder:</w:t>
            </w:r>
          </w:p>
          <w:p w14:paraId="44A927EA" w14:textId="77777777" w:rsidR="004A794A" w:rsidRPr="00EC0C20" w:rsidRDefault="004A794A" w:rsidP="00907935">
            <w:pPr>
              <w:pStyle w:val="Listeafsnit"/>
              <w:numPr>
                <w:ilvl w:val="0"/>
                <w:numId w:val="16"/>
              </w:numPr>
              <w:spacing w:before="0" w:after="0"/>
              <w:ind w:left="333" w:hanging="245"/>
              <w:rPr>
                <w:rFonts w:eastAsia="Calibri"/>
                <w:lang w:eastAsia="de-DE"/>
              </w:rPr>
            </w:pPr>
            <w:r w:rsidRPr="00EC0C20">
              <w:rPr>
                <w:rFonts w:eastAsia="Calibri"/>
                <w:lang w:eastAsia="de-DE"/>
              </w:rPr>
              <w:t>Patientens cpr.nr.</w:t>
            </w:r>
          </w:p>
          <w:p w14:paraId="286D06A3" w14:textId="77777777" w:rsidR="004A794A" w:rsidRPr="00EC0C20" w:rsidRDefault="004A794A" w:rsidP="00907935">
            <w:pPr>
              <w:pStyle w:val="Listeafsnit"/>
              <w:numPr>
                <w:ilvl w:val="0"/>
                <w:numId w:val="16"/>
              </w:numPr>
              <w:spacing w:before="0" w:after="0"/>
              <w:ind w:left="333" w:hanging="245"/>
              <w:rPr>
                <w:rFonts w:eastAsia="Calibri"/>
                <w:lang w:eastAsia="de-DE"/>
              </w:rPr>
            </w:pPr>
            <w:r w:rsidRPr="00EC0C20">
              <w:rPr>
                <w:rFonts w:eastAsia="Calibri"/>
                <w:lang w:eastAsia="de-DE"/>
              </w:rPr>
              <w:t>Tidspunkt og klokkeslæt for start af sygehusophold</w:t>
            </w:r>
          </w:p>
          <w:p w14:paraId="79A471C1" w14:textId="0D623676" w:rsidR="004A794A" w:rsidRPr="00EC0C20" w:rsidRDefault="004A794A" w:rsidP="00907935">
            <w:pPr>
              <w:pStyle w:val="Listeafsnit"/>
              <w:numPr>
                <w:ilvl w:val="0"/>
                <w:numId w:val="16"/>
              </w:numPr>
              <w:spacing w:before="0" w:after="0"/>
              <w:ind w:left="333" w:hanging="245"/>
              <w:rPr>
                <w:rFonts w:eastAsia="Calibri"/>
                <w:lang w:eastAsia="de-DE"/>
              </w:rPr>
            </w:pPr>
            <w:r w:rsidRPr="00EC0C20">
              <w:rPr>
                <w:rFonts w:eastAsia="Calibri"/>
                <w:lang w:eastAsia="de-DE"/>
              </w:rPr>
              <w:t>Navn på sygehusafdeling/-afsnit og sygehus</w:t>
            </w:r>
            <w:r w:rsidR="006061FB">
              <w:rPr>
                <w:rFonts w:eastAsia="Calibri"/>
                <w:lang w:eastAsia="de-DE"/>
              </w:rPr>
              <w:t xml:space="preserve">, hvor </w:t>
            </w:r>
            <w:proofErr w:type="spellStart"/>
            <w:r w:rsidR="006061FB">
              <w:rPr>
                <w:rFonts w:eastAsia="Calibri"/>
                <w:lang w:eastAsia="de-DE"/>
              </w:rPr>
              <w:t>patitenten</w:t>
            </w:r>
            <w:proofErr w:type="spellEnd"/>
            <w:r w:rsidR="006061FB">
              <w:rPr>
                <w:rFonts w:eastAsia="Calibri"/>
                <w:lang w:eastAsia="de-DE"/>
              </w:rPr>
              <w:t xml:space="preserve"> opholder sig</w:t>
            </w:r>
          </w:p>
          <w:p w14:paraId="34ACF173" w14:textId="77777777" w:rsidR="004A794A" w:rsidRPr="00EC0C20" w:rsidRDefault="004A794A"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Angivelse af, at adviset </w:t>
            </w:r>
            <w:r w:rsidRPr="00907935">
              <w:rPr>
                <w:rFonts w:eastAsia="Calibri"/>
                <w:lang w:eastAsia="de-DE"/>
              </w:rPr>
              <w:t xml:space="preserve">skal </w:t>
            </w:r>
            <w:r w:rsidRPr="00EC0C20">
              <w:rPr>
                <w:rFonts w:eastAsia="Calibri"/>
                <w:lang w:eastAsia="de-DE"/>
              </w:rPr>
              <w:t>trigge en indlæggelsesrapport fra modtager</w:t>
            </w:r>
          </w:p>
          <w:p w14:paraId="69B797D3" w14:textId="77777777" w:rsidR="004A794A" w:rsidRPr="00EC0C20" w:rsidRDefault="004A794A" w:rsidP="00907935">
            <w:pPr>
              <w:pStyle w:val="Listeafsnit"/>
              <w:numPr>
                <w:ilvl w:val="0"/>
                <w:numId w:val="16"/>
              </w:numPr>
              <w:spacing w:before="0" w:after="0"/>
              <w:ind w:left="333" w:hanging="245"/>
              <w:rPr>
                <w:rFonts w:eastAsia="Calibri"/>
                <w:lang w:eastAsia="de-DE"/>
              </w:rPr>
            </w:pPr>
            <w:r w:rsidRPr="00EC0C20">
              <w:rPr>
                <w:rFonts w:eastAsia="Calibri"/>
                <w:lang w:eastAsia="de-DE"/>
              </w:rPr>
              <w:t>Angivelse af, hvortil indlæggelsesrapporten skal sendes</w:t>
            </w:r>
          </w:p>
          <w:p w14:paraId="43486BB1" w14:textId="77777777" w:rsidR="004A794A" w:rsidRPr="00EC0C20" w:rsidRDefault="004A794A" w:rsidP="00907935">
            <w:pPr>
              <w:pStyle w:val="Listeafsnit"/>
              <w:numPr>
                <w:ilvl w:val="0"/>
                <w:numId w:val="16"/>
              </w:numPr>
              <w:spacing w:before="0" w:after="0"/>
              <w:ind w:left="333" w:hanging="245"/>
              <w:rPr>
                <w:rFonts w:eastAsia="Calibri"/>
                <w:lang w:eastAsia="de-DE"/>
              </w:rPr>
            </w:pPr>
            <w:r w:rsidRPr="00EC0C20">
              <w:rPr>
                <w:rFonts w:eastAsia="Calibri"/>
                <w:lang w:eastAsia="de-DE"/>
              </w:rPr>
              <w:t>Status for sygehusophold: ”START sygehusophold – Indlagt”</w:t>
            </w:r>
          </w:p>
          <w:p w14:paraId="4C5850AC" w14:textId="77777777" w:rsidR="004A794A" w:rsidRPr="00EC0C20" w:rsidRDefault="004A794A" w:rsidP="004A794A">
            <w:pPr>
              <w:rPr>
                <w:rFonts w:eastAsia="Calibri"/>
                <w:lang w:eastAsia="de-DE"/>
              </w:rPr>
            </w:pPr>
          </w:p>
          <w:p w14:paraId="10CAC219" w14:textId="4AE51998" w:rsidR="004A794A" w:rsidRPr="00EC0C20" w:rsidRDefault="004A794A" w:rsidP="004A794A">
            <w:pPr>
              <w:rPr>
                <w:rFonts w:eastAsia="Calibri"/>
                <w:lang w:eastAsia="de-DE"/>
              </w:rPr>
            </w:pPr>
            <w:r w:rsidRPr="00EC0C20">
              <w:rPr>
                <w:rFonts w:eastAsia="Calibri"/>
                <w:lang w:eastAsia="de-DE"/>
              </w:rPr>
              <w:t xml:space="preserve">Dokumentér m. skærmdumps indholdet af det generede advis. </w:t>
            </w:r>
          </w:p>
        </w:tc>
        <w:tc>
          <w:tcPr>
            <w:tcW w:w="750" w:type="pct"/>
          </w:tcPr>
          <w:p w14:paraId="4D84EB0F" w14:textId="2211BFA9" w:rsidR="004A794A" w:rsidRPr="00807E6E" w:rsidRDefault="009F6F3D" w:rsidP="004A794A">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_Ref56155676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3.6</w:t>
            </w:r>
            <w:r>
              <w:rPr>
                <w:rFonts w:ascii="Courier New" w:hAnsi="Courier New" w:cs="Courier New"/>
              </w:rPr>
              <w:fldChar w:fldCharType="end"/>
            </w:r>
          </w:p>
        </w:tc>
        <w:tc>
          <w:tcPr>
            <w:tcW w:w="1126" w:type="pct"/>
          </w:tcPr>
          <w:p w14:paraId="2300756E" w14:textId="11BBC4D3" w:rsidR="004A794A" w:rsidRPr="00417361" w:rsidRDefault="004A794A" w:rsidP="004A794A">
            <w:r w:rsidRPr="00417361">
              <w:t>Der er dannet og afsendt et advis af typen [STIN]</w:t>
            </w:r>
            <w:r w:rsidR="006061FB">
              <w:t>.</w:t>
            </w:r>
          </w:p>
          <w:p w14:paraId="63A5C664" w14:textId="77777777" w:rsidR="004A794A" w:rsidRPr="00417361" w:rsidRDefault="004A794A" w:rsidP="004A794A">
            <w:r w:rsidRPr="00417361">
              <w:t>Adviset indeholder:</w:t>
            </w:r>
          </w:p>
          <w:p w14:paraId="69B8DB78" w14:textId="77777777" w:rsidR="004A794A" w:rsidRPr="00417361" w:rsidRDefault="004A794A"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Patientens cpr.nr. </w:t>
            </w:r>
          </w:p>
          <w:p w14:paraId="73C86F12" w14:textId="77777777" w:rsidR="004A794A" w:rsidRPr="00417361" w:rsidRDefault="004A794A"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Tidspunkt og klokkeslæt for start af sygehusophold </w:t>
            </w:r>
          </w:p>
          <w:p w14:paraId="6B59F5A1" w14:textId="67431578" w:rsidR="004A794A" w:rsidRPr="00417361" w:rsidRDefault="004A794A" w:rsidP="00907935">
            <w:pPr>
              <w:pStyle w:val="Listeafsnit"/>
              <w:numPr>
                <w:ilvl w:val="0"/>
                <w:numId w:val="16"/>
              </w:numPr>
              <w:spacing w:before="0" w:after="0"/>
              <w:ind w:left="333" w:hanging="245"/>
              <w:rPr>
                <w:rFonts w:eastAsia="Calibri"/>
                <w:lang w:eastAsia="de-DE"/>
              </w:rPr>
            </w:pPr>
            <w:r w:rsidRPr="00417361">
              <w:rPr>
                <w:rFonts w:eastAsia="Calibri"/>
                <w:lang w:eastAsia="de-DE"/>
              </w:rPr>
              <w:t>Navn på sygehusafdeling/-afsnit og sygehus</w:t>
            </w:r>
            <w:r w:rsidR="006061FB">
              <w:rPr>
                <w:rFonts w:eastAsia="Calibri"/>
                <w:lang w:eastAsia="de-DE"/>
              </w:rPr>
              <w:t>, hvor patienten opholder sig</w:t>
            </w:r>
          </w:p>
          <w:p w14:paraId="7531177F" w14:textId="77777777" w:rsidR="004A794A" w:rsidRPr="00417361" w:rsidRDefault="004A794A"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Angivelse af, at adviset </w:t>
            </w:r>
            <w:r w:rsidRPr="00907935">
              <w:rPr>
                <w:rFonts w:eastAsia="Calibri"/>
                <w:lang w:eastAsia="de-DE"/>
              </w:rPr>
              <w:t>skal</w:t>
            </w:r>
            <w:r w:rsidRPr="00417361">
              <w:rPr>
                <w:rFonts w:eastAsia="Calibri"/>
                <w:lang w:eastAsia="de-DE"/>
              </w:rPr>
              <w:t xml:space="preserve"> trigge en indlæggelsesrapport fra modtager</w:t>
            </w:r>
          </w:p>
          <w:p w14:paraId="775F66A2" w14:textId="77777777" w:rsidR="004A794A" w:rsidRPr="00417361" w:rsidRDefault="004A794A" w:rsidP="00907935">
            <w:pPr>
              <w:pStyle w:val="Listeafsnit"/>
              <w:numPr>
                <w:ilvl w:val="0"/>
                <w:numId w:val="16"/>
              </w:numPr>
              <w:spacing w:before="0" w:after="0"/>
              <w:ind w:left="333" w:hanging="245"/>
              <w:rPr>
                <w:rFonts w:eastAsia="Calibri"/>
                <w:lang w:eastAsia="de-DE"/>
              </w:rPr>
            </w:pPr>
            <w:r w:rsidRPr="00417361">
              <w:rPr>
                <w:rFonts w:eastAsia="Calibri"/>
                <w:lang w:eastAsia="de-DE"/>
              </w:rPr>
              <w:t>Angivelse af, hvortil indlæggelsesrapporten skal sendes</w:t>
            </w:r>
          </w:p>
          <w:p w14:paraId="3C6BC4BB" w14:textId="77777777" w:rsidR="004A794A" w:rsidRDefault="004A794A" w:rsidP="00907935">
            <w:pPr>
              <w:pStyle w:val="Listeafsnit"/>
              <w:numPr>
                <w:ilvl w:val="0"/>
                <w:numId w:val="16"/>
              </w:numPr>
              <w:spacing w:before="0" w:after="0"/>
              <w:ind w:left="333" w:hanging="245"/>
              <w:rPr>
                <w:rFonts w:eastAsia="Calibri"/>
                <w:lang w:eastAsia="de-DE"/>
              </w:rPr>
            </w:pPr>
            <w:r w:rsidRPr="00417361">
              <w:rPr>
                <w:rFonts w:eastAsia="Calibri"/>
                <w:lang w:eastAsia="de-DE"/>
              </w:rPr>
              <w:t>Status for sygehusophold: ”START sygehusophold – Indlagt”</w:t>
            </w:r>
          </w:p>
          <w:p w14:paraId="7F3A7E34" w14:textId="60E7EC94" w:rsidR="00907935" w:rsidRPr="00907935" w:rsidRDefault="00907935" w:rsidP="00907935">
            <w:pPr>
              <w:spacing w:before="0" w:after="0"/>
              <w:ind w:left="88"/>
              <w:rPr>
                <w:rFonts w:eastAsia="Calibri"/>
                <w:lang w:eastAsia="de-DE"/>
              </w:rPr>
            </w:pPr>
          </w:p>
        </w:tc>
        <w:tc>
          <w:tcPr>
            <w:tcW w:w="1049" w:type="pct"/>
          </w:tcPr>
          <w:p w14:paraId="02089658" w14:textId="77777777" w:rsidR="004A794A" w:rsidRPr="00DF591E" w:rsidRDefault="004A794A" w:rsidP="004A794A">
            <w:pPr>
              <w:spacing w:after="0"/>
              <w:rPr>
                <w:rFonts w:cstheme="minorHAnsi"/>
              </w:rPr>
            </w:pPr>
          </w:p>
        </w:tc>
        <w:tc>
          <w:tcPr>
            <w:tcW w:w="400" w:type="pct"/>
          </w:tcPr>
          <w:p w14:paraId="1E7C4E6A" w14:textId="77777777" w:rsidR="004A794A" w:rsidRPr="00DF591E" w:rsidRDefault="004A794A" w:rsidP="004A794A">
            <w:pPr>
              <w:spacing w:after="0"/>
              <w:rPr>
                <w:rFonts w:cstheme="minorHAnsi"/>
              </w:rPr>
            </w:pPr>
          </w:p>
        </w:tc>
      </w:tr>
      <w:tr w:rsidR="00336295" w:rsidRPr="00DF591E" w14:paraId="2ABB5E3B" w14:textId="77777777" w:rsidTr="00B07218">
        <w:tc>
          <w:tcPr>
            <w:tcW w:w="5000" w:type="pct"/>
            <w:gridSpan w:val="6"/>
            <w:shd w:val="clear" w:color="auto" w:fill="DBE5F1" w:themeFill="accent1" w:themeFillTint="33"/>
          </w:tcPr>
          <w:p w14:paraId="3606ACDB" w14:textId="2EED08E1" w:rsidR="00336295" w:rsidRPr="00244AF8" w:rsidRDefault="00336295" w:rsidP="00336295">
            <w:pPr>
              <w:spacing w:after="0"/>
              <w:jc w:val="center"/>
              <w:rPr>
                <w:rFonts w:cstheme="minorHAnsi"/>
                <w:b/>
                <w:bCs/>
                <w:color w:val="56AB45"/>
                <w:u w:val="single"/>
              </w:rPr>
            </w:pPr>
            <w:r w:rsidRPr="00244AF8">
              <w:rPr>
                <w:rFonts w:cstheme="minorHAnsi"/>
                <w:b/>
                <w:bCs/>
                <w:color w:val="56AB45"/>
                <w:u w:val="single"/>
              </w:rPr>
              <w:t xml:space="preserve">Use case </w:t>
            </w:r>
            <w:r>
              <w:rPr>
                <w:rFonts w:cstheme="minorHAnsi"/>
                <w:b/>
                <w:bCs/>
                <w:color w:val="56AB45"/>
                <w:u w:val="single"/>
              </w:rPr>
              <w:t>S10</w:t>
            </w:r>
          </w:p>
          <w:p w14:paraId="39221185" w14:textId="77777777" w:rsidR="00336295" w:rsidRPr="00D3112C" w:rsidRDefault="00336295" w:rsidP="00336295">
            <w:pPr>
              <w:spacing w:after="0"/>
              <w:jc w:val="center"/>
              <w:rPr>
                <w:rFonts w:cstheme="minorHAnsi"/>
                <w:b/>
              </w:rPr>
            </w:pPr>
            <w:r w:rsidRPr="00D3112C">
              <w:rPr>
                <w:rFonts w:cstheme="minorHAnsi"/>
                <w:b/>
                <w:bCs/>
              </w:rPr>
              <w:lastRenderedPageBreak/>
              <w:t>Advisering om start af sygehusophold</w:t>
            </w:r>
          </w:p>
          <w:p w14:paraId="5A55DAE5" w14:textId="6B06EB7D" w:rsidR="00336295" w:rsidRPr="00DF591E" w:rsidRDefault="00336295" w:rsidP="00336295">
            <w:pPr>
              <w:spacing w:after="0"/>
              <w:jc w:val="center"/>
              <w:rPr>
                <w:rFonts w:cstheme="minorHAnsi"/>
              </w:rPr>
            </w:pPr>
            <w:r>
              <w:rPr>
                <w:rFonts w:cstheme="minorHAnsi"/>
              </w:rPr>
              <w:t>Indlæggelse efter akut ambulant ophold</w:t>
            </w:r>
          </w:p>
        </w:tc>
      </w:tr>
      <w:tr w:rsidR="00336295" w:rsidRPr="00DF591E" w14:paraId="4CBCDAF0" w14:textId="77777777" w:rsidTr="008005A5">
        <w:tc>
          <w:tcPr>
            <w:tcW w:w="250" w:type="pct"/>
          </w:tcPr>
          <w:p w14:paraId="309FED34" w14:textId="77777777" w:rsidR="00336295" w:rsidRPr="00E11FE4" w:rsidRDefault="00336295" w:rsidP="004A794A">
            <w:pPr>
              <w:pStyle w:val="Listeafsnit"/>
              <w:numPr>
                <w:ilvl w:val="0"/>
                <w:numId w:val="6"/>
              </w:numPr>
              <w:ind w:left="0" w:hanging="11"/>
              <w:rPr>
                <w:rFonts w:eastAsia="Calibri" w:cstheme="minorHAnsi"/>
                <w:iCs/>
                <w:lang w:eastAsia="de-DE"/>
              </w:rPr>
            </w:pPr>
            <w:bookmarkStart w:id="53" w:name="_Ref71203305"/>
          </w:p>
        </w:tc>
        <w:bookmarkEnd w:id="53"/>
        <w:tc>
          <w:tcPr>
            <w:tcW w:w="1425" w:type="pct"/>
          </w:tcPr>
          <w:p w14:paraId="251189BE" w14:textId="448CC6D6" w:rsidR="00AB656C" w:rsidRDefault="00336295" w:rsidP="004A794A">
            <w:r>
              <w:t>Vælg først en testpatient</w:t>
            </w:r>
            <w:r w:rsidR="00C04924">
              <w:t xml:space="preserve">, </w:t>
            </w:r>
            <w:r>
              <w:t>registrér patienten som fremmødt på akut ambulant afsnit, og vis, at der er dannet og sendt et advis af typen [STAA</w:t>
            </w:r>
            <w:r w:rsidR="00AE0C33">
              <w:t>]</w:t>
            </w:r>
            <w:r w:rsidR="00AB656C">
              <w:t>.</w:t>
            </w:r>
          </w:p>
          <w:p w14:paraId="2ECE7714" w14:textId="0B152082" w:rsidR="00AB656C" w:rsidRPr="00EC0C20" w:rsidRDefault="00AB656C" w:rsidP="00AB656C">
            <w:r>
              <w:t>Adviset indeholder:</w:t>
            </w:r>
          </w:p>
          <w:p w14:paraId="41BB0365" w14:textId="77777777" w:rsidR="00AB656C" w:rsidRPr="00EC0C20" w:rsidRDefault="00AB656C" w:rsidP="00907935">
            <w:pPr>
              <w:pStyle w:val="Listeafsnit"/>
              <w:numPr>
                <w:ilvl w:val="0"/>
                <w:numId w:val="16"/>
              </w:numPr>
              <w:spacing w:before="0" w:after="0"/>
              <w:ind w:left="333" w:hanging="245"/>
              <w:rPr>
                <w:rFonts w:eastAsia="Calibri"/>
                <w:lang w:eastAsia="de-DE"/>
              </w:rPr>
            </w:pPr>
            <w:r w:rsidRPr="00EC0C20">
              <w:rPr>
                <w:rFonts w:eastAsia="Calibri"/>
                <w:lang w:eastAsia="de-DE"/>
              </w:rPr>
              <w:t>Patientens cpr.nr.</w:t>
            </w:r>
          </w:p>
          <w:p w14:paraId="3E7E1E52" w14:textId="77777777" w:rsidR="00AB656C" w:rsidRPr="00EC0C20" w:rsidRDefault="00AB656C" w:rsidP="00907935">
            <w:pPr>
              <w:pStyle w:val="Listeafsnit"/>
              <w:numPr>
                <w:ilvl w:val="0"/>
                <w:numId w:val="16"/>
              </w:numPr>
              <w:spacing w:before="0" w:after="0"/>
              <w:ind w:left="333" w:hanging="245"/>
              <w:rPr>
                <w:rFonts w:eastAsia="Calibri"/>
                <w:lang w:eastAsia="de-DE"/>
              </w:rPr>
            </w:pPr>
            <w:r w:rsidRPr="00EC0C20">
              <w:rPr>
                <w:rFonts w:eastAsia="Calibri"/>
                <w:lang w:eastAsia="de-DE"/>
              </w:rPr>
              <w:t>Tidspunkt og klokkeslæt for start af sygehusophold</w:t>
            </w:r>
            <w:r>
              <w:rPr>
                <w:rFonts w:eastAsia="Calibri"/>
                <w:lang w:eastAsia="de-DE"/>
              </w:rPr>
              <w:t xml:space="preserve"> </w:t>
            </w:r>
          </w:p>
          <w:p w14:paraId="075E0775" w14:textId="77777777" w:rsidR="00AB656C" w:rsidRPr="00EC0C20" w:rsidRDefault="00AB656C" w:rsidP="00907935">
            <w:pPr>
              <w:pStyle w:val="Listeafsnit"/>
              <w:numPr>
                <w:ilvl w:val="0"/>
                <w:numId w:val="16"/>
              </w:numPr>
              <w:spacing w:before="0" w:after="0"/>
              <w:ind w:left="333" w:hanging="245"/>
              <w:rPr>
                <w:rFonts w:eastAsia="Calibri"/>
                <w:lang w:eastAsia="de-DE"/>
              </w:rPr>
            </w:pPr>
            <w:r w:rsidRPr="00EC0C20">
              <w:rPr>
                <w:rFonts w:eastAsia="Calibri"/>
                <w:lang w:eastAsia="de-DE"/>
              </w:rPr>
              <w:t>Navn på sygehusafdeling/-afsnit og sygehu</w:t>
            </w:r>
            <w:r>
              <w:rPr>
                <w:rFonts w:eastAsia="Calibri"/>
                <w:lang w:eastAsia="de-DE"/>
              </w:rPr>
              <w:t>s, hvor patienten opholder sig</w:t>
            </w:r>
          </w:p>
          <w:p w14:paraId="3D50DAE9" w14:textId="77777777" w:rsidR="00AB656C" w:rsidRPr="00EC0C20" w:rsidRDefault="00AB656C"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Angivelse af, at adviset </w:t>
            </w:r>
            <w:r w:rsidRPr="00907935">
              <w:rPr>
                <w:rFonts w:eastAsia="Calibri"/>
                <w:lang w:eastAsia="de-DE"/>
              </w:rPr>
              <w:t xml:space="preserve">skal </w:t>
            </w:r>
            <w:r w:rsidRPr="00EC0C20">
              <w:rPr>
                <w:rFonts w:eastAsia="Calibri"/>
                <w:lang w:eastAsia="de-DE"/>
              </w:rPr>
              <w:t>trigge en indlæggelsesrapport fra modtager</w:t>
            </w:r>
          </w:p>
          <w:p w14:paraId="61EAFA74" w14:textId="77777777" w:rsidR="00AB656C" w:rsidRPr="00EC0C20" w:rsidRDefault="00AB656C" w:rsidP="00907935">
            <w:pPr>
              <w:pStyle w:val="Listeafsnit"/>
              <w:numPr>
                <w:ilvl w:val="0"/>
                <w:numId w:val="16"/>
              </w:numPr>
              <w:spacing w:before="0" w:after="0"/>
              <w:ind w:left="333" w:hanging="245"/>
              <w:rPr>
                <w:rFonts w:eastAsia="Calibri"/>
                <w:lang w:eastAsia="de-DE"/>
              </w:rPr>
            </w:pPr>
            <w:r w:rsidRPr="00EC0C20">
              <w:rPr>
                <w:rFonts w:eastAsia="Calibri"/>
                <w:lang w:eastAsia="de-DE"/>
              </w:rPr>
              <w:t>Angivelse af, hvortil indlæggelsesrapporten skal sendes</w:t>
            </w:r>
          </w:p>
          <w:p w14:paraId="0E971DDE" w14:textId="77777777" w:rsidR="00AB656C" w:rsidRPr="00EC0C20" w:rsidRDefault="00AB656C"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Status for sygehusophold: ”START sygehusophold – </w:t>
            </w:r>
            <w:r>
              <w:rPr>
                <w:rFonts w:eastAsia="Calibri"/>
                <w:lang w:eastAsia="de-DE"/>
              </w:rPr>
              <w:t>Akut Ambulant</w:t>
            </w:r>
            <w:r w:rsidRPr="00EC0C20">
              <w:rPr>
                <w:rFonts w:eastAsia="Calibri"/>
                <w:lang w:eastAsia="de-DE"/>
              </w:rPr>
              <w:t>”</w:t>
            </w:r>
          </w:p>
          <w:p w14:paraId="5DF8D9F5" w14:textId="77777777" w:rsidR="00AB656C" w:rsidRPr="00AE0C33" w:rsidRDefault="00AB656C" w:rsidP="004A794A">
            <w:pPr>
              <w:rPr>
                <w:rFonts w:eastAsia="Calibri"/>
                <w:lang w:eastAsia="de-DE"/>
              </w:rPr>
            </w:pPr>
          </w:p>
          <w:p w14:paraId="025BA635" w14:textId="53ABE908" w:rsidR="00336295" w:rsidRDefault="00336295" w:rsidP="004A794A">
            <w:r>
              <w:t>Dokumentér m. skærmdumps indholdet af det genererede advis.</w:t>
            </w:r>
          </w:p>
        </w:tc>
        <w:tc>
          <w:tcPr>
            <w:tcW w:w="750" w:type="pct"/>
          </w:tcPr>
          <w:p w14:paraId="1103E938" w14:textId="77777777" w:rsidR="00336295" w:rsidRPr="00807E6E" w:rsidRDefault="00336295" w:rsidP="004A794A">
            <w:pPr>
              <w:spacing w:after="0"/>
              <w:rPr>
                <w:rFonts w:ascii="Courier New" w:hAnsi="Courier New" w:cs="Courier New"/>
              </w:rPr>
            </w:pPr>
          </w:p>
        </w:tc>
        <w:tc>
          <w:tcPr>
            <w:tcW w:w="1126" w:type="pct"/>
          </w:tcPr>
          <w:p w14:paraId="0FFCB8F8" w14:textId="59886C8C" w:rsidR="00AB656C" w:rsidRDefault="00907935" w:rsidP="00AB656C">
            <w:pPr>
              <w:rPr>
                <w:rFonts w:eastAsia="Calibri" w:cstheme="minorHAnsi"/>
                <w:lang w:eastAsia="de-DE"/>
              </w:rPr>
            </w:pPr>
            <w:r w:rsidRPr="00B731DC">
              <w:rPr>
                <w:rFonts w:eastAsia="Calibri" w:cstheme="minorHAnsi"/>
                <w:lang w:eastAsia="de-DE"/>
              </w:rPr>
              <w:t xml:space="preserve">Patienten er registreret som akut ambulant på afdeling X sygehus X kl. </w:t>
            </w:r>
            <w:r>
              <w:rPr>
                <w:rFonts w:eastAsia="Calibri" w:cstheme="minorHAnsi"/>
                <w:lang w:eastAsia="de-DE"/>
              </w:rPr>
              <w:t>HH</w:t>
            </w:r>
            <w:r w:rsidRPr="00B731DC">
              <w:rPr>
                <w:rFonts w:eastAsia="Calibri" w:cstheme="minorHAnsi"/>
                <w:lang w:eastAsia="de-DE"/>
              </w:rPr>
              <w:t>:</w:t>
            </w:r>
            <w:r>
              <w:rPr>
                <w:rFonts w:eastAsia="Calibri" w:cstheme="minorHAnsi"/>
                <w:lang w:eastAsia="de-DE"/>
              </w:rPr>
              <w:t>MM</w:t>
            </w:r>
            <w:r w:rsidRPr="00B731DC">
              <w:rPr>
                <w:rFonts w:eastAsia="Calibri" w:cstheme="minorHAnsi"/>
                <w:lang w:eastAsia="de-DE"/>
              </w:rPr>
              <w:t xml:space="preserve"> den </w:t>
            </w:r>
            <w:r>
              <w:rPr>
                <w:rFonts w:eastAsia="Calibri" w:cstheme="minorHAnsi"/>
                <w:lang w:eastAsia="de-DE"/>
              </w:rPr>
              <w:t>DD</w:t>
            </w:r>
            <w:r w:rsidRPr="00B731DC">
              <w:rPr>
                <w:rFonts w:eastAsia="Calibri" w:cstheme="minorHAnsi"/>
                <w:lang w:eastAsia="de-DE"/>
              </w:rPr>
              <w:t>.</w:t>
            </w:r>
            <w:r>
              <w:rPr>
                <w:rFonts w:eastAsia="Calibri" w:cstheme="minorHAnsi"/>
                <w:lang w:eastAsia="de-DE"/>
              </w:rPr>
              <w:t>MM</w:t>
            </w:r>
            <w:r w:rsidRPr="00B731DC">
              <w:rPr>
                <w:rFonts w:eastAsia="Calibri" w:cstheme="minorHAnsi"/>
                <w:lang w:eastAsia="de-DE"/>
              </w:rPr>
              <w:t>.</w:t>
            </w:r>
            <w:r>
              <w:rPr>
                <w:rFonts w:eastAsia="Calibri" w:cstheme="minorHAnsi"/>
                <w:lang w:eastAsia="de-DE"/>
              </w:rPr>
              <w:t>YYYY</w:t>
            </w:r>
          </w:p>
          <w:p w14:paraId="7D52E7D3" w14:textId="77777777" w:rsidR="00AB656C" w:rsidRDefault="00AB656C" w:rsidP="00AE0C33"/>
          <w:p w14:paraId="092F44A7" w14:textId="77777777" w:rsidR="00336295" w:rsidRDefault="00336295" w:rsidP="00AE0C33">
            <w:r>
              <w:t>Der er dannet og afsendt et advis af typen [STAA].</w:t>
            </w:r>
          </w:p>
          <w:p w14:paraId="4C6824A4" w14:textId="77777777" w:rsidR="00AB656C" w:rsidRPr="00417361" w:rsidRDefault="00AB656C" w:rsidP="00AB656C">
            <w:r w:rsidRPr="00417361">
              <w:t>Adviset indeholder:</w:t>
            </w:r>
          </w:p>
          <w:p w14:paraId="52527727" w14:textId="77777777" w:rsidR="00AB656C" w:rsidRPr="00417361" w:rsidRDefault="00AB656C"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Patientens cpr.nr. </w:t>
            </w:r>
          </w:p>
          <w:p w14:paraId="40B1E943" w14:textId="77777777" w:rsidR="00AB656C" w:rsidRPr="00417361" w:rsidRDefault="00AB656C"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Tidspunkt og klokkeslæt for start af sygehusophold </w:t>
            </w:r>
          </w:p>
          <w:p w14:paraId="044E7DDE" w14:textId="77777777" w:rsidR="00AB656C" w:rsidRPr="00417361" w:rsidRDefault="00AB656C" w:rsidP="00907935">
            <w:pPr>
              <w:pStyle w:val="Listeafsnit"/>
              <w:numPr>
                <w:ilvl w:val="0"/>
                <w:numId w:val="16"/>
              </w:numPr>
              <w:spacing w:before="0" w:after="0"/>
              <w:ind w:left="333" w:hanging="245"/>
              <w:rPr>
                <w:rFonts w:eastAsia="Calibri"/>
                <w:lang w:eastAsia="de-DE"/>
              </w:rPr>
            </w:pPr>
            <w:r w:rsidRPr="00417361">
              <w:rPr>
                <w:rFonts w:eastAsia="Calibri"/>
                <w:lang w:eastAsia="de-DE"/>
              </w:rPr>
              <w:t>Navn på sygehusafdeling/-afsnit og sygehus</w:t>
            </w:r>
            <w:r>
              <w:rPr>
                <w:rFonts w:eastAsia="Calibri"/>
                <w:lang w:eastAsia="de-DE"/>
              </w:rPr>
              <w:t>, hvor patientens opholder sig</w:t>
            </w:r>
          </w:p>
          <w:p w14:paraId="523F6EE9" w14:textId="77777777" w:rsidR="00AB656C" w:rsidRPr="00417361" w:rsidRDefault="00AB656C"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Angivelse af, at adviset </w:t>
            </w:r>
            <w:r w:rsidRPr="00907935">
              <w:rPr>
                <w:rFonts w:eastAsia="Calibri"/>
                <w:lang w:eastAsia="de-DE"/>
              </w:rPr>
              <w:t>skal</w:t>
            </w:r>
            <w:r w:rsidRPr="00417361">
              <w:rPr>
                <w:rFonts w:eastAsia="Calibri"/>
                <w:lang w:eastAsia="de-DE"/>
              </w:rPr>
              <w:t xml:space="preserve"> trigge en indlæggelsesrapport fra modtager</w:t>
            </w:r>
          </w:p>
          <w:p w14:paraId="668EC280" w14:textId="77777777" w:rsidR="00AB656C" w:rsidRPr="00417361" w:rsidRDefault="00AB656C" w:rsidP="00907935">
            <w:pPr>
              <w:pStyle w:val="Listeafsnit"/>
              <w:numPr>
                <w:ilvl w:val="0"/>
                <w:numId w:val="16"/>
              </w:numPr>
              <w:spacing w:before="0" w:after="0"/>
              <w:ind w:left="333" w:hanging="245"/>
              <w:rPr>
                <w:rFonts w:eastAsia="Calibri"/>
                <w:lang w:eastAsia="de-DE"/>
              </w:rPr>
            </w:pPr>
            <w:r w:rsidRPr="00417361">
              <w:rPr>
                <w:rFonts w:eastAsia="Calibri"/>
                <w:lang w:eastAsia="de-DE"/>
              </w:rPr>
              <w:t>Angivelse af, hvortil indlæggelsesrapporten skal sendes</w:t>
            </w:r>
          </w:p>
          <w:p w14:paraId="5E16B208" w14:textId="48BF0459" w:rsidR="00AB656C" w:rsidRPr="00AB656C" w:rsidRDefault="00AB656C"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Status for sygehusophold: ”START sygehusophold – </w:t>
            </w:r>
            <w:r>
              <w:rPr>
                <w:rFonts w:eastAsia="Calibri"/>
                <w:lang w:eastAsia="de-DE"/>
              </w:rPr>
              <w:t>Akut Ambulant</w:t>
            </w:r>
            <w:r w:rsidRPr="00417361">
              <w:rPr>
                <w:rFonts w:eastAsia="Calibri"/>
                <w:lang w:eastAsia="de-DE"/>
              </w:rPr>
              <w:t>”</w:t>
            </w:r>
          </w:p>
        </w:tc>
        <w:tc>
          <w:tcPr>
            <w:tcW w:w="1049" w:type="pct"/>
          </w:tcPr>
          <w:p w14:paraId="27B8BF97" w14:textId="77777777" w:rsidR="00336295" w:rsidRPr="00DF591E" w:rsidRDefault="00336295" w:rsidP="004A794A">
            <w:pPr>
              <w:spacing w:after="0"/>
              <w:rPr>
                <w:rFonts w:cstheme="minorHAnsi"/>
              </w:rPr>
            </w:pPr>
          </w:p>
        </w:tc>
        <w:tc>
          <w:tcPr>
            <w:tcW w:w="400" w:type="pct"/>
          </w:tcPr>
          <w:p w14:paraId="759ABFCC" w14:textId="77777777" w:rsidR="00336295" w:rsidRPr="00DF591E" w:rsidRDefault="00336295" w:rsidP="004A794A">
            <w:pPr>
              <w:spacing w:after="0"/>
              <w:rPr>
                <w:rFonts w:cstheme="minorHAnsi"/>
              </w:rPr>
            </w:pPr>
          </w:p>
        </w:tc>
      </w:tr>
      <w:tr w:rsidR="00336295" w:rsidRPr="00DF591E" w14:paraId="0EA1F24E" w14:textId="77777777" w:rsidTr="008005A5">
        <w:tc>
          <w:tcPr>
            <w:tcW w:w="250" w:type="pct"/>
          </w:tcPr>
          <w:p w14:paraId="522F4530" w14:textId="77777777" w:rsidR="00336295" w:rsidRPr="00E11FE4" w:rsidRDefault="00336295" w:rsidP="004A794A">
            <w:pPr>
              <w:pStyle w:val="Listeafsnit"/>
              <w:numPr>
                <w:ilvl w:val="0"/>
                <w:numId w:val="6"/>
              </w:numPr>
              <w:ind w:left="0" w:hanging="11"/>
              <w:rPr>
                <w:rFonts w:eastAsia="Calibri" w:cstheme="minorHAnsi"/>
                <w:iCs/>
                <w:lang w:eastAsia="de-DE"/>
              </w:rPr>
            </w:pPr>
            <w:bookmarkStart w:id="54" w:name="_Ref75163203"/>
          </w:p>
        </w:tc>
        <w:bookmarkEnd w:id="54"/>
        <w:tc>
          <w:tcPr>
            <w:tcW w:w="1425" w:type="pct"/>
          </w:tcPr>
          <w:p w14:paraId="59FFD762" w14:textId="43D50792" w:rsidR="00336295" w:rsidRDefault="00336295" w:rsidP="004A794A">
            <w:r>
              <w:t xml:space="preserve">Indlæg dernæst testpatienten fra teststep </w:t>
            </w:r>
            <w:r>
              <w:fldChar w:fldCharType="begin"/>
            </w:r>
            <w:r>
              <w:instrText xml:space="preserve"> REF _Ref71203305 \r \h </w:instrText>
            </w:r>
            <w:r>
              <w:fldChar w:fldCharType="separate"/>
            </w:r>
            <w:r w:rsidR="00806025">
              <w:t>3.8</w:t>
            </w:r>
            <w:r>
              <w:fldChar w:fldCharType="end"/>
            </w:r>
            <w:r>
              <w:t xml:space="preserve"> og vis, at der er dannet og afsendt et nyt advis af typen [STIN], som indeholder:</w:t>
            </w:r>
          </w:p>
          <w:p w14:paraId="46F6A783" w14:textId="77777777" w:rsidR="00336295" w:rsidRPr="00EC0C20" w:rsidRDefault="00336295" w:rsidP="00907935">
            <w:pPr>
              <w:pStyle w:val="Listeafsnit"/>
              <w:numPr>
                <w:ilvl w:val="0"/>
                <w:numId w:val="16"/>
              </w:numPr>
              <w:spacing w:before="0" w:after="0"/>
              <w:ind w:left="333" w:hanging="245"/>
              <w:rPr>
                <w:rFonts w:eastAsia="Calibri"/>
                <w:lang w:eastAsia="de-DE"/>
              </w:rPr>
            </w:pPr>
            <w:r w:rsidRPr="00EC0C20">
              <w:rPr>
                <w:rFonts w:eastAsia="Calibri"/>
                <w:lang w:eastAsia="de-DE"/>
              </w:rPr>
              <w:t>Patientens cpr.nr.</w:t>
            </w:r>
          </w:p>
          <w:p w14:paraId="7F852F6B" w14:textId="77777777" w:rsidR="00336295" w:rsidRPr="00EC0C20" w:rsidRDefault="00336295" w:rsidP="00907935">
            <w:pPr>
              <w:pStyle w:val="Listeafsnit"/>
              <w:numPr>
                <w:ilvl w:val="0"/>
                <w:numId w:val="16"/>
              </w:numPr>
              <w:spacing w:before="0" w:after="0"/>
              <w:ind w:left="333" w:hanging="245"/>
              <w:rPr>
                <w:rFonts w:eastAsia="Calibri"/>
                <w:lang w:eastAsia="de-DE"/>
              </w:rPr>
            </w:pPr>
            <w:r w:rsidRPr="00EC0C20">
              <w:rPr>
                <w:rFonts w:eastAsia="Calibri"/>
                <w:lang w:eastAsia="de-DE"/>
              </w:rPr>
              <w:t>Tidspunkt og klokkeslæt for start af sygehusophold</w:t>
            </w:r>
          </w:p>
          <w:p w14:paraId="33790C1D" w14:textId="2EDE49FB" w:rsidR="00336295" w:rsidRPr="00EC0C20" w:rsidRDefault="00336295" w:rsidP="00907935">
            <w:pPr>
              <w:pStyle w:val="Listeafsnit"/>
              <w:numPr>
                <w:ilvl w:val="0"/>
                <w:numId w:val="16"/>
              </w:numPr>
              <w:spacing w:before="0" w:after="0"/>
              <w:ind w:left="333" w:hanging="245"/>
              <w:rPr>
                <w:rFonts w:eastAsia="Calibri"/>
                <w:lang w:eastAsia="de-DE"/>
              </w:rPr>
            </w:pPr>
            <w:r w:rsidRPr="00EC0C20">
              <w:rPr>
                <w:rFonts w:eastAsia="Calibri"/>
                <w:lang w:eastAsia="de-DE"/>
              </w:rPr>
              <w:lastRenderedPageBreak/>
              <w:t>Navn på sygehusafdeling/-afsnit og sygehus</w:t>
            </w:r>
            <w:r>
              <w:rPr>
                <w:rFonts w:eastAsia="Calibri"/>
                <w:lang w:eastAsia="de-DE"/>
              </w:rPr>
              <w:t>, hvor patienten opholder sig</w:t>
            </w:r>
          </w:p>
          <w:p w14:paraId="45D29245" w14:textId="7FDF34BB" w:rsidR="00336295" w:rsidRPr="00EC0C20" w:rsidRDefault="00336295"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Angivelse af, at adviset </w:t>
            </w:r>
            <w:r w:rsidRPr="0084003F">
              <w:rPr>
                <w:rFonts w:eastAsia="Calibri"/>
                <w:b/>
                <w:bCs/>
                <w:lang w:eastAsia="de-DE"/>
              </w:rPr>
              <w:t>i</w:t>
            </w:r>
            <w:r w:rsidRPr="0084003F">
              <w:rPr>
                <w:rFonts w:eastAsia="Calibri"/>
                <w:b/>
                <w:bCs/>
                <w:u w:val="single"/>
                <w:lang w:eastAsia="de-DE"/>
              </w:rPr>
              <w:t>kke skal</w:t>
            </w:r>
            <w:r w:rsidRPr="00EC0C20">
              <w:rPr>
                <w:rFonts w:eastAsia="Calibri"/>
                <w:u w:val="single"/>
                <w:lang w:eastAsia="de-DE"/>
              </w:rPr>
              <w:t xml:space="preserve"> </w:t>
            </w:r>
            <w:r w:rsidRPr="00EC0C20">
              <w:rPr>
                <w:rFonts w:eastAsia="Calibri"/>
                <w:lang w:eastAsia="de-DE"/>
              </w:rPr>
              <w:t>trigge en indlæggelsesrapport fra modtager</w:t>
            </w:r>
          </w:p>
          <w:p w14:paraId="1B30B891" w14:textId="77777777" w:rsidR="00336295" w:rsidRPr="00EC0C20" w:rsidRDefault="00336295" w:rsidP="00907935">
            <w:pPr>
              <w:pStyle w:val="Listeafsnit"/>
              <w:numPr>
                <w:ilvl w:val="0"/>
                <w:numId w:val="16"/>
              </w:numPr>
              <w:spacing w:before="0" w:after="0"/>
              <w:ind w:left="333" w:hanging="245"/>
              <w:rPr>
                <w:rFonts w:eastAsia="Calibri"/>
                <w:lang w:eastAsia="de-DE"/>
              </w:rPr>
            </w:pPr>
            <w:r w:rsidRPr="00EC0C20">
              <w:rPr>
                <w:rFonts w:eastAsia="Calibri"/>
                <w:lang w:eastAsia="de-DE"/>
              </w:rPr>
              <w:t>Status for sygehusophold: ”START sygehusophold – Indlagt”</w:t>
            </w:r>
          </w:p>
          <w:p w14:paraId="37254E05" w14:textId="77777777" w:rsidR="00336295" w:rsidRPr="00EC0C20" w:rsidRDefault="00336295" w:rsidP="00336295">
            <w:pPr>
              <w:rPr>
                <w:rFonts w:eastAsia="Calibri"/>
                <w:lang w:eastAsia="de-DE"/>
              </w:rPr>
            </w:pPr>
          </w:p>
          <w:p w14:paraId="7A7E29C3" w14:textId="783327C1" w:rsidR="00336295" w:rsidRDefault="00336295" w:rsidP="00336295">
            <w:r w:rsidRPr="00EC0C20">
              <w:rPr>
                <w:rFonts w:eastAsia="Calibri"/>
                <w:lang w:eastAsia="de-DE"/>
              </w:rPr>
              <w:t>Dokumentér m. skærmdumps indholdet af det genere</w:t>
            </w:r>
            <w:r>
              <w:rPr>
                <w:rFonts w:eastAsia="Calibri"/>
                <w:lang w:eastAsia="de-DE"/>
              </w:rPr>
              <w:t>re</w:t>
            </w:r>
            <w:r w:rsidRPr="00EC0C20">
              <w:rPr>
                <w:rFonts w:eastAsia="Calibri"/>
                <w:lang w:eastAsia="de-DE"/>
              </w:rPr>
              <w:t>de advis.</w:t>
            </w:r>
          </w:p>
        </w:tc>
        <w:tc>
          <w:tcPr>
            <w:tcW w:w="750" w:type="pct"/>
          </w:tcPr>
          <w:p w14:paraId="55150A2F" w14:textId="61510956" w:rsidR="00336295" w:rsidRPr="00807E6E" w:rsidRDefault="009F6F3D" w:rsidP="004A794A">
            <w:pPr>
              <w:spacing w:after="0"/>
              <w:rPr>
                <w:rFonts w:ascii="Courier New" w:hAnsi="Courier New" w:cs="Courier New"/>
              </w:rPr>
            </w:pPr>
            <w:r>
              <w:rPr>
                <w:rFonts w:ascii="Courier New" w:hAnsi="Courier New" w:cs="Courier New"/>
              </w:rPr>
              <w:lastRenderedPageBreak/>
              <w:t xml:space="preserve">Fortsættelse af </w:t>
            </w:r>
            <w:r>
              <w:rPr>
                <w:rFonts w:ascii="Courier New" w:hAnsi="Courier New" w:cs="Courier New"/>
              </w:rPr>
              <w:fldChar w:fldCharType="begin"/>
            </w:r>
            <w:r>
              <w:rPr>
                <w:rFonts w:ascii="Courier New" w:hAnsi="Courier New" w:cs="Courier New"/>
              </w:rPr>
              <w:instrText xml:space="preserve"> REF _Ref71203305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3.8</w:t>
            </w:r>
            <w:r>
              <w:rPr>
                <w:rFonts w:ascii="Courier New" w:hAnsi="Courier New" w:cs="Courier New"/>
              </w:rPr>
              <w:fldChar w:fldCharType="end"/>
            </w:r>
          </w:p>
        </w:tc>
        <w:tc>
          <w:tcPr>
            <w:tcW w:w="1126" w:type="pct"/>
          </w:tcPr>
          <w:p w14:paraId="2FB9FCFD" w14:textId="28E1D37E" w:rsidR="0084003F" w:rsidRDefault="00336295" w:rsidP="004A794A">
            <w:r>
              <w:t>Der er dannet og afsendt først et advis af typen [STAA], dernæst et advis af typen [STIN].</w:t>
            </w:r>
          </w:p>
          <w:p w14:paraId="50ECB677" w14:textId="3A96BB3B" w:rsidR="0084003F" w:rsidRDefault="0084003F" w:rsidP="004A794A">
            <w:r>
              <w:t>Adviset indeholder:</w:t>
            </w:r>
          </w:p>
          <w:p w14:paraId="7564A918" w14:textId="77777777" w:rsidR="0084003F" w:rsidRPr="00EC0C20" w:rsidRDefault="0084003F" w:rsidP="00907935">
            <w:pPr>
              <w:pStyle w:val="Listeafsnit"/>
              <w:numPr>
                <w:ilvl w:val="0"/>
                <w:numId w:val="16"/>
              </w:numPr>
              <w:spacing w:before="0" w:after="0"/>
              <w:ind w:left="333" w:hanging="245"/>
              <w:rPr>
                <w:rFonts w:eastAsia="Calibri"/>
                <w:lang w:eastAsia="de-DE"/>
              </w:rPr>
            </w:pPr>
            <w:r w:rsidRPr="00EC0C20">
              <w:rPr>
                <w:rFonts w:eastAsia="Calibri"/>
                <w:lang w:eastAsia="de-DE"/>
              </w:rPr>
              <w:t>Patientens cpr.nr.</w:t>
            </w:r>
          </w:p>
          <w:p w14:paraId="31B7EDD0" w14:textId="77777777" w:rsidR="0084003F" w:rsidRPr="00EC0C20" w:rsidRDefault="0084003F" w:rsidP="00907935">
            <w:pPr>
              <w:pStyle w:val="Listeafsnit"/>
              <w:numPr>
                <w:ilvl w:val="0"/>
                <w:numId w:val="16"/>
              </w:numPr>
              <w:spacing w:before="0" w:after="0"/>
              <w:ind w:left="333" w:hanging="245"/>
              <w:rPr>
                <w:rFonts w:eastAsia="Calibri"/>
                <w:lang w:eastAsia="de-DE"/>
              </w:rPr>
            </w:pPr>
            <w:r w:rsidRPr="00EC0C20">
              <w:rPr>
                <w:rFonts w:eastAsia="Calibri"/>
                <w:lang w:eastAsia="de-DE"/>
              </w:rPr>
              <w:lastRenderedPageBreak/>
              <w:t>Tidspunkt og klokkeslæt for start af sygehusophold</w:t>
            </w:r>
          </w:p>
          <w:p w14:paraId="782B1435" w14:textId="7A7B5589" w:rsidR="0084003F" w:rsidRPr="00EC0C20" w:rsidRDefault="0084003F" w:rsidP="00907935">
            <w:pPr>
              <w:pStyle w:val="Listeafsnit"/>
              <w:numPr>
                <w:ilvl w:val="0"/>
                <w:numId w:val="16"/>
              </w:numPr>
              <w:spacing w:before="0" w:after="0"/>
              <w:ind w:left="333" w:hanging="245"/>
              <w:rPr>
                <w:rFonts w:eastAsia="Calibri"/>
                <w:lang w:eastAsia="de-DE"/>
              </w:rPr>
            </w:pPr>
            <w:r w:rsidRPr="00EC0C20">
              <w:rPr>
                <w:rFonts w:eastAsia="Calibri"/>
                <w:lang w:eastAsia="de-DE"/>
              </w:rPr>
              <w:t>Navn på sygehusafdeling/-afsnit og sygehus</w:t>
            </w:r>
            <w:r>
              <w:rPr>
                <w:rFonts w:eastAsia="Calibri"/>
                <w:lang w:eastAsia="de-DE"/>
              </w:rPr>
              <w:t>, hvor patienten opholder sig</w:t>
            </w:r>
          </w:p>
          <w:p w14:paraId="27B338AE" w14:textId="77777777" w:rsidR="0084003F" w:rsidRPr="00EC0C20" w:rsidRDefault="0084003F"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Angivelse af, at adviset </w:t>
            </w:r>
            <w:r w:rsidRPr="0084003F">
              <w:rPr>
                <w:rFonts w:eastAsia="Calibri"/>
                <w:b/>
                <w:bCs/>
                <w:lang w:eastAsia="de-DE"/>
              </w:rPr>
              <w:t>i</w:t>
            </w:r>
            <w:r w:rsidRPr="0084003F">
              <w:rPr>
                <w:rFonts w:eastAsia="Calibri"/>
                <w:b/>
                <w:bCs/>
                <w:u w:val="single"/>
                <w:lang w:eastAsia="de-DE"/>
              </w:rPr>
              <w:t>kke skal</w:t>
            </w:r>
            <w:r w:rsidRPr="00EC0C20">
              <w:rPr>
                <w:rFonts w:eastAsia="Calibri"/>
                <w:u w:val="single"/>
                <w:lang w:eastAsia="de-DE"/>
              </w:rPr>
              <w:t xml:space="preserve"> </w:t>
            </w:r>
            <w:r w:rsidRPr="00EC0C20">
              <w:rPr>
                <w:rFonts w:eastAsia="Calibri"/>
                <w:lang w:eastAsia="de-DE"/>
              </w:rPr>
              <w:t>trigge en indlæggelsesrapport fra modtager</w:t>
            </w:r>
          </w:p>
          <w:p w14:paraId="2334A017" w14:textId="270179A9" w:rsidR="00336295" w:rsidRPr="0084003F" w:rsidRDefault="0084003F" w:rsidP="00907935">
            <w:pPr>
              <w:pStyle w:val="Listeafsnit"/>
              <w:numPr>
                <w:ilvl w:val="0"/>
                <w:numId w:val="16"/>
              </w:numPr>
              <w:spacing w:before="0" w:after="0"/>
              <w:ind w:left="333" w:hanging="245"/>
              <w:rPr>
                <w:rFonts w:eastAsia="Calibri"/>
                <w:lang w:eastAsia="de-DE"/>
              </w:rPr>
            </w:pPr>
            <w:r w:rsidRPr="00EC0C20">
              <w:rPr>
                <w:rFonts w:eastAsia="Calibri"/>
                <w:lang w:eastAsia="de-DE"/>
              </w:rPr>
              <w:t>Status for sygehusophold: ”START sygehusophold – Indlagt”</w:t>
            </w:r>
          </w:p>
        </w:tc>
        <w:tc>
          <w:tcPr>
            <w:tcW w:w="1049" w:type="pct"/>
          </w:tcPr>
          <w:p w14:paraId="34EE653A" w14:textId="77777777" w:rsidR="00336295" w:rsidRPr="00DF591E" w:rsidRDefault="00336295" w:rsidP="004A794A">
            <w:pPr>
              <w:spacing w:after="0"/>
              <w:rPr>
                <w:rFonts w:cstheme="minorHAnsi"/>
              </w:rPr>
            </w:pPr>
          </w:p>
        </w:tc>
        <w:tc>
          <w:tcPr>
            <w:tcW w:w="400" w:type="pct"/>
          </w:tcPr>
          <w:p w14:paraId="38AE37DD" w14:textId="77777777" w:rsidR="00336295" w:rsidRPr="00DF591E" w:rsidRDefault="00336295" w:rsidP="004A794A">
            <w:pPr>
              <w:spacing w:after="0"/>
              <w:rPr>
                <w:rFonts w:cstheme="minorHAnsi"/>
              </w:rPr>
            </w:pPr>
          </w:p>
        </w:tc>
      </w:tr>
      <w:tr w:rsidR="008E4E6C" w:rsidRPr="005B5D23" w14:paraId="185F2D60" w14:textId="77777777" w:rsidTr="00B07218">
        <w:tc>
          <w:tcPr>
            <w:tcW w:w="5000" w:type="pct"/>
            <w:gridSpan w:val="6"/>
            <w:shd w:val="clear" w:color="auto" w:fill="DBE5F1" w:themeFill="accent1" w:themeFillTint="33"/>
          </w:tcPr>
          <w:p w14:paraId="523A7CD0" w14:textId="77777777" w:rsidR="0076039A" w:rsidRDefault="00297980" w:rsidP="0076039A">
            <w:pPr>
              <w:spacing w:after="0"/>
              <w:jc w:val="center"/>
              <w:rPr>
                <w:rFonts w:cstheme="minorHAnsi"/>
                <w:b/>
                <w:bCs/>
                <w:color w:val="56AB45"/>
                <w:u w:val="single"/>
              </w:rPr>
            </w:pPr>
            <w:r w:rsidRPr="00F2748C">
              <w:rPr>
                <w:rFonts w:cstheme="minorHAnsi"/>
                <w:b/>
                <w:bCs/>
                <w:color w:val="56AB45"/>
                <w:u w:val="single"/>
              </w:rPr>
              <w:t>Use case S6</w:t>
            </w:r>
          </w:p>
          <w:p w14:paraId="4D60DF31" w14:textId="27B12739" w:rsidR="008E4E6C" w:rsidRPr="005B5D23" w:rsidRDefault="005B5D23" w:rsidP="0076039A">
            <w:pPr>
              <w:spacing w:after="0"/>
              <w:jc w:val="center"/>
              <w:rPr>
                <w:rFonts w:cstheme="minorHAnsi"/>
              </w:rPr>
            </w:pPr>
            <w:r>
              <w:rPr>
                <w:rFonts w:cstheme="minorHAnsi"/>
                <w:b/>
                <w:bCs/>
              </w:rPr>
              <w:t>O</w:t>
            </w:r>
            <w:r w:rsidR="00297980" w:rsidRPr="005B5D23">
              <w:rPr>
                <w:rFonts w:cstheme="minorHAnsi"/>
                <w:b/>
                <w:bCs/>
              </w:rPr>
              <w:t>verflytning</w:t>
            </w:r>
            <w:r w:rsidR="00C01B86">
              <w:rPr>
                <w:rFonts w:cstheme="minorHAnsi"/>
                <w:b/>
                <w:bCs/>
              </w:rPr>
              <w:t xml:space="preserve"> internt på samme sygehus</w:t>
            </w:r>
          </w:p>
        </w:tc>
      </w:tr>
      <w:tr w:rsidR="008E4E6C" w:rsidRPr="00DF591E" w14:paraId="7471B8D0" w14:textId="77777777" w:rsidTr="008005A5">
        <w:tc>
          <w:tcPr>
            <w:tcW w:w="250" w:type="pct"/>
          </w:tcPr>
          <w:p w14:paraId="6359E585" w14:textId="77777777" w:rsidR="008E4E6C" w:rsidRPr="005B5D23" w:rsidRDefault="008E4E6C" w:rsidP="004A794A">
            <w:pPr>
              <w:pStyle w:val="Listeafsnit"/>
              <w:numPr>
                <w:ilvl w:val="0"/>
                <w:numId w:val="6"/>
              </w:numPr>
              <w:ind w:left="0" w:hanging="11"/>
              <w:rPr>
                <w:rFonts w:eastAsia="Calibri" w:cstheme="minorHAnsi"/>
                <w:iCs/>
                <w:lang w:eastAsia="de-DE"/>
              </w:rPr>
            </w:pPr>
            <w:bookmarkStart w:id="55" w:name="_Ref71206112"/>
          </w:p>
        </w:tc>
        <w:bookmarkEnd w:id="55"/>
        <w:tc>
          <w:tcPr>
            <w:tcW w:w="1425" w:type="pct"/>
          </w:tcPr>
          <w:p w14:paraId="4DF398D7" w14:textId="38254B9B" w:rsidR="008E4E6C" w:rsidRPr="00F2748C" w:rsidRDefault="00A4037B" w:rsidP="004A794A">
            <w:pPr>
              <w:rPr>
                <w:rFonts w:cstheme="minorHAnsi"/>
                <w:b/>
                <w:bCs/>
                <w:color w:val="56AB45"/>
              </w:rPr>
            </w:pPr>
            <w:r>
              <w:rPr>
                <w:b/>
                <w:bCs/>
              </w:rPr>
              <w:t>AFGIVENDE AFDELING</w:t>
            </w:r>
            <w:r w:rsidR="00AF42C4">
              <w:rPr>
                <w:b/>
                <w:bCs/>
              </w:rPr>
              <w:t xml:space="preserve"> overflytter patient til anden afdeling på samme sygehus</w:t>
            </w:r>
            <w:r w:rsidR="00B726E7">
              <w:rPr>
                <w:b/>
                <w:bCs/>
              </w:rPr>
              <w:t xml:space="preserve"> </w:t>
            </w:r>
            <w:r w:rsidR="00297980" w:rsidRPr="00F2748C">
              <w:rPr>
                <w:rFonts w:cstheme="minorHAnsi"/>
                <w:b/>
                <w:bCs/>
                <w:color w:val="56AB45"/>
              </w:rPr>
              <w:t>(Use case S6</w:t>
            </w:r>
            <w:r w:rsidR="002441A3" w:rsidRPr="00F2748C">
              <w:rPr>
                <w:rFonts w:cstheme="minorHAnsi"/>
                <w:b/>
                <w:bCs/>
                <w:color w:val="56AB45"/>
              </w:rPr>
              <w:t>.1</w:t>
            </w:r>
            <w:r w:rsidR="00297980" w:rsidRPr="00F2748C">
              <w:rPr>
                <w:rFonts w:cstheme="minorHAnsi"/>
                <w:b/>
                <w:bCs/>
                <w:color w:val="56AB45"/>
              </w:rPr>
              <w:t>)</w:t>
            </w:r>
          </w:p>
          <w:p w14:paraId="0AC7048C" w14:textId="500DB46C" w:rsidR="008E4E6C" w:rsidRDefault="008E4E6C" w:rsidP="008E4E6C">
            <w:r>
              <w:t>Vælg først en testpatient</w:t>
            </w:r>
            <w:r w:rsidR="002441A3">
              <w:t>, r</w:t>
            </w:r>
            <w:r>
              <w:t>egistrer patienten som indlagt</w:t>
            </w:r>
            <w:r w:rsidR="005B5D23">
              <w:t xml:space="preserve"> og vis, at der er dannet og sendt</w:t>
            </w:r>
            <w:r>
              <w:t xml:space="preserve"> et advis af typen [STIN]</w:t>
            </w:r>
          </w:p>
        </w:tc>
        <w:tc>
          <w:tcPr>
            <w:tcW w:w="750" w:type="pct"/>
          </w:tcPr>
          <w:p w14:paraId="1006318C" w14:textId="77777777" w:rsidR="008E4E6C" w:rsidRPr="00807E6E" w:rsidRDefault="008E4E6C" w:rsidP="004A794A">
            <w:pPr>
              <w:spacing w:after="0"/>
              <w:rPr>
                <w:rFonts w:ascii="Courier New" w:hAnsi="Courier New" w:cs="Courier New"/>
              </w:rPr>
            </w:pPr>
          </w:p>
        </w:tc>
        <w:tc>
          <w:tcPr>
            <w:tcW w:w="1126" w:type="pct"/>
          </w:tcPr>
          <w:p w14:paraId="4133451F" w14:textId="388B2717" w:rsidR="008E4E6C" w:rsidRDefault="008E4E6C" w:rsidP="004A794A">
            <w:r>
              <w:t xml:space="preserve">Patienten er registreret som indlagt på </w:t>
            </w:r>
            <w:r w:rsidR="005B5D23" w:rsidRPr="00B731DC">
              <w:rPr>
                <w:rFonts w:eastAsia="Calibri" w:cstheme="minorHAnsi"/>
                <w:lang w:eastAsia="de-DE"/>
              </w:rPr>
              <w:t xml:space="preserve">afdeling X sygehus X kl. </w:t>
            </w:r>
            <w:r w:rsidR="00907935">
              <w:rPr>
                <w:rFonts w:eastAsia="Calibri" w:cstheme="minorHAnsi"/>
                <w:lang w:eastAsia="de-DE"/>
              </w:rPr>
              <w:t>HH</w:t>
            </w:r>
            <w:r w:rsidR="005B5D23" w:rsidRPr="00B731DC">
              <w:rPr>
                <w:rFonts w:eastAsia="Calibri" w:cstheme="minorHAnsi"/>
                <w:lang w:eastAsia="de-DE"/>
              </w:rPr>
              <w:t>:</w:t>
            </w:r>
            <w:r w:rsidR="00907935">
              <w:rPr>
                <w:rFonts w:eastAsia="Calibri" w:cstheme="minorHAnsi"/>
                <w:lang w:eastAsia="de-DE"/>
              </w:rPr>
              <w:t>MM</w:t>
            </w:r>
            <w:r w:rsidR="00907935" w:rsidRPr="00B731DC">
              <w:rPr>
                <w:rFonts w:eastAsia="Calibri" w:cstheme="minorHAnsi"/>
                <w:lang w:eastAsia="de-DE"/>
              </w:rPr>
              <w:t xml:space="preserve"> </w:t>
            </w:r>
            <w:r w:rsidR="005B5D23" w:rsidRPr="00B731DC">
              <w:rPr>
                <w:rFonts w:eastAsia="Calibri" w:cstheme="minorHAnsi"/>
                <w:lang w:eastAsia="de-DE"/>
              </w:rPr>
              <w:t xml:space="preserve">den </w:t>
            </w:r>
            <w:r w:rsidR="00907935">
              <w:rPr>
                <w:rFonts w:eastAsia="Calibri" w:cstheme="minorHAnsi"/>
                <w:lang w:eastAsia="de-DE"/>
              </w:rPr>
              <w:t>DD</w:t>
            </w:r>
            <w:r w:rsidR="005B5D23" w:rsidRPr="00B731DC">
              <w:rPr>
                <w:rFonts w:eastAsia="Calibri" w:cstheme="minorHAnsi"/>
                <w:lang w:eastAsia="de-DE"/>
              </w:rPr>
              <w:t>.</w:t>
            </w:r>
            <w:r w:rsidR="00907935">
              <w:rPr>
                <w:rFonts w:eastAsia="Calibri" w:cstheme="minorHAnsi"/>
                <w:lang w:eastAsia="de-DE"/>
              </w:rPr>
              <w:t>MM</w:t>
            </w:r>
            <w:r w:rsidR="005B5D23" w:rsidRPr="00B731DC">
              <w:rPr>
                <w:rFonts w:eastAsia="Calibri" w:cstheme="minorHAnsi"/>
                <w:lang w:eastAsia="de-DE"/>
              </w:rPr>
              <w:t>.</w:t>
            </w:r>
            <w:r w:rsidR="00907935">
              <w:rPr>
                <w:rFonts w:eastAsia="Calibri" w:cstheme="minorHAnsi"/>
                <w:lang w:eastAsia="de-DE"/>
              </w:rPr>
              <w:t>YYYY</w:t>
            </w:r>
          </w:p>
          <w:p w14:paraId="58A794A9" w14:textId="50B991FF" w:rsidR="00F3526A" w:rsidRDefault="00F3526A" w:rsidP="004A794A">
            <w:r>
              <w:t>Der er dannet og afsendt et advis af typen [STIN]</w:t>
            </w:r>
          </w:p>
        </w:tc>
        <w:tc>
          <w:tcPr>
            <w:tcW w:w="1049" w:type="pct"/>
          </w:tcPr>
          <w:p w14:paraId="2FFEF834" w14:textId="77777777" w:rsidR="008E4E6C" w:rsidRPr="00DF591E" w:rsidRDefault="008E4E6C" w:rsidP="004A794A">
            <w:pPr>
              <w:spacing w:after="0"/>
              <w:rPr>
                <w:rFonts w:cstheme="minorHAnsi"/>
              </w:rPr>
            </w:pPr>
          </w:p>
        </w:tc>
        <w:tc>
          <w:tcPr>
            <w:tcW w:w="400" w:type="pct"/>
          </w:tcPr>
          <w:p w14:paraId="6384B071" w14:textId="77777777" w:rsidR="008E4E6C" w:rsidRPr="00DF591E" w:rsidRDefault="008E4E6C" w:rsidP="004A794A">
            <w:pPr>
              <w:spacing w:after="0"/>
              <w:rPr>
                <w:rFonts w:cstheme="minorHAnsi"/>
              </w:rPr>
            </w:pPr>
          </w:p>
        </w:tc>
      </w:tr>
      <w:tr w:rsidR="008E4E6C" w:rsidRPr="00DF591E" w14:paraId="5A478351" w14:textId="77777777" w:rsidTr="008005A5">
        <w:tc>
          <w:tcPr>
            <w:tcW w:w="250" w:type="pct"/>
          </w:tcPr>
          <w:p w14:paraId="0DD33AF4" w14:textId="77777777" w:rsidR="008E4E6C" w:rsidRPr="00E11FE4" w:rsidRDefault="008E4E6C" w:rsidP="004A794A">
            <w:pPr>
              <w:pStyle w:val="Listeafsnit"/>
              <w:numPr>
                <w:ilvl w:val="0"/>
                <w:numId w:val="6"/>
              </w:numPr>
              <w:ind w:left="0" w:hanging="11"/>
              <w:rPr>
                <w:rFonts w:eastAsia="Calibri" w:cstheme="minorHAnsi"/>
                <w:iCs/>
                <w:lang w:eastAsia="de-DE"/>
              </w:rPr>
            </w:pPr>
            <w:bookmarkStart w:id="56" w:name="_Ref72319152"/>
          </w:p>
        </w:tc>
        <w:bookmarkEnd w:id="56"/>
        <w:tc>
          <w:tcPr>
            <w:tcW w:w="1425" w:type="pct"/>
          </w:tcPr>
          <w:p w14:paraId="66CDD4F8" w14:textId="0814B764" w:rsidR="008E4E6C" w:rsidRDefault="008E4E6C" w:rsidP="004A794A">
            <w:r>
              <w:t xml:space="preserve">Overflyt dernæst testpatienten fra teststep </w:t>
            </w:r>
            <w:r w:rsidR="00297980">
              <w:fldChar w:fldCharType="begin"/>
            </w:r>
            <w:r w:rsidR="00297980">
              <w:instrText xml:space="preserve"> REF _Ref71206112 \r \h </w:instrText>
            </w:r>
            <w:r w:rsidR="00297980">
              <w:fldChar w:fldCharType="separate"/>
            </w:r>
            <w:r w:rsidR="00806025">
              <w:t>3.10</w:t>
            </w:r>
            <w:r w:rsidR="00297980">
              <w:fldChar w:fldCharType="end"/>
            </w:r>
            <w:r w:rsidR="00297980">
              <w:t xml:space="preserve"> </w:t>
            </w:r>
            <w:r>
              <w:t>til en anden afdeling på samme sygehus.</w:t>
            </w:r>
            <w:r w:rsidR="005B5D23">
              <w:t xml:space="preserve"> Vis hvordan dette gøres.</w:t>
            </w:r>
          </w:p>
          <w:p w14:paraId="7B896B78" w14:textId="1C43897B" w:rsidR="002441A3" w:rsidRPr="00B726E7" w:rsidRDefault="00374D80" w:rsidP="00B726E7">
            <w:r>
              <w:rPr>
                <w:i/>
                <w:iCs/>
              </w:rPr>
              <w:t>Alternativt:</w:t>
            </w:r>
            <w:r w:rsidR="003D095B" w:rsidRPr="008E0F53">
              <w:rPr>
                <w:i/>
                <w:iCs/>
              </w:rPr>
              <w:t xml:space="preserve"> </w:t>
            </w:r>
            <w:r>
              <w:rPr>
                <w:i/>
                <w:iCs/>
              </w:rPr>
              <w:t>S</w:t>
            </w:r>
            <w:r w:rsidR="003D095B" w:rsidRPr="008E0F53">
              <w:rPr>
                <w:i/>
                <w:iCs/>
              </w:rPr>
              <w:t xml:space="preserve">åfremt overflytningen sker ved, at den nye afdeling indlæggelsesregistrerer patienten, </w:t>
            </w:r>
            <w:r w:rsidR="005A5323" w:rsidRPr="008E0F53">
              <w:rPr>
                <w:i/>
                <w:iCs/>
              </w:rPr>
              <w:t>og det ikke er muligt at skifte instans under testen</w:t>
            </w:r>
            <w:r>
              <w:rPr>
                <w:i/>
                <w:iCs/>
              </w:rPr>
              <w:t xml:space="preserve">, </w:t>
            </w:r>
            <w:r w:rsidR="003D095B" w:rsidRPr="003B5D7D">
              <w:rPr>
                <w:i/>
                <w:iCs/>
              </w:rPr>
              <w:t>gør da rede for</w:t>
            </w:r>
            <w:r w:rsidR="006F4FB3" w:rsidRPr="003B5D7D">
              <w:rPr>
                <w:i/>
                <w:iCs/>
              </w:rPr>
              <w:t xml:space="preserve"> herfo</w:t>
            </w:r>
            <w:r w:rsidR="00953F6D" w:rsidRPr="003B5D7D">
              <w:rPr>
                <w:i/>
                <w:iCs/>
              </w:rPr>
              <w:t>r.</w:t>
            </w:r>
            <w:r w:rsidR="00953F6D">
              <w:t xml:space="preserve"> </w:t>
            </w:r>
          </w:p>
        </w:tc>
        <w:tc>
          <w:tcPr>
            <w:tcW w:w="750" w:type="pct"/>
          </w:tcPr>
          <w:p w14:paraId="61ECC9B6" w14:textId="3B06445B" w:rsidR="008E4E6C" w:rsidRPr="00807E6E" w:rsidRDefault="009F6F3D" w:rsidP="004A794A">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_Ref71206112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3.10</w:t>
            </w:r>
            <w:r>
              <w:rPr>
                <w:rFonts w:ascii="Courier New" w:hAnsi="Courier New" w:cs="Courier New"/>
              </w:rPr>
              <w:fldChar w:fldCharType="end"/>
            </w:r>
          </w:p>
        </w:tc>
        <w:tc>
          <w:tcPr>
            <w:tcW w:w="1126" w:type="pct"/>
          </w:tcPr>
          <w:p w14:paraId="54033357" w14:textId="01BD148C" w:rsidR="001F1AEB" w:rsidRPr="00784C64" w:rsidRDefault="008E4E6C" w:rsidP="00784C64">
            <w:r>
              <w:t>Patienten er nu registreret som indlagt på afdeling Y, sygehus X, region X.</w:t>
            </w:r>
          </w:p>
        </w:tc>
        <w:tc>
          <w:tcPr>
            <w:tcW w:w="1049" w:type="pct"/>
          </w:tcPr>
          <w:p w14:paraId="19D583D9" w14:textId="77777777" w:rsidR="008E4E6C" w:rsidRPr="00DF591E" w:rsidRDefault="008E4E6C" w:rsidP="004A794A">
            <w:pPr>
              <w:spacing w:after="0"/>
              <w:rPr>
                <w:rFonts w:cstheme="minorHAnsi"/>
              </w:rPr>
            </w:pPr>
          </w:p>
        </w:tc>
        <w:tc>
          <w:tcPr>
            <w:tcW w:w="400" w:type="pct"/>
          </w:tcPr>
          <w:p w14:paraId="2F2FDD3F" w14:textId="77777777" w:rsidR="008E4E6C" w:rsidRPr="00DF591E" w:rsidRDefault="008E4E6C" w:rsidP="004A794A">
            <w:pPr>
              <w:spacing w:after="0"/>
              <w:rPr>
                <w:rFonts w:cstheme="minorHAnsi"/>
              </w:rPr>
            </w:pPr>
          </w:p>
        </w:tc>
      </w:tr>
      <w:tr w:rsidR="008E4E6C" w:rsidRPr="00DF591E" w14:paraId="6016AAAE" w14:textId="77777777" w:rsidTr="008005A5">
        <w:tc>
          <w:tcPr>
            <w:tcW w:w="250" w:type="pct"/>
          </w:tcPr>
          <w:p w14:paraId="1BBE9458" w14:textId="77777777" w:rsidR="008E4E6C" w:rsidRPr="00E11FE4" w:rsidRDefault="008E4E6C" w:rsidP="004A794A">
            <w:pPr>
              <w:pStyle w:val="Listeafsnit"/>
              <w:numPr>
                <w:ilvl w:val="0"/>
                <w:numId w:val="6"/>
              </w:numPr>
              <w:ind w:left="0" w:hanging="11"/>
              <w:rPr>
                <w:rFonts w:eastAsia="Calibri" w:cstheme="minorHAnsi"/>
                <w:iCs/>
                <w:lang w:eastAsia="de-DE"/>
              </w:rPr>
            </w:pPr>
            <w:bookmarkStart w:id="57" w:name="_Ref71274395"/>
          </w:p>
        </w:tc>
        <w:bookmarkEnd w:id="57"/>
        <w:tc>
          <w:tcPr>
            <w:tcW w:w="1425" w:type="pct"/>
          </w:tcPr>
          <w:p w14:paraId="0F66FCE6" w14:textId="77777777" w:rsidR="002441A3" w:rsidRDefault="008E4E6C" w:rsidP="004A794A">
            <w:r>
              <w:t xml:space="preserve">Vis, at der </w:t>
            </w:r>
            <w:r w:rsidRPr="008E4E6C">
              <w:rPr>
                <w:b/>
                <w:bCs/>
                <w:u w:val="single"/>
              </w:rPr>
              <w:t>ikke</w:t>
            </w:r>
            <w:r>
              <w:t xml:space="preserve"> er dannet og afsendt et advis af typen [SLHJ]</w:t>
            </w:r>
            <w:r w:rsidR="002441A3">
              <w:t xml:space="preserve"> fra afdelingen, som patienten flyttes fra.</w:t>
            </w:r>
            <w:r w:rsidR="002441A3" w:rsidRPr="002441A3">
              <w:t xml:space="preserve"> </w:t>
            </w:r>
          </w:p>
          <w:p w14:paraId="794DC4F7" w14:textId="7D00AF76" w:rsidR="00374D80" w:rsidRPr="002441A3" w:rsidRDefault="00374D80" w:rsidP="004A794A">
            <w:r w:rsidRPr="00A23CE1">
              <w:rPr>
                <w:i/>
                <w:iCs/>
              </w:rPr>
              <w:lastRenderedPageBreak/>
              <w:t xml:space="preserve">Alternativt: Gør rede for, hvordan det sikres, at der </w:t>
            </w:r>
            <w:r w:rsidRPr="00374D80">
              <w:rPr>
                <w:b/>
                <w:bCs/>
                <w:i/>
                <w:iCs/>
                <w:u w:val="single"/>
              </w:rPr>
              <w:t>ikke</w:t>
            </w:r>
            <w:r w:rsidRPr="00A23CE1">
              <w:rPr>
                <w:i/>
                <w:iCs/>
              </w:rPr>
              <w:t xml:space="preserve"> sendes advis af typen [SLHJ] fra afgivende afdeling.</w:t>
            </w:r>
          </w:p>
        </w:tc>
        <w:tc>
          <w:tcPr>
            <w:tcW w:w="750" w:type="pct"/>
          </w:tcPr>
          <w:p w14:paraId="378A1F22" w14:textId="1541C5A5" w:rsidR="008E4E6C" w:rsidRPr="002441A3" w:rsidRDefault="009F6F3D" w:rsidP="004A794A">
            <w:pPr>
              <w:spacing w:after="0"/>
              <w:rPr>
                <w:rFonts w:ascii="Courier New" w:hAnsi="Courier New" w:cs="Courier New"/>
              </w:rPr>
            </w:pPr>
            <w:r>
              <w:rPr>
                <w:rFonts w:ascii="Courier New" w:hAnsi="Courier New" w:cs="Courier New"/>
              </w:rPr>
              <w:lastRenderedPageBreak/>
              <w:t xml:space="preserve">Fortsættelse af </w:t>
            </w:r>
            <w:r>
              <w:rPr>
                <w:rFonts w:ascii="Courier New" w:hAnsi="Courier New" w:cs="Courier New"/>
              </w:rPr>
              <w:fldChar w:fldCharType="begin"/>
            </w:r>
            <w:r>
              <w:rPr>
                <w:rFonts w:ascii="Courier New" w:hAnsi="Courier New" w:cs="Courier New"/>
              </w:rPr>
              <w:instrText xml:space="preserve"> REF _Ref71206112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3.10</w:t>
            </w:r>
            <w:r>
              <w:rPr>
                <w:rFonts w:ascii="Courier New" w:hAnsi="Courier New" w:cs="Courier New"/>
              </w:rPr>
              <w:fldChar w:fldCharType="end"/>
            </w:r>
          </w:p>
        </w:tc>
        <w:tc>
          <w:tcPr>
            <w:tcW w:w="1126" w:type="pct"/>
          </w:tcPr>
          <w:p w14:paraId="48D9284D" w14:textId="2C9ADABB" w:rsidR="00F3526A" w:rsidRDefault="008E4E6C" w:rsidP="004A794A">
            <w:r>
              <w:t>Der er ikke dannet og afsendt et advis af typen [SLHJ]</w:t>
            </w:r>
          </w:p>
        </w:tc>
        <w:tc>
          <w:tcPr>
            <w:tcW w:w="1049" w:type="pct"/>
          </w:tcPr>
          <w:p w14:paraId="4DEC00B7" w14:textId="77777777" w:rsidR="008E4E6C" w:rsidRPr="00DF591E" w:rsidRDefault="008E4E6C" w:rsidP="004A794A">
            <w:pPr>
              <w:spacing w:after="0"/>
              <w:rPr>
                <w:rFonts w:cstheme="minorHAnsi"/>
              </w:rPr>
            </w:pPr>
          </w:p>
        </w:tc>
        <w:tc>
          <w:tcPr>
            <w:tcW w:w="400" w:type="pct"/>
          </w:tcPr>
          <w:p w14:paraId="71E45826" w14:textId="77777777" w:rsidR="008E4E6C" w:rsidRPr="00DF591E" w:rsidRDefault="008E4E6C" w:rsidP="004A794A">
            <w:pPr>
              <w:spacing w:after="0"/>
              <w:rPr>
                <w:rFonts w:cstheme="minorHAnsi"/>
              </w:rPr>
            </w:pPr>
          </w:p>
        </w:tc>
      </w:tr>
      <w:tr w:rsidR="00CC1677" w:rsidRPr="00DF591E" w14:paraId="20E750AE" w14:textId="77777777" w:rsidTr="008005A5">
        <w:tc>
          <w:tcPr>
            <w:tcW w:w="250" w:type="pct"/>
          </w:tcPr>
          <w:p w14:paraId="6FBA1937" w14:textId="77777777" w:rsidR="00CC1677" w:rsidRPr="00E11FE4" w:rsidRDefault="00CC1677" w:rsidP="004A794A">
            <w:pPr>
              <w:pStyle w:val="Listeafsnit"/>
              <w:numPr>
                <w:ilvl w:val="0"/>
                <w:numId w:val="6"/>
              </w:numPr>
              <w:ind w:left="0" w:hanging="11"/>
              <w:rPr>
                <w:rFonts w:eastAsia="Calibri" w:cstheme="minorHAnsi"/>
                <w:iCs/>
                <w:lang w:eastAsia="de-DE"/>
              </w:rPr>
            </w:pPr>
            <w:bookmarkStart w:id="58" w:name="_Ref75163226"/>
          </w:p>
        </w:tc>
        <w:bookmarkEnd w:id="58"/>
        <w:tc>
          <w:tcPr>
            <w:tcW w:w="1425" w:type="pct"/>
          </w:tcPr>
          <w:p w14:paraId="7A679EB9" w14:textId="110E2E67" w:rsidR="00374D80" w:rsidRPr="000F13BD" w:rsidRDefault="00AF42C4" w:rsidP="00374D80">
            <w:pPr>
              <w:rPr>
                <w:rFonts w:cstheme="minorHAnsi"/>
                <w:b/>
                <w:bCs/>
                <w:color w:val="56AB45"/>
              </w:rPr>
            </w:pPr>
            <w:r>
              <w:rPr>
                <w:b/>
                <w:bCs/>
              </w:rPr>
              <w:t xml:space="preserve">MODTAGENDE AFDELING </w:t>
            </w:r>
            <w:r w:rsidR="00374D80" w:rsidRPr="005B5D23">
              <w:rPr>
                <w:b/>
                <w:bCs/>
              </w:rPr>
              <w:t>modtager patient overflyttet fra anden afdeling</w:t>
            </w:r>
            <w:r w:rsidR="00374D80">
              <w:rPr>
                <w:b/>
                <w:bCs/>
              </w:rPr>
              <w:t xml:space="preserve"> på samme sygehus</w:t>
            </w:r>
            <w:r w:rsidR="00EA1F57">
              <w:rPr>
                <w:b/>
                <w:bCs/>
              </w:rPr>
              <w:t xml:space="preserve"> </w:t>
            </w:r>
            <w:r w:rsidR="00374D80">
              <w:rPr>
                <w:b/>
                <w:bCs/>
              </w:rPr>
              <w:t>(</w:t>
            </w:r>
            <w:r w:rsidR="00374D80" w:rsidRPr="000F13BD">
              <w:rPr>
                <w:rFonts w:cstheme="minorHAnsi"/>
                <w:b/>
                <w:bCs/>
                <w:color w:val="56AB45"/>
              </w:rPr>
              <w:t>use case S6.2)</w:t>
            </w:r>
          </w:p>
          <w:p w14:paraId="74412567" w14:textId="09D254E0" w:rsidR="00374D80" w:rsidRDefault="00374D80" w:rsidP="00374D80">
            <w:r>
              <w:t xml:space="preserve">Overflytning mellem afdelinger på samme </w:t>
            </w:r>
            <w:proofErr w:type="spellStart"/>
            <w:r>
              <w:t>sygehu</w:t>
            </w:r>
            <w:proofErr w:type="spellEnd"/>
            <w:r>
              <w:t xml:space="preserve">, </w:t>
            </w:r>
            <w:r w:rsidRPr="00BD10F9">
              <w:rPr>
                <w:b/>
                <w:bCs/>
                <w:u w:val="single"/>
              </w:rPr>
              <w:t>skal ikke</w:t>
            </w:r>
            <w:r>
              <w:t xml:space="preserve"> (i modsætning til ”</w:t>
            </w:r>
            <w:proofErr w:type="spellStart"/>
            <w:r>
              <w:t>nyindlagte</w:t>
            </w:r>
            <w:proofErr w:type="spellEnd"/>
            <w:r>
              <w:t xml:space="preserve">” patienter) trigge afsendelse af ny advis [STIN] fra modtagende afdeling. </w:t>
            </w:r>
          </w:p>
          <w:p w14:paraId="2B93F301" w14:textId="0C933024" w:rsidR="003B5D7D" w:rsidRDefault="004574EE" w:rsidP="003B5D7D">
            <w:r>
              <w:t xml:space="preserve">Såfremt det er muligt at skifte instans: </w:t>
            </w:r>
            <w:r w:rsidR="003B5D7D">
              <w:t xml:space="preserve">Vis, at der </w:t>
            </w:r>
            <w:r w:rsidR="003B5D7D" w:rsidRPr="008E4E6C">
              <w:rPr>
                <w:b/>
                <w:bCs/>
                <w:u w:val="single"/>
              </w:rPr>
              <w:t>ikke</w:t>
            </w:r>
            <w:r w:rsidR="003B5D7D">
              <w:t xml:space="preserve"> er dannet og afsendt et advis af typen [STIN] fra afdelingen, som patienten er overflyttet til.</w:t>
            </w:r>
          </w:p>
          <w:p w14:paraId="51664206" w14:textId="53161E14" w:rsidR="00CC1677" w:rsidRPr="003B5D7D" w:rsidRDefault="003B5D7D" w:rsidP="00374D80">
            <w:pPr>
              <w:rPr>
                <w:i/>
                <w:iCs/>
              </w:rPr>
            </w:pPr>
            <w:r w:rsidRPr="003B5D7D">
              <w:rPr>
                <w:i/>
                <w:iCs/>
              </w:rPr>
              <w:t>Alternativt: G</w:t>
            </w:r>
            <w:r w:rsidR="00374D80" w:rsidRPr="003B5D7D">
              <w:rPr>
                <w:i/>
                <w:iCs/>
              </w:rPr>
              <w:t xml:space="preserve">ør rede for, hvordan det sikres, at der </w:t>
            </w:r>
            <w:r w:rsidR="00374D80" w:rsidRPr="003B5D7D">
              <w:rPr>
                <w:b/>
                <w:bCs/>
                <w:i/>
                <w:iCs/>
                <w:u w:val="single"/>
              </w:rPr>
              <w:t>ikke</w:t>
            </w:r>
            <w:r w:rsidR="00374D80" w:rsidRPr="003B5D7D">
              <w:rPr>
                <w:i/>
                <w:iCs/>
              </w:rPr>
              <w:t xml:space="preserve"> afsendes et nyt advis [STIN] fra den afdeling, patienten er overflyttet til. </w:t>
            </w:r>
          </w:p>
        </w:tc>
        <w:tc>
          <w:tcPr>
            <w:tcW w:w="750" w:type="pct"/>
          </w:tcPr>
          <w:p w14:paraId="5AFFC183" w14:textId="4EEB81B6" w:rsidR="00CC1677" w:rsidRPr="002441A3" w:rsidRDefault="009F6F3D" w:rsidP="004A794A">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_Ref71206112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3.10</w:t>
            </w:r>
            <w:r>
              <w:rPr>
                <w:rFonts w:ascii="Courier New" w:hAnsi="Courier New" w:cs="Courier New"/>
              </w:rPr>
              <w:fldChar w:fldCharType="end"/>
            </w:r>
          </w:p>
        </w:tc>
        <w:tc>
          <w:tcPr>
            <w:tcW w:w="1126" w:type="pct"/>
          </w:tcPr>
          <w:p w14:paraId="20AF968F" w14:textId="2FC46481" w:rsidR="00CC1677" w:rsidRDefault="00953F6D" w:rsidP="004A794A">
            <w:r>
              <w:t>Der er ikke afsendt/der afsendes ikke advis af typen [STIN] fra modtagende afdeling.</w:t>
            </w:r>
          </w:p>
        </w:tc>
        <w:tc>
          <w:tcPr>
            <w:tcW w:w="1049" w:type="pct"/>
          </w:tcPr>
          <w:p w14:paraId="0B2FA8DF" w14:textId="77777777" w:rsidR="00CC1677" w:rsidRPr="00DF591E" w:rsidRDefault="00CC1677" w:rsidP="004A794A">
            <w:pPr>
              <w:spacing w:after="0"/>
              <w:rPr>
                <w:rFonts w:cstheme="minorHAnsi"/>
              </w:rPr>
            </w:pPr>
          </w:p>
        </w:tc>
        <w:tc>
          <w:tcPr>
            <w:tcW w:w="400" w:type="pct"/>
          </w:tcPr>
          <w:p w14:paraId="3E6E19FA" w14:textId="77777777" w:rsidR="00CC1677" w:rsidRPr="00DF591E" w:rsidRDefault="00CC1677" w:rsidP="004A794A">
            <w:pPr>
              <w:spacing w:after="0"/>
              <w:rPr>
                <w:rFonts w:cstheme="minorHAnsi"/>
              </w:rPr>
            </w:pPr>
          </w:p>
        </w:tc>
      </w:tr>
      <w:tr w:rsidR="00C01B86" w:rsidRPr="00DF591E" w14:paraId="55DC87DC" w14:textId="77777777" w:rsidTr="00B07218">
        <w:tc>
          <w:tcPr>
            <w:tcW w:w="5000" w:type="pct"/>
            <w:gridSpan w:val="6"/>
            <w:shd w:val="clear" w:color="auto" w:fill="DBE5F1" w:themeFill="accent1" w:themeFillTint="33"/>
          </w:tcPr>
          <w:p w14:paraId="796E0E5C" w14:textId="6B52ADBE" w:rsidR="00C01B86" w:rsidRDefault="00C01B86" w:rsidP="00C01B86">
            <w:pPr>
              <w:spacing w:after="0"/>
              <w:jc w:val="center"/>
              <w:rPr>
                <w:rFonts w:cstheme="minorHAnsi"/>
                <w:b/>
                <w:bCs/>
              </w:rPr>
            </w:pPr>
            <w:r w:rsidRPr="00F2748C">
              <w:rPr>
                <w:rFonts w:cstheme="minorHAnsi"/>
                <w:b/>
                <w:bCs/>
                <w:color w:val="56AB45"/>
                <w:u w:val="single"/>
              </w:rPr>
              <w:t>Use case S</w:t>
            </w:r>
            <w:r>
              <w:rPr>
                <w:rFonts w:cstheme="minorHAnsi"/>
                <w:b/>
                <w:bCs/>
                <w:color w:val="56AB45"/>
                <w:u w:val="single"/>
              </w:rPr>
              <w:t>7</w:t>
            </w:r>
          </w:p>
          <w:p w14:paraId="168A61F4" w14:textId="5EA84BBA" w:rsidR="00C01B86" w:rsidRPr="00C01B86" w:rsidRDefault="00C01B86" w:rsidP="00C01B86">
            <w:pPr>
              <w:spacing w:after="0"/>
              <w:jc w:val="center"/>
              <w:rPr>
                <w:rFonts w:cstheme="minorHAnsi"/>
                <w:b/>
                <w:bCs/>
              </w:rPr>
            </w:pPr>
            <w:r w:rsidRPr="00C01B86">
              <w:rPr>
                <w:rFonts w:cstheme="minorHAnsi"/>
                <w:b/>
                <w:bCs/>
              </w:rPr>
              <w:t>Overflytning internt i samme region</w:t>
            </w:r>
          </w:p>
        </w:tc>
      </w:tr>
      <w:tr w:rsidR="008E4E6C" w:rsidRPr="00DF591E" w14:paraId="118A34D1" w14:textId="77777777" w:rsidTr="008005A5">
        <w:tc>
          <w:tcPr>
            <w:tcW w:w="250" w:type="pct"/>
          </w:tcPr>
          <w:p w14:paraId="19E35D29" w14:textId="77777777" w:rsidR="008E4E6C" w:rsidRPr="00E11FE4" w:rsidRDefault="008E4E6C" w:rsidP="004A794A">
            <w:pPr>
              <w:pStyle w:val="Listeafsnit"/>
              <w:numPr>
                <w:ilvl w:val="0"/>
                <w:numId w:val="6"/>
              </w:numPr>
              <w:ind w:left="0" w:hanging="11"/>
              <w:rPr>
                <w:rFonts w:eastAsia="Calibri" w:cstheme="minorHAnsi"/>
                <w:iCs/>
                <w:lang w:eastAsia="de-DE"/>
              </w:rPr>
            </w:pPr>
            <w:bookmarkStart w:id="59" w:name="_Ref71206126"/>
          </w:p>
        </w:tc>
        <w:bookmarkEnd w:id="59"/>
        <w:tc>
          <w:tcPr>
            <w:tcW w:w="1425" w:type="pct"/>
          </w:tcPr>
          <w:p w14:paraId="270DC303" w14:textId="0E8E9A4C" w:rsidR="008E4E6C" w:rsidRPr="008E4E6C" w:rsidRDefault="00AF42C4" w:rsidP="004A794A">
            <w:pPr>
              <w:rPr>
                <w:b/>
                <w:bCs/>
              </w:rPr>
            </w:pPr>
            <w:r>
              <w:rPr>
                <w:b/>
                <w:bCs/>
              </w:rPr>
              <w:t>AFGIVENDE SYGEHUS overflytter p</w:t>
            </w:r>
            <w:r w:rsidR="008E4E6C" w:rsidRPr="008E4E6C">
              <w:rPr>
                <w:b/>
                <w:bCs/>
              </w:rPr>
              <w:t xml:space="preserve">atient </w:t>
            </w:r>
            <w:r>
              <w:rPr>
                <w:b/>
                <w:bCs/>
              </w:rPr>
              <w:t>til</w:t>
            </w:r>
            <w:r w:rsidR="008E4E6C" w:rsidRPr="008E4E6C">
              <w:rPr>
                <w:b/>
                <w:bCs/>
              </w:rPr>
              <w:t xml:space="preserve"> nyt sygehus i samme region</w:t>
            </w:r>
            <w:r w:rsidR="00EA1F57">
              <w:rPr>
                <w:b/>
                <w:bCs/>
              </w:rPr>
              <w:t xml:space="preserve"> </w:t>
            </w:r>
            <w:r w:rsidR="00297980" w:rsidRPr="002441A3">
              <w:rPr>
                <w:rFonts w:cstheme="minorHAnsi"/>
                <w:b/>
                <w:bCs/>
                <w:color w:val="56AB45"/>
              </w:rPr>
              <w:t>(Use case S7</w:t>
            </w:r>
            <w:r w:rsidR="002441A3" w:rsidRPr="002441A3">
              <w:rPr>
                <w:rFonts w:cstheme="minorHAnsi"/>
                <w:b/>
                <w:bCs/>
                <w:color w:val="56AB45"/>
              </w:rPr>
              <w:t>.1</w:t>
            </w:r>
            <w:r w:rsidR="000F13BD">
              <w:rPr>
                <w:rFonts w:cstheme="minorHAnsi"/>
                <w:b/>
                <w:bCs/>
                <w:color w:val="56AB45"/>
              </w:rPr>
              <w:t>a</w:t>
            </w:r>
            <w:r w:rsidR="00297980" w:rsidRPr="002441A3">
              <w:rPr>
                <w:rFonts w:cstheme="minorHAnsi"/>
                <w:b/>
                <w:bCs/>
                <w:color w:val="56AB45"/>
              </w:rPr>
              <w:t>)</w:t>
            </w:r>
          </w:p>
          <w:p w14:paraId="4279AF28" w14:textId="60E620A9" w:rsidR="00F3526A" w:rsidRPr="005B5D23" w:rsidRDefault="008E4E6C" w:rsidP="005B5D23">
            <w:r>
              <w:t>Vælg først en testpatient</w:t>
            </w:r>
            <w:r w:rsidR="002441A3">
              <w:t xml:space="preserve">, </w:t>
            </w:r>
            <w:r>
              <w:t>registrer patienten som indlagt,</w:t>
            </w:r>
            <w:r w:rsidR="005B5D23">
              <w:t xml:space="preserve"> og vis, at der er dannet og sendt et</w:t>
            </w:r>
            <w:r>
              <w:t xml:space="preserve"> advis af typen [STIN]</w:t>
            </w:r>
          </w:p>
        </w:tc>
        <w:tc>
          <w:tcPr>
            <w:tcW w:w="750" w:type="pct"/>
          </w:tcPr>
          <w:p w14:paraId="51417363" w14:textId="77777777" w:rsidR="008E4E6C" w:rsidRPr="00807E6E" w:rsidRDefault="008E4E6C" w:rsidP="004A794A">
            <w:pPr>
              <w:spacing w:after="0"/>
              <w:rPr>
                <w:rFonts w:ascii="Courier New" w:hAnsi="Courier New" w:cs="Courier New"/>
              </w:rPr>
            </w:pPr>
          </w:p>
        </w:tc>
        <w:tc>
          <w:tcPr>
            <w:tcW w:w="1126" w:type="pct"/>
          </w:tcPr>
          <w:p w14:paraId="42503C80" w14:textId="77777777" w:rsidR="008E4E6C" w:rsidRDefault="008E4E6C" w:rsidP="004A794A">
            <w:r>
              <w:t>Patienten er registreret indlagt på afdeling X, sygehus X, region X</w:t>
            </w:r>
          </w:p>
          <w:p w14:paraId="56F47F58" w14:textId="25C29481" w:rsidR="008E4E6C" w:rsidRDefault="005B5D23" w:rsidP="004A794A">
            <w:r>
              <w:t>Der er dannet og afsendt et advis af typen [STIN]</w:t>
            </w:r>
          </w:p>
        </w:tc>
        <w:tc>
          <w:tcPr>
            <w:tcW w:w="1049" w:type="pct"/>
          </w:tcPr>
          <w:p w14:paraId="7CC63FC3" w14:textId="77777777" w:rsidR="008E4E6C" w:rsidRPr="00DF591E" w:rsidRDefault="008E4E6C" w:rsidP="004A794A">
            <w:pPr>
              <w:spacing w:after="0"/>
              <w:rPr>
                <w:rFonts w:cstheme="minorHAnsi"/>
              </w:rPr>
            </w:pPr>
          </w:p>
        </w:tc>
        <w:tc>
          <w:tcPr>
            <w:tcW w:w="400" w:type="pct"/>
          </w:tcPr>
          <w:p w14:paraId="5C891226" w14:textId="77777777" w:rsidR="008E4E6C" w:rsidRPr="00DF591E" w:rsidRDefault="008E4E6C" w:rsidP="004A794A">
            <w:pPr>
              <w:spacing w:after="0"/>
              <w:rPr>
                <w:rFonts w:cstheme="minorHAnsi"/>
              </w:rPr>
            </w:pPr>
          </w:p>
        </w:tc>
      </w:tr>
      <w:tr w:rsidR="008E4E6C" w:rsidRPr="00DF591E" w14:paraId="5F26C3F0" w14:textId="77777777" w:rsidTr="008005A5">
        <w:tc>
          <w:tcPr>
            <w:tcW w:w="250" w:type="pct"/>
          </w:tcPr>
          <w:p w14:paraId="2700128C" w14:textId="77777777" w:rsidR="008E4E6C" w:rsidRPr="00E11FE4" w:rsidRDefault="008E4E6C" w:rsidP="004A794A">
            <w:pPr>
              <w:pStyle w:val="Listeafsnit"/>
              <w:numPr>
                <w:ilvl w:val="0"/>
                <w:numId w:val="6"/>
              </w:numPr>
              <w:ind w:left="0" w:hanging="11"/>
              <w:rPr>
                <w:rFonts w:eastAsia="Calibri" w:cstheme="minorHAnsi"/>
                <w:iCs/>
                <w:lang w:eastAsia="de-DE"/>
              </w:rPr>
            </w:pPr>
            <w:bookmarkStart w:id="60" w:name="_Ref72319199"/>
          </w:p>
        </w:tc>
        <w:bookmarkEnd w:id="60"/>
        <w:tc>
          <w:tcPr>
            <w:tcW w:w="1425" w:type="pct"/>
          </w:tcPr>
          <w:p w14:paraId="7D01D709" w14:textId="41B88C5E" w:rsidR="00914D37" w:rsidRDefault="008E4E6C" w:rsidP="00914D37">
            <w:r>
              <w:t xml:space="preserve">Overflyt dernæst testpatienten fra teststep </w:t>
            </w:r>
            <w:r w:rsidR="00297980">
              <w:fldChar w:fldCharType="begin"/>
            </w:r>
            <w:r w:rsidR="00297980">
              <w:instrText xml:space="preserve"> REF _Ref71206126 \r \h </w:instrText>
            </w:r>
            <w:r w:rsidR="00297980">
              <w:fldChar w:fldCharType="separate"/>
            </w:r>
            <w:r w:rsidR="00806025">
              <w:t>3.14</w:t>
            </w:r>
            <w:r w:rsidR="00297980">
              <w:fldChar w:fldCharType="end"/>
            </w:r>
            <w:r>
              <w:t xml:space="preserve"> til et andet sygehus i samme region.</w:t>
            </w:r>
            <w:r w:rsidR="005B5D23">
              <w:t xml:space="preserve"> Vis hvordan dette gøres.</w:t>
            </w:r>
          </w:p>
          <w:p w14:paraId="48D447FF" w14:textId="44CB143E" w:rsidR="002441A3" w:rsidRPr="003B5D7D" w:rsidRDefault="003B5D7D" w:rsidP="003B5D7D">
            <w:r w:rsidRPr="003B5D7D">
              <w:rPr>
                <w:i/>
                <w:iCs/>
              </w:rPr>
              <w:t xml:space="preserve">Alternativt: Såfremt overflytningen sker ved, at </w:t>
            </w:r>
            <w:r>
              <w:rPr>
                <w:i/>
                <w:iCs/>
              </w:rPr>
              <w:t>det nye sygehus</w:t>
            </w:r>
            <w:r w:rsidRPr="003B5D7D">
              <w:rPr>
                <w:i/>
                <w:iCs/>
              </w:rPr>
              <w:t xml:space="preserve"> indlæggelsesregistrerer </w:t>
            </w:r>
            <w:r w:rsidRPr="003B5D7D">
              <w:rPr>
                <w:i/>
                <w:iCs/>
              </w:rPr>
              <w:lastRenderedPageBreak/>
              <w:t>patienten, og det ikke er muligt at skifte instans under testen, gør da rede for herfor.</w:t>
            </w:r>
          </w:p>
        </w:tc>
        <w:tc>
          <w:tcPr>
            <w:tcW w:w="750" w:type="pct"/>
          </w:tcPr>
          <w:p w14:paraId="12DAD1E3" w14:textId="420AAB52" w:rsidR="008E4E6C" w:rsidRPr="00807E6E" w:rsidRDefault="009F6F3D" w:rsidP="004A794A">
            <w:pPr>
              <w:spacing w:after="0"/>
              <w:rPr>
                <w:rFonts w:ascii="Courier New" w:hAnsi="Courier New" w:cs="Courier New"/>
              </w:rPr>
            </w:pPr>
            <w:r>
              <w:rPr>
                <w:rFonts w:ascii="Courier New" w:hAnsi="Courier New" w:cs="Courier New"/>
              </w:rPr>
              <w:lastRenderedPageBreak/>
              <w:t xml:space="preserve">Fortsættelse af </w:t>
            </w:r>
            <w:r>
              <w:rPr>
                <w:rFonts w:ascii="Courier New" w:hAnsi="Courier New" w:cs="Courier New"/>
              </w:rPr>
              <w:fldChar w:fldCharType="begin"/>
            </w:r>
            <w:r>
              <w:rPr>
                <w:rFonts w:ascii="Courier New" w:hAnsi="Courier New" w:cs="Courier New"/>
              </w:rPr>
              <w:instrText xml:space="preserve"> REF _Ref71206126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3.14</w:t>
            </w:r>
            <w:r>
              <w:rPr>
                <w:rFonts w:ascii="Courier New" w:hAnsi="Courier New" w:cs="Courier New"/>
              </w:rPr>
              <w:fldChar w:fldCharType="end"/>
            </w:r>
          </w:p>
        </w:tc>
        <w:tc>
          <w:tcPr>
            <w:tcW w:w="1126" w:type="pct"/>
          </w:tcPr>
          <w:p w14:paraId="6FB2B98B" w14:textId="1FE978CF" w:rsidR="008E4E6C" w:rsidRDefault="00F3526A" w:rsidP="004A794A">
            <w:r>
              <w:t>Patienten er nu registreret indlagt på sygehus Y, region X</w:t>
            </w:r>
          </w:p>
        </w:tc>
        <w:tc>
          <w:tcPr>
            <w:tcW w:w="1049" w:type="pct"/>
          </w:tcPr>
          <w:p w14:paraId="3684FFA9" w14:textId="77777777" w:rsidR="008E4E6C" w:rsidRPr="00DF591E" w:rsidRDefault="008E4E6C" w:rsidP="004A794A">
            <w:pPr>
              <w:spacing w:after="0"/>
              <w:rPr>
                <w:rFonts w:cstheme="minorHAnsi"/>
              </w:rPr>
            </w:pPr>
          </w:p>
        </w:tc>
        <w:tc>
          <w:tcPr>
            <w:tcW w:w="400" w:type="pct"/>
          </w:tcPr>
          <w:p w14:paraId="2750BB1B" w14:textId="77777777" w:rsidR="008E4E6C" w:rsidRPr="00DF591E" w:rsidRDefault="008E4E6C" w:rsidP="004A794A">
            <w:pPr>
              <w:spacing w:after="0"/>
              <w:rPr>
                <w:rFonts w:cstheme="minorHAnsi"/>
              </w:rPr>
            </w:pPr>
          </w:p>
        </w:tc>
      </w:tr>
      <w:tr w:rsidR="00F3526A" w:rsidRPr="00DF591E" w14:paraId="5CA1B8DC" w14:textId="77777777" w:rsidTr="008005A5">
        <w:tc>
          <w:tcPr>
            <w:tcW w:w="250" w:type="pct"/>
          </w:tcPr>
          <w:p w14:paraId="3758E5E9" w14:textId="77777777" w:rsidR="00F3526A" w:rsidRPr="00E11FE4" w:rsidRDefault="00F3526A" w:rsidP="00F3526A">
            <w:pPr>
              <w:pStyle w:val="Listeafsnit"/>
              <w:numPr>
                <w:ilvl w:val="0"/>
                <w:numId w:val="6"/>
              </w:numPr>
              <w:ind w:left="0" w:hanging="11"/>
              <w:rPr>
                <w:rFonts w:eastAsia="Calibri" w:cstheme="minorHAnsi"/>
                <w:iCs/>
                <w:lang w:eastAsia="de-DE"/>
              </w:rPr>
            </w:pPr>
          </w:p>
        </w:tc>
        <w:tc>
          <w:tcPr>
            <w:tcW w:w="1425" w:type="pct"/>
          </w:tcPr>
          <w:p w14:paraId="60A404F4" w14:textId="77777777" w:rsidR="00F3526A" w:rsidRDefault="00F3526A" w:rsidP="00F3526A">
            <w:r>
              <w:t xml:space="preserve">Vis, at der </w:t>
            </w:r>
            <w:r w:rsidRPr="008E4E6C">
              <w:rPr>
                <w:b/>
                <w:bCs/>
                <w:u w:val="single"/>
              </w:rPr>
              <w:t>ikke</w:t>
            </w:r>
            <w:r>
              <w:t xml:space="preserve"> er dannet og afsendt et advis af typen [SLHJ].</w:t>
            </w:r>
          </w:p>
          <w:p w14:paraId="6878E9B8" w14:textId="22C6E97E" w:rsidR="003B5D7D" w:rsidRDefault="003B5D7D" w:rsidP="00F3526A">
            <w:r w:rsidRPr="00A23CE1">
              <w:rPr>
                <w:i/>
                <w:iCs/>
              </w:rPr>
              <w:t xml:space="preserve">Alternativt: Gør rede for, hvordan det sikres, at der </w:t>
            </w:r>
            <w:r w:rsidRPr="00374D80">
              <w:rPr>
                <w:b/>
                <w:bCs/>
                <w:i/>
                <w:iCs/>
                <w:u w:val="single"/>
              </w:rPr>
              <w:t>ikke</w:t>
            </w:r>
            <w:r w:rsidRPr="00A23CE1">
              <w:rPr>
                <w:i/>
                <w:iCs/>
              </w:rPr>
              <w:t xml:space="preserve"> sendes advis af typen [SLHJ] fra afgivende afdeling.</w:t>
            </w:r>
          </w:p>
        </w:tc>
        <w:tc>
          <w:tcPr>
            <w:tcW w:w="750" w:type="pct"/>
          </w:tcPr>
          <w:p w14:paraId="01AB1C07" w14:textId="7FE3D777" w:rsidR="00F3526A" w:rsidRPr="00807E6E" w:rsidRDefault="009F6F3D" w:rsidP="00F3526A">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_Ref71206126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3.14</w:t>
            </w:r>
            <w:r>
              <w:rPr>
                <w:rFonts w:ascii="Courier New" w:hAnsi="Courier New" w:cs="Courier New"/>
              </w:rPr>
              <w:fldChar w:fldCharType="end"/>
            </w:r>
          </w:p>
        </w:tc>
        <w:tc>
          <w:tcPr>
            <w:tcW w:w="1126" w:type="pct"/>
          </w:tcPr>
          <w:p w14:paraId="1C5EE667" w14:textId="6562B246" w:rsidR="00F3526A" w:rsidRDefault="00F3526A" w:rsidP="00F3526A">
            <w:r>
              <w:t>Der er ikke dannet og afsendt et advis af typen [SLHJ]</w:t>
            </w:r>
          </w:p>
        </w:tc>
        <w:tc>
          <w:tcPr>
            <w:tcW w:w="1049" w:type="pct"/>
          </w:tcPr>
          <w:p w14:paraId="7FB9B730" w14:textId="77777777" w:rsidR="00F3526A" w:rsidRPr="00DF591E" w:rsidRDefault="00F3526A" w:rsidP="00F3526A">
            <w:pPr>
              <w:spacing w:after="0"/>
              <w:rPr>
                <w:rFonts w:cstheme="minorHAnsi"/>
              </w:rPr>
            </w:pPr>
          </w:p>
        </w:tc>
        <w:tc>
          <w:tcPr>
            <w:tcW w:w="400" w:type="pct"/>
          </w:tcPr>
          <w:p w14:paraId="12B59F02" w14:textId="77777777" w:rsidR="00F3526A" w:rsidRPr="00DF591E" w:rsidRDefault="00F3526A" w:rsidP="00F3526A">
            <w:pPr>
              <w:spacing w:after="0"/>
              <w:rPr>
                <w:rFonts w:cstheme="minorHAnsi"/>
              </w:rPr>
            </w:pPr>
          </w:p>
        </w:tc>
      </w:tr>
      <w:tr w:rsidR="003B5D7D" w:rsidRPr="00DF591E" w14:paraId="7B6EB13F" w14:textId="77777777" w:rsidTr="008005A5">
        <w:tc>
          <w:tcPr>
            <w:tcW w:w="250" w:type="pct"/>
          </w:tcPr>
          <w:p w14:paraId="77EBBBA0" w14:textId="77777777" w:rsidR="003B5D7D" w:rsidRPr="00E11FE4" w:rsidRDefault="003B5D7D" w:rsidP="00F3526A">
            <w:pPr>
              <w:pStyle w:val="Listeafsnit"/>
              <w:numPr>
                <w:ilvl w:val="0"/>
                <w:numId w:val="6"/>
              </w:numPr>
              <w:ind w:left="0" w:hanging="11"/>
              <w:rPr>
                <w:rFonts w:eastAsia="Calibri" w:cstheme="minorHAnsi"/>
                <w:iCs/>
                <w:lang w:eastAsia="de-DE"/>
              </w:rPr>
            </w:pPr>
            <w:bookmarkStart w:id="61" w:name="_Ref75163247"/>
          </w:p>
        </w:tc>
        <w:bookmarkEnd w:id="61"/>
        <w:tc>
          <w:tcPr>
            <w:tcW w:w="1425" w:type="pct"/>
          </w:tcPr>
          <w:p w14:paraId="2B921693" w14:textId="5D75F2A2" w:rsidR="003B5D7D" w:rsidRPr="000F13BD" w:rsidRDefault="00AF42C4" w:rsidP="003B5D7D">
            <w:pPr>
              <w:rPr>
                <w:rFonts w:cstheme="minorHAnsi"/>
                <w:b/>
                <w:bCs/>
                <w:color w:val="56AB45"/>
              </w:rPr>
            </w:pPr>
            <w:r>
              <w:rPr>
                <w:b/>
                <w:bCs/>
              </w:rPr>
              <w:t xml:space="preserve">MODTAGENDE SYGEHUS </w:t>
            </w:r>
            <w:r w:rsidR="003B5D7D" w:rsidRPr="005B5D23">
              <w:rPr>
                <w:b/>
                <w:bCs/>
              </w:rPr>
              <w:t xml:space="preserve">modtager patient overflyttet fra </w:t>
            </w:r>
            <w:r w:rsidR="003B5D7D">
              <w:rPr>
                <w:b/>
                <w:bCs/>
              </w:rPr>
              <w:t xml:space="preserve">andet sygehus i samme </w:t>
            </w:r>
            <w:r>
              <w:rPr>
                <w:b/>
                <w:bCs/>
              </w:rPr>
              <w:t>region</w:t>
            </w:r>
            <w:r w:rsidR="003B5D7D">
              <w:rPr>
                <w:b/>
                <w:bCs/>
              </w:rPr>
              <w:t xml:space="preserve"> </w:t>
            </w:r>
            <w:r w:rsidR="003B5D7D" w:rsidRPr="000F13BD">
              <w:rPr>
                <w:rFonts w:cstheme="minorHAnsi"/>
                <w:b/>
                <w:bCs/>
                <w:color w:val="56AB45"/>
              </w:rPr>
              <w:t>(use case 7.2)</w:t>
            </w:r>
          </w:p>
          <w:p w14:paraId="6FF37E24" w14:textId="3660895B" w:rsidR="003B5D7D" w:rsidRDefault="003B5D7D" w:rsidP="003B5D7D">
            <w:r>
              <w:t xml:space="preserve">Overflytning mellem sygehuse i samme region </w:t>
            </w:r>
            <w:r w:rsidRPr="00BD10F9">
              <w:rPr>
                <w:b/>
                <w:bCs/>
                <w:u w:val="single"/>
              </w:rPr>
              <w:t>skal</w:t>
            </w:r>
            <w:r>
              <w:t xml:space="preserve"> trigge afsendelse af ny advis [STIN] fra modtagende sygehus men (i modsætning til ”</w:t>
            </w:r>
            <w:proofErr w:type="spellStart"/>
            <w:r>
              <w:t>nyindlagte</w:t>
            </w:r>
            <w:proofErr w:type="spellEnd"/>
            <w:r>
              <w:t xml:space="preserve">” patienter”) </w:t>
            </w:r>
            <w:r w:rsidRPr="00BD10F9">
              <w:rPr>
                <w:b/>
                <w:bCs/>
                <w:u w:val="single"/>
              </w:rPr>
              <w:t>uden anmodning</w:t>
            </w:r>
            <w:r>
              <w:t xml:space="preserve"> om indlæggelsesrapport (XDIS16).</w:t>
            </w:r>
          </w:p>
          <w:p w14:paraId="53FEA8AF" w14:textId="576F8EA3" w:rsidR="003B5D7D" w:rsidRDefault="004574EE" w:rsidP="003B5D7D">
            <w:r>
              <w:t xml:space="preserve">Såfremt det er muligt at skifte instans: </w:t>
            </w:r>
            <w:r w:rsidR="003B5D7D">
              <w:t>Vis, at der er dannet og afsendt et advis af typen [STIN] fra sygehuset, som patienten er overflyttet til</w:t>
            </w:r>
            <w:r w:rsidR="001602D8">
              <w:t xml:space="preserve"> men uden anmodning om indlæggelsesrapport (XDIS16)</w:t>
            </w:r>
          </w:p>
          <w:p w14:paraId="2989D420" w14:textId="794F81C8" w:rsidR="003B5D7D" w:rsidRDefault="003B5D7D" w:rsidP="003B5D7D">
            <w:r>
              <w:rPr>
                <w:i/>
                <w:iCs/>
              </w:rPr>
              <w:t xml:space="preserve">Alternativt: </w:t>
            </w:r>
            <w:r w:rsidRPr="003B5D7D">
              <w:rPr>
                <w:i/>
                <w:iCs/>
              </w:rPr>
              <w:t xml:space="preserve">Gør rede for, hvordan det sikres, at der afsendes nyt advis [STIN] fra det sygehus, patienten er overflyttet til, men </w:t>
            </w:r>
            <w:r w:rsidRPr="003B5D7D">
              <w:rPr>
                <w:b/>
                <w:bCs/>
                <w:i/>
                <w:iCs/>
                <w:u w:val="single"/>
              </w:rPr>
              <w:t>uden anmodning</w:t>
            </w:r>
            <w:r w:rsidRPr="003B5D7D">
              <w:rPr>
                <w:i/>
                <w:iCs/>
              </w:rPr>
              <w:t xml:space="preserve"> om XDIS16 i.</w:t>
            </w:r>
          </w:p>
        </w:tc>
        <w:tc>
          <w:tcPr>
            <w:tcW w:w="750" w:type="pct"/>
          </w:tcPr>
          <w:p w14:paraId="279B91CA" w14:textId="2ACC60D0" w:rsidR="003B5D7D" w:rsidRPr="00807E6E" w:rsidRDefault="009F6F3D" w:rsidP="00F3526A">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_Ref71206126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3.14</w:t>
            </w:r>
            <w:r>
              <w:rPr>
                <w:rFonts w:ascii="Courier New" w:hAnsi="Courier New" w:cs="Courier New"/>
              </w:rPr>
              <w:fldChar w:fldCharType="end"/>
            </w:r>
          </w:p>
        </w:tc>
        <w:tc>
          <w:tcPr>
            <w:tcW w:w="1126" w:type="pct"/>
          </w:tcPr>
          <w:p w14:paraId="1634B4C6" w14:textId="6B0056C8" w:rsidR="003B5D7D" w:rsidRDefault="00EA1F57" w:rsidP="00F3526A">
            <w:r>
              <w:t xml:space="preserve">Der er dannet og afsendt et advis af typen [STIN] men uden anmodning om indlæggelsesrapport (XDIS16). </w:t>
            </w:r>
          </w:p>
        </w:tc>
        <w:tc>
          <w:tcPr>
            <w:tcW w:w="1049" w:type="pct"/>
          </w:tcPr>
          <w:p w14:paraId="7F07C0DB" w14:textId="77777777" w:rsidR="003B5D7D" w:rsidRPr="00DF591E" w:rsidRDefault="003B5D7D" w:rsidP="00F3526A">
            <w:pPr>
              <w:spacing w:after="0"/>
              <w:rPr>
                <w:rFonts w:cstheme="minorHAnsi"/>
              </w:rPr>
            </w:pPr>
          </w:p>
        </w:tc>
        <w:tc>
          <w:tcPr>
            <w:tcW w:w="400" w:type="pct"/>
          </w:tcPr>
          <w:p w14:paraId="677E82D9" w14:textId="77777777" w:rsidR="003B5D7D" w:rsidRPr="00DF591E" w:rsidRDefault="003B5D7D" w:rsidP="00F3526A">
            <w:pPr>
              <w:spacing w:after="0"/>
              <w:rPr>
                <w:rFonts w:cstheme="minorHAnsi"/>
              </w:rPr>
            </w:pPr>
          </w:p>
        </w:tc>
      </w:tr>
      <w:tr w:rsidR="00C01B86" w:rsidRPr="00DF591E" w14:paraId="5D93148E" w14:textId="77777777" w:rsidTr="00B07218">
        <w:tc>
          <w:tcPr>
            <w:tcW w:w="5000" w:type="pct"/>
            <w:gridSpan w:val="6"/>
            <w:shd w:val="clear" w:color="auto" w:fill="DBE5F1" w:themeFill="accent1" w:themeFillTint="33"/>
          </w:tcPr>
          <w:p w14:paraId="39E2458C" w14:textId="77777777" w:rsidR="00C01B86" w:rsidRDefault="00C01B86" w:rsidP="00C01B86">
            <w:pPr>
              <w:spacing w:after="0"/>
              <w:jc w:val="center"/>
              <w:rPr>
                <w:rFonts w:cstheme="minorHAnsi"/>
                <w:b/>
                <w:bCs/>
              </w:rPr>
            </w:pPr>
            <w:r w:rsidRPr="00F2748C">
              <w:rPr>
                <w:rFonts w:cstheme="minorHAnsi"/>
                <w:b/>
                <w:bCs/>
                <w:color w:val="56AB45"/>
                <w:u w:val="single"/>
              </w:rPr>
              <w:t>Use case S</w:t>
            </w:r>
            <w:r>
              <w:rPr>
                <w:rFonts w:cstheme="minorHAnsi"/>
                <w:b/>
                <w:bCs/>
                <w:color w:val="56AB45"/>
                <w:u w:val="single"/>
              </w:rPr>
              <w:t>7</w:t>
            </w:r>
          </w:p>
          <w:p w14:paraId="49A1C1C2" w14:textId="0B9D5820" w:rsidR="00C01B86" w:rsidRPr="00DF591E" w:rsidRDefault="00C01B86" w:rsidP="00C01B86">
            <w:pPr>
              <w:spacing w:after="0"/>
              <w:jc w:val="center"/>
              <w:rPr>
                <w:rFonts w:cstheme="minorHAnsi"/>
              </w:rPr>
            </w:pPr>
            <w:r w:rsidRPr="00C01B86">
              <w:rPr>
                <w:rFonts w:cstheme="minorHAnsi"/>
                <w:b/>
                <w:bCs/>
              </w:rPr>
              <w:t xml:space="preserve">Overflytning </w:t>
            </w:r>
            <w:r>
              <w:rPr>
                <w:rFonts w:cstheme="minorHAnsi"/>
                <w:b/>
                <w:bCs/>
              </w:rPr>
              <w:t>mellem regioner</w:t>
            </w:r>
          </w:p>
        </w:tc>
      </w:tr>
      <w:tr w:rsidR="00F3526A" w:rsidRPr="00DF591E" w14:paraId="36937013" w14:textId="77777777" w:rsidTr="008005A5">
        <w:tc>
          <w:tcPr>
            <w:tcW w:w="250" w:type="pct"/>
          </w:tcPr>
          <w:p w14:paraId="2A077A4A" w14:textId="77777777" w:rsidR="00F3526A" w:rsidRPr="00E11FE4" w:rsidRDefault="00F3526A" w:rsidP="00F3526A">
            <w:pPr>
              <w:pStyle w:val="Listeafsnit"/>
              <w:numPr>
                <w:ilvl w:val="0"/>
                <w:numId w:val="6"/>
              </w:numPr>
              <w:ind w:left="0" w:hanging="11"/>
              <w:rPr>
                <w:rFonts w:eastAsia="Calibri" w:cstheme="minorHAnsi"/>
                <w:iCs/>
                <w:lang w:eastAsia="de-DE"/>
              </w:rPr>
            </w:pPr>
            <w:bookmarkStart w:id="62" w:name="_Ref71206136"/>
          </w:p>
        </w:tc>
        <w:bookmarkEnd w:id="62"/>
        <w:tc>
          <w:tcPr>
            <w:tcW w:w="1425" w:type="pct"/>
          </w:tcPr>
          <w:p w14:paraId="5CB78DEE" w14:textId="7418E0DA" w:rsidR="00F3526A" w:rsidRPr="008E4E6C" w:rsidRDefault="001602D8" w:rsidP="00F3526A">
            <w:pPr>
              <w:rPr>
                <w:b/>
                <w:bCs/>
              </w:rPr>
            </w:pPr>
            <w:r>
              <w:rPr>
                <w:b/>
                <w:bCs/>
              </w:rPr>
              <w:t>AFGIVENDE SYGEHUS overflytter p</w:t>
            </w:r>
            <w:r w:rsidR="00F3526A" w:rsidRPr="008E4E6C">
              <w:rPr>
                <w:b/>
                <w:bCs/>
              </w:rPr>
              <w:t>atient</w:t>
            </w:r>
            <w:r>
              <w:rPr>
                <w:b/>
                <w:bCs/>
              </w:rPr>
              <w:t xml:space="preserve"> til </w:t>
            </w:r>
            <w:r w:rsidR="00F3526A" w:rsidRPr="008E4E6C">
              <w:rPr>
                <w:b/>
                <w:bCs/>
              </w:rPr>
              <w:t xml:space="preserve">nyt sygehus i </w:t>
            </w:r>
            <w:r w:rsidR="00F3526A">
              <w:rPr>
                <w:b/>
                <w:bCs/>
              </w:rPr>
              <w:t>anden regio</w:t>
            </w:r>
            <w:r>
              <w:rPr>
                <w:b/>
                <w:bCs/>
              </w:rPr>
              <w:t xml:space="preserve">n </w:t>
            </w:r>
            <w:r w:rsidR="00297980" w:rsidRPr="002441A3">
              <w:rPr>
                <w:rFonts w:cstheme="minorHAnsi"/>
                <w:b/>
                <w:bCs/>
                <w:color w:val="56AB45"/>
              </w:rPr>
              <w:t>(Use case S8</w:t>
            </w:r>
            <w:r w:rsidR="002441A3" w:rsidRPr="002441A3">
              <w:rPr>
                <w:rFonts w:cstheme="minorHAnsi"/>
                <w:b/>
                <w:bCs/>
                <w:color w:val="56AB45"/>
              </w:rPr>
              <w:t>.1</w:t>
            </w:r>
            <w:r w:rsidR="000F13BD">
              <w:rPr>
                <w:rFonts w:cstheme="minorHAnsi"/>
                <w:b/>
                <w:bCs/>
                <w:color w:val="56AB45"/>
              </w:rPr>
              <w:t>a</w:t>
            </w:r>
            <w:r w:rsidR="00297980" w:rsidRPr="002441A3">
              <w:rPr>
                <w:rFonts w:cstheme="minorHAnsi"/>
                <w:b/>
                <w:bCs/>
                <w:color w:val="56AB45"/>
              </w:rPr>
              <w:t>)</w:t>
            </w:r>
          </w:p>
          <w:p w14:paraId="7BEB2A38" w14:textId="1C178A55" w:rsidR="00F3526A" w:rsidRDefault="00F3526A" w:rsidP="00F3526A">
            <w:r>
              <w:lastRenderedPageBreak/>
              <w:t>Vælg først en testpatie</w:t>
            </w:r>
            <w:r w:rsidR="002441A3">
              <w:t xml:space="preserve">nt, </w:t>
            </w:r>
            <w:r>
              <w:t>registrer patienten som indlagt</w:t>
            </w:r>
            <w:r w:rsidR="005B5D23">
              <w:t xml:space="preserve"> og vis, at der er dannet og sendt e</w:t>
            </w:r>
            <w:r>
              <w:t>t advis af typen [STIN]</w:t>
            </w:r>
          </w:p>
        </w:tc>
        <w:tc>
          <w:tcPr>
            <w:tcW w:w="750" w:type="pct"/>
          </w:tcPr>
          <w:p w14:paraId="07BF8F2C" w14:textId="77777777" w:rsidR="00F3526A" w:rsidRPr="00807E6E" w:rsidRDefault="00F3526A" w:rsidP="00F3526A">
            <w:pPr>
              <w:spacing w:after="0"/>
              <w:rPr>
                <w:rFonts w:ascii="Courier New" w:hAnsi="Courier New" w:cs="Courier New"/>
              </w:rPr>
            </w:pPr>
          </w:p>
        </w:tc>
        <w:tc>
          <w:tcPr>
            <w:tcW w:w="1126" w:type="pct"/>
          </w:tcPr>
          <w:p w14:paraId="340807CE" w14:textId="14EE7B34" w:rsidR="00F3526A" w:rsidRDefault="00F3526A" w:rsidP="00F3526A">
            <w:r>
              <w:t>Patienten er registreret indlagt på afdeling X, sygehus X, region X</w:t>
            </w:r>
          </w:p>
          <w:p w14:paraId="1BF92E91" w14:textId="417C3EC0" w:rsidR="005B5D23" w:rsidRDefault="005B5D23" w:rsidP="00F3526A"/>
          <w:p w14:paraId="5AE442F4" w14:textId="0726D8E6" w:rsidR="00F3526A" w:rsidRDefault="005B5D23" w:rsidP="005B5D23">
            <w:r>
              <w:t>Der er dannet og afsendt et advis af typen [STIN]</w:t>
            </w:r>
          </w:p>
        </w:tc>
        <w:tc>
          <w:tcPr>
            <w:tcW w:w="1049" w:type="pct"/>
          </w:tcPr>
          <w:p w14:paraId="01E97EC9" w14:textId="77777777" w:rsidR="00F3526A" w:rsidRPr="00DF591E" w:rsidRDefault="00F3526A" w:rsidP="00F3526A">
            <w:pPr>
              <w:spacing w:after="0"/>
              <w:rPr>
                <w:rFonts w:cstheme="minorHAnsi"/>
              </w:rPr>
            </w:pPr>
          </w:p>
        </w:tc>
        <w:tc>
          <w:tcPr>
            <w:tcW w:w="400" w:type="pct"/>
          </w:tcPr>
          <w:p w14:paraId="75B186F6" w14:textId="77777777" w:rsidR="00F3526A" w:rsidRPr="00DF591E" w:rsidRDefault="00F3526A" w:rsidP="00F3526A">
            <w:pPr>
              <w:spacing w:after="0"/>
              <w:rPr>
                <w:rFonts w:cstheme="minorHAnsi"/>
              </w:rPr>
            </w:pPr>
          </w:p>
        </w:tc>
      </w:tr>
      <w:tr w:rsidR="00F3526A" w:rsidRPr="00DF591E" w14:paraId="41BEDCAF" w14:textId="77777777" w:rsidTr="008005A5">
        <w:tc>
          <w:tcPr>
            <w:tcW w:w="250" w:type="pct"/>
          </w:tcPr>
          <w:p w14:paraId="009DD70D" w14:textId="77777777" w:rsidR="00F3526A" w:rsidRPr="00E11FE4" w:rsidRDefault="00F3526A" w:rsidP="00F3526A">
            <w:pPr>
              <w:pStyle w:val="Listeafsnit"/>
              <w:numPr>
                <w:ilvl w:val="0"/>
                <w:numId w:val="6"/>
              </w:numPr>
              <w:ind w:left="0" w:hanging="11"/>
              <w:rPr>
                <w:rFonts w:eastAsia="Calibri" w:cstheme="minorHAnsi"/>
                <w:iCs/>
                <w:lang w:eastAsia="de-DE"/>
              </w:rPr>
            </w:pPr>
          </w:p>
        </w:tc>
        <w:tc>
          <w:tcPr>
            <w:tcW w:w="1425" w:type="pct"/>
          </w:tcPr>
          <w:p w14:paraId="424FC1A6" w14:textId="10687144" w:rsidR="00F3526A" w:rsidRDefault="00F3526A" w:rsidP="00F3526A">
            <w:r>
              <w:t xml:space="preserve">Overflyt dernæst testpatienten fra teststep </w:t>
            </w:r>
            <w:r w:rsidR="00297980">
              <w:fldChar w:fldCharType="begin"/>
            </w:r>
            <w:r w:rsidR="00297980">
              <w:instrText xml:space="preserve"> REF _Ref71206136 \r \h </w:instrText>
            </w:r>
            <w:r w:rsidR="00297980">
              <w:fldChar w:fldCharType="separate"/>
            </w:r>
            <w:r w:rsidR="00806025">
              <w:t>3.18</w:t>
            </w:r>
            <w:r w:rsidR="00297980">
              <w:fldChar w:fldCharType="end"/>
            </w:r>
            <w:r>
              <w:t xml:space="preserve"> til et andet sygehus i anden region</w:t>
            </w:r>
            <w:r w:rsidR="005B5D23">
              <w:t>. Vis hvordan dette gøres.</w:t>
            </w:r>
          </w:p>
        </w:tc>
        <w:tc>
          <w:tcPr>
            <w:tcW w:w="750" w:type="pct"/>
          </w:tcPr>
          <w:p w14:paraId="08C4D26E" w14:textId="25651AFB" w:rsidR="00F3526A" w:rsidRPr="00807E6E" w:rsidRDefault="009F6F3D" w:rsidP="00F3526A">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_Ref71206136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3.18</w:t>
            </w:r>
            <w:r>
              <w:rPr>
                <w:rFonts w:ascii="Courier New" w:hAnsi="Courier New" w:cs="Courier New"/>
              </w:rPr>
              <w:fldChar w:fldCharType="end"/>
            </w:r>
          </w:p>
        </w:tc>
        <w:tc>
          <w:tcPr>
            <w:tcW w:w="1126" w:type="pct"/>
          </w:tcPr>
          <w:p w14:paraId="01C96BBB" w14:textId="1F7A4A2A" w:rsidR="00F3526A" w:rsidRDefault="00F3526A" w:rsidP="00F3526A">
            <w:r>
              <w:t xml:space="preserve">Patienten er </w:t>
            </w:r>
            <w:r w:rsidR="005B5D23">
              <w:t>afsluttet fra sygehus X i region X og overflyttet til andet sygehus i region Y.</w:t>
            </w:r>
          </w:p>
        </w:tc>
        <w:tc>
          <w:tcPr>
            <w:tcW w:w="1049" w:type="pct"/>
          </w:tcPr>
          <w:p w14:paraId="27368707" w14:textId="77777777" w:rsidR="00F3526A" w:rsidRPr="00DF591E" w:rsidRDefault="00F3526A" w:rsidP="00F3526A">
            <w:pPr>
              <w:spacing w:after="0"/>
              <w:rPr>
                <w:rFonts w:cstheme="minorHAnsi"/>
              </w:rPr>
            </w:pPr>
          </w:p>
        </w:tc>
        <w:tc>
          <w:tcPr>
            <w:tcW w:w="400" w:type="pct"/>
          </w:tcPr>
          <w:p w14:paraId="71E6E3D2" w14:textId="77777777" w:rsidR="00F3526A" w:rsidRPr="00DF591E" w:rsidRDefault="00F3526A" w:rsidP="00F3526A">
            <w:pPr>
              <w:spacing w:after="0"/>
              <w:rPr>
                <w:rFonts w:cstheme="minorHAnsi"/>
              </w:rPr>
            </w:pPr>
          </w:p>
        </w:tc>
      </w:tr>
      <w:tr w:rsidR="00F3526A" w:rsidRPr="00DF591E" w14:paraId="50E188E4" w14:textId="77777777" w:rsidTr="008005A5">
        <w:tc>
          <w:tcPr>
            <w:tcW w:w="250" w:type="pct"/>
          </w:tcPr>
          <w:p w14:paraId="026F7940" w14:textId="77777777" w:rsidR="00F3526A" w:rsidRPr="00E11FE4" w:rsidRDefault="00F3526A" w:rsidP="00F3526A">
            <w:pPr>
              <w:pStyle w:val="Listeafsnit"/>
              <w:numPr>
                <w:ilvl w:val="0"/>
                <w:numId w:val="6"/>
              </w:numPr>
              <w:ind w:left="0" w:hanging="11"/>
              <w:rPr>
                <w:rFonts w:eastAsia="Calibri" w:cstheme="minorHAnsi"/>
                <w:iCs/>
                <w:lang w:eastAsia="de-DE"/>
              </w:rPr>
            </w:pPr>
          </w:p>
        </w:tc>
        <w:tc>
          <w:tcPr>
            <w:tcW w:w="1425" w:type="pct"/>
          </w:tcPr>
          <w:p w14:paraId="098B3AC9" w14:textId="7DE070D8" w:rsidR="00F3526A" w:rsidRDefault="00F3526A" w:rsidP="00F3526A">
            <w:r>
              <w:t xml:space="preserve">Vis, at der </w:t>
            </w:r>
            <w:r w:rsidRPr="008E4E6C">
              <w:rPr>
                <w:b/>
                <w:bCs/>
                <w:u w:val="single"/>
              </w:rPr>
              <w:t>ikke</w:t>
            </w:r>
            <w:r>
              <w:t xml:space="preserve"> er dannet og afsendt et advis af typen [SLHJ].</w:t>
            </w:r>
          </w:p>
        </w:tc>
        <w:tc>
          <w:tcPr>
            <w:tcW w:w="750" w:type="pct"/>
          </w:tcPr>
          <w:p w14:paraId="3D5ADCC8" w14:textId="5AE93EAD" w:rsidR="00F3526A" w:rsidRPr="00807E6E" w:rsidRDefault="009F6F3D" w:rsidP="00F3526A">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_Ref71206136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3.18</w:t>
            </w:r>
            <w:r>
              <w:rPr>
                <w:rFonts w:ascii="Courier New" w:hAnsi="Courier New" w:cs="Courier New"/>
              </w:rPr>
              <w:fldChar w:fldCharType="end"/>
            </w:r>
          </w:p>
        </w:tc>
        <w:tc>
          <w:tcPr>
            <w:tcW w:w="1126" w:type="pct"/>
          </w:tcPr>
          <w:p w14:paraId="61D4B21F" w14:textId="26560994" w:rsidR="00F3526A" w:rsidRDefault="00F3526A" w:rsidP="00F3526A">
            <w:r>
              <w:t>Der er ikke dannet og afsendt et advis af typen [SLHJ]</w:t>
            </w:r>
          </w:p>
        </w:tc>
        <w:tc>
          <w:tcPr>
            <w:tcW w:w="1049" w:type="pct"/>
          </w:tcPr>
          <w:p w14:paraId="37C23923" w14:textId="77777777" w:rsidR="00F3526A" w:rsidRPr="00DF591E" w:rsidRDefault="00F3526A" w:rsidP="00F3526A">
            <w:pPr>
              <w:spacing w:after="0"/>
              <w:rPr>
                <w:rFonts w:cstheme="minorHAnsi"/>
              </w:rPr>
            </w:pPr>
          </w:p>
        </w:tc>
        <w:tc>
          <w:tcPr>
            <w:tcW w:w="400" w:type="pct"/>
          </w:tcPr>
          <w:p w14:paraId="3116C071" w14:textId="77777777" w:rsidR="00F3526A" w:rsidRPr="00DF591E" w:rsidRDefault="00F3526A" w:rsidP="00F3526A">
            <w:pPr>
              <w:spacing w:after="0"/>
              <w:rPr>
                <w:rFonts w:cstheme="minorHAnsi"/>
              </w:rPr>
            </w:pPr>
          </w:p>
        </w:tc>
      </w:tr>
      <w:tr w:rsidR="00D445EB" w:rsidRPr="00DF591E" w14:paraId="18BB035D" w14:textId="77777777" w:rsidTr="008005A5">
        <w:tc>
          <w:tcPr>
            <w:tcW w:w="250" w:type="pct"/>
          </w:tcPr>
          <w:p w14:paraId="62B1EDEC" w14:textId="77777777" w:rsidR="00D445EB" w:rsidRPr="00E11FE4" w:rsidRDefault="00D445EB" w:rsidP="00F3526A">
            <w:pPr>
              <w:pStyle w:val="Listeafsnit"/>
              <w:numPr>
                <w:ilvl w:val="0"/>
                <w:numId w:val="6"/>
              </w:numPr>
              <w:ind w:left="0" w:hanging="11"/>
              <w:rPr>
                <w:rFonts w:eastAsia="Calibri" w:cstheme="minorHAnsi"/>
                <w:iCs/>
                <w:lang w:eastAsia="de-DE"/>
              </w:rPr>
            </w:pPr>
            <w:bookmarkStart w:id="63" w:name="_Ref75163282"/>
          </w:p>
        </w:tc>
        <w:bookmarkEnd w:id="63"/>
        <w:tc>
          <w:tcPr>
            <w:tcW w:w="1425" w:type="pct"/>
          </w:tcPr>
          <w:p w14:paraId="63207D59" w14:textId="57FC7F51" w:rsidR="00D445EB" w:rsidRPr="005B5D23" w:rsidRDefault="001602D8" w:rsidP="00D445EB">
            <w:pPr>
              <w:rPr>
                <w:b/>
                <w:bCs/>
              </w:rPr>
            </w:pPr>
            <w:r>
              <w:rPr>
                <w:b/>
                <w:bCs/>
              </w:rPr>
              <w:t>MODTAGENDE SYGEHUS</w:t>
            </w:r>
            <w:r w:rsidR="00D445EB" w:rsidRPr="005B5D23">
              <w:rPr>
                <w:b/>
                <w:bCs/>
              </w:rPr>
              <w:t xml:space="preserve"> modtager patient overflyttet fra </w:t>
            </w:r>
            <w:r w:rsidR="00D445EB">
              <w:rPr>
                <w:b/>
                <w:bCs/>
              </w:rPr>
              <w:t>andet sygehus i anden region</w:t>
            </w:r>
            <w:r>
              <w:rPr>
                <w:b/>
                <w:bCs/>
              </w:rPr>
              <w:t xml:space="preserve"> </w:t>
            </w:r>
            <w:r w:rsidR="00D445EB" w:rsidRPr="000F13BD">
              <w:rPr>
                <w:rFonts w:cstheme="minorHAnsi"/>
                <w:b/>
                <w:bCs/>
                <w:color w:val="56AB45"/>
              </w:rPr>
              <w:t>(use case 8.2)</w:t>
            </w:r>
          </w:p>
          <w:p w14:paraId="7075BDE2" w14:textId="77777777" w:rsidR="00D445EB" w:rsidRDefault="00D445EB" w:rsidP="00D445EB">
            <w:r>
              <w:t xml:space="preserve">Overflytning mellem sygehuse i forskellige regioner </w:t>
            </w:r>
            <w:r w:rsidRPr="00BD10F9">
              <w:rPr>
                <w:b/>
                <w:bCs/>
                <w:u w:val="single"/>
              </w:rPr>
              <w:t>skal</w:t>
            </w:r>
            <w:r>
              <w:t xml:space="preserve"> trigge afsendelse af ny advis [STIN] fra modtagende sygehus </w:t>
            </w:r>
            <w:r w:rsidRPr="00C11FE2">
              <w:rPr>
                <w:b/>
                <w:bCs/>
                <w:u w:val="single"/>
              </w:rPr>
              <w:t>med anmodning</w:t>
            </w:r>
            <w:r>
              <w:t xml:space="preserve"> om indlæggelsesrapport (XDIS16), dvs. håndteres som en almindelig indlæggelse.</w:t>
            </w:r>
          </w:p>
          <w:p w14:paraId="5F0162C8" w14:textId="70027F49" w:rsidR="00D445EB" w:rsidRDefault="00D445EB" w:rsidP="00D445EB">
            <w:r>
              <w:t xml:space="preserve">Gør rede for, at dette håndteres som en almindelig indlæggelse, hvorved der genereres og afsendes et advis af typen [STIN] </w:t>
            </w:r>
            <w:r w:rsidRPr="00C11FE2">
              <w:rPr>
                <w:b/>
                <w:bCs/>
                <w:u w:val="single"/>
              </w:rPr>
              <w:t>med anmodning</w:t>
            </w:r>
            <w:r>
              <w:t xml:space="preserve"> om indlæggelsesrapport.</w:t>
            </w:r>
          </w:p>
        </w:tc>
        <w:tc>
          <w:tcPr>
            <w:tcW w:w="750" w:type="pct"/>
          </w:tcPr>
          <w:p w14:paraId="533769A6" w14:textId="39881ED7" w:rsidR="00D445EB" w:rsidRPr="00807E6E" w:rsidRDefault="009F6F3D" w:rsidP="00F3526A">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_Ref71206136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3.18</w:t>
            </w:r>
            <w:r>
              <w:rPr>
                <w:rFonts w:ascii="Courier New" w:hAnsi="Courier New" w:cs="Courier New"/>
              </w:rPr>
              <w:fldChar w:fldCharType="end"/>
            </w:r>
          </w:p>
        </w:tc>
        <w:tc>
          <w:tcPr>
            <w:tcW w:w="1126" w:type="pct"/>
          </w:tcPr>
          <w:p w14:paraId="0FDCDABA" w14:textId="7F6028E0" w:rsidR="00D445EB" w:rsidRDefault="00267A8B" w:rsidP="00F3526A">
            <w:r>
              <w:t xml:space="preserve">Redegørelse for, at det modtagende sygehus håndterer dette som en almindelig indlæggelse, hvorved der genereres og afsendes et advis af typen [STIN] med anmodning om indlæggelsesrapport. </w:t>
            </w:r>
          </w:p>
        </w:tc>
        <w:tc>
          <w:tcPr>
            <w:tcW w:w="1049" w:type="pct"/>
          </w:tcPr>
          <w:p w14:paraId="26BFC7BF" w14:textId="77777777" w:rsidR="00D445EB" w:rsidRPr="00DF591E" w:rsidRDefault="00D445EB" w:rsidP="00F3526A">
            <w:pPr>
              <w:spacing w:after="0"/>
              <w:rPr>
                <w:rFonts w:cstheme="minorHAnsi"/>
              </w:rPr>
            </w:pPr>
          </w:p>
        </w:tc>
        <w:tc>
          <w:tcPr>
            <w:tcW w:w="400" w:type="pct"/>
          </w:tcPr>
          <w:p w14:paraId="265EAA61" w14:textId="77777777" w:rsidR="00D445EB" w:rsidRPr="00DF591E" w:rsidRDefault="00D445EB" w:rsidP="00F3526A">
            <w:pPr>
              <w:spacing w:after="0"/>
              <w:rPr>
                <w:rFonts w:cstheme="minorHAnsi"/>
              </w:rPr>
            </w:pPr>
          </w:p>
        </w:tc>
      </w:tr>
      <w:tr w:rsidR="00C719EA" w:rsidRPr="00DF591E" w14:paraId="5979056E" w14:textId="77777777" w:rsidTr="00B07218">
        <w:tc>
          <w:tcPr>
            <w:tcW w:w="5000" w:type="pct"/>
            <w:gridSpan w:val="6"/>
            <w:shd w:val="clear" w:color="auto" w:fill="DBE5F1" w:themeFill="accent1" w:themeFillTint="33"/>
          </w:tcPr>
          <w:p w14:paraId="626BB7DA" w14:textId="4D5A04E9" w:rsidR="00C719EA" w:rsidRPr="00C719EA" w:rsidRDefault="00C719EA" w:rsidP="00C719EA">
            <w:pPr>
              <w:spacing w:after="0"/>
              <w:jc w:val="center"/>
              <w:rPr>
                <w:rFonts w:cstheme="minorHAnsi"/>
                <w:b/>
                <w:bCs/>
              </w:rPr>
            </w:pPr>
            <w:r w:rsidRPr="00C719EA">
              <w:rPr>
                <w:rFonts w:cstheme="minorHAnsi"/>
                <w:b/>
                <w:bCs/>
              </w:rPr>
              <w:t>Afslutning/overflytning til hospice</w:t>
            </w:r>
          </w:p>
        </w:tc>
      </w:tr>
      <w:tr w:rsidR="00704FAD" w:rsidRPr="00DF591E" w14:paraId="0487310B" w14:textId="77777777" w:rsidTr="008005A5">
        <w:tc>
          <w:tcPr>
            <w:tcW w:w="250" w:type="pct"/>
          </w:tcPr>
          <w:p w14:paraId="021C9EF7"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64" w:name="_Ref75163300"/>
          </w:p>
        </w:tc>
        <w:bookmarkEnd w:id="64"/>
        <w:tc>
          <w:tcPr>
            <w:tcW w:w="1425" w:type="pct"/>
          </w:tcPr>
          <w:p w14:paraId="4FA9367F" w14:textId="6F0278CA" w:rsidR="00704FAD" w:rsidRPr="008D60F7" w:rsidRDefault="00704FAD" w:rsidP="00704FAD">
            <w:pPr>
              <w:rPr>
                <w:b/>
                <w:bCs/>
              </w:rPr>
            </w:pPr>
            <w:r w:rsidRPr="008D60F7">
              <w:rPr>
                <w:b/>
                <w:bCs/>
              </w:rPr>
              <w:t xml:space="preserve">Patienten afsluttes til hospice </w:t>
            </w:r>
            <w:r w:rsidRPr="008D60F7">
              <w:rPr>
                <w:rFonts w:cstheme="minorHAnsi"/>
                <w:b/>
                <w:bCs/>
                <w:color w:val="56AB45"/>
              </w:rPr>
              <w:t>(som overflytning – use case S7.1a og S8.1a)</w:t>
            </w:r>
          </w:p>
          <w:p w14:paraId="1F0B109F" w14:textId="299C8513" w:rsidR="00704FAD" w:rsidRDefault="00704FAD" w:rsidP="00704FAD">
            <w:r>
              <w:t>Vælg først en testpatient, registrer patienten som indlagt og vis, at der er dannet og sendt et advis af typen [STIN]</w:t>
            </w:r>
          </w:p>
        </w:tc>
        <w:tc>
          <w:tcPr>
            <w:tcW w:w="750" w:type="pct"/>
          </w:tcPr>
          <w:p w14:paraId="068961A9" w14:textId="77777777" w:rsidR="00704FAD" w:rsidRPr="00807E6E" w:rsidRDefault="00704FAD" w:rsidP="00704FAD">
            <w:pPr>
              <w:spacing w:after="0"/>
              <w:rPr>
                <w:rFonts w:ascii="Courier New" w:hAnsi="Courier New" w:cs="Courier New"/>
              </w:rPr>
            </w:pPr>
          </w:p>
        </w:tc>
        <w:tc>
          <w:tcPr>
            <w:tcW w:w="1126" w:type="pct"/>
          </w:tcPr>
          <w:p w14:paraId="74A9E2B2" w14:textId="77777777" w:rsidR="00704FAD" w:rsidRDefault="00704FAD" w:rsidP="00704FAD">
            <w:r>
              <w:t>Patienten er registreret indlagt på afdeling X, sygehus X, region X</w:t>
            </w:r>
          </w:p>
          <w:p w14:paraId="346ABABB" w14:textId="77777777" w:rsidR="00704FAD" w:rsidRDefault="00704FAD" w:rsidP="00704FAD"/>
          <w:p w14:paraId="5F7435DB" w14:textId="7D8A5958" w:rsidR="00704FAD" w:rsidRDefault="00704FAD" w:rsidP="00704FAD">
            <w:r>
              <w:t>Der er dannet og afsendt et advis af typen [STIN]</w:t>
            </w:r>
          </w:p>
        </w:tc>
        <w:tc>
          <w:tcPr>
            <w:tcW w:w="1049" w:type="pct"/>
          </w:tcPr>
          <w:p w14:paraId="08430BDF" w14:textId="77777777" w:rsidR="00704FAD" w:rsidRPr="00DF591E" w:rsidRDefault="00704FAD" w:rsidP="00704FAD">
            <w:pPr>
              <w:spacing w:after="0"/>
              <w:rPr>
                <w:rFonts w:cstheme="minorHAnsi"/>
              </w:rPr>
            </w:pPr>
          </w:p>
        </w:tc>
        <w:tc>
          <w:tcPr>
            <w:tcW w:w="400" w:type="pct"/>
          </w:tcPr>
          <w:p w14:paraId="0F2B206A" w14:textId="77777777" w:rsidR="00704FAD" w:rsidRPr="00DF591E" w:rsidRDefault="00704FAD" w:rsidP="00704FAD">
            <w:pPr>
              <w:spacing w:after="0"/>
              <w:rPr>
                <w:rFonts w:cstheme="minorHAnsi"/>
              </w:rPr>
            </w:pPr>
          </w:p>
        </w:tc>
      </w:tr>
      <w:tr w:rsidR="00704FAD" w:rsidRPr="00DF591E" w14:paraId="1A5FAEA1" w14:textId="77777777" w:rsidTr="008005A5">
        <w:tc>
          <w:tcPr>
            <w:tcW w:w="250" w:type="pct"/>
          </w:tcPr>
          <w:p w14:paraId="793E6A8E" w14:textId="77777777" w:rsidR="00704FAD" w:rsidRPr="00E11FE4" w:rsidRDefault="00704FAD" w:rsidP="00704FAD">
            <w:pPr>
              <w:pStyle w:val="Listeafsnit"/>
              <w:numPr>
                <w:ilvl w:val="0"/>
                <w:numId w:val="6"/>
              </w:numPr>
              <w:ind w:left="0" w:hanging="11"/>
              <w:rPr>
                <w:rFonts w:eastAsia="Calibri" w:cstheme="minorHAnsi"/>
                <w:iCs/>
                <w:lang w:eastAsia="de-DE"/>
              </w:rPr>
            </w:pPr>
          </w:p>
        </w:tc>
        <w:tc>
          <w:tcPr>
            <w:tcW w:w="1425" w:type="pct"/>
          </w:tcPr>
          <w:p w14:paraId="6A8AC7FD" w14:textId="135D0183" w:rsidR="00704FAD" w:rsidRDefault="00704FAD" w:rsidP="00704FAD">
            <w:r>
              <w:t xml:space="preserve">Afslut dernæst testpatienten fra teststep </w:t>
            </w:r>
            <w:r w:rsidR="00A51071">
              <w:fldChar w:fldCharType="begin"/>
            </w:r>
            <w:r w:rsidR="00A51071">
              <w:instrText xml:space="preserve"> REF _Ref75163300 \r \h </w:instrText>
            </w:r>
            <w:r w:rsidR="00A51071">
              <w:fldChar w:fldCharType="separate"/>
            </w:r>
            <w:r w:rsidR="00806025">
              <w:t>3.22</w:t>
            </w:r>
            <w:r w:rsidR="00A51071">
              <w:fldChar w:fldCharType="end"/>
            </w:r>
            <w:r>
              <w:t xml:space="preserve"> til hospice. Vis hvordan dette gøres.</w:t>
            </w:r>
          </w:p>
        </w:tc>
        <w:tc>
          <w:tcPr>
            <w:tcW w:w="750" w:type="pct"/>
          </w:tcPr>
          <w:p w14:paraId="69271F3B" w14:textId="613D102E" w:rsidR="00A51071" w:rsidRPr="00807E6E" w:rsidRDefault="00A51071"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_Ref75163300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3.22</w:t>
            </w:r>
            <w:r>
              <w:rPr>
                <w:rFonts w:ascii="Courier New" w:hAnsi="Courier New" w:cs="Courier New"/>
              </w:rPr>
              <w:fldChar w:fldCharType="end"/>
            </w:r>
          </w:p>
        </w:tc>
        <w:tc>
          <w:tcPr>
            <w:tcW w:w="1126" w:type="pct"/>
          </w:tcPr>
          <w:p w14:paraId="1CE610F9" w14:textId="54FA87BF" w:rsidR="00704FAD" w:rsidRDefault="00704FAD" w:rsidP="00704FAD">
            <w:r>
              <w:t xml:space="preserve">Patienten er afsluttet fra sygehus X i region </w:t>
            </w:r>
            <w:r w:rsidR="00E90FB9">
              <w:t xml:space="preserve"> mhp. </w:t>
            </w:r>
            <w:r>
              <w:t>videre ophold på hospice.</w:t>
            </w:r>
          </w:p>
        </w:tc>
        <w:tc>
          <w:tcPr>
            <w:tcW w:w="1049" w:type="pct"/>
          </w:tcPr>
          <w:p w14:paraId="4125E192" w14:textId="77777777" w:rsidR="00704FAD" w:rsidRPr="00DF591E" w:rsidRDefault="00704FAD" w:rsidP="00704FAD">
            <w:pPr>
              <w:spacing w:after="0"/>
              <w:rPr>
                <w:rFonts w:cstheme="minorHAnsi"/>
              </w:rPr>
            </w:pPr>
          </w:p>
        </w:tc>
        <w:tc>
          <w:tcPr>
            <w:tcW w:w="400" w:type="pct"/>
          </w:tcPr>
          <w:p w14:paraId="654B71F5" w14:textId="77777777" w:rsidR="00704FAD" w:rsidRPr="00DF591E" w:rsidRDefault="00704FAD" w:rsidP="00704FAD">
            <w:pPr>
              <w:spacing w:after="0"/>
              <w:rPr>
                <w:rFonts w:cstheme="minorHAnsi"/>
              </w:rPr>
            </w:pPr>
          </w:p>
        </w:tc>
      </w:tr>
      <w:tr w:rsidR="00704FAD" w:rsidRPr="00DF591E" w14:paraId="2C02507C" w14:textId="77777777" w:rsidTr="008005A5">
        <w:tc>
          <w:tcPr>
            <w:tcW w:w="250" w:type="pct"/>
          </w:tcPr>
          <w:p w14:paraId="1D4AD10A"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65" w:name="_Ref75163302"/>
          </w:p>
        </w:tc>
        <w:bookmarkEnd w:id="65"/>
        <w:tc>
          <w:tcPr>
            <w:tcW w:w="1425" w:type="pct"/>
          </w:tcPr>
          <w:p w14:paraId="5A421D43" w14:textId="6BBA80BB" w:rsidR="00704FAD" w:rsidRDefault="00704FAD" w:rsidP="00704FAD">
            <w:r>
              <w:t xml:space="preserve">Vis, at der </w:t>
            </w:r>
            <w:r w:rsidRPr="008E4E6C">
              <w:rPr>
                <w:b/>
                <w:bCs/>
                <w:u w:val="single"/>
              </w:rPr>
              <w:t>ikke</w:t>
            </w:r>
            <w:r>
              <w:t xml:space="preserve"> er dannet og afsendt et advis af typen [SLHJ].</w:t>
            </w:r>
          </w:p>
        </w:tc>
        <w:tc>
          <w:tcPr>
            <w:tcW w:w="750" w:type="pct"/>
          </w:tcPr>
          <w:p w14:paraId="356968C2" w14:textId="25A16C8A" w:rsidR="00704FAD" w:rsidRPr="00807E6E" w:rsidRDefault="00A51071"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_Ref75163300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3.22</w:t>
            </w:r>
            <w:r>
              <w:rPr>
                <w:rFonts w:ascii="Courier New" w:hAnsi="Courier New" w:cs="Courier New"/>
              </w:rPr>
              <w:fldChar w:fldCharType="end"/>
            </w:r>
          </w:p>
        </w:tc>
        <w:tc>
          <w:tcPr>
            <w:tcW w:w="1126" w:type="pct"/>
          </w:tcPr>
          <w:p w14:paraId="27E4B704" w14:textId="6CE980D0" w:rsidR="00704FAD" w:rsidRDefault="00704FAD" w:rsidP="00704FAD">
            <w:r>
              <w:t>Der er ikke dannet og afsendt et advis af typen [SLHJ]</w:t>
            </w:r>
          </w:p>
        </w:tc>
        <w:tc>
          <w:tcPr>
            <w:tcW w:w="1049" w:type="pct"/>
          </w:tcPr>
          <w:p w14:paraId="0C4DD472" w14:textId="77777777" w:rsidR="00704FAD" w:rsidRPr="00DF591E" w:rsidRDefault="00704FAD" w:rsidP="00704FAD">
            <w:pPr>
              <w:spacing w:after="0"/>
              <w:rPr>
                <w:rFonts w:cstheme="minorHAnsi"/>
              </w:rPr>
            </w:pPr>
          </w:p>
        </w:tc>
        <w:tc>
          <w:tcPr>
            <w:tcW w:w="400" w:type="pct"/>
          </w:tcPr>
          <w:p w14:paraId="20DBD18A" w14:textId="77777777" w:rsidR="00704FAD" w:rsidRPr="00DF591E" w:rsidRDefault="00704FAD" w:rsidP="00704FAD">
            <w:pPr>
              <w:spacing w:after="0"/>
              <w:rPr>
                <w:rFonts w:cstheme="minorHAnsi"/>
              </w:rPr>
            </w:pPr>
          </w:p>
        </w:tc>
      </w:tr>
      <w:tr w:rsidR="0076039A" w:rsidRPr="00DF591E" w14:paraId="4BBE6D24" w14:textId="77777777" w:rsidTr="00B07218">
        <w:tc>
          <w:tcPr>
            <w:tcW w:w="5000" w:type="pct"/>
            <w:gridSpan w:val="6"/>
            <w:shd w:val="clear" w:color="auto" w:fill="DBE5F1" w:themeFill="accent1" w:themeFillTint="33"/>
          </w:tcPr>
          <w:p w14:paraId="1B8EAE38" w14:textId="5FBF4F72" w:rsidR="0076039A" w:rsidRPr="0076039A" w:rsidRDefault="0076039A" w:rsidP="0076039A">
            <w:pPr>
              <w:spacing w:after="0"/>
              <w:jc w:val="center"/>
              <w:rPr>
                <w:rFonts w:cstheme="minorHAnsi"/>
                <w:b/>
                <w:bCs/>
              </w:rPr>
            </w:pPr>
            <w:r w:rsidRPr="0076039A">
              <w:rPr>
                <w:rFonts w:cstheme="minorHAnsi"/>
                <w:b/>
                <w:bCs/>
              </w:rPr>
              <w:t>Overflytninger, hvor patienten selv varetager overflytningen</w:t>
            </w:r>
          </w:p>
        </w:tc>
      </w:tr>
      <w:tr w:rsidR="00041A37" w:rsidRPr="00DF591E" w14:paraId="0A12F42B" w14:textId="77777777" w:rsidTr="008005A5">
        <w:tc>
          <w:tcPr>
            <w:tcW w:w="250" w:type="pct"/>
          </w:tcPr>
          <w:p w14:paraId="6528B77D" w14:textId="77777777" w:rsidR="00041A37" w:rsidRPr="00E11FE4" w:rsidRDefault="00041A37" w:rsidP="00704FAD">
            <w:pPr>
              <w:pStyle w:val="Listeafsnit"/>
              <w:numPr>
                <w:ilvl w:val="0"/>
                <w:numId w:val="6"/>
              </w:numPr>
              <w:ind w:left="0" w:hanging="11"/>
              <w:rPr>
                <w:rFonts w:eastAsia="Calibri" w:cstheme="minorHAnsi"/>
                <w:iCs/>
                <w:lang w:eastAsia="de-DE"/>
              </w:rPr>
            </w:pPr>
            <w:bookmarkStart w:id="66" w:name="_Ref75163360"/>
          </w:p>
        </w:tc>
        <w:bookmarkEnd w:id="66"/>
        <w:tc>
          <w:tcPr>
            <w:tcW w:w="1425" w:type="pct"/>
          </w:tcPr>
          <w:p w14:paraId="58B661FE" w14:textId="4D1A87D4" w:rsidR="008F7D4E" w:rsidRDefault="008F7D4E" w:rsidP="00704FAD">
            <w:r>
              <w:t xml:space="preserve">I de tilfælde, hvor patienten selv varetager transporten fra sygehus A </w:t>
            </w:r>
            <w:r w:rsidRPr="008F7D4E">
              <w:rPr>
                <w:rFonts w:ascii="Wingdings" w:eastAsia="Wingdings" w:hAnsi="Wingdings" w:cs="Wingdings"/>
              </w:rPr>
              <w:t>à</w:t>
            </w:r>
            <w:r>
              <w:t xml:space="preserve"> Sygehus B, kan det sygehus, som patienten overflyttes fra, afvige fra reglen om ikke at sende et advis af typen [SLHJ]. </w:t>
            </w:r>
            <w:r w:rsidR="00CA439A">
              <w:t xml:space="preserve">I dette tilfælde bør den planlagte overflytning fremgå/være kommunikeret til modtageren på anden vis, fx i plejeforløbsplan og/eller korrespondancebesked. </w:t>
            </w:r>
          </w:p>
          <w:p w14:paraId="66141D23" w14:textId="7060E7B6" w:rsidR="000444B8" w:rsidRDefault="000444B8" w:rsidP="00704FAD">
            <w:r>
              <w:t>Gør rede for, hvord</w:t>
            </w:r>
            <w:r w:rsidR="0074280B">
              <w:t xml:space="preserve">an SUT eventuelt guider brugeren til </w:t>
            </w:r>
            <w:r w:rsidR="005554EB">
              <w:t xml:space="preserve">at sikre, </w:t>
            </w:r>
            <w:r w:rsidR="008F7D4E">
              <w:t xml:space="preserve">at den planlagte overflytning er kommunikeret til modtageren </w:t>
            </w:r>
            <w:r w:rsidR="00CA439A">
              <w:t xml:space="preserve">på anden vis. </w:t>
            </w:r>
          </w:p>
        </w:tc>
        <w:tc>
          <w:tcPr>
            <w:tcW w:w="750" w:type="pct"/>
          </w:tcPr>
          <w:p w14:paraId="2CAEA2AE" w14:textId="77777777" w:rsidR="00041A37" w:rsidRPr="00807E6E" w:rsidRDefault="00041A37" w:rsidP="00704FAD">
            <w:pPr>
              <w:spacing w:after="0"/>
              <w:rPr>
                <w:rFonts w:ascii="Courier New" w:hAnsi="Courier New" w:cs="Courier New"/>
              </w:rPr>
            </w:pPr>
          </w:p>
        </w:tc>
        <w:tc>
          <w:tcPr>
            <w:tcW w:w="1126" w:type="pct"/>
          </w:tcPr>
          <w:p w14:paraId="42A3B451" w14:textId="77777777" w:rsidR="00041A37" w:rsidRDefault="00041A37" w:rsidP="00704FAD"/>
        </w:tc>
        <w:tc>
          <w:tcPr>
            <w:tcW w:w="1049" w:type="pct"/>
          </w:tcPr>
          <w:p w14:paraId="1D496FBA" w14:textId="77777777" w:rsidR="00041A37" w:rsidRPr="00DF591E" w:rsidRDefault="00041A37" w:rsidP="00704FAD">
            <w:pPr>
              <w:spacing w:after="0"/>
              <w:rPr>
                <w:rFonts w:cstheme="minorHAnsi"/>
              </w:rPr>
            </w:pPr>
          </w:p>
        </w:tc>
        <w:tc>
          <w:tcPr>
            <w:tcW w:w="400" w:type="pct"/>
          </w:tcPr>
          <w:p w14:paraId="2550066B" w14:textId="77777777" w:rsidR="00041A37" w:rsidRPr="00DF591E" w:rsidRDefault="00041A37" w:rsidP="00704FAD">
            <w:pPr>
              <w:spacing w:after="0"/>
              <w:rPr>
                <w:rFonts w:cstheme="minorHAnsi"/>
              </w:rPr>
            </w:pPr>
          </w:p>
        </w:tc>
      </w:tr>
      <w:tr w:rsidR="00704FAD" w:rsidRPr="005B5D23" w14:paraId="714FC87B" w14:textId="77777777" w:rsidTr="00B07218">
        <w:tc>
          <w:tcPr>
            <w:tcW w:w="5000" w:type="pct"/>
            <w:gridSpan w:val="6"/>
            <w:shd w:val="clear" w:color="auto" w:fill="DBE5F1" w:themeFill="accent1" w:themeFillTint="33"/>
          </w:tcPr>
          <w:p w14:paraId="4C814EE3" w14:textId="6130DEBA" w:rsidR="00704FAD" w:rsidRPr="00260C9E" w:rsidRDefault="00704FAD" w:rsidP="00704FAD">
            <w:pPr>
              <w:spacing w:after="0"/>
              <w:jc w:val="center"/>
              <w:rPr>
                <w:rFonts w:cstheme="minorHAnsi"/>
                <w:b/>
                <w:bCs/>
                <w:color w:val="56AB45"/>
                <w:u w:val="single"/>
                <w:lang w:val="en-US"/>
              </w:rPr>
            </w:pPr>
            <w:r w:rsidRPr="00260C9E">
              <w:rPr>
                <w:rFonts w:cstheme="minorHAnsi"/>
                <w:b/>
                <w:bCs/>
                <w:color w:val="56AB45"/>
                <w:u w:val="single"/>
                <w:lang w:val="en-US"/>
              </w:rPr>
              <w:t xml:space="preserve">Use case </w:t>
            </w:r>
            <w:r>
              <w:rPr>
                <w:rFonts w:cstheme="minorHAnsi"/>
                <w:b/>
                <w:bCs/>
                <w:color w:val="56AB45"/>
                <w:u w:val="single"/>
                <w:lang w:val="en-US"/>
              </w:rPr>
              <w:t>S</w:t>
            </w:r>
            <w:r w:rsidRPr="00260C9E">
              <w:rPr>
                <w:rFonts w:cstheme="minorHAnsi"/>
                <w:b/>
                <w:bCs/>
                <w:color w:val="56AB45"/>
                <w:u w:val="single"/>
                <w:lang w:val="en-US"/>
              </w:rPr>
              <w:t xml:space="preserve">4 + </w:t>
            </w:r>
            <w:proofErr w:type="gramStart"/>
            <w:r>
              <w:rPr>
                <w:rFonts w:cstheme="minorHAnsi"/>
                <w:b/>
                <w:bCs/>
                <w:color w:val="56AB45"/>
                <w:u w:val="single"/>
                <w:lang w:val="en-US"/>
              </w:rPr>
              <w:t>S</w:t>
            </w:r>
            <w:r w:rsidRPr="00260C9E">
              <w:rPr>
                <w:rFonts w:cstheme="minorHAnsi"/>
                <w:b/>
                <w:bCs/>
                <w:color w:val="56AB45"/>
                <w:u w:val="single"/>
                <w:lang w:val="en-US"/>
              </w:rPr>
              <w:t>5</w:t>
            </w:r>
            <w:proofErr w:type="gramEnd"/>
          </w:p>
          <w:p w14:paraId="17BC3176" w14:textId="77777777" w:rsidR="00704FAD" w:rsidRPr="00260C9E" w:rsidRDefault="00704FAD" w:rsidP="00704FAD">
            <w:pPr>
              <w:spacing w:after="0"/>
              <w:jc w:val="center"/>
              <w:rPr>
                <w:rFonts w:cstheme="minorHAnsi"/>
                <w:lang w:val="en-US"/>
              </w:rPr>
            </w:pPr>
            <w:proofErr w:type="spellStart"/>
            <w:r w:rsidRPr="00260C9E">
              <w:rPr>
                <w:rFonts w:cstheme="minorHAnsi"/>
                <w:b/>
                <w:lang w:val="en-US"/>
              </w:rPr>
              <w:t>Advisering</w:t>
            </w:r>
            <w:proofErr w:type="spellEnd"/>
            <w:r w:rsidRPr="00260C9E">
              <w:rPr>
                <w:rFonts w:cstheme="minorHAnsi"/>
                <w:b/>
                <w:lang w:val="en-US"/>
              </w:rPr>
              <w:t xml:space="preserve"> om </w:t>
            </w:r>
            <w:proofErr w:type="spellStart"/>
            <w:r w:rsidRPr="00260C9E">
              <w:rPr>
                <w:rFonts w:cstheme="minorHAnsi"/>
                <w:b/>
                <w:lang w:val="en-US"/>
              </w:rPr>
              <w:t>orlov</w:t>
            </w:r>
            <w:proofErr w:type="spellEnd"/>
            <w:r w:rsidRPr="00260C9E">
              <w:rPr>
                <w:rFonts w:cstheme="minorHAnsi"/>
                <w:lang w:val="en-US"/>
              </w:rPr>
              <w:t xml:space="preserve"> </w:t>
            </w:r>
          </w:p>
          <w:p w14:paraId="40B4C0A8" w14:textId="29C22AED" w:rsidR="00704FAD" w:rsidRPr="005B5D23" w:rsidRDefault="00704FAD" w:rsidP="00704FAD">
            <w:pPr>
              <w:spacing w:after="0"/>
              <w:jc w:val="center"/>
              <w:rPr>
                <w:rFonts w:cstheme="minorHAnsi"/>
                <w:lang w:val="en-US"/>
              </w:rPr>
            </w:pPr>
            <w:r w:rsidRPr="005B5D23">
              <w:rPr>
                <w:rFonts w:cstheme="minorHAnsi"/>
                <w:lang w:val="en-US"/>
              </w:rPr>
              <w:t xml:space="preserve">Start og </w:t>
            </w:r>
            <w:proofErr w:type="gramStart"/>
            <w:r w:rsidRPr="005B5D23">
              <w:rPr>
                <w:rFonts w:cstheme="minorHAnsi"/>
                <w:lang w:val="en-US"/>
              </w:rPr>
              <w:t>slut</w:t>
            </w:r>
            <w:proofErr w:type="gramEnd"/>
          </w:p>
        </w:tc>
      </w:tr>
      <w:tr w:rsidR="00704FAD" w:rsidRPr="00DF591E" w14:paraId="53D8D4CC" w14:textId="77777777" w:rsidTr="008005A5">
        <w:tc>
          <w:tcPr>
            <w:tcW w:w="250" w:type="pct"/>
          </w:tcPr>
          <w:p w14:paraId="34C8A454"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67" w:name="_Ref75163754"/>
          </w:p>
        </w:tc>
        <w:bookmarkEnd w:id="67"/>
        <w:tc>
          <w:tcPr>
            <w:tcW w:w="1425" w:type="pct"/>
          </w:tcPr>
          <w:p w14:paraId="40F83D41" w14:textId="0ECCA78F" w:rsidR="00704FAD" w:rsidRDefault="00704FAD" w:rsidP="00704FAD">
            <w:pPr>
              <w:rPr>
                <w:b/>
                <w:bCs/>
                <w:color w:val="56AB45"/>
              </w:rPr>
            </w:pPr>
            <w:r w:rsidRPr="00784A75">
              <w:rPr>
                <w:b/>
                <w:bCs/>
              </w:rPr>
              <w:t xml:space="preserve">Borgeren </w:t>
            </w:r>
            <w:r>
              <w:rPr>
                <w:b/>
                <w:bCs/>
              </w:rPr>
              <w:t>går på</w:t>
            </w:r>
            <w:r w:rsidRPr="00784A75">
              <w:rPr>
                <w:b/>
                <w:bCs/>
              </w:rPr>
              <w:t xml:space="preserve"> orlov fra sit sygehusophold</w:t>
            </w:r>
            <w:r>
              <w:rPr>
                <w:b/>
                <w:bCs/>
              </w:rPr>
              <w:t xml:space="preserve"> </w:t>
            </w:r>
            <w:r w:rsidRPr="00FE4A19">
              <w:rPr>
                <w:b/>
                <w:bCs/>
                <w:color w:val="56AB45"/>
              </w:rPr>
              <w:t>(Use case S4)</w:t>
            </w:r>
          </w:p>
          <w:p w14:paraId="1054F24D" w14:textId="03AD23D4" w:rsidR="00704FAD" w:rsidRPr="005E1D9A" w:rsidRDefault="005E1D9A" w:rsidP="00704FAD">
            <w:pPr>
              <w:rPr>
                <w:b/>
                <w:bCs/>
              </w:rPr>
            </w:pPr>
            <w:r>
              <w:t>Vælg først en testpatient, registrer patienten som indlagt, og vis, at der er dannet og sendt et advis af typen [STIN]</w:t>
            </w:r>
          </w:p>
        </w:tc>
        <w:tc>
          <w:tcPr>
            <w:tcW w:w="750" w:type="pct"/>
          </w:tcPr>
          <w:p w14:paraId="25E027E6" w14:textId="77777777" w:rsidR="00704FAD" w:rsidRPr="00807E6E" w:rsidRDefault="00704FAD" w:rsidP="00704FAD">
            <w:pPr>
              <w:spacing w:after="0"/>
              <w:rPr>
                <w:rFonts w:ascii="Courier New" w:hAnsi="Courier New" w:cs="Courier New"/>
              </w:rPr>
            </w:pPr>
          </w:p>
        </w:tc>
        <w:tc>
          <w:tcPr>
            <w:tcW w:w="1126" w:type="pct"/>
          </w:tcPr>
          <w:p w14:paraId="2627D5FB" w14:textId="31B9F80E" w:rsidR="005E1D9A" w:rsidRDefault="005E1D9A" w:rsidP="005E1D9A">
            <w:r>
              <w:t xml:space="preserve">Patienten er registreret som indlagt på </w:t>
            </w:r>
            <w:r w:rsidRPr="00B731DC">
              <w:rPr>
                <w:rFonts w:eastAsia="Calibri" w:cstheme="minorHAnsi"/>
                <w:lang w:eastAsia="de-DE"/>
              </w:rPr>
              <w:t xml:space="preserve">afdeling X sygehus X kl. </w:t>
            </w:r>
            <w:r w:rsidR="00DD1C6F">
              <w:rPr>
                <w:rFonts w:eastAsia="Calibri" w:cstheme="minorHAnsi"/>
                <w:lang w:eastAsia="de-DE"/>
              </w:rPr>
              <w:t>HH</w:t>
            </w:r>
            <w:r w:rsidRPr="00B731DC">
              <w:rPr>
                <w:rFonts w:eastAsia="Calibri" w:cstheme="minorHAnsi"/>
                <w:lang w:eastAsia="de-DE"/>
              </w:rPr>
              <w:t>:</w:t>
            </w:r>
            <w:r w:rsidR="00DD1C6F">
              <w:rPr>
                <w:rFonts w:eastAsia="Calibri" w:cstheme="minorHAnsi"/>
                <w:lang w:eastAsia="de-DE"/>
              </w:rPr>
              <w:t>MM</w:t>
            </w:r>
            <w:r w:rsidR="00DD1C6F" w:rsidRPr="00B731DC">
              <w:rPr>
                <w:rFonts w:eastAsia="Calibri" w:cstheme="minorHAnsi"/>
                <w:lang w:eastAsia="de-DE"/>
              </w:rPr>
              <w:t xml:space="preserve"> </w:t>
            </w:r>
            <w:r w:rsidRPr="00B731DC">
              <w:rPr>
                <w:rFonts w:eastAsia="Calibri" w:cstheme="minorHAnsi"/>
                <w:lang w:eastAsia="de-DE"/>
              </w:rPr>
              <w:t xml:space="preserve">den </w:t>
            </w:r>
            <w:r w:rsidR="00DD1C6F">
              <w:rPr>
                <w:rFonts w:eastAsia="Calibri" w:cstheme="minorHAnsi"/>
                <w:lang w:eastAsia="de-DE"/>
              </w:rPr>
              <w:t>DD</w:t>
            </w:r>
            <w:r w:rsidRPr="00B731DC">
              <w:rPr>
                <w:rFonts w:eastAsia="Calibri" w:cstheme="minorHAnsi"/>
                <w:lang w:eastAsia="de-DE"/>
              </w:rPr>
              <w:t>.</w:t>
            </w:r>
            <w:r w:rsidR="00DD1C6F">
              <w:rPr>
                <w:rFonts w:eastAsia="Calibri" w:cstheme="minorHAnsi"/>
                <w:lang w:eastAsia="de-DE"/>
              </w:rPr>
              <w:t>HH</w:t>
            </w:r>
            <w:r w:rsidRPr="00B731DC">
              <w:rPr>
                <w:rFonts w:eastAsia="Calibri" w:cstheme="minorHAnsi"/>
                <w:lang w:eastAsia="de-DE"/>
              </w:rPr>
              <w:t>.</w:t>
            </w:r>
            <w:r w:rsidR="00DD1C6F">
              <w:rPr>
                <w:rFonts w:eastAsia="Calibri" w:cstheme="minorHAnsi"/>
                <w:lang w:eastAsia="de-DE"/>
              </w:rPr>
              <w:t>YYYY</w:t>
            </w:r>
          </w:p>
          <w:p w14:paraId="236777AD" w14:textId="77B04585" w:rsidR="00704FAD" w:rsidRPr="005E1D9A" w:rsidRDefault="005E1D9A" w:rsidP="005E1D9A">
            <w:pPr>
              <w:rPr>
                <w:rFonts w:eastAsia="Calibri"/>
                <w:lang w:eastAsia="de-DE"/>
              </w:rPr>
            </w:pPr>
            <w:r>
              <w:t>Der er dannet og afsendt et advis af typen [STIN]</w:t>
            </w:r>
          </w:p>
        </w:tc>
        <w:tc>
          <w:tcPr>
            <w:tcW w:w="1049" w:type="pct"/>
          </w:tcPr>
          <w:p w14:paraId="5366E883" w14:textId="77777777" w:rsidR="00704FAD" w:rsidRPr="00DF591E" w:rsidRDefault="00704FAD" w:rsidP="00704FAD">
            <w:pPr>
              <w:spacing w:after="0"/>
              <w:rPr>
                <w:rFonts w:cstheme="minorHAnsi"/>
              </w:rPr>
            </w:pPr>
          </w:p>
        </w:tc>
        <w:tc>
          <w:tcPr>
            <w:tcW w:w="400" w:type="pct"/>
          </w:tcPr>
          <w:p w14:paraId="2DF2BA10" w14:textId="77777777" w:rsidR="00704FAD" w:rsidRPr="00DF591E" w:rsidRDefault="00704FAD" w:rsidP="00704FAD">
            <w:pPr>
              <w:spacing w:after="0"/>
              <w:rPr>
                <w:rFonts w:cstheme="minorHAnsi"/>
              </w:rPr>
            </w:pPr>
          </w:p>
        </w:tc>
      </w:tr>
      <w:tr w:rsidR="005E1D9A" w:rsidRPr="00806025" w14:paraId="6FE05E89" w14:textId="77777777" w:rsidTr="008005A5">
        <w:tc>
          <w:tcPr>
            <w:tcW w:w="250" w:type="pct"/>
          </w:tcPr>
          <w:p w14:paraId="232A952D" w14:textId="77777777" w:rsidR="005E1D9A" w:rsidRPr="00E11FE4" w:rsidRDefault="005E1D9A" w:rsidP="00704FAD">
            <w:pPr>
              <w:pStyle w:val="Listeafsnit"/>
              <w:numPr>
                <w:ilvl w:val="0"/>
                <w:numId w:val="6"/>
              </w:numPr>
              <w:ind w:left="0" w:hanging="11"/>
              <w:rPr>
                <w:rFonts w:eastAsia="Calibri" w:cstheme="minorHAnsi"/>
                <w:iCs/>
                <w:lang w:eastAsia="de-DE"/>
              </w:rPr>
            </w:pPr>
          </w:p>
        </w:tc>
        <w:tc>
          <w:tcPr>
            <w:tcW w:w="1425" w:type="pct"/>
          </w:tcPr>
          <w:p w14:paraId="33A9A1E3" w14:textId="3F2C32E9" w:rsidR="005E1D9A" w:rsidRPr="00784A75" w:rsidRDefault="005E1D9A" w:rsidP="00704FAD">
            <w:pPr>
              <w:rPr>
                <w:b/>
                <w:bCs/>
              </w:rPr>
            </w:pPr>
            <w:r w:rsidRPr="00EC0C20">
              <w:t xml:space="preserve">Registrér </w:t>
            </w:r>
            <w:r>
              <w:t>nu test</w:t>
            </w:r>
            <w:r w:rsidRPr="00EC0C20">
              <w:t>patient</w:t>
            </w:r>
            <w:r>
              <w:t xml:space="preserve"> fra teststep </w:t>
            </w:r>
            <w:r>
              <w:fldChar w:fldCharType="begin"/>
            </w:r>
            <w:r>
              <w:instrText xml:space="preserve"> REF _Ref75163754 \r \h </w:instrText>
            </w:r>
            <w:r>
              <w:fldChar w:fldCharType="separate"/>
            </w:r>
            <w:r w:rsidR="00806025">
              <w:t>3.26</w:t>
            </w:r>
            <w:r>
              <w:fldChar w:fldCharType="end"/>
            </w:r>
            <w:r>
              <w:t xml:space="preserve"> </w:t>
            </w:r>
            <w:r w:rsidRPr="00EC0C20">
              <w:t>på orlov fra sit sygehusophold</w:t>
            </w:r>
          </w:p>
        </w:tc>
        <w:tc>
          <w:tcPr>
            <w:tcW w:w="750" w:type="pct"/>
          </w:tcPr>
          <w:p w14:paraId="0DB44055" w14:textId="77777777" w:rsidR="005E1D9A" w:rsidRPr="00807E6E" w:rsidRDefault="005E1D9A" w:rsidP="00704FAD">
            <w:pPr>
              <w:spacing w:after="0"/>
              <w:rPr>
                <w:rFonts w:ascii="Courier New" w:hAnsi="Courier New" w:cs="Courier New"/>
              </w:rPr>
            </w:pPr>
          </w:p>
        </w:tc>
        <w:tc>
          <w:tcPr>
            <w:tcW w:w="1126" w:type="pct"/>
          </w:tcPr>
          <w:p w14:paraId="555940E9" w14:textId="39D6A8B7" w:rsidR="005E1D9A" w:rsidRPr="006E583C" w:rsidRDefault="005E1D9A" w:rsidP="005E1D9A">
            <w:pPr>
              <w:rPr>
                <w:rFonts w:eastAsia="Calibri"/>
                <w:lang w:val="sv-SE" w:eastAsia="de-DE"/>
              </w:rPr>
            </w:pPr>
            <w:r>
              <w:rPr>
                <w:rFonts w:eastAsia="Calibri"/>
                <w:lang w:eastAsia="de-DE"/>
              </w:rPr>
              <w:t xml:space="preserve">Patienten er registreret på orlov kl. </w:t>
            </w:r>
            <w:r w:rsidR="00C77C30" w:rsidRPr="006E583C">
              <w:rPr>
                <w:rFonts w:eastAsia="Calibri"/>
                <w:lang w:val="sv-SE" w:eastAsia="de-DE"/>
              </w:rPr>
              <w:t>HH</w:t>
            </w:r>
            <w:r w:rsidRPr="006E583C">
              <w:rPr>
                <w:rFonts w:eastAsia="Calibri"/>
                <w:lang w:val="sv-SE" w:eastAsia="de-DE"/>
              </w:rPr>
              <w:t>:</w:t>
            </w:r>
            <w:r w:rsidR="00C77C30" w:rsidRPr="006E583C">
              <w:rPr>
                <w:rFonts w:eastAsia="Calibri"/>
                <w:lang w:val="sv-SE" w:eastAsia="de-DE"/>
              </w:rPr>
              <w:t xml:space="preserve">MM </w:t>
            </w:r>
            <w:r w:rsidRPr="006E583C">
              <w:rPr>
                <w:rFonts w:eastAsia="Calibri"/>
                <w:lang w:val="sv-SE" w:eastAsia="de-DE"/>
              </w:rPr>
              <w:t xml:space="preserve">den </w:t>
            </w:r>
            <w:r w:rsidR="00C77C30" w:rsidRPr="006E583C">
              <w:rPr>
                <w:rFonts w:eastAsia="Calibri"/>
                <w:lang w:val="sv-SE" w:eastAsia="de-DE"/>
              </w:rPr>
              <w:t>DD</w:t>
            </w:r>
            <w:r w:rsidRPr="006E583C">
              <w:rPr>
                <w:rFonts w:eastAsia="Calibri"/>
                <w:lang w:val="sv-SE" w:eastAsia="de-DE"/>
              </w:rPr>
              <w:t>.</w:t>
            </w:r>
            <w:r w:rsidR="00C77C30" w:rsidRPr="006E583C">
              <w:rPr>
                <w:rFonts w:eastAsia="Calibri"/>
                <w:lang w:val="sv-SE" w:eastAsia="de-DE"/>
              </w:rPr>
              <w:t>MM</w:t>
            </w:r>
            <w:r w:rsidRPr="006E583C">
              <w:rPr>
                <w:rFonts w:eastAsia="Calibri"/>
                <w:lang w:val="sv-SE" w:eastAsia="de-DE"/>
              </w:rPr>
              <w:t>.</w:t>
            </w:r>
            <w:r w:rsidR="00C77C30" w:rsidRPr="006E583C">
              <w:rPr>
                <w:rFonts w:eastAsia="Calibri"/>
                <w:lang w:val="sv-SE" w:eastAsia="de-DE"/>
              </w:rPr>
              <w:t>YYYY</w:t>
            </w:r>
          </w:p>
          <w:p w14:paraId="5714BF90" w14:textId="77777777" w:rsidR="005E1D9A" w:rsidRPr="006E583C" w:rsidRDefault="005E1D9A" w:rsidP="005E1D9A">
            <w:pPr>
              <w:rPr>
                <w:lang w:val="sv-SE"/>
              </w:rPr>
            </w:pPr>
          </w:p>
        </w:tc>
        <w:tc>
          <w:tcPr>
            <w:tcW w:w="1049" w:type="pct"/>
          </w:tcPr>
          <w:p w14:paraId="5205EA7A" w14:textId="77777777" w:rsidR="005E1D9A" w:rsidRPr="006E583C" w:rsidRDefault="005E1D9A" w:rsidP="00704FAD">
            <w:pPr>
              <w:spacing w:after="0"/>
              <w:rPr>
                <w:rFonts w:cstheme="minorHAnsi"/>
                <w:lang w:val="sv-SE"/>
              </w:rPr>
            </w:pPr>
          </w:p>
        </w:tc>
        <w:tc>
          <w:tcPr>
            <w:tcW w:w="400" w:type="pct"/>
          </w:tcPr>
          <w:p w14:paraId="48012B21" w14:textId="77777777" w:rsidR="005E1D9A" w:rsidRPr="006E583C" w:rsidRDefault="005E1D9A" w:rsidP="00704FAD">
            <w:pPr>
              <w:spacing w:after="0"/>
              <w:rPr>
                <w:rFonts w:cstheme="minorHAnsi"/>
                <w:lang w:val="sv-SE"/>
              </w:rPr>
            </w:pPr>
          </w:p>
        </w:tc>
      </w:tr>
      <w:tr w:rsidR="00704FAD" w:rsidRPr="00DF591E" w14:paraId="6585CB1F" w14:textId="77777777" w:rsidTr="008005A5">
        <w:tc>
          <w:tcPr>
            <w:tcW w:w="250" w:type="pct"/>
          </w:tcPr>
          <w:p w14:paraId="582A4AA0" w14:textId="77777777" w:rsidR="00704FAD" w:rsidRPr="006E583C" w:rsidRDefault="00704FAD" w:rsidP="00704FAD">
            <w:pPr>
              <w:pStyle w:val="Listeafsnit"/>
              <w:numPr>
                <w:ilvl w:val="0"/>
                <w:numId w:val="6"/>
              </w:numPr>
              <w:ind w:left="0" w:hanging="11"/>
              <w:rPr>
                <w:rFonts w:eastAsia="Calibri" w:cstheme="minorHAnsi"/>
                <w:iCs/>
                <w:lang w:val="sv-SE" w:eastAsia="de-DE"/>
              </w:rPr>
            </w:pPr>
            <w:bookmarkStart w:id="68" w:name="_Ref71275805"/>
          </w:p>
        </w:tc>
        <w:bookmarkEnd w:id="68"/>
        <w:tc>
          <w:tcPr>
            <w:tcW w:w="1425" w:type="pct"/>
          </w:tcPr>
          <w:p w14:paraId="2D65201D" w14:textId="60439AA4" w:rsidR="00704FAD" w:rsidRPr="00EC0C20" w:rsidRDefault="00704FAD" w:rsidP="00704FAD">
            <w:r w:rsidRPr="00EC0C20">
              <w:t>Vis, at der er dannet og afsendt et advis af typen [S</w:t>
            </w:r>
            <w:r>
              <w:t>TOR</w:t>
            </w:r>
            <w:r w:rsidRPr="00EC0C20">
              <w:t>]</w:t>
            </w:r>
            <w:r>
              <w:t xml:space="preserve">, </w:t>
            </w:r>
            <w:r w:rsidRPr="00EC0C20">
              <w:t>som indeholder:</w:t>
            </w:r>
          </w:p>
          <w:p w14:paraId="1B8DBFCB"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Patientens cpr.nr.</w:t>
            </w:r>
          </w:p>
          <w:p w14:paraId="28039E9F" w14:textId="60BD3C23"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Tidspunkt og klokkeslæt for start af</w:t>
            </w:r>
            <w:r>
              <w:rPr>
                <w:rFonts w:eastAsia="Calibri"/>
                <w:lang w:eastAsia="de-DE"/>
              </w:rPr>
              <w:t xml:space="preserve"> orlov</w:t>
            </w:r>
          </w:p>
          <w:p w14:paraId="2DE9055E" w14:textId="58FF9BCE"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Navn på sygehusafdeling/-afsnit og sygehus</w:t>
            </w:r>
            <w:r>
              <w:rPr>
                <w:rFonts w:eastAsia="Calibri"/>
                <w:lang w:eastAsia="de-DE"/>
              </w:rPr>
              <w:t>, hvor patienten er indlagt</w:t>
            </w:r>
          </w:p>
          <w:p w14:paraId="5F7FA530" w14:textId="4CEAE5A0"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Angivelse af, at adviset </w:t>
            </w:r>
            <w:r w:rsidRPr="00784A75">
              <w:rPr>
                <w:rFonts w:eastAsia="Calibri"/>
                <w:u w:val="single"/>
                <w:lang w:eastAsia="de-DE"/>
              </w:rPr>
              <w:t>ikke skal</w:t>
            </w:r>
            <w:r w:rsidRPr="00784A75">
              <w:rPr>
                <w:rFonts w:eastAsia="Calibri"/>
                <w:lang w:eastAsia="de-DE"/>
              </w:rPr>
              <w:t xml:space="preserve"> </w:t>
            </w:r>
            <w:r w:rsidRPr="00EC0C20">
              <w:rPr>
                <w:rFonts w:eastAsia="Calibri"/>
                <w:lang w:eastAsia="de-DE"/>
              </w:rPr>
              <w:t>trigge en indlæggelsesrapport fra modtager</w:t>
            </w:r>
          </w:p>
          <w:p w14:paraId="40556715" w14:textId="4DE0AA61"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Status for sygehusophold: ”START </w:t>
            </w:r>
            <w:r>
              <w:rPr>
                <w:rFonts w:eastAsia="Calibri"/>
                <w:lang w:eastAsia="de-DE"/>
              </w:rPr>
              <w:t>Orlov</w:t>
            </w:r>
            <w:r w:rsidRPr="00EC0C20">
              <w:rPr>
                <w:rFonts w:eastAsia="Calibri"/>
                <w:lang w:eastAsia="de-DE"/>
              </w:rPr>
              <w:t>”</w:t>
            </w:r>
          </w:p>
          <w:p w14:paraId="27606D51" w14:textId="77777777" w:rsidR="00704FAD" w:rsidRPr="00EC0C20" w:rsidRDefault="00704FAD" w:rsidP="00704FAD">
            <w:pPr>
              <w:rPr>
                <w:rFonts w:eastAsia="Calibri"/>
                <w:lang w:eastAsia="de-DE"/>
              </w:rPr>
            </w:pPr>
          </w:p>
          <w:p w14:paraId="5C73EF63" w14:textId="5E73D83D" w:rsidR="00704FAD" w:rsidRDefault="00704FAD" w:rsidP="00704FAD">
            <w:pPr>
              <w:rPr>
                <w:rFonts w:eastAsia="Calibri"/>
                <w:lang w:eastAsia="de-DE"/>
              </w:rPr>
            </w:pPr>
            <w:r w:rsidRPr="00EC0C20">
              <w:rPr>
                <w:rFonts w:eastAsia="Calibri"/>
                <w:lang w:eastAsia="de-DE"/>
              </w:rPr>
              <w:t>Dokumentér m. skærmdumps indholdet af det genere</w:t>
            </w:r>
            <w:r>
              <w:rPr>
                <w:rFonts w:eastAsia="Calibri"/>
                <w:lang w:eastAsia="de-DE"/>
              </w:rPr>
              <w:t>re</w:t>
            </w:r>
            <w:r w:rsidRPr="00EC0C20">
              <w:rPr>
                <w:rFonts w:eastAsia="Calibri"/>
                <w:lang w:eastAsia="de-DE"/>
              </w:rPr>
              <w:t xml:space="preserve">de advis. </w:t>
            </w:r>
          </w:p>
          <w:p w14:paraId="697DC805" w14:textId="1D3B7361" w:rsidR="00704FAD" w:rsidRPr="00EC0C20" w:rsidRDefault="00704FAD" w:rsidP="00704FAD"/>
        </w:tc>
        <w:tc>
          <w:tcPr>
            <w:tcW w:w="750" w:type="pct"/>
          </w:tcPr>
          <w:p w14:paraId="196F573D" w14:textId="2357A040" w:rsidR="00704FAD" w:rsidRPr="00807E6E" w:rsidRDefault="00D54929"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_Ref75163754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3.26</w:t>
            </w:r>
            <w:r>
              <w:rPr>
                <w:rFonts w:ascii="Courier New" w:hAnsi="Courier New" w:cs="Courier New"/>
              </w:rPr>
              <w:fldChar w:fldCharType="end"/>
            </w:r>
          </w:p>
        </w:tc>
        <w:tc>
          <w:tcPr>
            <w:tcW w:w="1126" w:type="pct"/>
          </w:tcPr>
          <w:p w14:paraId="53648C3B" w14:textId="65A38612" w:rsidR="00704FAD" w:rsidRDefault="00704FAD" w:rsidP="00704FAD">
            <w:r>
              <w:t>Der er dannet og afsendt først et advis af typen [STIN], dernæst et advis af typen [STOR].</w:t>
            </w:r>
          </w:p>
          <w:p w14:paraId="452A0365" w14:textId="6DAB13AB" w:rsidR="00704FAD" w:rsidRPr="00417361" w:rsidRDefault="00704FAD" w:rsidP="00704FAD">
            <w:r w:rsidRPr="00417361">
              <w:t xml:space="preserve">Adviset </w:t>
            </w:r>
            <w:r>
              <w:t>[STOR] indeholder</w:t>
            </w:r>
            <w:r w:rsidRPr="00417361">
              <w:t>:</w:t>
            </w:r>
          </w:p>
          <w:p w14:paraId="77D1236A"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Patientens cpr.nr. </w:t>
            </w:r>
          </w:p>
          <w:p w14:paraId="2D487EAA" w14:textId="6D51BE6F"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Tidspunkt og klokkeslæt for start af </w:t>
            </w:r>
            <w:r>
              <w:rPr>
                <w:rFonts w:eastAsia="Calibri"/>
                <w:lang w:eastAsia="de-DE"/>
              </w:rPr>
              <w:t>orlov</w:t>
            </w:r>
          </w:p>
          <w:p w14:paraId="512FFBA0" w14:textId="7590E51F"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Navn på sygehusafdeling/-afsnit og sygehus</w:t>
            </w:r>
            <w:r>
              <w:rPr>
                <w:rFonts w:eastAsia="Calibri"/>
                <w:lang w:eastAsia="de-DE"/>
              </w:rPr>
              <w:t>, hvor patienten er indlagt</w:t>
            </w:r>
          </w:p>
          <w:p w14:paraId="38D507FC" w14:textId="04CD9594"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Angivelse af, at adviset </w:t>
            </w:r>
            <w:r w:rsidRPr="00784A75">
              <w:rPr>
                <w:rFonts w:eastAsia="Calibri"/>
                <w:u w:val="single"/>
                <w:lang w:eastAsia="de-DE"/>
              </w:rPr>
              <w:t xml:space="preserve">ikke </w:t>
            </w:r>
            <w:r w:rsidRPr="00417361">
              <w:rPr>
                <w:rFonts w:eastAsia="Calibri"/>
                <w:u w:val="single"/>
                <w:lang w:eastAsia="de-DE"/>
              </w:rPr>
              <w:t>skal</w:t>
            </w:r>
            <w:r w:rsidRPr="00417361">
              <w:rPr>
                <w:rFonts w:eastAsia="Calibri"/>
                <w:lang w:eastAsia="de-DE"/>
              </w:rPr>
              <w:t xml:space="preserve"> trigge en indlæggelsesrapport fra modtager</w:t>
            </w:r>
          </w:p>
          <w:p w14:paraId="5F727675" w14:textId="334296CD" w:rsidR="00704FAD" w:rsidRPr="00784A75"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Status for sygehusophold: ”START </w:t>
            </w:r>
            <w:r>
              <w:rPr>
                <w:rFonts w:eastAsia="Calibri"/>
                <w:lang w:eastAsia="de-DE"/>
              </w:rPr>
              <w:t>Orlov</w:t>
            </w:r>
            <w:r w:rsidRPr="00417361">
              <w:rPr>
                <w:rFonts w:eastAsia="Calibri"/>
                <w:lang w:eastAsia="de-DE"/>
              </w:rPr>
              <w:t>”</w:t>
            </w:r>
          </w:p>
        </w:tc>
        <w:tc>
          <w:tcPr>
            <w:tcW w:w="1049" w:type="pct"/>
          </w:tcPr>
          <w:p w14:paraId="4537424B" w14:textId="77777777" w:rsidR="00704FAD" w:rsidRPr="00DF591E" w:rsidRDefault="00704FAD" w:rsidP="00704FAD">
            <w:pPr>
              <w:spacing w:after="0"/>
              <w:rPr>
                <w:rFonts w:cstheme="minorHAnsi"/>
              </w:rPr>
            </w:pPr>
          </w:p>
        </w:tc>
        <w:tc>
          <w:tcPr>
            <w:tcW w:w="400" w:type="pct"/>
          </w:tcPr>
          <w:p w14:paraId="73F6FE46" w14:textId="77777777" w:rsidR="00704FAD" w:rsidRPr="00DF591E" w:rsidRDefault="00704FAD" w:rsidP="00704FAD">
            <w:pPr>
              <w:spacing w:after="0"/>
              <w:rPr>
                <w:rFonts w:cstheme="minorHAnsi"/>
              </w:rPr>
            </w:pPr>
          </w:p>
        </w:tc>
      </w:tr>
      <w:tr w:rsidR="00704FAD" w:rsidRPr="00806025" w14:paraId="46A6AD63" w14:textId="77777777" w:rsidTr="008005A5">
        <w:tc>
          <w:tcPr>
            <w:tcW w:w="250" w:type="pct"/>
          </w:tcPr>
          <w:p w14:paraId="5A6988ED"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69" w:name="_Ref75163493"/>
          </w:p>
        </w:tc>
        <w:bookmarkEnd w:id="69"/>
        <w:tc>
          <w:tcPr>
            <w:tcW w:w="1425" w:type="pct"/>
          </w:tcPr>
          <w:p w14:paraId="0E36C04C" w14:textId="77777777" w:rsidR="00704FAD" w:rsidRDefault="00704FAD" w:rsidP="00704FAD">
            <w:pPr>
              <w:rPr>
                <w:b/>
                <w:bCs/>
              </w:rPr>
            </w:pPr>
            <w:r w:rsidRPr="00784A75">
              <w:rPr>
                <w:b/>
                <w:bCs/>
              </w:rPr>
              <w:t xml:space="preserve">Borgeren </w:t>
            </w:r>
            <w:r>
              <w:rPr>
                <w:b/>
                <w:bCs/>
              </w:rPr>
              <w:t xml:space="preserve">returnerer til sygehuset fra sin </w:t>
            </w:r>
            <w:r w:rsidRPr="00784A75">
              <w:rPr>
                <w:b/>
                <w:bCs/>
              </w:rPr>
              <w:t>orlov</w:t>
            </w:r>
            <w:r>
              <w:rPr>
                <w:b/>
                <w:bCs/>
              </w:rPr>
              <w:t xml:space="preserve"> </w:t>
            </w:r>
            <w:r w:rsidRPr="00FE4A19">
              <w:rPr>
                <w:b/>
                <w:bCs/>
                <w:color w:val="56AB45"/>
              </w:rPr>
              <w:t>(Use case S5)</w:t>
            </w:r>
          </w:p>
          <w:p w14:paraId="1DB6E1D0" w14:textId="61A4EB46" w:rsidR="00704FAD" w:rsidRPr="00784A75" w:rsidRDefault="00704FAD" w:rsidP="00704FAD">
            <w:r w:rsidRPr="00EC0C20">
              <w:t xml:space="preserve">Registrér </w:t>
            </w:r>
            <w:r>
              <w:t>nu, at test</w:t>
            </w:r>
            <w:r w:rsidRPr="00EC0C20">
              <w:t>patient</w:t>
            </w:r>
            <w:r>
              <w:t xml:space="preserve"> fra teststep </w:t>
            </w:r>
            <w:r>
              <w:fldChar w:fldCharType="begin"/>
            </w:r>
            <w:r>
              <w:instrText xml:space="preserve"> REF _Ref71275805 \r \h </w:instrText>
            </w:r>
            <w:r>
              <w:fldChar w:fldCharType="separate"/>
            </w:r>
            <w:r w:rsidR="00806025">
              <w:t>3.28</w:t>
            </w:r>
            <w:r>
              <w:fldChar w:fldCharType="end"/>
            </w:r>
            <w:r w:rsidRPr="00EC0C20">
              <w:t xml:space="preserve"> </w:t>
            </w:r>
            <w:r>
              <w:t>er returneret til sygehuset efter sin orlov, og at orloven derfor er afsluttet</w:t>
            </w:r>
          </w:p>
        </w:tc>
        <w:tc>
          <w:tcPr>
            <w:tcW w:w="750" w:type="pct"/>
          </w:tcPr>
          <w:p w14:paraId="0C01A9C1" w14:textId="2CE9EA8C" w:rsidR="00704FAD" w:rsidRPr="00807E6E" w:rsidRDefault="00D54929"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_Ref75163754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3.26</w:t>
            </w:r>
            <w:r>
              <w:rPr>
                <w:rFonts w:ascii="Courier New" w:hAnsi="Courier New" w:cs="Courier New"/>
              </w:rPr>
              <w:fldChar w:fldCharType="end"/>
            </w:r>
          </w:p>
        </w:tc>
        <w:tc>
          <w:tcPr>
            <w:tcW w:w="1126" w:type="pct"/>
          </w:tcPr>
          <w:p w14:paraId="44A6117B" w14:textId="0E9C8A28" w:rsidR="00704FAD" w:rsidRPr="006E583C" w:rsidRDefault="00704FAD" w:rsidP="00704FAD">
            <w:pPr>
              <w:rPr>
                <w:rFonts w:eastAsia="Calibri"/>
                <w:lang w:val="sv-SE" w:eastAsia="de-DE"/>
              </w:rPr>
            </w:pPr>
            <w:r>
              <w:rPr>
                <w:rFonts w:eastAsia="Calibri"/>
                <w:lang w:eastAsia="de-DE"/>
              </w:rPr>
              <w:t xml:space="preserve">Patientens orlov er afsluttet kl. </w:t>
            </w:r>
            <w:r w:rsidR="00C77C30" w:rsidRPr="006E583C">
              <w:rPr>
                <w:rFonts w:eastAsia="Calibri"/>
                <w:lang w:val="sv-SE" w:eastAsia="de-DE"/>
              </w:rPr>
              <w:t>HH</w:t>
            </w:r>
            <w:r w:rsidRPr="006E583C">
              <w:rPr>
                <w:rFonts w:eastAsia="Calibri"/>
                <w:lang w:val="sv-SE" w:eastAsia="de-DE"/>
              </w:rPr>
              <w:t>:</w:t>
            </w:r>
            <w:r w:rsidR="00C77C30" w:rsidRPr="006E583C">
              <w:rPr>
                <w:rFonts w:eastAsia="Calibri"/>
                <w:lang w:val="sv-SE" w:eastAsia="de-DE"/>
              </w:rPr>
              <w:t xml:space="preserve">MM </w:t>
            </w:r>
            <w:r w:rsidRPr="006E583C">
              <w:rPr>
                <w:rFonts w:eastAsia="Calibri"/>
                <w:lang w:val="sv-SE" w:eastAsia="de-DE"/>
              </w:rPr>
              <w:t xml:space="preserve">den </w:t>
            </w:r>
            <w:r w:rsidR="00C77C30" w:rsidRPr="006E583C">
              <w:rPr>
                <w:rFonts w:eastAsia="Calibri"/>
                <w:lang w:val="sv-SE" w:eastAsia="de-DE"/>
              </w:rPr>
              <w:t>DD</w:t>
            </w:r>
            <w:r w:rsidRPr="006E583C">
              <w:rPr>
                <w:rFonts w:eastAsia="Calibri"/>
                <w:lang w:val="sv-SE" w:eastAsia="de-DE"/>
              </w:rPr>
              <w:t>.</w:t>
            </w:r>
            <w:r w:rsidR="00C77C30" w:rsidRPr="006E583C">
              <w:rPr>
                <w:rFonts w:eastAsia="Calibri"/>
                <w:lang w:val="sv-SE" w:eastAsia="de-DE"/>
              </w:rPr>
              <w:t>MM</w:t>
            </w:r>
            <w:r w:rsidRPr="006E583C">
              <w:rPr>
                <w:rFonts w:eastAsia="Calibri"/>
                <w:lang w:val="sv-SE" w:eastAsia="de-DE"/>
              </w:rPr>
              <w:t>.</w:t>
            </w:r>
            <w:r w:rsidR="00C77C30" w:rsidRPr="006E583C">
              <w:rPr>
                <w:rFonts w:eastAsia="Calibri"/>
                <w:lang w:val="sv-SE" w:eastAsia="de-DE"/>
              </w:rPr>
              <w:t>YYYY</w:t>
            </w:r>
          </w:p>
          <w:p w14:paraId="36DA05A4" w14:textId="77777777" w:rsidR="00704FAD" w:rsidRPr="006E583C" w:rsidRDefault="00704FAD" w:rsidP="00704FAD">
            <w:pPr>
              <w:rPr>
                <w:lang w:val="sv-SE"/>
              </w:rPr>
            </w:pPr>
          </w:p>
        </w:tc>
        <w:tc>
          <w:tcPr>
            <w:tcW w:w="1049" w:type="pct"/>
          </w:tcPr>
          <w:p w14:paraId="651724B7" w14:textId="77777777" w:rsidR="00704FAD" w:rsidRPr="006E583C" w:rsidRDefault="00704FAD" w:rsidP="00704FAD">
            <w:pPr>
              <w:spacing w:after="0"/>
              <w:rPr>
                <w:rFonts w:cstheme="minorHAnsi"/>
                <w:lang w:val="sv-SE"/>
              </w:rPr>
            </w:pPr>
          </w:p>
        </w:tc>
        <w:tc>
          <w:tcPr>
            <w:tcW w:w="400" w:type="pct"/>
          </w:tcPr>
          <w:p w14:paraId="43E86CE7" w14:textId="77777777" w:rsidR="00704FAD" w:rsidRPr="006E583C" w:rsidRDefault="00704FAD" w:rsidP="00704FAD">
            <w:pPr>
              <w:spacing w:after="0"/>
              <w:rPr>
                <w:rFonts w:cstheme="minorHAnsi"/>
                <w:lang w:val="sv-SE"/>
              </w:rPr>
            </w:pPr>
          </w:p>
        </w:tc>
      </w:tr>
      <w:tr w:rsidR="00704FAD" w:rsidRPr="00DF591E" w14:paraId="0CC2537F" w14:textId="77777777" w:rsidTr="008005A5">
        <w:tc>
          <w:tcPr>
            <w:tcW w:w="250" w:type="pct"/>
          </w:tcPr>
          <w:p w14:paraId="69DCA358" w14:textId="77777777" w:rsidR="00704FAD" w:rsidRPr="006E583C" w:rsidRDefault="00704FAD" w:rsidP="00704FAD">
            <w:pPr>
              <w:pStyle w:val="Listeafsnit"/>
              <w:numPr>
                <w:ilvl w:val="0"/>
                <w:numId w:val="6"/>
              </w:numPr>
              <w:ind w:left="0" w:hanging="11"/>
              <w:rPr>
                <w:rFonts w:eastAsia="Calibri" w:cstheme="minorHAnsi"/>
                <w:iCs/>
                <w:lang w:val="sv-SE" w:eastAsia="de-DE"/>
              </w:rPr>
            </w:pPr>
            <w:bookmarkStart w:id="70" w:name="_Ref75163441"/>
          </w:p>
        </w:tc>
        <w:bookmarkEnd w:id="70"/>
        <w:tc>
          <w:tcPr>
            <w:tcW w:w="1425" w:type="pct"/>
          </w:tcPr>
          <w:p w14:paraId="43116193" w14:textId="0CB7890B" w:rsidR="00704FAD" w:rsidRPr="00EC0C20" w:rsidRDefault="00704FAD" w:rsidP="00704FAD">
            <w:r w:rsidRPr="00EC0C20">
              <w:t>Vis, at der er dannet og afsendt et advis af typen [S</w:t>
            </w:r>
            <w:r>
              <w:t>LOR</w:t>
            </w:r>
            <w:r w:rsidRPr="00EC0C20">
              <w:t>]</w:t>
            </w:r>
            <w:r>
              <w:t xml:space="preserve">, </w:t>
            </w:r>
            <w:r w:rsidRPr="00EC0C20">
              <w:t>som indeholder:</w:t>
            </w:r>
          </w:p>
          <w:p w14:paraId="0CD90AD7"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Patientens cpr.nr.</w:t>
            </w:r>
          </w:p>
          <w:p w14:paraId="7D8183B0" w14:textId="13B26785"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Tidspunkt og klokkeslæt for </w:t>
            </w:r>
            <w:r>
              <w:rPr>
                <w:rFonts w:eastAsia="Calibri"/>
                <w:lang w:eastAsia="de-DE"/>
              </w:rPr>
              <w:t>slut</w:t>
            </w:r>
            <w:r w:rsidRPr="00EC0C20">
              <w:rPr>
                <w:rFonts w:eastAsia="Calibri"/>
                <w:lang w:eastAsia="de-DE"/>
              </w:rPr>
              <w:t xml:space="preserve"> af</w:t>
            </w:r>
            <w:r>
              <w:rPr>
                <w:rFonts w:eastAsia="Calibri"/>
                <w:lang w:eastAsia="de-DE"/>
              </w:rPr>
              <w:t xml:space="preserve"> orlov</w:t>
            </w:r>
          </w:p>
          <w:p w14:paraId="6CA5EFDF"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Navn på sygehusafdeling/-afsnit og sygehus</w:t>
            </w:r>
            <w:r>
              <w:rPr>
                <w:rFonts w:eastAsia="Calibri"/>
                <w:lang w:eastAsia="de-DE"/>
              </w:rPr>
              <w:t>, hvor patienten er indlagt</w:t>
            </w:r>
          </w:p>
          <w:p w14:paraId="34F01E72"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Angivelse af, at adviset </w:t>
            </w:r>
            <w:r w:rsidRPr="00784A75">
              <w:rPr>
                <w:rFonts w:eastAsia="Calibri"/>
                <w:u w:val="single"/>
                <w:lang w:eastAsia="de-DE"/>
              </w:rPr>
              <w:t>ikke skal</w:t>
            </w:r>
            <w:r w:rsidRPr="00784A75">
              <w:rPr>
                <w:rFonts w:eastAsia="Calibri"/>
                <w:lang w:eastAsia="de-DE"/>
              </w:rPr>
              <w:t xml:space="preserve"> </w:t>
            </w:r>
            <w:r w:rsidRPr="00EC0C20">
              <w:rPr>
                <w:rFonts w:eastAsia="Calibri"/>
                <w:lang w:eastAsia="de-DE"/>
              </w:rPr>
              <w:t>trigge en indlæggelsesrapport fra modtager</w:t>
            </w:r>
          </w:p>
          <w:p w14:paraId="7ACCCC8F" w14:textId="45C724B5"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Status for sygehusophold: ”S</w:t>
            </w:r>
            <w:r>
              <w:rPr>
                <w:rFonts w:eastAsia="Calibri"/>
                <w:lang w:eastAsia="de-DE"/>
              </w:rPr>
              <w:t>LUT</w:t>
            </w:r>
            <w:r w:rsidRPr="00EC0C20">
              <w:rPr>
                <w:rFonts w:eastAsia="Calibri"/>
                <w:lang w:eastAsia="de-DE"/>
              </w:rPr>
              <w:t xml:space="preserve"> </w:t>
            </w:r>
            <w:r>
              <w:rPr>
                <w:rFonts w:eastAsia="Calibri"/>
                <w:lang w:eastAsia="de-DE"/>
              </w:rPr>
              <w:t>Orlov</w:t>
            </w:r>
            <w:r w:rsidRPr="00EC0C20">
              <w:rPr>
                <w:rFonts w:eastAsia="Calibri"/>
                <w:lang w:eastAsia="de-DE"/>
              </w:rPr>
              <w:t>”</w:t>
            </w:r>
          </w:p>
          <w:p w14:paraId="1DD07F4A" w14:textId="77777777" w:rsidR="00704FAD" w:rsidRPr="00EC0C20" w:rsidRDefault="00704FAD" w:rsidP="00704FAD">
            <w:pPr>
              <w:rPr>
                <w:rFonts w:eastAsia="Calibri"/>
                <w:lang w:eastAsia="de-DE"/>
              </w:rPr>
            </w:pPr>
          </w:p>
          <w:p w14:paraId="62AFFEBD" w14:textId="77777777" w:rsidR="00704FAD" w:rsidRDefault="00704FAD" w:rsidP="00704FAD">
            <w:pPr>
              <w:rPr>
                <w:rFonts w:eastAsia="Calibri"/>
                <w:lang w:eastAsia="de-DE"/>
              </w:rPr>
            </w:pPr>
            <w:r w:rsidRPr="00EC0C20">
              <w:rPr>
                <w:rFonts w:eastAsia="Calibri"/>
                <w:lang w:eastAsia="de-DE"/>
              </w:rPr>
              <w:t>Dokumentér m. skærmdumps indholdet af det genere</w:t>
            </w:r>
            <w:r>
              <w:rPr>
                <w:rFonts w:eastAsia="Calibri"/>
                <w:lang w:eastAsia="de-DE"/>
              </w:rPr>
              <w:t>re</w:t>
            </w:r>
            <w:r w:rsidRPr="00EC0C20">
              <w:rPr>
                <w:rFonts w:eastAsia="Calibri"/>
                <w:lang w:eastAsia="de-DE"/>
              </w:rPr>
              <w:t xml:space="preserve">de advis. </w:t>
            </w:r>
          </w:p>
          <w:p w14:paraId="50734B26" w14:textId="5B2C06E5" w:rsidR="00704FAD" w:rsidRDefault="00704FAD" w:rsidP="00704FAD"/>
        </w:tc>
        <w:tc>
          <w:tcPr>
            <w:tcW w:w="750" w:type="pct"/>
          </w:tcPr>
          <w:p w14:paraId="7216C505" w14:textId="3214587D" w:rsidR="00704FAD" w:rsidRPr="00807E6E" w:rsidRDefault="00D54929" w:rsidP="00704FAD">
            <w:pPr>
              <w:spacing w:after="0"/>
              <w:rPr>
                <w:rFonts w:ascii="Courier New" w:hAnsi="Courier New" w:cs="Courier New"/>
              </w:rPr>
            </w:pPr>
            <w:r>
              <w:rPr>
                <w:rFonts w:ascii="Courier New" w:hAnsi="Courier New" w:cs="Courier New"/>
              </w:rPr>
              <w:lastRenderedPageBreak/>
              <w:t xml:space="preserve">Fortsættelse af </w:t>
            </w:r>
            <w:r>
              <w:rPr>
                <w:rFonts w:ascii="Courier New" w:hAnsi="Courier New" w:cs="Courier New"/>
              </w:rPr>
              <w:fldChar w:fldCharType="begin"/>
            </w:r>
            <w:r>
              <w:rPr>
                <w:rFonts w:ascii="Courier New" w:hAnsi="Courier New" w:cs="Courier New"/>
              </w:rPr>
              <w:instrText xml:space="preserve"> REF _Ref75163754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3.26</w:t>
            </w:r>
            <w:r>
              <w:rPr>
                <w:rFonts w:ascii="Courier New" w:hAnsi="Courier New" w:cs="Courier New"/>
              </w:rPr>
              <w:fldChar w:fldCharType="end"/>
            </w:r>
          </w:p>
        </w:tc>
        <w:tc>
          <w:tcPr>
            <w:tcW w:w="1126" w:type="pct"/>
          </w:tcPr>
          <w:p w14:paraId="479C5F86" w14:textId="746E68EC" w:rsidR="00704FAD" w:rsidRDefault="00704FAD" w:rsidP="00704FAD">
            <w:r>
              <w:t>Der er dannet og afsendt først et advis af typen [STIN], dernæst et advis af typen [STOR] og slutteligt et advis af typen [SLOR]</w:t>
            </w:r>
          </w:p>
          <w:p w14:paraId="07A6CCBF" w14:textId="4E411292" w:rsidR="00704FAD" w:rsidRPr="00417361" w:rsidRDefault="00704FAD" w:rsidP="00704FAD">
            <w:r>
              <w:t>Advis [SLOR] indeholder:</w:t>
            </w:r>
          </w:p>
          <w:p w14:paraId="25096D71"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Patientens cpr.nr. </w:t>
            </w:r>
          </w:p>
          <w:p w14:paraId="75B84869"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Tidspunkt og klokkeslæt for start af </w:t>
            </w:r>
            <w:r>
              <w:rPr>
                <w:rFonts w:eastAsia="Calibri"/>
                <w:lang w:eastAsia="de-DE"/>
              </w:rPr>
              <w:t>orlov</w:t>
            </w:r>
          </w:p>
          <w:p w14:paraId="39BEE579"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lastRenderedPageBreak/>
              <w:t>Navn på sygehusafdeling/-afsnit og sygehus</w:t>
            </w:r>
            <w:r>
              <w:rPr>
                <w:rFonts w:eastAsia="Calibri"/>
                <w:lang w:eastAsia="de-DE"/>
              </w:rPr>
              <w:t>, hvor patienten er indlagt</w:t>
            </w:r>
          </w:p>
          <w:p w14:paraId="5205CF73" w14:textId="77777777" w:rsidR="00704FAD"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Angivelse af, at adviset </w:t>
            </w:r>
            <w:r w:rsidRPr="00784A75">
              <w:rPr>
                <w:rFonts w:eastAsia="Calibri"/>
                <w:u w:val="single"/>
                <w:lang w:eastAsia="de-DE"/>
              </w:rPr>
              <w:t xml:space="preserve">ikke </w:t>
            </w:r>
            <w:r w:rsidRPr="00417361">
              <w:rPr>
                <w:rFonts w:eastAsia="Calibri"/>
                <w:u w:val="single"/>
                <w:lang w:eastAsia="de-DE"/>
              </w:rPr>
              <w:t>skal</w:t>
            </w:r>
            <w:r w:rsidRPr="00417361">
              <w:rPr>
                <w:rFonts w:eastAsia="Calibri"/>
                <w:lang w:eastAsia="de-DE"/>
              </w:rPr>
              <w:t xml:space="preserve"> trigge en indlæggelsesrapport fra modtager</w:t>
            </w:r>
          </w:p>
          <w:p w14:paraId="6E91574F" w14:textId="08BE6AAC" w:rsidR="00704FAD" w:rsidRPr="00784A75" w:rsidRDefault="00704FAD" w:rsidP="00907935">
            <w:pPr>
              <w:pStyle w:val="Listeafsnit"/>
              <w:numPr>
                <w:ilvl w:val="0"/>
                <w:numId w:val="16"/>
              </w:numPr>
              <w:spacing w:before="0" w:after="0"/>
              <w:ind w:left="333" w:hanging="245"/>
              <w:rPr>
                <w:rFonts w:eastAsia="Calibri"/>
                <w:lang w:eastAsia="de-DE"/>
              </w:rPr>
            </w:pPr>
            <w:r w:rsidRPr="00784A75">
              <w:rPr>
                <w:rFonts w:eastAsia="Calibri"/>
                <w:lang w:eastAsia="de-DE"/>
              </w:rPr>
              <w:t>Status for sygehusophold: ”S</w:t>
            </w:r>
            <w:r>
              <w:rPr>
                <w:rFonts w:eastAsia="Calibri"/>
                <w:lang w:eastAsia="de-DE"/>
              </w:rPr>
              <w:t>LUT</w:t>
            </w:r>
            <w:r w:rsidRPr="00784A75">
              <w:rPr>
                <w:rFonts w:eastAsia="Calibri"/>
                <w:lang w:eastAsia="de-DE"/>
              </w:rPr>
              <w:t xml:space="preserve"> Orlov”</w:t>
            </w:r>
          </w:p>
        </w:tc>
        <w:tc>
          <w:tcPr>
            <w:tcW w:w="1049" w:type="pct"/>
          </w:tcPr>
          <w:p w14:paraId="58CF73B3" w14:textId="77777777" w:rsidR="00704FAD" w:rsidRPr="00DF591E" w:rsidRDefault="00704FAD" w:rsidP="00704FAD">
            <w:pPr>
              <w:spacing w:after="0"/>
              <w:rPr>
                <w:rFonts w:cstheme="minorHAnsi"/>
              </w:rPr>
            </w:pPr>
          </w:p>
        </w:tc>
        <w:tc>
          <w:tcPr>
            <w:tcW w:w="400" w:type="pct"/>
          </w:tcPr>
          <w:p w14:paraId="29967990" w14:textId="77777777" w:rsidR="00704FAD" w:rsidRPr="00DF591E" w:rsidRDefault="00704FAD" w:rsidP="00704FAD">
            <w:pPr>
              <w:spacing w:after="0"/>
              <w:rPr>
                <w:rFonts w:cstheme="minorHAnsi"/>
              </w:rPr>
            </w:pPr>
          </w:p>
        </w:tc>
      </w:tr>
      <w:tr w:rsidR="00704FAD" w:rsidRPr="00DF591E" w14:paraId="7DD5CE7D" w14:textId="77777777" w:rsidTr="00B07218">
        <w:tc>
          <w:tcPr>
            <w:tcW w:w="5000" w:type="pct"/>
            <w:gridSpan w:val="6"/>
            <w:shd w:val="clear" w:color="auto" w:fill="DBE5F1" w:themeFill="accent1" w:themeFillTint="33"/>
          </w:tcPr>
          <w:p w14:paraId="60939B38" w14:textId="4A212AF2" w:rsidR="00704FAD" w:rsidRPr="001F5DE2" w:rsidRDefault="00704FAD" w:rsidP="00704FAD">
            <w:pPr>
              <w:spacing w:after="0"/>
              <w:jc w:val="center"/>
              <w:rPr>
                <w:rFonts w:cstheme="minorHAnsi"/>
                <w:b/>
                <w:bCs/>
                <w:color w:val="56AB45"/>
                <w:u w:val="single"/>
              </w:rPr>
            </w:pPr>
            <w:r w:rsidRPr="00244AF8">
              <w:rPr>
                <w:rFonts w:cstheme="minorHAnsi"/>
                <w:b/>
                <w:bCs/>
                <w:color w:val="56AB45"/>
                <w:u w:val="single"/>
              </w:rPr>
              <w:t xml:space="preserve">Use case </w:t>
            </w:r>
            <w:r>
              <w:rPr>
                <w:rFonts w:cstheme="minorHAnsi"/>
                <w:b/>
                <w:bCs/>
                <w:color w:val="56AB45"/>
                <w:u w:val="single"/>
              </w:rPr>
              <w:t>S3</w:t>
            </w:r>
          </w:p>
          <w:p w14:paraId="614DB997" w14:textId="19B6A038" w:rsidR="00704FAD" w:rsidRPr="00DF591E" w:rsidRDefault="00704FAD" w:rsidP="00704FAD">
            <w:pPr>
              <w:spacing w:after="0"/>
              <w:jc w:val="center"/>
              <w:rPr>
                <w:rFonts w:cstheme="minorHAnsi"/>
              </w:rPr>
            </w:pPr>
            <w:r w:rsidRPr="001F67F6">
              <w:rPr>
                <w:rFonts w:cstheme="minorHAnsi"/>
                <w:b/>
              </w:rPr>
              <w:t xml:space="preserve">Advisering ved afslutning </w:t>
            </w:r>
            <w:r w:rsidRPr="001F67F6">
              <w:rPr>
                <w:rFonts w:cstheme="minorHAnsi"/>
                <w:b/>
                <w:bCs/>
              </w:rPr>
              <w:t xml:space="preserve">af sygehusophold </w:t>
            </w:r>
            <w:r w:rsidRPr="001F67F6">
              <w:rPr>
                <w:rFonts w:cstheme="minorHAnsi"/>
                <w:b/>
              </w:rPr>
              <w:t>til hjemmet</w:t>
            </w:r>
          </w:p>
        </w:tc>
      </w:tr>
      <w:tr w:rsidR="00704FAD" w:rsidRPr="00DF591E" w14:paraId="17348B4A" w14:textId="77777777" w:rsidTr="008005A5">
        <w:tc>
          <w:tcPr>
            <w:tcW w:w="250" w:type="pct"/>
          </w:tcPr>
          <w:p w14:paraId="6136E08B"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71" w:name="_Ref71275857"/>
          </w:p>
        </w:tc>
        <w:bookmarkEnd w:id="71"/>
        <w:tc>
          <w:tcPr>
            <w:tcW w:w="1425" w:type="pct"/>
          </w:tcPr>
          <w:p w14:paraId="115130F5" w14:textId="6C2EF569" w:rsidR="00704FAD" w:rsidRPr="00446CC6" w:rsidRDefault="00704FAD" w:rsidP="00704FAD">
            <w:r>
              <w:t>Vælg først en testpatient, registrer patienten som indlagt og vis, at der er dannet og sendt et advis af typen [STIN]</w:t>
            </w:r>
          </w:p>
        </w:tc>
        <w:tc>
          <w:tcPr>
            <w:tcW w:w="750" w:type="pct"/>
          </w:tcPr>
          <w:p w14:paraId="72CFCF2A" w14:textId="77777777" w:rsidR="00704FAD" w:rsidRPr="00807E6E" w:rsidRDefault="00704FAD" w:rsidP="00704FAD">
            <w:pPr>
              <w:spacing w:after="0"/>
              <w:rPr>
                <w:rFonts w:ascii="Courier New" w:hAnsi="Courier New" w:cs="Courier New"/>
              </w:rPr>
            </w:pPr>
          </w:p>
        </w:tc>
        <w:tc>
          <w:tcPr>
            <w:tcW w:w="1126" w:type="pct"/>
          </w:tcPr>
          <w:p w14:paraId="27BCAF5D" w14:textId="4C784538" w:rsidR="00704FAD" w:rsidRDefault="00704FAD" w:rsidP="00704FAD">
            <w:r>
              <w:t xml:space="preserve">Patienten er registreret som indlagt på </w:t>
            </w:r>
            <w:r w:rsidRPr="00B731DC">
              <w:rPr>
                <w:rFonts w:eastAsia="Calibri" w:cstheme="minorHAnsi"/>
                <w:lang w:eastAsia="de-DE"/>
              </w:rPr>
              <w:t xml:space="preserve">afdeling X sygehus X kl. </w:t>
            </w:r>
            <w:r w:rsidR="00C77C30">
              <w:rPr>
                <w:rFonts w:eastAsia="Calibri" w:cstheme="minorHAnsi"/>
                <w:lang w:eastAsia="de-DE"/>
              </w:rPr>
              <w:t>HH</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 xml:space="preserve"> den </w:t>
            </w:r>
            <w:r w:rsidR="00C77C30">
              <w:rPr>
                <w:rFonts w:eastAsia="Calibri" w:cstheme="minorHAnsi"/>
                <w:lang w:eastAsia="de-DE"/>
              </w:rPr>
              <w:t>DD</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w:t>
            </w:r>
            <w:r w:rsidR="00C77C30">
              <w:rPr>
                <w:rFonts w:eastAsia="Calibri" w:cstheme="minorHAnsi"/>
                <w:lang w:eastAsia="de-DE"/>
              </w:rPr>
              <w:t>YYYY</w:t>
            </w:r>
          </w:p>
          <w:p w14:paraId="294B65E3" w14:textId="0CA053B6" w:rsidR="00704FAD" w:rsidRDefault="00704FAD" w:rsidP="00704FAD">
            <w:r>
              <w:t>Der er dannet og afsendt et advis af typen [STIN]</w:t>
            </w:r>
          </w:p>
        </w:tc>
        <w:tc>
          <w:tcPr>
            <w:tcW w:w="1049" w:type="pct"/>
          </w:tcPr>
          <w:p w14:paraId="4C907108" w14:textId="77777777" w:rsidR="00704FAD" w:rsidRPr="00DF591E" w:rsidRDefault="00704FAD" w:rsidP="00704FAD">
            <w:pPr>
              <w:spacing w:after="0"/>
              <w:rPr>
                <w:rFonts w:cstheme="minorHAnsi"/>
              </w:rPr>
            </w:pPr>
          </w:p>
        </w:tc>
        <w:tc>
          <w:tcPr>
            <w:tcW w:w="400" w:type="pct"/>
          </w:tcPr>
          <w:p w14:paraId="5C4D2941" w14:textId="77777777" w:rsidR="00704FAD" w:rsidRPr="00DF591E" w:rsidRDefault="00704FAD" w:rsidP="00704FAD">
            <w:pPr>
              <w:spacing w:after="0"/>
              <w:rPr>
                <w:rFonts w:cstheme="minorHAnsi"/>
              </w:rPr>
            </w:pPr>
          </w:p>
        </w:tc>
      </w:tr>
      <w:tr w:rsidR="00704FAD" w:rsidRPr="00DF591E" w14:paraId="151B7CF0" w14:textId="77777777" w:rsidTr="008005A5">
        <w:tc>
          <w:tcPr>
            <w:tcW w:w="250" w:type="pct"/>
          </w:tcPr>
          <w:p w14:paraId="2F5DC585" w14:textId="77777777" w:rsidR="00704FAD" w:rsidRPr="00E11FE4" w:rsidRDefault="00704FAD" w:rsidP="00704FAD">
            <w:pPr>
              <w:pStyle w:val="Listeafsnit"/>
              <w:numPr>
                <w:ilvl w:val="0"/>
                <w:numId w:val="6"/>
              </w:numPr>
              <w:ind w:left="0" w:hanging="11"/>
              <w:rPr>
                <w:rFonts w:eastAsia="Calibri" w:cstheme="minorHAnsi"/>
                <w:iCs/>
                <w:lang w:eastAsia="de-DE"/>
              </w:rPr>
            </w:pPr>
          </w:p>
        </w:tc>
        <w:tc>
          <w:tcPr>
            <w:tcW w:w="1425" w:type="pct"/>
          </w:tcPr>
          <w:p w14:paraId="3B6F3EB5" w14:textId="199C6ED4" w:rsidR="00704FAD" w:rsidRDefault="00704FAD" w:rsidP="00704FAD">
            <w:r>
              <w:t xml:space="preserve">Udskriv nu patienten fra teststep </w:t>
            </w:r>
            <w:r>
              <w:fldChar w:fldCharType="begin"/>
            </w:r>
            <w:r>
              <w:instrText xml:space="preserve"> REF _Ref71275857 \r \h </w:instrText>
            </w:r>
            <w:r>
              <w:fldChar w:fldCharType="separate"/>
            </w:r>
            <w:r w:rsidR="00806025">
              <w:t>3.31</w:t>
            </w:r>
            <w:r>
              <w:fldChar w:fldCharType="end"/>
            </w:r>
            <w:r>
              <w:t xml:space="preserve"> til hjemmet</w:t>
            </w:r>
          </w:p>
        </w:tc>
        <w:tc>
          <w:tcPr>
            <w:tcW w:w="750" w:type="pct"/>
          </w:tcPr>
          <w:p w14:paraId="35C572DB" w14:textId="3F47E7A3" w:rsidR="00704FAD" w:rsidRPr="00807E6E" w:rsidRDefault="00D54929"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_Ref71275857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3.31</w:t>
            </w:r>
            <w:r>
              <w:rPr>
                <w:rFonts w:ascii="Courier New" w:hAnsi="Courier New" w:cs="Courier New"/>
              </w:rPr>
              <w:fldChar w:fldCharType="end"/>
            </w:r>
          </w:p>
        </w:tc>
        <w:tc>
          <w:tcPr>
            <w:tcW w:w="1126" w:type="pct"/>
          </w:tcPr>
          <w:p w14:paraId="72D411E0" w14:textId="6B69B835" w:rsidR="00704FAD" w:rsidRDefault="00704FAD" w:rsidP="00704FAD">
            <w:pPr>
              <w:rPr>
                <w:rFonts w:eastAsia="Calibri"/>
                <w:lang w:eastAsia="de-DE"/>
              </w:rPr>
            </w:pPr>
            <w:r>
              <w:rPr>
                <w:rFonts w:eastAsia="Calibri"/>
                <w:lang w:eastAsia="de-DE"/>
              </w:rPr>
              <w:t xml:space="preserve">Patienten er registreret som afsluttet til hjemmet fra afdeling X sygehus X kl. </w:t>
            </w:r>
            <w:r w:rsidR="00C77C30">
              <w:rPr>
                <w:rFonts w:eastAsia="Calibri" w:cstheme="minorHAnsi"/>
                <w:lang w:eastAsia="de-DE"/>
              </w:rPr>
              <w:t>HH</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 xml:space="preserve"> den </w:t>
            </w:r>
            <w:r w:rsidR="00C77C30">
              <w:rPr>
                <w:rFonts w:eastAsia="Calibri" w:cstheme="minorHAnsi"/>
                <w:lang w:eastAsia="de-DE"/>
              </w:rPr>
              <w:t>DD</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w:t>
            </w:r>
            <w:r w:rsidR="00C77C30">
              <w:rPr>
                <w:rFonts w:eastAsia="Calibri" w:cstheme="minorHAnsi"/>
                <w:lang w:eastAsia="de-DE"/>
              </w:rPr>
              <w:t>YYYY</w:t>
            </w:r>
          </w:p>
        </w:tc>
        <w:tc>
          <w:tcPr>
            <w:tcW w:w="1049" w:type="pct"/>
          </w:tcPr>
          <w:p w14:paraId="4CBEA1CE" w14:textId="77777777" w:rsidR="00704FAD" w:rsidRPr="00DF591E" w:rsidRDefault="00704FAD" w:rsidP="00704FAD">
            <w:pPr>
              <w:spacing w:after="0"/>
              <w:rPr>
                <w:rFonts w:cstheme="minorHAnsi"/>
              </w:rPr>
            </w:pPr>
          </w:p>
        </w:tc>
        <w:tc>
          <w:tcPr>
            <w:tcW w:w="400" w:type="pct"/>
          </w:tcPr>
          <w:p w14:paraId="4852372C" w14:textId="77777777" w:rsidR="00704FAD" w:rsidRPr="00DF591E" w:rsidRDefault="00704FAD" w:rsidP="00704FAD">
            <w:pPr>
              <w:spacing w:after="0"/>
              <w:rPr>
                <w:rFonts w:cstheme="minorHAnsi"/>
              </w:rPr>
            </w:pPr>
          </w:p>
        </w:tc>
      </w:tr>
      <w:tr w:rsidR="00704FAD" w:rsidRPr="00DF591E" w14:paraId="17A4F44C" w14:textId="77777777" w:rsidTr="008005A5">
        <w:tc>
          <w:tcPr>
            <w:tcW w:w="250" w:type="pct"/>
          </w:tcPr>
          <w:p w14:paraId="23916B7B"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72" w:name="_Ref75163517"/>
          </w:p>
        </w:tc>
        <w:bookmarkEnd w:id="72"/>
        <w:tc>
          <w:tcPr>
            <w:tcW w:w="1425" w:type="pct"/>
          </w:tcPr>
          <w:p w14:paraId="3B546370" w14:textId="4A7D735D" w:rsidR="00704FAD" w:rsidRPr="00EC0C20" w:rsidRDefault="00704FAD" w:rsidP="00704FAD">
            <w:r w:rsidRPr="00EC0C20">
              <w:t>Vis, at der er dannet og afsendt et advis af typen [S</w:t>
            </w:r>
            <w:r>
              <w:t>LHJ</w:t>
            </w:r>
            <w:r w:rsidRPr="00EC0C20">
              <w:t>]</w:t>
            </w:r>
            <w:r>
              <w:t xml:space="preserve">, </w:t>
            </w:r>
            <w:r w:rsidRPr="00EC0C20">
              <w:t>som indeholder:</w:t>
            </w:r>
          </w:p>
          <w:p w14:paraId="2F779BB3"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Patientens cpr.nr.</w:t>
            </w:r>
          </w:p>
          <w:p w14:paraId="1A9CFDF8" w14:textId="6BD98743"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Tidspunkt og klokkeslæt for </w:t>
            </w:r>
            <w:r>
              <w:rPr>
                <w:rFonts w:eastAsia="Calibri"/>
                <w:lang w:eastAsia="de-DE"/>
              </w:rPr>
              <w:t>udskrivelse</w:t>
            </w:r>
          </w:p>
          <w:p w14:paraId="13C7C1B4" w14:textId="75648FB3"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Navn på sygehusafdeling/-afsnit og sygehus</w:t>
            </w:r>
            <w:r>
              <w:rPr>
                <w:rFonts w:eastAsia="Calibri"/>
                <w:lang w:eastAsia="de-DE"/>
              </w:rPr>
              <w:t>, hvor patienten er udskrevet fra</w:t>
            </w:r>
          </w:p>
          <w:p w14:paraId="715EC91D" w14:textId="64B3BEA9"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Angivelse af, at adviset </w:t>
            </w:r>
            <w:r w:rsidRPr="00446CC6">
              <w:rPr>
                <w:rFonts w:eastAsia="Calibri"/>
                <w:u w:val="single"/>
                <w:lang w:eastAsia="de-DE"/>
              </w:rPr>
              <w:t xml:space="preserve">ikke </w:t>
            </w:r>
            <w:r w:rsidRPr="00EC0C20">
              <w:rPr>
                <w:rFonts w:eastAsia="Calibri"/>
                <w:u w:val="single"/>
                <w:lang w:eastAsia="de-DE"/>
              </w:rPr>
              <w:t xml:space="preserve">skal </w:t>
            </w:r>
            <w:r w:rsidRPr="00EC0C20">
              <w:rPr>
                <w:rFonts w:eastAsia="Calibri"/>
                <w:lang w:eastAsia="de-DE"/>
              </w:rPr>
              <w:t>trigge en indlæggelsesrapport fra modtager</w:t>
            </w:r>
          </w:p>
          <w:p w14:paraId="782BCF45" w14:textId="53477016"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Status for sygehusophold: ”</w:t>
            </w:r>
            <w:r>
              <w:rPr>
                <w:rFonts w:eastAsia="Calibri"/>
                <w:lang w:eastAsia="de-DE"/>
              </w:rPr>
              <w:t>SLUT</w:t>
            </w:r>
            <w:r w:rsidRPr="00EC0C20">
              <w:rPr>
                <w:rFonts w:eastAsia="Calibri"/>
                <w:lang w:eastAsia="de-DE"/>
              </w:rPr>
              <w:t xml:space="preserve"> sygehusophold – </w:t>
            </w:r>
            <w:r>
              <w:rPr>
                <w:rFonts w:eastAsia="Calibri"/>
                <w:lang w:eastAsia="de-DE"/>
              </w:rPr>
              <w:t>Afsluttet til hjemmet/primær sektor</w:t>
            </w:r>
            <w:r w:rsidRPr="00EC0C20">
              <w:rPr>
                <w:rFonts w:eastAsia="Calibri"/>
                <w:lang w:eastAsia="de-DE"/>
              </w:rPr>
              <w:t>”</w:t>
            </w:r>
          </w:p>
          <w:p w14:paraId="43BB7AE9" w14:textId="77777777" w:rsidR="00704FAD" w:rsidRPr="00EC0C20" w:rsidRDefault="00704FAD" w:rsidP="00704FAD">
            <w:pPr>
              <w:rPr>
                <w:rFonts w:eastAsia="Calibri"/>
                <w:lang w:eastAsia="de-DE"/>
              </w:rPr>
            </w:pPr>
          </w:p>
          <w:p w14:paraId="1CD520EE" w14:textId="06495E50" w:rsidR="00704FAD" w:rsidRPr="006A3BF5" w:rsidRDefault="00704FAD" w:rsidP="00704FAD">
            <w:pPr>
              <w:rPr>
                <w:rFonts w:eastAsia="Calibri"/>
                <w:lang w:eastAsia="de-DE"/>
              </w:rPr>
            </w:pPr>
            <w:r w:rsidRPr="00EC0C20">
              <w:rPr>
                <w:rFonts w:eastAsia="Calibri"/>
                <w:lang w:eastAsia="de-DE"/>
              </w:rPr>
              <w:lastRenderedPageBreak/>
              <w:t>Dokumentér m. skærmdumps indholdet af det genere</w:t>
            </w:r>
            <w:r>
              <w:rPr>
                <w:rFonts w:eastAsia="Calibri"/>
                <w:lang w:eastAsia="de-DE"/>
              </w:rPr>
              <w:t>re</w:t>
            </w:r>
            <w:r w:rsidRPr="00EC0C20">
              <w:rPr>
                <w:rFonts w:eastAsia="Calibri"/>
                <w:lang w:eastAsia="de-DE"/>
              </w:rPr>
              <w:t xml:space="preserve">de advis. </w:t>
            </w:r>
          </w:p>
        </w:tc>
        <w:tc>
          <w:tcPr>
            <w:tcW w:w="750" w:type="pct"/>
          </w:tcPr>
          <w:p w14:paraId="375D1CBC" w14:textId="1D09B991" w:rsidR="00704FAD" w:rsidRPr="00807E6E" w:rsidRDefault="00D54929" w:rsidP="00704FAD">
            <w:pPr>
              <w:spacing w:after="0"/>
              <w:rPr>
                <w:rFonts w:ascii="Courier New" w:hAnsi="Courier New" w:cs="Courier New"/>
              </w:rPr>
            </w:pPr>
            <w:r>
              <w:rPr>
                <w:rFonts w:ascii="Courier New" w:hAnsi="Courier New" w:cs="Courier New"/>
              </w:rPr>
              <w:lastRenderedPageBreak/>
              <w:t xml:space="preserve">Fortsættelse af </w:t>
            </w:r>
            <w:r>
              <w:rPr>
                <w:rFonts w:ascii="Courier New" w:hAnsi="Courier New" w:cs="Courier New"/>
              </w:rPr>
              <w:fldChar w:fldCharType="begin"/>
            </w:r>
            <w:r>
              <w:rPr>
                <w:rFonts w:ascii="Courier New" w:hAnsi="Courier New" w:cs="Courier New"/>
              </w:rPr>
              <w:instrText xml:space="preserve"> REF _Ref71275857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3.31</w:t>
            </w:r>
            <w:r>
              <w:rPr>
                <w:rFonts w:ascii="Courier New" w:hAnsi="Courier New" w:cs="Courier New"/>
              </w:rPr>
              <w:fldChar w:fldCharType="end"/>
            </w:r>
          </w:p>
        </w:tc>
        <w:tc>
          <w:tcPr>
            <w:tcW w:w="1126" w:type="pct"/>
          </w:tcPr>
          <w:p w14:paraId="182C712A" w14:textId="7924969A" w:rsidR="00704FAD" w:rsidRPr="00417361" w:rsidRDefault="00704FAD" w:rsidP="00704FAD">
            <w:r w:rsidRPr="00417361">
              <w:t>Der er dannet og afsendt</w:t>
            </w:r>
            <w:r>
              <w:t xml:space="preserve"> først et advis af typen [STIN], dernæst et advis</w:t>
            </w:r>
            <w:r w:rsidRPr="00417361">
              <w:t xml:space="preserve"> af typen [S</w:t>
            </w:r>
            <w:r>
              <w:t>LHJ</w:t>
            </w:r>
            <w:r w:rsidRPr="00417361">
              <w:t>]</w:t>
            </w:r>
            <w:r>
              <w:t>.</w:t>
            </w:r>
          </w:p>
          <w:p w14:paraId="7BFE1DCA" w14:textId="1175FBB3" w:rsidR="00704FAD" w:rsidRPr="00417361" w:rsidRDefault="00704FAD" w:rsidP="00704FAD">
            <w:r w:rsidRPr="00417361">
              <w:t>Advi</w:t>
            </w:r>
            <w:r>
              <w:t>s [SLHJ]</w:t>
            </w:r>
            <w:r w:rsidRPr="00417361">
              <w:t xml:space="preserve"> indeholder:</w:t>
            </w:r>
          </w:p>
          <w:p w14:paraId="5EC9BDCD"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Patientens cpr.nr. </w:t>
            </w:r>
          </w:p>
          <w:p w14:paraId="7C833F34" w14:textId="493D9520"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Tidspunkt og klokkeslæt for </w:t>
            </w:r>
            <w:r>
              <w:rPr>
                <w:rFonts w:eastAsia="Calibri"/>
                <w:lang w:eastAsia="de-DE"/>
              </w:rPr>
              <w:t>udskrivelse</w:t>
            </w:r>
          </w:p>
          <w:p w14:paraId="521CB702" w14:textId="07A96C9E"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Navn på sygehusafdeling/-afsnit og sygehus</w:t>
            </w:r>
            <w:r>
              <w:rPr>
                <w:rFonts w:eastAsia="Calibri"/>
                <w:lang w:eastAsia="de-DE"/>
              </w:rPr>
              <w:t>, hvor patienten er udskrevet fra</w:t>
            </w:r>
          </w:p>
          <w:p w14:paraId="32A5B127" w14:textId="735DCB1A"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lastRenderedPageBreak/>
              <w:t xml:space="preserve">Angivelse af, at adviset </w:t>
            </w:r>
            <w:r w:rsidRPr="00446CC6">
              <w:rPr>
                <w:rFonts w:eastAsia="Calibri"/>
                <w:u w:val="single"/>
                <w:lang w:eastAsia="de-DE"/>
              </w:rPr>
              <w:t xml:space="preserve">ikke </w:t>
            </w:r>
            <w:r w:rsidRPr="00417361">
              <w:rPr>
                <w:rFonts w:eastAsia="Calibri"/>
                <w:u w:val="single"/>
                <w:lang w:eastAsia="de-DE"/>
              </w:rPr>
              <w:t>skal</w:t>
            </w:r>
            <w:r w:rsidRPr="00417361">
              <w:rPr>
                <w:rFonts w:eastAsia="Calibri"/>
                <w:lang w:eastAsia="de-DE"/>
              </w:rPr>
              <w:t xml:space="preserve"> trigge en indlæggelsesrapport fra modtager</w:t>
            </w:r>
          </w:p>
          <w:p w14:paraId="5B8D7DFA" w14:textId="1D766C6A" w:rsidR="00704FAD" w:rsidRPr="0040306C"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Status for sygehusophold: ”</w:t>
            </w:r>
            <w:r>
              <w:rPr>
                <w:rFonts w:eastAsia="Calibri"/>
                <w:lang w:eastAsia="de-DE"/>
              </w:rPr>
              <w:t>SLUT</w:t>
            </w:r>
            <w:r w:rsidRPr="00EC0C20">
              <w:rPr>
                <w:rFonts w:eastAsia="Calibri"/>
                <w:lang w:eastAsia="de-DE"/>
              </w:rPr>
              <w:t xml:space="preserve"> sygehusophold – </w:t>
            </w:r>
            <w:r>
              <w:rPr>
                <w:rFonts w:eastAsia="Calibri"/>
                <w:lang w:eastAsia="de-DE"/>
              </w:rPr>
              <w:t>Afsluttet til hjemmet/primær sektor</w:t>
            </w:r>
            <w:r w:rsidRPr="00417361">
              <w:rPr>
                <w:rFonts w:eastAsia="Calibri"/>
                <w:lang w:eastAsia="de-DE"/>
              </w:rPr>
              <w:t>”</w:t>
            </w:r>
          </w:p>
          <w:p w14:paraId="0A241CB6" w14:textId="5E26D59B" w:rsidR="00704FAD" w:rsidRDefault="00704FAD" w:rsidP="00704FAD">
            <w:r w:rsidRPr="00417361">
              <w:t xml:space="preserve"> </w:t>
            </w:r>
          </w:p>
        </w:tc>
        <w:tc>
          <w:tcPr>
            <w:tcW w:w="1049" w:type="pct"/>
          </w:tcPr>
          <w:p w14:paraId="266E1F60" w14:textId="77777777" w:rsidR="00704FAD" w:rsidRPr="00DF591E" w:rsidRDefault="00704FAD" w:rsidP="00704FAD">
            <w:pPr>
              <w:spacing w:after="0"/>
              <w:rPr>
                <w:rFonts w:cstheme="minorHAnsi"/>
              </w:rPr>
            </w:pPr>
          </w:p>
        </w:tc>
        <w:tc>
          <w:tcPr>
            <w:tcW w:w="400" w:type="pct"/>
          </w:tcPr>
          <w:p w14:paraId="69B6749F" w14:textId="77777777" w:rsidR="00704FAD" w:rsidRPr="00DF591E" w:rsidRDefault="00704FAD" w:rsidP="00704FAD">
            <w:pPr>
              <w:spacing w:after="0"/>
              <w:rPr>
                <w:rFonts w:cstheme="minorHAnsi"/>
              </w:rPr>
            </w:pPr>
          </w:p>
        </w:tc>
      </w:tr>
      <w:tr w:rsidR="00704FAD" w:rsidRPr="00DF591E" w14:paraId="5F777220" w14:textId="77777777" w:rsidTr="00B07218">
        <w:tc>
          <w:tcPr>
            <w:tcW w:w="5000" w:type="pct"/>
            <w:gridSpan w:val="6"/>
            <w:shd w:val="clear" w:color="auto" w:fill="DBE5F1" w:themeFill="accent1" w:themeFillTint="33"/>
          </w:tcPr>
          <w:p w14:paraId="7B8E4E59" w14:textId="77777777" w:rsidR="00704FAD" w:rsidRPr="001F5DE2" w:rsidRDefault="00704FAD" w:rsidP="00704FAD">
            <w:pPr>
              <w:spacing w:after="0"/>
              <w:jc w:val="center"/>
              <w:rPr>
                <w:rFonts w:cstheme="minorHAnsi"/>
                <w:b/>
                <w:bCs/>
                <w:color w:val="56AB45"/>
                <w:u w:val="single"/>
              </w:rPr>
            </w:pPr>
            <w:r w:rsidRPr="00244AF8">
              <w:rPr>
                <w:rFonts w:cstheme="minorHAnsi"/>
                <w:b/>
                <w:bCs/>
                <w:color w:val="56AB45"/>
                <w:u w:val="single"/>
              </w:rPr>
              <w:t>Use case K</w:t>
            </w:r>
            <w:r>
              <w:rPr>
                <w:rFonts w:cstheme="minorHAnsi"/>
                <w:b/>
                <w:bCs/>
                <w:color w:val="56AB45"/>
                <w:u w:val="single"/>
              </w:rPr>
              <w:t>9.1</w:t>
            </w:r>
          </w:p>
          <w:p w14:paraId="4B5037BF" w14:textId="1D60990E" w:rsidR="00704FAD" w:rsidRPr="00DF591E" w:rsidRDefault="00704FAD" w:rsidP="00704FAD">
            <w:pPr>
              <w:spacing w:after="0"/>
              <w:jc w:val="center"/>
              <w:rPr>
                <w:rFonts w:cstheme="minorHAnsi"/>
              </w:rPr>
            </w:pPr>
            <w:r w:rsidRPr="00897427">
              <w:rPr>
                <w:rFonts w:cstheme="minorHAnsi"/>
                <w:b/>
              </w:rPr>
              <w:t>Advisering om borgerens død</w:t>
            </w:r>
          </w:p>
        </w:tc>
      </w:tr>
      <w:tr w:rsidR="00704FAD" w:rsidRPr="00806025" w14:paraId="2A4398B0" w14:textId="77777777" w:rsidTr="008005A5">
        <w:tc>
          <w:tcPr>
            <w:tcW w:w="250" w:type="pct"/>
          </w:tcPr>
          <w:p w14:paraId="3CE9720F"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73" w:name="_Ref75163527"/>
          </w:p>
        </w:tc>
        <w:bookmarkEnd w:id="73"/>
        <w:tc>
          <w:tcPr>
            <w:tcW w:w="1425" w:type="pct"/>
          </w:tcPr>
          <w:p w14:paraId="16A518C5" w14:textId="301B9869" w:rsidR="00704FAD" w:rsidRPr="009805C7" w:rsidRDefault="00704FAD" w:rsidP="00704FAD">
            <w:pPr>
              <w:rPr>
                <w:b/>
                <w:bCs/>
              </w:rPr>
            </w:pPr>
            <w:r w:rsidRPr="009805C7">
              <w:rPr>
                <w:b/>
                <w:bCs/>
              </w:rPr>
              <w:t xml:space="preserve">Borgeren </w:t>
            </w:r>
            <w:r>
              <w:rPr>
                <w:b/>
                <w:bCs/>
              </w:rPr>
              <w:t xml:space="preserve">er død ved ankomst til sygehuset </w:t>
            </w:r>
            <w:r w:rsidRPr="00FE4A19">
              <w:rPr>
                <w:b/>
                <w:bCs/>
                <w:color w:val="56AB45"/>
              </w:rPr>
              <w:t>(use case S9.1)</w:t>
            </w:r>
          </w:p>
          <w:p w14:paraId="53DA48A5" w14:textId="05E1FFB8" w:rsidR="00704FAD" w:rsidRDefault="00704FAD" w:rsidP="00704FAD">
            <w:r>
              <w:t>Vælg en testpatient i EPJ-systemet og registrér patienten som død (ved ankomst)</w:t>
            </w:r>
          </w:p>
          <w:p w14:paraId="7821C7C4" w14:textId="77777777" w:rsidR="00704FAD" w:rsidRDefault="00704FAD" w:rsidP="00704FAD">
            <w:r>
              <w:t>Dokumentér m. skærmdumps følgende oplysninger om patienten:</w:t>
            </w:r>
          </w:p>
          <w:p w14:paraId="42F9A4A3" w14:textId="77777777" w:rsidR="00704FAD" w:rsidRPr="00907935" w:rsidRDefault="00704FAD" w:rsidP="00907935">
            <w:pPr>
              <w:pStyle w:val="Listeafsnit"/>
              <w:numPr>
                <w:ilvl w:val="0"/>
                <w:numId w:val="16"/>
              </w:numPr>
              <w:spacing w:before="0" w:after="0"/>
              <w:ind w:left="333" w:hanging="245"/>
              <w:rPr>
                <w:rFonts w:eastAsia="Calibri"/>
                <w:lang w:eastAsia="de-DE"/>
              </w:rPr>
            </w:pPr>
            <w:r w:rsidRPr="00907935">
              <w:rPr>
                <w:rFonts w:eastAsia="Calibri"/>
                <w:lang w:eastAsia="de-DE"/>
              </w:rPr>
              <w:t>Cpr.nr.</w:t>
            </w:r>
          </w:p>
          <w:p w14:paraId="7E2DD38F" w14:textId="77777777" w:rsidR="00704FAD" w:rsidRPr="00907935" w:rsidRDefault="00704FAD" w:rsidP="00907935">
            <w:pPr>
              <w:pStyle w:val="Listeafsnit"/>
              <w:numPr>
                <w:ilvl w:val="0"/>
                <w:numId w:val="16"/>
              </w:numPr>
              <w:spacing w:before="0" w:after="0"/>
              <w:ind w:left="333" w:hanging="245"/>
              <w:rPr>
                <w:rFonts w:eastAsia="Calibri"/>
                <w:lang w:eastAsia="de-DE"/>
              </w:rPr>
            </w:pPr>
            <w:r w:rsidRPr="00907935">
              <w:rPr>
                <w:rFonts w:eastAsia="Calibri"/>
                <w:lang w:eastAsia="de-DE"/>
              </w:rPr>
              <w:t>Patientens bopælskommune/adresse</w:t>
            </w:r>
          </w:p>
          <w:p w14:paraId="2A937BAD"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Tidspunkt og klokkeslæt for start/slut af sygehusophold</w:t>
            </w:r>
          </w:p>
          <w:p w14:paraId="62C97E57" w14:textId="61F4919B" w:rsidR="00704FAD" w:rsidRPr="008F0F0D" w:rsidRDefault="00704FAD" w:rsidP="00907935">
            <w:pPr>
              <w:pStyle w:val="Listeafsnit"/>
              <w:numPr>
                <w:ilvl w:val="0"/>
                <w:numId w:val="16"/>
              </w:numPr>
              <w:spacing w:before="0" w:after="0"/>
              <w:ind w:left="333" w:hanging="245"/>
              <w:rPr>
                <w:rFonts w:eastAsia="Calibri"/>
                <w:lang w:eastAsia="de-DE"/>
              </w:rPr>
            </w:pPr>
            <w:r w:rsidRPr="008F0F0D">
              <w:rPr>
                <w:rFonts w:eastAsia="Calibri"/>
                <w:lang w:eastAsia="de-DE"/>
              </w:rPr>
              <w:t>Navn på sygehusafdeling/-afsnit og sygehus</w:t>
            </w:r>
          </w:p>
        </w:tc>
        <w:tc>
          <w:tcPr>
            <w:tcW w:w="750" w:type="pct"/>
          </w:tcPr>
          <w:p w14:paraId="6700C817" w14:textId="77777777" w:rsidR="00704FAD" w:rsidRPr="00807E6E" w:rsidRDefault="00704FAD" w:rsidP="00704FAD">
            <w:pPr>
              <w:spacing w:after="0"/>
              <w:rPr>
                <w:rFonts w:ascii="Courier New" w:hAnsi="Courier New" w:cs="Courier New"/>
              </w:rPr>
            </w:pPr>
          </w:p>
        </w:tc>
        <w:tc>
          <w:tcPr>
            <w:tcW w:w="1126" w:type="pct"/>
          </w:tcPr>
          <w:p w14:paraId="2408F732" w14:textId="351D847F" w:rsidR="00704FAD" w:rsidRPr="00944AF9" w:rsidRDefault="00704FAD" w:rsidP="00704FAD">
            <w:pPr>
              <w:rPr>
                <w:rFonts w:eastAsia="Calibri"/>
                <w:lang w:val="sv-SE" w:eastAsia="de-DE"/>
              </w:rPr>
            </w:pPr>
            <w:r>
              <w:rPr>
                <w:rFonts w:eastAsia="Calibri"/>
                <w:lang w:eastAsia="de-DE"/>
              </w:rPr>
              <w:t xml:space="preserve">Patienten er registreret som død kl. </w:t>
            </w:r>
            <w:r w:rsidR="00C77C30" w:rsidRPr="00944AF9">
              <w:rPr>
                <w:rFonts w:eastAsia="Calibri" w:cstheme="minorHAnsi"/>
                <w:lang w:val="sv-SE" w:eastAsia="de-DE"/>
              </w:rPr>
              <w:t>HH:MM den DD.MM.YYYY</w:t>
            </w:r>
          </w:p>
        </w:tc>
        <w:tc>
          <w:tcPr>
            <w:tcW w:w="1049" w:type="pct"/>
          </w:tcPr>
          <w:p w14:paraId="06FFEEAB" w14:textId="77777777" w:rsidR="00704FAD" w:rsidRPr="00944AF9" w:rsidRDefault="00704FAD" w:rsidP="00704FAD">
            <w:pPr>
              <w:spacing w:after="0"/>
              <w:rPr>
                <w:rFonts w:cstheme="minorHAnsi"/>
                <w:lang w:val="sv-SE"/>
              </w:rPr>
            </w:pPr>
          </w:p>
        </w:tc>
        <w:tc>
          <w:tcPr>
            <w:tcW w:w="400" w:type="pct"/>
          </w:tcPr>
          <w:p w14:paraId="2373BDC3" w14:textId="77777777" w:rsidR="00704FAD" w:rsidRPr="00944AF9" w:rsidRDefault="00704FAD" w:rsidP="00704FAD">
            <w:pPr>
              <w:spacing w:after="0"/>
              <w:rPr>
                <w:rFonts w:cstheme="minorHAnsi"/>
                <w:lang w:val="sv-SE"/>
              </w:rPr>
            </w:pPr>
          </w:p>
        </w:tc>
      </w:tr>
      <w:tr w:rsidR="00704FAD" w:rsidRPr="00DF591E" w14:paraId="17E6B989" w14:textId="77777777" w:rsidTr="008005A5">
        <w:tc>
          <w:tcPr>
            <w:tcW w:w="250" w:type="pct"/>
          </w:tcPr>
          <w:p w14:paraId="7CA3D223" w14:textId="77777777" w:rsidR="00704FAD" w:rsidRPr="00944AF9" w:rsidRDefault="00704FAD" w:rsidP="00704FAD">
            <w:pPr>
              <w:pStyle w:val="Listeafsnit"/>
              <w:numPr>
                <w:ilvl w:val="0"/>
                <w:numId w:val="6"/>
              </w:numPr>
              <w:ind w:left="0" w:hanging="11"/>
              <w:rPr>
                <w:rFonts w:eastAsia="Calibri" w:cstheme="minorHAnsi"/>
                <w:lang w:val="sv-SE" w:eastAsia="de-DE"/>
              </w:rPr>
            </w:pPr>
            <w:bookmarkStart w:id="74" w:name="_Ref75163535"/>
          </w:p>
        </w:tc>
        <w:bookmarkEnd w:id="74"/>
        <w:tc>
          <w:tcPr>
            <w:tcW w:w="1425" w:type="pct"/>
          </w:tcPr>
          <w:p w14:paraId="6C161F98" w14:textId="33178036" w:rsidR="00704FAD" w:rsidRDefault="00704FAD" w:rsidP="00704FAD">
            <w:r>
              <w:t>Vis, at der er dannet og afsendt et advis af typen [MORS].</w:t>
            </w:r>
          </w:p>
          <w:p w14:paraId="27C6F824" w14:textId="77777777" w:rsidR="00704FAD" w:rsidRDefault="00704FAD" w:rsidP="00704FAD">
            <w:r>
              <w:t>Adviset indeholder:</w:t>
            </w:r>
          </w:p>
          <w:p w14:paraId="172A428A"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Patientens cpr.nr.</w:t>
            </w:r>
          </w:p>
          <w:p w14:paraId="4B476A38" w14:textId="51C12F14"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Tidspunkt og klokkeslæt for død</w:t>
            </w:r>
          </w:p>
          <w:p w14:paraId="0DC2C821"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Navn på sygehusafdeling/-afsnit og sygehus</w:t>
            </w:r>
          </w:p>
          <w:p w14:paraId="04844F0B"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 xml:space="preserve">Angivelse af, at adviset </w:t>
            </w:r>
            <w:r w:rsidRPr="001D7CBC">
              <w:rPr>
                <w:rFonts w:eastAsia="Calibri"/>
                <w:u w:val="single"/>
                <w:lang w:eastAsia="de-DE"/>
              </w:rPr>
              <w:t>ikke skal</w:t>
            </w:r>
            <w:r>
              <w:rPr>
                <w:rFonts w:eastAsia="Calibri"/>
                <w:lang w:eastAsia="de-DE"/>
              </w:rPr>
              <w:t xml:space="preserve"> trigge en indlæggelsesrapport fra modtager</w:t>
            </w:r>
          </w:p>
          <w:p w14:paraId="62D8FD2F" w14:textId="2538E7CB" w:rsidR="00704FAD" w:rsidRPr="00D053EF" w:rsidRDefault="00704FAD" w:rsidP="00907935">
            <w:pPr>
              <w:pStyle w:val="Listeafsnit"/>
              <w:numPr>
                <w:ilvl w:val="0"/>
                <w:numId w:val="16"/>
              </w:numPr>
              <w:spacing w:before="0" w:after="0"/>
              <w:ind w:left="333" w:hanging="245"/>
              <w:rPr>
                <w:rFonts w:eastAsia="Calibri"/>
                <w:lang w:eastAsia="de-DE"/>
              </w:rPr>
            </w:pPr>
            <w:r>
              <w:rPr>
                <w:rFonts w:eastAsia="Calibri"/>
                <w:lang w:eastAsia="de-DE"/>
              </w:rPr>
              <w:t>Status for sygehusophold: ”DØD”</w:t>
            </w:r>
          </w:p>
          <w:p w14:paraId="7B40E911" w14:textId="77777777" w:rsidR="00704FAD" w:rsidRDefault="00704FAD" w:rsidP="00704FAD">
            <w:pPr>
              <w:rPr>
                <w:rFonts w:eastAsia="Calibri"/>
                <w:lang w:eastAsia="de-DE"/>
              </w:rPr>
            </w:pPr>
          </w:p>
          <w:p w14:paraId="33C17FA1" w14:textId="21EC990B" w:rsidR="00704FAD" w:rsidRDefault="00704FAD" w:rsidP="00704FAD">
            <w:r w:rsidRPr="00EC0C20">
              <w:rPr>
                <w:rFonts w:eastAsia="Calibri"/>
                <w:lang w:eastAsia="de-DE"/>
              </w:rPr>
              <w:t>Dokumentér med</w:t>
            </w:r>
            <w:r>
              <w:rPr>
                <w:rFonts w:eastAsia="Calibri"/>
                <w:lang w:eastAsia="de-DE"/>
              </w:rPr>
              <w:t xml:space="preserve"> skærmdumps indholdet af det genererede advis.</w:t>
            </w:r>
          </w:p>
        </w:tc>
        <w:tc>
          <w:tcPr>
            <w:tcW w:w="750" w:type="pct"/>
          </w:tcPr>
          <w:p w14:paraId="214A0128" w14:textId="49E0C9D6" w:rsidR="00704FAD" w:rsidRPr="00807E6E" w:rsidRDefault="00FB6C03" w:rsidP="00704FAD">
            <w:pPr>
              <w:spacing w:after="0"/>
              <w:rPr>
                <w:rFonts w:ascii="Courier New" w:hAnsi="Courier New" w:cs="Courier New"/>
              </w:rPr>
            </w:pPr>
            <w:r>
              <w:rPr>
                <w:rFonts w:ascii="Courier New" w:hAnsi="Courier New" w:cs="Courier New"/>
              </w:rPr>
              <w:lastRenderedPageBreak/>
              <w:t xml:space="preserve">Fortsættelse af </w:t>
            </w:r>
            <w:r>
              <w:rPr>
                <w:rFonts w:ascii="Courier New" w:hAnsi="Courier New" w:cs="Courier New"/>
              </w:rPr>
              <w:fldChar w:fldCharType="begin"/>
            </w:r>
            <w:r>
              <w:rPr>
                <w:rFonts w:ascii="Courier New" w:hAnsi="Courier New" w:cs="Courier New"/>
              </w:rPr>
              <w:instrText xml:space="preserve"> REF _Ref75163527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3.34</w:t>
            </w:r>
            <w:r>
              <w:rPr>
                <w:rFonts w:ascii="Courier New" w:hAnsi="Courier New" w:cs="Courier New"/>
              </w:rPr>
              <w:fldChar w:fldCharType="end"/>
            </w:r>
          </w:p>
        </w:tc>
        <w:tc>
          <w:tcPr>
            <w:tcW w:w="1126" w:type="pct"/>
          </w:tcPr>
          <w:p w14:paraId="744E7922" w14:textId="33EC4F05" w:rsidR="00704FAD" w:rsidRPr="004A05BE" w:rsidRDefault="00704FAD" w:rsidP="00704FAD">
            <w:r>
              <w:t>Der er dannet og afsendt et advis af typen [MORS].</w:t>
            </w:r>
          </w:p>
          <w:p w14:paraId="018A0C49" w14:textId="77777777" w:rsidR="00704FAD" w:rsidRPr="004A05BE" w:rsidRDefault="00704FAD" w:rsidP="00704FAD">
            <w:r w:rsidRPr="004A05BE">
              <w:t>Adviset indeholder:</w:t>
            </w:r>
          </w:p>
          <w:p w14:paraId="2805F49C" w14:textId="77777777" w:rsidR="00704FAD" w:rsidRDefault="00704FAD" w:rsidP="00907935">
            <w:pPr>
              <w:pStyle w:val="Listeafsnit"/>
              <w:numPr>
                <w:ilvl w:val="0"/>
                <w:numId w:val="16"/>
              </w:numPr>
              <w:spacing w:before="0" w:after="0"/>
              <w:ind w:left="333" w:hanging="245"/>
              <w:rPr>
                <w:rFonts w:eastAsia="Calibri"/>
                <w:lang w:eastAsia="de-DE"/>
              </w:rPr>
            </w:pPr>
            <w:r w:rsidRPr="004A05BE">
              <w:rPr>
                <w:rFonts w:eastAsia="Calibri"/>
                <w:lang w:eastAsia="de-DE"/>
              </w:rPr>
              <w:t>Patientens</w:t>
            </w:r>
            <w:r>
              <w:rPr>
                <w:rFonts w:eastAsia="Calibri"/>
                <w:lang w:eastAsia="de-DE"/>
              </w:rPr>
              <w:t xml:space="preserve"> cpr.nr. </w:t>
            </w:r>
          </w:p>
          <w:p w14:paraId="0785BEF9" w14:textId="5A6BBF46"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 xml:space="preserve">Tidspunkt og klokkeslæt for død </w:t>
            </w:r>
          </w:p>
          <w:p w14:paraId="30FBFB36"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 xml:space="preserve">Navn på sygehusafdeling/-afsnit og sygehus </w:t>
            </w:r>
          </w:p>
          <w:p w14:paraId="4DE110E8"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lastRenderedPageBreak/>
              <w:t xml:space="preserve">Angivelse af, at adviset </w:t>
            </w:r>
            <w:r w:rsidRPr="00371081">
              <w:rPr>
                <w:rFonts w:eastAsia="Calibri"/>
                <w:u w:val="single"/>
                <w:lang w:eastAsia="de-DE"/>
              </w:rPr>
              <w:t xml:space="preserve">ikke </w:t>
            </w:r>
            <w:r w:rsidRPr="00256079">
              <w:rPr>
                <w:rFonts w:eastAsia="Calibri"/>
                <w:u w:val="single"/>
                <w:lang w:eastAsia="de-DE"/>
              </w:rPr>
              <w:t xml:space="preserve">skal </w:t>
            </w:r>
            <w:r w:rsidRPr="00C4678B">
              <w:rPr>
                <w:rFonts w:eastAsia="Calibri"/>
                <w:lang w:eastAsia="de-DE"/>
              </w:rPr>
              <w:t xml:space="preserve">trigge </w:t>
            </w:r>
            <w:r>
              <w:rPr>
                <w:rFonts w:eastAsia="Calibri"/>
                <w:lang w:eastAsia="de-DE"/>
              </w:rPr>
              <w:t>en indlæggelsesrapport fra modtager</w:t>
            </w:r>
          </w:p>
          <w:p w14:paraId="2F1B21D1" w14:textId="7497934F" w:rsidR="00704FAD" w:rsidRPr="008F0F0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Status for sygehusophold: ”DØD”</w:t>
            </w:r>
          </w:p>
        </w:tc>
        <w:tc>
          <w:tcPr>
            <w:tcW w:w="1049" w:type="pct"/>
          </w:tcPr>
          <w:p w14:paraId="3EED10F0" w14:textId="77777777" w:rsidR="00704FAD" w:rsidRPr="00DF591E" w:rsidRDefault="00704FAD" w:rsidP="00704FAD">
            <w:pPr>
              <w:spacing w:after="0"/>
              <w:rPr>
                <w:rFonts w:cstheme="minorHAnsi"/>
              </w:rPr>
            </w:pPr>
          </w:p>
        </w:tc>
        <w:tc>
          <w:tcPr>
            <w:tcW w:w="400" w:type="pct"/>
          </w:tcPr>
          <w:p w14:paraId="27AFA201" w14:textId="77777777" w:rsidR="00704FAD" w:rsidRPr="00DF591E" w:rsidRDefault="00704FAD" w:rsidP="00704FAD">
            <w:pPr>
              <w:spacing w:after="0"/>
              <w:rPr>
                <w:rFonts w:cstheme="minorHAnsi"/>
              </w:rPr>
            </w:pPr>
          </w:p>
        </w:tc>
      </w:tr>
      <w:tr w:rsidR="00704FAD" w:rsidRPr="00DF591E" w14:paraId="40C67BDE" w14:textId="77777777" w:rsidTr="008005A5">
        <w:tc>
          <w:tcPr>
            <w:tcW w:w="250" w:type="pct"/>
          </w:tcPr>
          <w:p w14:paraId="738C8CD2"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75" w:name="_Ref75163543"/>
          </w:p>
        </w:tc>
        <w:bookmarkEnd w:id="75"/>
        <w:tc>
          <w:tcPr>
            <w:tcW w:w="1425" w:type="pct"/>
          </w:tcPr>
          <w:p w14:paraId="0FF3F7C2" w14:textId="24E28DE3" w:rsidR="00704FAD" w:rsidRPr="009805C7" w:rsidRDefault="00704FAD" w:rsidP="00704FAD">
            <w:pPr>
              <w:rPr>
                <w:b/>
                <w:bCs/>
              </w:rPr>
            </w:pPr>
            <w:r w:rsidRPr="009805C7">
              <w:rPr>
                <w:b/>
                <w:bCs/>
              </w:rPr>
              <w:t xml:space="preserve">Borgeren </w:t>
            </w:r>
            <w:r>
              <w:rPr>
                <w:b/>
                <w:bCs/>
              </w:rPr>
              <w:t xml:space="preserve">dør under sit sygehusophold </w:t>
            </w:r>
            <w:r w:rsidRPr="00FE4A19">
              <w:rPr>
                <w:b/>
                <w:bCs/>
                <w:color w:val="56AB45"/>
              </w:rPr>
              <w:t>(use case S9.2)</w:t>
            </w:r>
          </w:p>
          <w:p w14:paraId="720338EA" w14:textId="139E2BB1" w:rsidR="00704FAD" w:rsidRDefault="00704FAD" w:rsidP="00704FAD">
            <w:r>
              <w:t>Vælg først en testpatient fra EPJ-system og registrer patienten som indlagt, hvorved der dannes og afsendes et advis af typen [STIN]</w:t>
            </w:r>
          </w:p>
        </w:tc>
        <w:tc>
          <w:tcPr>
            <w:tcW w:w="750" w:type="pct"/>
          </w:tcPr>
          <w:p w14:paraId="00AB671E" w14:textId="77777777" w:rsidR="00704FAD" w:rsidRPr="00807E6E" w:rsidRDefault="00704FAD" w:rsidP="00704FAD">
            <w:pPr>
              <w:spacing w:after="0"/>
              <w:rPr>
                <w:rFonts w:ascii="Courier New" w:hAnsi="Courier New" w:cs="Courier New"/>
              </w:rPr>
            </w:pPr>
          </w:p>
        </w:tc>
        <w:tc>
          <w:tcPr>
            <w:tcW w:w="1126" w:type="pct"/>
          </w:tcPr>
          <w:p w14:paraId="53ED0EED" w14:textId="2C6BC261" w:rsidR="00704FAD" w:rsidRDefault="00704FAD" w:rsidP="00704FAD">
            <w:pPr>
              <w:rPr>
                <w:rFonts w:eastAsia="Calibri"/>
                <w:lang w:eastAsia="de-DE"/>
              </w:rPr>
            </w:pPr>
            <w:r>
              <w:rPr>
                <w:rFonts w:eastAsia="Calibri"/>
                <w:lang w:eastAsia="de-DE"/>
              </w:rPr>
              <w:t xml:space="preserve">Patienten er registreret som indlagt på afdeling X sygehus X kl. </w:t>
            </w:r>
            <w:r w:rsidR="00C77C30">
              <w:rPr>
                <w:rFonts w:eastAsia="Calibri" w:cstheme="minorHAnsi"/>
                <w:lang w:eastAsia="de-DE"/>
              </w:rPr>
              <w:t>HH</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 xml:space="preserve"> den </w:t>
            </w:r>
            <w:r w:rsidR="00C77C30">
              <w:rPr>
                <w:rFonts w:eastAsia="Calibri" w:cstheme="minorHAnsi"/>
                <w:lang w:eastAsia="de-DE"/>
              </w:rPr>
              <w:t>DD</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w:t>
            </w:r>
            <w:r w:rsidR="00C77C30">
              <w:rPr>
                <w:rFonts w:eastAsia="Calibri" w:cstheme="minorHAnsi"/>
                <w:lang w:eastAsia="de-DE"/>
              </w:rPr>
              <w:t>YYYY</w:t>
            </w:r>
          </w:p>
          <w:p w14:paraId="4A9F91FC" w14:textId="48628133" w:rsidR="00704FAD" w:rsidRDefault="00704FAD" w:rsidP="00704FAD">
            <w:r>
              <w:t>Der er dannet og afsendt et advis af typen [STIN]</w:t>
            </w:r>
          </w:p>
        </w:tc>
        <w:tc>
          <w:tcPr>
            <w:tcW w:w="1049" w:type="pct"/>
          </w:tcPr>
          <w:p w14:paraId="66B05134" w14:textId="77777777" w:rsidR="00704FAD" w:rsidRPr="00DF591E" w:rsidRDefault="00704FAD" w:rsidP="00704FAD">
            <w:pPr>
              <w:spacing w:after="0"/>
              <w:rPr>
                <w:rFonts w:cstheme="minorHAnsi"/>
              </w:rPr>
            </w:pPr>
          </w:p>
        </w:tc>
        <w:tc>
          <w:tcPr>
            <w:tcW w:w="400" w:type="pct"/>
          </w:tcPr>
          <w:p w14:paraId="15282956" w14:textId="77777777" w:rsidR="00704FAD" w:rsidRPr="00DF591E" w:rsidRDefault="00704FAD" w:rsidP="00704FAD">
            <w:pPr>
              <w:spacing w:after="0"/>
              <w:rPr>
                <w:rFonts w:cstheme="minorHAnsi"/>
              </w:rPr>
            </w:pPr>
          </w:p>
        </w:tc>
      </w:tr>
      <w:tr w:rsidR="00704FAD" w:rsidRPr="00806025" w14:paraId="5E7E1EC8" w14:textId="77777777" w:rsidTr="008005A5">
        <w:tc>
          <w:tcPr>
            <w:tcW w:w="250" w:type="pct"/>
          </w:tcPr>
          <w:p w14:paraId="2708C215" w14:textId="77777777" w:rsidR="00704FAD" w:rsidRPr="00E11FE4" w:rsidRDefault="00704FAD" w:rsidP="00704FAD">
            <w:pPr>
              <w:pStyle w:val="Listeafsnit"/>
              <w:numPr>
                <w:ilvl w:val="0"/>
                <w:numId w:val="6"/>
              </w:numPr>
              <w:ind w:left="0" w:hanging="11"/>
              <w:rPr>
                <w:rFonts w:eastAsia="Calibri" w:cstheme="minorHAnsi"/>
                <w:iCs/>
                <w:lang w:eastAsia="de-DE"/>
              </w:rPr>
            </w:pPr>
          </w:p>
        </w:tc>
        <w:tc>
          <w:tcPr>
            <w:tcW w:w="1425" w:type="pct"/>
          </w:tcPr>
          <w:p w14:paraId="7F302194" w14:textId="6B70BEF1" w:rsidR="00704FAD" w:rsidRDefault="00704FAD" w:rsidP="00704FAD">
            <w:r>
              <w:t>Registrér nu patienten som død (under indlæggelsen).</w:t>
            </w:r>
          </w:p>
          <w:p w14:paraId="748518FB" w14:textId="77777777" w:rsidR="00704FAD" w:rsidRDefault="00704FAD" w:rsidP="00704FAD">
            <w:r>
              <w:t>Dokumentér m. skærmdumps følgende oplysninger om patienten:</w:t>
            </w:r>
          </w:p>
          <w:p w14:paraId="311C5CE1" w14:textId="77777777" w:rsidR="00704FAD" w:rsidRPr="00907935" w:rsidRDefault="00704FAD" w:rsidP="00907935">
            <w:pPr>
              <w:pStyle w:val="Listeafsnit"/>
              <w:numPr>
                <w:ilvl w:val="0"/>
                <w:numId w:val="16"/>
              </w:numPr>
              <w:spacing w:before="0" w:after="0"/>
              <w:ind w:left="333" w:hanging="245"/>
              <w:rPr>
                <w:rFonts w:eastAsia="Calibri"/>
                <w:lang w:eastAsia="de-DE"/>
              </w:rPr>
            </w:pPr>
            <w:r w:rsidRPr="00907935">
              <w:rPr>
                <w:rFonts w:eastAsia="Calibri"/>
                <w:lang w:eastAsia="de-DE"/>
              </w:rPr>
              <w:t>Cpr.nr.</w:t>
            </w:r>
          </w:p>
          <w:p w14:paraId="2823FBC8" w14:textId="77777777" w:rsidR="00704FAD" w:rsidRPr="00907935" w:rsidRDefault="00704FAD" w:rsidP="00907935">
            <w:pPr>
              <w:pStyle w:val="Listeafsnit"/>
              <w:numPr>
                <w:ilvl w:val="0"/>
                <w:numId w:val="16"/>
              </w:numPr>
              <w:spacing w:before="0" w:after="0"/>
              <w:ind w:left="333" w:hanging="245"/>
              <w:rPr>
                <w:rFonts w:eastAsia="Calibri"/>
                <w:lang w:eastAsia="de-DE"/>
              </w:rPr>
            </w:pPr>
            <w:r w:rsidRPr="00907935">
              <w:rPr>
                <w:rFonts w:eastAsia="Calibri"/>
                <w:lang w:eastAsia="de-DE"/>
              </w:rPr>
              <w:t>Patientens bopælskommune/adresse</w:t>
            </w:r>
          </w:p>
          <w:p w14:paraId="3F529A40"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Tidspunkt og klokkeslæt for død</w:t>
            </w:r>
          </w:p>
          <w:p w14:paraId="160A5415" w14:textId="6B179216" w:rsidR="00704FAD" w:rsidRPr="008F0F0D" w:rsidRDefault="00704FAD" w:rsidP="00907935">
            <w:pPr>
              <w:pStyle w:val="Listeafsnit"/>
              <w:numPr>
                <w:ilvl w:val="0"/>
                <w:numId w:val="16"/>
              </w:numPr>
              <w:spacing w:before="0" w:after="0"/>
              <w:ind w:left="333" w:hanging="245"/>
              <w:rPr>
                <w:rFonts w:eastAsia="Calibri"/>
                <w:lang w:eastAsia="de-DE"/>
              </w:rPr>
            </w:pPr>
            <w:r w:rsidRPr="008F0F0D">
              <w:rPr>
                <w:rFonts w:eastAsia="Calibri"/>
                <w:lang w:eastAsia="de-DE"/>
              </w:rPr>
              <w:t>Navn på sygehusafdeling/-afsnit og sygehus</w:t>
            </w:r>
            <w:r>
              <w:rPr>
                <w:rFonts w:eastAsia="Calibri"/>
                <w:lang w:eastAsia="de-DE"/>
              </w:rPr>
              <w:t>, hvor patienten er indlagt</w:t>
            </w:r>
          </w:p>
        </w:tc>
        <w:tc>
          <w:tcPr>
            <w:tcW w:w="750" w:type="pct"/>
          </w:tcPr>
          <w:p w14:paraId="254862CD" w14:textId="1B2C36E7" w:rsidR="00704FAD" w:rsidRPr="00807E6E" w:rsidRDefault="00FB6C03"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_Ref75163543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3.36</w:t>
            </w:r>
            <w:r>
              <w:rPr>
                <w:rFonts w:ascii="Courier New" w:hAnsi="Courier New" w:cs="Courier New"/>
              </w:rPr>
              <w:fldChar w:fldCharType="end"/>
            </w:r>
          </w:p>
        </w:tc>
        <w:tc>
          <w:tcPr>
            <w:tcW w:w="1126" w:type="pct"/>
          </w:tcPr>
          <w:p w14:paraId="65031CA6" w14:textId="4358DB18" w:rsidR="00704FAD" w:rsidRPr="00944AF9" w:rsidRDefault="00704FAD" w:rsidP="00704FAD">
            <w:pPr>
              <w:rPr>
                <w:lang w:val="sv-SE"/>
              </w:rPr>
            </w:pPr>
            <w:r>
              <w:rPr>
                <w:rFonts w:eastAsia="Calibri"/>
                <w:lang w:eastAsia="de-DE"/>
              </w:rPr>
              <w:t xml:space="preserve">Patienten er registreret som død kl. </w:t>
            </w:r>
            <w:r w:rsidR="00C77C30" w:rsidRPr="00944AF9">
              <w:rPr>
                <w:rFonts w:eastAsia="Calibri" w:cstheme="minorHAnsi"/>
                <w:lang w:val="sv-SE" w:eastAsia="de-DE"/>
              </w:rPr>
              <w:t>HH:MM den DD.MM.YYYY</w:t>
            </w:r>
          </w:p>
        </w:tc>
        <w:tc>
          <w:tcPr>
            <w:tcW w:w="1049" w:type="pct"/>
          </w:tcPr>
          <w:p w14:paraId="436F05C3" w14:textId="77777777" w:rsidR="00704FAD" w:rsidRPr="00944AF9" w:rsidRDefault="00704FAD" w:rsidP="00704FAD">
            <w:pPr>
              <w:spacing w:after="0"/>
              <w:rPr>
                <w:rFonts w:cstheme="minorHAnsi"/>
                <w:lang w:val="sv-SE"/>
              </w:rPr>
            </w:pPr>
          </w:p>
        </w:tc>
        <w:tc>
          <w:tcPr>
            <w:tcW w:w="400" w:type="pct"/>
          </w:tcPr>
          <w:p w14:paraId="153CF48A" w14:textId="77777777" w:rsidR="00704FAD" w:rsidRPr="00944AF9" w:rsidRDefault="00704FAD" w:rsidP="00704FAD">
            <w:pPr>
              <w:spacing w:after="0"/>
              <w:rPr>
                <w:rFonts w:cstheme="minorHAnsi"/>
                <w:lang w:val="sv-SE"/>
              </w:rPr>
            </w:pPr>
          </w:p>
        </w:tc>
      </w:tr>
      <w:tr w:rsidR="00704FAD" w:rsidRPr="00DF591E" w14:paraId="2000C78C" w14:textId="77777777" w:rsidTr="008005A5">
        <w:tc>
          <w:tcPr>
            <w:tcW w:w="250" w:type="pct"/>
          </w:tcPr>
          <w:p w14:paraId="541EAD84" w14:textId="77777777" w:rsidR="00704FAD" w:rsidRPr="00944AF9" w:rsidRDefault="00704FAD" w:rsidP="00704FAD">
            <w:pPr>
              <w:pStyle w:val="Listeafsnit"/>
              <w:numPr>
                <w:ilvl w:val="0"/>
                <w:numId w:val="6"/>
              </w:numPr>
              <w:ind w:left="0" w:hanging="11"/>
              <w:rPr>
                <w:rFonts w:eastAsia="Calibri" w:cstheme="minorHAnsi"/>
                <w:lang w:val="sv-SE" w:eastAsia="de-DE"/>
              </w:rPr>
            </w:pPr>
            <w:bookmarkStart w:id="76" w:name="_Ref75163546"/>
          </w:p>
        </w:tc>
        <w:bookmarkEnd w:id="76"/>
        <w:tc>
          <w:tcPr>
            <w:tcW w:w="1425" w:type="pct"/>
          </w:tcPr>
          <w:p w14:paraId="795107FD" w14:textId="77777777" w:rsidR="00704FAD" w:rsidRDefault="00704FAD" w:rsidP="00704FAD">
            <w:r>
              <w:t>Vis, at der er dannet og afsendt et advis af typen [MORS].</w:t>
            </w:r>
          </w:p>
          <w:p w14:paraId="34AC7065" w14:textId="77777777" w:rsidR="00704FAD" w:rsidRDefault="00704FAD" w:rsidP="00704FAD">
            <w:r>
              <w:t>Adviset indeholder:</w:t>
            </w:r>
          </w:p>
          <w:p w14:paraId="5660935A"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Patientens cpr.nr.</w:t>
            </w:r>
          </w:p>
          <w:p w14:paraId="5201DA88"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Tidspunkt og klokkeslæt for død</w:t>
            </w:r>
          </w:p>
          <w:p w14:paraId="2C297065"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Navn på sygehusafdeling/-afsnit og sygehus</w:t>
            </w:r>
          </w:p>
          <w:p w14:paraId="4CC99620"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 xml:space="preserve">Angivelse af, at adviset </w:t>
            </w:r>
            <w:r w:rsidRPr="001D7CBC">
              <w:rPr>
                <w:rFonts w:eastAsia="Calibri"/>
                <w:u w:val="single"/>
                <w:lang w:eastAsia="de-DE"/>
              </w:rPr>
              <w:t>ikke skal</w:t>
            </w:r>
            <w:r>
              <w:rPr>
                <w:rFonts w:eastAsia="Calibri"/>
                <w:lang w:eastAsia="de-DE"/>
              </w:rPr>
              <w:t xml:space="preserve"> trigge en indlæggelsesrapport fra modtager</w:t>
            </w:r>
          </w:p>
          <w:p w14:paraId="6C9135BE" w14:textId="77777777" w:rsidR="00704FAD" w:rsidRPr="00D053EF" w:rsidRDefault="00704FAD" w:rsidP="00907935">
            <w:pPr>
              <w:pStyle w:val="Listeafsnit"/>
              <w:numPr>
                <w:ilvl w:val="0"/>
                <w:numId w:val="16"/>
              </w:numPr>
              <w:spacing w:before="0" w:after="0"/>
              <w:ind w:left="333" w:hanging="245"/>
              <w:rPr>
                <w:rFonts w:eastAsia="Calibri"/>
                <w:lang w:eastAsia="de-DE"/>
              </w:rPr>
            </w:pPr>
            <w:r>
              <w:rPr>
                <w:rFonts w:eastAsia="Calibri"/>
                <w:lang w:eastAsia="de-DE"/>
              </w:rPr>
              <w:t>Status for sygehusophold: ”DØD”</w:t>
            </w:r>
          </w:p>
          <w:p w14:paraId="19C7BE59" w14:textId="77777777" w:rsidR="00704FAD" w:rsidRDefault="00704FAD" w:rsidP="00704FAD">
            <w:pPr>
              <w:rPr>
                <w:rFonts w:eastAsia="Calibri"/>
                <w:lang w:eastAsia="de-DE"/>
              </w:rPr>
            </w:pPr>
          </w:p>
          <w:p w14:paraId="37F38B21" w14:textId="1EDE2DC8" w:rsidR="00704FAD" w:rsidRDefault="00704FAD" w:rsidP="00704FAD">
            <w:r w:rsidRPr="00EC0C20">
              <w:rPr>
                <w:rFonts w:eastAsia="Calibri"/>
                <w:lang w:eastAsia="de-DE"/>
              </w:rPr>
              <w:lastRenderedPageBreak/>
              <w:t>Dokumentér med</w:t>
            </w:r>
            <w:r>
              <w:rPr>
                <w:rFonts w:eastAsia="Calibri"/>
                <w:lang w:eastAsia="de-DE"/>
              </w:rPr>
              <w:t xml:space="preserve"> skærmdumps indholdet af det genererede advis.</w:t>
            </w:r>
          </w:p>
        </w:tc>
        <w:tc>
          <w:tcPr>
            <w:tcW w:w="750" w:type="pct"/>
          </w:tcPr>
          <w:p w14:paraId="152D333A" w14:textId="3084BB18" w:rsidR="00704FAD" w:rsidRPr="00807E6E" w:rsidRDefault="00FB6C03" w:rsidP="00704FAD">
            <w:pPr>
              <w:spacing w:after="0"/>
              <w:rPr>
                <w:rFonts w:ascii="Courier New" w:hAnsi="Courier New" w:cs="Courier New"/>
              </w:rPr>
            </w:pPr>
            <w:r>
              <w:rPr>
                <w:rFonts w:ascii="Courier New" w:hAnsi="Courier New" w:cs="Courier New"/>
              </w:rPr>
              <w:lastRenderedPageBreak/>
              <w:t xml:space="preserve">Fortsættelse af </w:t>
            </w:r>
            <w:r>
              <w:rPr>
                <w:rFonts w:ascii="Courier New" w:hAnsi="Courier New" w:cs="Courier New"/>
              </w:rPr>
              <w:fldChar w:fldCharType="begin"/>
            </w:r>
            <w:r>
              <w:rPr>
                <w:rFonts w:ascii="Courier New" w:hAnsi="Courier New" w:cs="Courier New"/>
              </w:rPr>
              <w:instrText xml:space="preserve"> REF _Ref75163543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3.36</w:t>
            </w:r>
            <w:r>
              <w:rPr>
                <w:rFonts w:ascii="Courier New" w:hAnsi="Courier New" w:cs="Courier New"/>
              </w:rPr>
              <w:fldChar w:fldCharType="end"/>
            </w:r>
          </w:p>
        </w:tc>
        <w:tc>
          <w:tcPr>
            <w:tcW w:w="1126" w:type="pct"/>
          </w:tcPr>
          <w:p w14:paraId="56508DE7" w14:textId="0B8278B6" w:rsidR="00704FAD" w:rsidRDefault="00704FAD" w:rsidP="00704FAD">
            <w:r>
              <w:t>Der er dannet og afsendt først et advis af typen [STIN], dernæst et advis af typen [MORS]</w:t>
            </w:r>
          </w:p>
          <w:p w14:paraId="4FB793C0" w14:textId="6126F8FC" w:rsidR="00704FAD" w:rsidRPr="004A05BE" w:rsidRDefault="00704FAD" w:rsidP="00704FAD">
            <w:r w:rsidRPr="004A05BE">
              <w:t>Advis</w:t>
            </w:r>
            <w:r>
              <w:t xml:space="preserve"> [MORS] </w:t>
            </w:r>
            <w:r w:rsidRPr="004A05BE">
              <w:t>indeholder:</w:t>
            </w:r>
          </w:p>
          <w:p w14:paraId="50AC034B" w14:textId="77777777" w:rsidR="00704FAD" w:rsidRDefault="00704FAD" w:rsidP="00907935">
            <w:pPr>
              <w:pStyle w:val="Listeafsnit"/>
              <w:numPr>
                <w:ilvl w:val="0"/>
                <w:numId w:val="16"/>
              </w:numPr>
              <w:spacing w:before="0" w:after="0"/>
              <w:ind w:left="333" w:hanging="245"/>
              <w:rPr>
                <w:rFonts w:eastAsia="Calibri"/>
                <w:lang w:eastAsia="de-DE"/>
              </w:rPr>
            </w:pPr>
            <w:r w:rsidRPr="004A05BE">
              <w:rPr>
                <w:rFonts w:eastAsia="Calibri"/>
                <w:lang w:eastAsia="de-DE"/>
              </w:rPr>
              <w:t>Patientens</w:t>
            </w:r>
            <w:r>
              <w:rPr>
                <w:rFonts w:eastAsia="Calibri"/>
                <w:lang w:eastAsia="de-DE"/>
              </w:rPr>
              <w:t xml:space="preserve"> cpr.nr. </w:t>
            </w:r>
          </w:p>
          <w:p w14:paraId="72072637"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 xml:space="preserve">Tidspunkt og klokkeslæt for død </w:t>
            </w:r>
          </w:p>
          <w:p w14:paraId="1752013F"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 xml:space="preserve">Navn på sygehusafdeling/-afsnit og sygehus </w:t>
            </w:r>
          </w:p>
          <w:p w14:paraId="5C747050" w14:textId="77777777" w:rsidR="00704FAD" w:rsidRDefault="00704FAD" w:rsidP="00907935">
            <w:pPr>
              <w:pStyle w:val="Listeafsnit"/>
              <w:numPr>
                <w:ilvl w:val="0"/>
                <w:numId w:val="16"/>
              </w:numPr>
              <w:spacing w:before="0" w:after="0"/>
              <w:ind w:left="333" w:hanging="245"/>
              <w:rPr>
                <w:rFonts w:eastAsia="Calibri"/>
                <w:lang w:eastAsia="de-DE"/>
              </w:rPr>
            </w:pPr>
            <w:r>
              <w:rPr>
                <w:rFonts w:eastAsia="Calibri"/>
                <w:lang w:eastAsia="de-DE"/>
              </w:rPr>
              <w:t xml:space="preserve">Angivelse af, at adviset </w:t>
            </w:r>
            <w:r w:rsidRPr="00371081">
              <w:rPr>
                <w:rFonts w:eastAsia="Calibri"/>
                <w:u w:val="single"/>
                <w:lang w:eastAsia="de-DE"/>
              </w:rPr>
              <w:t xml:space="preserve">ikke </w:t>
            </w:r>
            <w:r w:rsidRPr="00256079">
              <w:rPr>
                <w:rFonts w:eastAsia="Calibri"/>
                <w:u w:val="single"/>
                <w:lang w:eastAsia="de-DE"/>
              </w:rPr>
              <w:t xml:space="preserve">skal </w:t>
            </w:r>
            <w:r w:rsidRPr="00C4678B">
              <w:rPr>
                <w:rFonts w:eastAsia="Calibri"/>
                <w:lang w:eastAsia="de-DE"/>
              </w:rPr>
              <w:t xml:space="preserve">trigge </w:t>
            </w:r>
            <w:r>
              <w:rPr>
                <w:rFonts w:eastAsia="Calibri"/>
                <w:lang w:eastAsia="de-DE"/>
              </w:rPr>
              <w:t>en indlæggelsesrapport fra modtager</w:t>
            </w:r>
          </w:p>
          <w:p w14:paraId="0213016E" w14:textId="5A0DBF65" w:rsidR="00704FAD" w:rsidRPr="008F0F0D" w:rsidRDefault="00704FAD" w:rsidP="00907935">
            <w:pPr>
              <w:pStyle w:val="Listeafsnit"/>
              <w:numPr>
                <w:ilvl w:val="0"/>
                <w:numId w:val="16"/>
              </w:numPr>
              <w:spacing w:before="0" w:after="0"/>
              <w:ind w:left="333" w:hanging="245"/>
              <w:rPr>
                <w:rFonts w:eastAsia="Calibri"/>
                <w:lang w:eastAsia="de-DE"/>
              </w:rPr>
            </w:pPr>
            <w:r w:rsidRPr="008F0F0D">
              <w:rPr>
                <w:rFonts w:eastAsia="Calibri"/>
                <w:lang w:eastAsia="de-DE"/>
              </w:rPr>
              <w:t>Status for sygehusophold: ”DØD”</w:t>
            </w:r>
          </w:p>
        </w:tc>
        <w:tc>
          <w:tcPr>
            <w:tcW w:w="1049" w:type="pct"/>
          </w:tcPr>
          <w:p w14:paraId="2E2A85C5" w14:textId="77777777" w:rsidR="00704FAD" w:rsidRPr="00DF591E" w:rsidRDefault="00704FAD" w:rsidP="00704FAD">
            <w:pPr>
              <w:spacing w:after="0"/>
              <w:rPr>
                <w:rFonts w:cstheme="minorHAnsi"/>
              </w:rPr>
            </w:pPr>
          </w:p>
        </w:tc>
        <w:tc>
          <w:tcPr>
            <w:tcW w:w="400" w:type="pct"/>
          </w:tcPr>
          <w:p w14:paraId="305AA1DF" w14:textId="77777777" w:rsidR="00704FAD" w:rsidRPr="00DF591E" w:rsidRDefault="00704FAD" w:rsidP="00704FAD">
            <w:pPr>
              <w:spacing w:after="0"/>
              <w:rPr>
                <w:rFonts w:cstheme="minorHAnsi"/>
              </w:rPr>
            </w:pPr>
          </w:p>
        </w:tc>
      </w:tr>
      <w:tr w:rsidR="00704FAD" w:rsidRPr="00DF591E" w14:paraId="1B565AD8" w14:textId="77777777" w:rsidTr="00B07218">
        <w:tc>
          <w:tcPr>
            <w:tcW w:w="5000" w:type="pct"/>
            <w:gridSpan w:val="6"/>
            <w:shd w:val="clear" w:color="auto" w:fill="DBE5F1" w:themeFill="accent1" w:themeFillTint="33"/>
          </w:tcPr>
          <w:p w14:paraId="38CFEA25" w14:textId="59D450B7" w:rsidR="00704FAD" w:rsidRPr="00C30D88" w:rsidRDefault="00704FAD" w:rsidP="00704FAD">
            <w:pPr>
              <w:spacing w:after="0"/>
              <w:jc w:val="center"/>
              <w:rPr>
                <w:rFonts w:cstheme="minorHAnsi"/>
                <w:b/>
                <w:bCs/>
              </w:rPr>
            </w:pPr>
            <w:r w:rsidRPr="00C30D88">
              <w:rPr>
                <w:rFonts w:cstheme="minorHAnsi"/>
                <w:b/>
                <w:bCs/>
              </w:rPr>
              <w:t>Særlige cases</w:t>
            </w:r>
          </w:p>
        </w:tc>
      </w:tr>
      <w:tr w:rsidR="00704FAD" w:rsidRPr="00DF591E" w14:paraId="740F48F3" w14:textId="77777777" w:rsidTr="008005A5">
        <w:tc>
          <w:tcPr>
            <w:tcW w:w="250" w:type="pct"/>
          </w:tcPr>
          <w:p w14:paraId="41BBBD14"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77" w:name="_Ref71276027"/>
          </w:p>
        </w:tc>
        <w:bookmarkEnd w:id="77"/>
        <w:tc>
          <w:tcPr>
            <w:tcW w:w="1425" w:type="pct"/>
          </w:tcPr>
          <w:p w14:paraId="0DF6FADB" w14:textId="56AD44FA" w:rsidR="00704FAD" w:rsidRDefault="00704FAD" w:rsidP="00704FAD">
            <w:pPr>
              <w:rPr>
                <w:b/>
                <w:bCs/>
              </w:rPr>
            </w:pPr>
            <w:r w:rsidRPr="00AE0C33">
              <w:rPr>
                <w:b/>
                <w:bCs/>
              </w:rPr>
              <w:t>Patienten udebliver efter endt orlov</w:t>
            </w:r>
            <w:r>
              <w:rPr>
                <w:b/>
                <w:bCs/>
              </w:rPr>
              <w:t xml:space="preserve"> </w:t>
            </w:r>
            <w:r w:rsidRPr="00FE4A19">
              <w:rPr>
                <w:b/>
                <w:bCs/>
                <w:color w:val="56AB45"/>
              </w:rPr>
              <w:t>(patienten afsluttes – use case S3)</w:t>
            </w:r>
          </w:p>
          <w:p w14:paraId="5A517644" w14:textId="4D6DF258" w:rsidR="00704FAD" w:rsidRPr="00AE0C33" w:rsidRDefault="00704FAD" w:rsidP="00704FAD">
            <w:r>
              <w:t xml:space="preserve">Vælg en testpatient, registrér denne som indlagt og vis, at der er dannet og afsendt et advis af typen [STIN] </w:t>
            </w:r>
          </w:p>
        </w:tc>
        <w:tc>
          <w:tcPr>
            <w:tcW w:w="750" w:type="pct"/>
          </w:tcPr>
          <w:p w14:paraId="0232EBEB" w14:textId="77777777" w:rsidR="00704FAD" w:rsidRPr="00807E6E" w:rsidRDefault="00704FAD" w:rsidP="00704FAD">
            <w:pPr>
              <w:spacing w:after="0"/>
              <w:rPr>
                <w:rFonts w:ascii="Courier New" w:hAnsi="Courier New" w:cs="Courier New"/>
              </w:rPr>
            </w:pPr>
          </w:p>
        </w:tc>
        <w:tc>
          <w:tcPr>
            <w:tcW w:w="1126" w:type="pct"/>
          </w:tcPr>
          <w:p w14:paraId="7DB8272F" w14:textId="410A5628" w:rsidR="00704FAD" w:rsidRDefault="00704FAD" w:rsidP="00704FAD">
            <w:r>
              <w:t xml:space="preserve">Patienten er registreret som indlagt på </w:t>
            </w:r>
            <w:r w:rsidRPr="00B731DC">
              <w:rPr>
                <w:rFonts w:eastAsia="Calibri" w:cstheme="minorHAnsi"/>
                <w:lang w:eastAsia="de-DE"/>
              </w:rPr>
              <w:t xml:space="preserve">afdeling X sygehus X kl. </w:t>
            </w:r>
            <w:r w:rsidR="00C77C30">
              <w:rPr>
                <w:rFonts w:eastAsia="Calibri" w:cstheme="minorHAnsi"/>
                <w:lang w:eastAsia="de-DE"/>
              </w:rPr>
              <w:t>HH</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 xml:space="preserve"> den </w:t>
            </w:r>
            <w:r w:rsidR="00C77C30">
              <w:rPr>
                <w:rFonts w:eastAsia="Calibri" w:cstheme="minorHAnsi"/>
                <w:lang w:eastAsia="de-DE"/>
              </w:rPr>
              <w:t>DD</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w:t>
            </w:r>
            <w:r w:rsidR="00C77C30">
              <w:rPr>
                <w:rFonts w:eastAsia="Calibri" w:cstheme="minorHAnsi"/>
                <w:lang w:eastAsia="de-DE"/>
              </w:rPr>
              <w:t>YYYY</w:t>
            </w:r>
          </w:p>
          <w:p w14:paraId="76914858" w14:textId="1CC42D83" w:rsidR="00704FAD" w:rsidRDefault="00704FAD" w:rsidP="00704FAD">
            <w:r>
              <w:t>Der er dannet og afsendt et advis af typen [STIN]</w:t>
            </w:r>
          </w:p>
        </w:tc>
        <w:tc>
          <w:tcPr>
            <w:tcW w:w="1049" w:type="pct"/>
          </w:tcPr>
          <w:p w14:paraId="3E915E18" w14:textId="77777777" w:rsidR="00704FAD" w:rsidRPr="00DF591E" w:rsidRDefault="00704FAD" w:rsidP="00704FAD">
            <w:pPr>
              <w:spacing w:after="0"/>
              <w:rPr>
                <w:rFonts w:cstheme="minorHAnsi"/>
              </w:rPr>
            </w:pPr>
          </w:p>
        </w:tc>
        <w:tc>
          <w:tcPr>
            <w:tcW w:w="400" w:type="pct"/>
          </w:tcPr>
          <w:p w14:paraId="69D38E84" w14:textId="77777777" w:rsidR="00704FAD" w:rsidRPr="00DF591E" w:rsidRDefault="00704FAD" w:rsidP="00704FAD">
            <w:pPr>
              <w:spacing w:after="0"/>
              <w:rPr>
                <w:rFonts w:cstheme="minorHAnsi"/>
              </w:rPr>
            </w:pPr>
          </w:p>
        </w:tc>
      </w:tr>
      <w:tr w:rsidR="00704FAD" w:rsidRPr="00DF591E" w14:paraId="3F43C91E" w14:textId="77777777" w:rsidTr="008005A5">
        <w:tc>
          <w:tcPr>
            <w:tcW w:w="250" w:type="pct"/>
          </w:tcPr>
          <w:p w14:paraId="5C3262A6"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78" w:name="_Ref71276050"/>
          </w:p>
        </w:tc>
        <w:bookmarkEnd w:id="78"/>
        <w:tc>
          <w:tcPr>
            <w:tcW w:w="1425" w:type="pct"/>
          </w:tcPr>
          <w:p w14:paraId="13FF71E5" w14:textId="4CAFD02C" w:rsidR="00704FAD" w:rsidRDefault="00704FAD" w:rsidP="00704FAD">
            <w:r>
              <w:t xml:space="preserve">Registrér nu patienten fra teststep </w:t>
            </w:r>
            <w:r>
              <w:fldChar w:fldCharType="begin"/>
            </w:r>
            <w:r>
              <w:instrText xml:space="preserve"> REF _Ref71276027 \r \h </w:instrText>
            </w:r>
            <w:r>
              <w:fldChar w:fldCharType="separate"/>
            </w:r>
            <w:r w:rsidR="00806025">
              <w:t>3.39</w:t>
            </w:r>
            <w:r>
              <w:fldChar w:fldCharType="end"/>
            </w:r>
            <w:r>
              <w:t xml:space="preserve"> på orlov fra sit sygehusophold og vis, at der er dannet og afsendt et advis af typen [STOR]</w:t>
            </w:r>
          </w:p>
        </w:tc>
        <w:tc>
          <w:tcPr>
            <w:tcW w:w="750" w:type="pct"/>
          </w:tcPr>
          <w:p w14:paraId="49C10DC5" w14:textId="09FE0667" w:rsidR="00704FAD" w:rsidRPr="00807E6E" w:rsidRDefault="00FB6C03"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_Ref71276027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3.39</w:t>
            </w:r>
            <w:r>
              <w:rPr>
                <w:rFonts w:ascii="Courier New" w:hAnsi="Courier New" w:cs="Courier New"/>
              </w:rPr>
              <w:fldChar w:fldCharType="end"/>
            </w:r>
          </w:p>
        </w:tc>
        <w:tc>
          <w:tcPr>
            <w:tcW w:w="1126" w:type="pct"/>
          </w:tcPr>
          <w:p w14:paraId="21D161E6" w14:textId="176BA589" w:rsidR="00704FAD" w:rsidRPr="00944AF9" w:rsidRDefault="00704FAD" w:rsidP="00704FAD">
            <w:pPr>
              <w:rPr>
                <w:lang w:val="sv-SE"/>
              </w:rPr>
            </w:pPr>
            <w:r>
              <w:t xml:space="preserve">Patienten er registreret på orlov </w:t>
            </w:r>
            <w:r w:rsidRPr="00B731DC">
              <w:rPr>
                <w:rFonts w:eastAsia="Calibri" w:cstheme="minorHAnsi"/>
                <w:lang w:eastAsia="de-DE"/>
              </w:rPr>
              <w:t xml:space="preserve">kl. </w:t>
            </w:r>
            <w:r w:rsidR="00C77C30" w:rsidRPr="00944AF9">
              <w:rPr>
                <w:rFonts w:eastAsia="Calibri" w:cstheme="minorHAnsi"/>
                <w:lang w:val="sv-SE" w:eastAsia="de-DE"/>
              </w:rPr>
              <w:t>HH:MM den DD.MM.YYYY</w:t>
            </w:r>
          </w:p>
          <w:p w14:paraId="0E3A2585" w14:textId="4CA9D623" w:rsidR="00704FAD" w:rsidRDefault="00704FAD" w:rsidP="00704FAD">
            <w:r>
              <w:t>Der er dannet og afsendt først et advis af typen [STIN], dernæst et advis af typen [STOR]</w:t>
            </w:r>
          </w:p>
        </w:tc>
        <w:tc>
          <w:tcPr>
            <w:tcW w:w="1049" w:type="pct"/>
          </w:tcPr>
          <w:p w14:paraId="67BE28D2" w14:textId="77777777" w:rsidR="00704FAD" w:rsidRPr="00DF591E" w:rsidRDefault="00704FAD" w:rsidP="00704FAD">
            <w:pPr>
              <w:spacing w:after="0"/>
              <w:rPr>
                <w:rFonts w:cstheme="minorHAnsi"/>
              </w:rPr>
            </w:pPr>
          </w:p>
        </w:tc>
        <w:tc>
          <w:tcPr>
            <w:tcW w:w="400" w:type="pct"/>
          </w:tcPr>
          <w:p w14:paraId="0530E166" w14:textId="77777777" w:rsidR="00704FAD" w:rsidRPr="00DF591E" w:rsidRDefault="00704FAD" w:rsidP="00704FAD">
            <w:pPr>
              <w:spacing w:after="0"/>
              <w:rPr>
                <w:rFonts w:cstheme="minorHAnsi"/>
              </w:rPr>
            </w:pPr>
          </w:p>
        </w:tc>
      </w:tr>
      <w:tr w:rsidR="00704FAD" w:rsidRPr="00DF591E" w14:paraId="006695A1" w14:textId="77777777" w:rsidTr="008005A5">
        <w:tc>
          <w:tcPr>
            <w:tcW w:w="250" w:type="pct"/>
          </w:tcPr>
          <w:p w14:paraId="3CC452F7"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79" w:name="_Ref75163560"/>
          </w:p>
        </w:tc>
        <w:bookmarkEnd w:id="79"/>
        <w:tc>
          <w:tcPr>
            <w:tcW w:w="1425" w:type="pct"/>
          </w:tcPr>
          <w:p w14:paraId="52AF9596" w14:textId="7C5769C0" w:rsidR="00704FAD" w:rsidRDefault="00704FAD" w:rsidP="00704FAD">
            <w:r>
              <w:t xml:space="preserve">Patienten udebliver efter endt orlov. Registrér nu patienten fra teststep </w:t>
            </w:r>
            <w:r>
              <w:fldChar w:fldCharType="begin"/>
            </w:r>
            <w:r>
              <w:instrText xml:space="preserve"> REF _Ref71276027 \r \h </w:instrText>
            </w:r>
            <w:r>
              <w:fldChar w:fldCharType="separate"/>
            </w:r>
            <w:r w:rsidR="00806025">
              <w:t>3.39</w:t>
            </w:r>
            <w:r>
              <w:fldChar w:fldCharType="end"/>
            </w:r>
            <w:r>
              <w:t xml:space="preserve"> og </w:t>
            </w:r>
            <w:r>
              <w:fldChar w:fldCharType="begin"/>
            </w:r>
            <w:r>
              <w:instrText xml:space="preserve"> REF _Ref71276050 \r \h </w:instrText>
            </w:r>
            <w:r>
              <w:fldChar w:fldCharType="separate"/>
            </w:r>
            <w:r w:rsidR="00806025">
              <w:t>3.40</w:t>
            </w:r>
            <w:r>
              <w:fldChar w:fldCharType="end"/>
            </w:r>
            <w:r>
              <w:t xml:space="preserve"> som afsluttet til hjemmet og vis, at der er dannet og afsendt et advis af typen [SLHJ]</w:t>
            </w:r>
          </w:p>
        </w:tc>
        <w:tc>
          <w:tcPr>
            <w:tcW w:w="750" w:type="pct"/>
          </w:tcPr>
          <w:p w14:paraId="350A7CC0" w14:textId="2CC82421" w:rsidR="00704FAD" w:rsidRPr="00807E6E" w:rsidRDefault="00FB6C03"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_Ref71276027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3.39</w:t>
            </w:r>
            <w:r>
              <w:rPr>
                <w:rFonts w:ascii="Courier New" w:hAnsi="Courier New" w:cs="Courier New"/>
              </w:rPr>
              <w:fldChar w:fldCharType="end"/>
            </w:r>
          </w:p>
        </w:tc>
        <w:tc>
          <w:tcPr>
            <w:tcW w:w="1126" w:type="pct"/>
          </w:tcPr>
          <w:p w14:paraId="6FA4B6D0" w14:textId="5C7F7BB6" w:rsidR="00704FAD" w:rsidRDefault="00704FAD" w:rsidP="00704FAD">
            <w:r>
              <w:t xml:space="preserve">Patienten er registreret som afsluttet til hjemmet/primær sektor </w:t>
            </w:r>
            <w:r w:rsidRPr="00B731DC">
              <w:rPr>
                <w:rFonts w:eastAsia="Calibri" w:cstheme="minorHAnsi"/>
                <w:lang w:eastAsia="de-DE"/>
              </w:rPr>
              <w:t xml:space="preserve">kl. </w:t>
            </w:r>
            <w:r w:rsidR="00C77C30">
              <w:rPr>
                <w:rFonts w:eastAsia="Calibri" w:cstheme="minorHAnsi"/>
                <w:lang w:eastAsia="de-DE"/>
              </w:rPr>
              <w:t>HH</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 xml:space="preserve"> den </w:t>
            </w:r>
            <w:r w:rsidR="00C77C30">
              <w:rPr>
                <w:rFonts w:eastAsia="Calibri" w:cstheme="minorHAnsi"/>
                <w:lang w:eastAsia="de-DE"/>
              </w:rPr>
              <w:t>DD</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w:t>
            </w:r>
            <w:r w:rsidR="00C77C30">
              <w:rPr>
                <w:rFonts w:eastAsia="Calibri" w:cstheme="minorHAnsi"/>
                <w:lang w:eastAsia="de-DE"/>
              </w:rPr>
              <w:t>YYYY</w:t>
            </w:r>
          </w:p>
          <w:p w14:paraId="1EC26685" w14:textId="489AF2CF" w:rsidR="00704FAD" w:rsidRDefault="00704FAD" w:rsidP="00704FAD">
            <w:r>
              <w:t>Der er dannet og afsendt først et advis af typen [STIN], dernæst et advis af typen [STOR], slutteligt et advis af typen [SLHJ].</w:t>
            </w:r>
          </w:p>
          <w:p w14:paraId="6E60A2BF" w14:textId="3D9E27B9" w:rsidR="00704FAD" w:rsidRDefault="00704FAD" w:rsidP="00704FAD">
            <w:r>
              <w:t>Der er eventuelt dannet og afsendt et advis af typen [SLOR] forud for afsendelse af advis [SLHJ]</w:t>
            </w:r>
          </w:p>
        </w:tc>
        <w:tc>
          <w:tcPr>
            <w:tcW w:w="1049" w:type="pct"/>
          </w:tcPr>
          <w:p w14:paraId="0C5060CB" w14:textId="77777777" w:rsidR="00704FAD" w:rsidRPr="00DF591E" w:rsidRDefault="00704FAD" w:rsidP="00704FAD">
            <w:pPr>
              <w:spacing w:after="0"/>
              <w:rPr>
                <w:rFonts w:cstheme="minorHAnsi"/>
              </w:rPr>
            </w:pPr>
          </w:p>
        </w:tc>
        <w:tc>
          <w:tcPr>
            <w:tcW w:w="400" w:type="pct"/>
          </w:tcPr>
          <w:p w14:paraId="029DF257" w14:textId="77777777" w:rsidR="00704FAD" w:rsidRPr="00DF591E" w:rsidRDefault="00704FAD" w:rsidP="00704FAD">
            <w:pPr>
              <w:spacing w:after="0"/>
              <w:rPr>
                <w:rFonts w:cstheme="minorHAnsi"/>
              </w:rPr>
            </w:pPr>
          </w:p>
        </w:tc>
      </w:tr>
      <w:tr w:rsidR="00704FAD" w:rsidRPr="00DF591E" w14:paraId="1A54E11E" w14:textId="77777777" w:rsidTr="008005A5">
        <w:tc>
          <w:tcPr>
            <w:tcW w:w="250" w:type="pct"/>
          </w:tcPr>
          <w:p w14:paraId="19F00517"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80" w:name="_Ref71276086"/>
          </w:p>
        </w:tc>
        <w:bookmarkEnd w:id="80"/>
        <w:tc>
          <w:tcPr>
            <w:tcW w:w="1425" w:type="pct"/>
          </w:tcPr>
          <w:p w14:paraId="7DCD2CEB" w14:textId="708F1481" w:rsidR="00704FAD" w:rsidRPr="00FE4A19" w:rsidRDefault="00704FAD" w:rsidP="00704FAD">
            <w:pPr>
              <w:rPr>
                <w:b/>
                <w:bCs/>
                <w:lang w:val="en-US"/>
              </w:rPr>
            </w:pPr>
            <w:proofErr w:type="spellStart"/>
            <w:r w:rsidRPr="00FE4A19">
              <w:rPr>
                <w:b/>
                <w:bCs/>
                <w:lang w:val="en-US"/>
              </w:rPr>
              <w:t>Patienten</w:t>
            </w:r>
            <w:proofErr w:type="spellEnd"/>
            <w:r w:rsidRPr="00FE4A19">
              <w:rPr>
                <w:b/>
                <w:bCs/>
                <w:lang w:val="en-US"/>
              </w:rPr>
              <w:t xml:space="preserve"> </w:t>
            </w:r>
            <w:proofErr w:type="spellStart"/>
            <w:r w:rsidRPr="00FE4A19">
              <w:rPr>
                <w:b/>
                <w:bCs/>
                <w:lang w:val="en-US"/>
              </w:rPr>
              <w:t>dør</w:t>
            </w:r>
            <w:proofErr w:type="spellEnd"/>
            <w:r w:rsidRPr="00FE4A19">
              <w:rPr>
                <w:b/>
                <w:bCs/>
                <w:lang w:val="en-US"/>
              </w:rPr>
              <w:t xml:space="preserve"> under </w:t>
            </w:r>
            <w:proofErr w:type="spellStart"/>
            <w:r w:rsidRPr="00FE4A19">
              <w:rPr>
                <w:b/>
                <w:bCs/>
                <w:lang w:val="en-US"/>
              </w:rPr>
              <w:t>orlov</w:t>
            </w:r>
            <w:proofErr w:type="spellEnd"/>
            <w:r w:rsidRPr="00FE4A19">
              <w:rPr>
                <w:b/>
                <w:bCs/>
                <w:lang w:val="en-US"/>
              </w:rPr>
              <w:t xml:space="preserve"> </w:t>
            </w:r>
            <w:r w:rsidRPr="00FE4A19">
              <w:rPr>
                <w:b/>
                <w:bCs/>
                <w:color w:val="56AB45"/>
                <w:lang w:val="en-US"/>
              </w:rPr>
              <w:t>(Use case S9.3)</w:t>
            </w:r>
          </w:p>
          <w:p w14:paraId="27FFFBB4" w14:textId="434129AF" w:rsidR="00704FAD" w:rsidRPr="00AE0C33" w:rsidRDefault="00704FAD" w:rsidP="00704FAD">
            <w:pPr>
              <w:rPr>
                <w:b/>
                <w:bCs/>
              </w:rPr>
            </w:pPr>
            <w:r>
              <w:t xml:space="preserve">Vælg en testpatient, registrér denne som indlagt og vis, at der er dannet og afsendt et advis af typen [STIN] </w:t>
            </w:r>
          </w:p>
        </w:tc>
        <w:tc>
          <w:tcPr>
            <w:tcW w:w="750" w:type="pct"/>
          </w:tcPr>
          <w:p w14:paraId="2267F2A6" w14:textId="77777777" w:rsidR="00704FAD" w:rsidRPr="00807E6E" w:rsidRDefault="00704FAD" w:rsidP="00704FAD">
            <w:pPr>
              <w:spacing w:after="0"/>
              <w:rPr>
                <w:rFonts w:ascii="Courier New" w:hAnsi="Courier New" w:cs="Courier New"/>
              </w:rPr>
            </w:pPr>
          </w:p>
        </w:tc>
        <w:tc>
          <w:tcPr>
            <w:tcW w:w="1126" w:type="pct"/>
          </w:tcPr>
          <w:p w14:paraId="35E8F139" w14:textId="73DD354A" w:rsidR="00704FAD" w:rsidRDefault="00704FAD" w:rsidP="00704FAD">
            <w:r>
              <w:t xml:space="preserve">Patienten er registreret som indlagt på </w:t>
            </w:r>
            <w:r w:rsidRPr="00B731DC">
              <w:rPr>
                <w:rFonts w:eastAsia="Calibri" w:cstheme="minorHAnsi"/>
                <w:lang w:eastAsia="de-DE"/>
              </w:rPr>
              <w:t xml:space="preserve">afdeling X sygehus X kl. </w:t>
            </w:r>
            <w:r w:rsidR="00C77C30">
              <w:rPr>
                <w:rFonts w:eastAsia="Calibri" w:cstheme="minorHAnsi"/>
                <w:lang w:eastAsia="de-DE"/>
              </w:rPr>
              <w:t>HH</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 xml:space="preserve"> den </w:t>
            </w:r>
            <w:r w:rsidR="00C77C30">
              <w:rPr>
                <w:rFonts w:eastAsia="Calibri" w:cstheme="minorHAnsi"/>
                <w:lang w:eastAsia="de-DE"/>
              </w:rPr>
              <w:t>DD</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w:t>
            </w:r>
            <w:r w:rsidR="00C77C30">
              <w:rPr>
                <w:rFonts w:eastAsia="Calibri" w:cstheme="minorHAnsi"/>
                <w:lang w:eastAsia="de-DE"/>
              </w:rPr>
              <w:t>YYYY</w:t>
            </w:r>
          </w:p>
          <w:p w14:paraId="08D47E02" w14:textId="447AD898" w:rsidR="00704FAD" w:rsidRDefault="00704FAD" w:rsidP="00704FAD">
            <w:r>
              <w:t>Der er dannet og afsendt et advis af typen [STIN]</w:t>
            </w:r>
          </w:p>
        </w:tc>
        <w:tc>
          <w:tcPr>
            <w:tcW w:w="1049" w:type="pct"/>
          </w:tcPr>
          <w:p w14:paraId="5AF2D2F0" w14:textId="77777777" w:rsidR="00704FAD" w:rsidRPr="00DF591E" w:rsidRDefault="00704FAD" w:rsidP="00704FAD">
            <w:pPr>
              <w:spacing w:after="0"/>
              <w:rPr>
                <w:rFonts w:cstheme="minorHAnsi"/>
              </w:rPr>
            </w:pPr>
          </w:p>
        </w:tc>
        <w:tc>
          <w:tcPr>
            <w:tcW w:w="400" w:type="pct"/>
          </w:tcPr>
          <w:p w14:paraId="30933494" w14:textId="77777777" w:rsidR="00704FAD" w:rsidRPr="00DF591E" w:rsidRDefault="00704FAD" w:rsidP="00704FAD">
            <w:pPr>
              <w:spacing w:after="0"/>
              <w:rPr>
                <w:rFonts w:cstheme="minorHAnsi"/>
              </w:rPr>
            </w:pPr>
          </w:p>
        </w:tc>
      </w:tr>
      <w:tr w:rsidR="00704FAD" w:rsidRPr="00DF591E" w14:paraId="1DCF9FFB" w14:textId="77777777" w:rsidTr="008005A5">
        <w:tc>
          <w:tcPr>
            <w:tcW w:w="250" w:type="pct"/>
          </w:tcPr>
          <w:p w14:paraId="4B8F84A1"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81" w:name="_Ref71276105"/>
          </w:p>
        </w:tc>
        <w:bookmarkEnd w:id="81"/>
        <w:tc>
          <w:tcPr>
            <w:tcW w:w="1425" w:type="pct"/>
          </w:tcPr>
          <w:p w14:paraId="5BDFEC74" w14:textId="2DB80688" w:rsidR="00704FAD" w:rsidRDefault="00704FAD" w:rsidP="00704FAD">
            <w:r>
              <w:t xml:space="preserve">Registrér nu patienten fra teststep </w:t>
            </w:r>
            <w:r>
              <w:fldChar w:fldCharType="begin"/>
            </w:r>
            <w:r>
              <w:instrText xml:space="preserve"> REF _Ref71276086 \r \h </w:instrText>
            </w:r>
            <w:r>
              <w:fldChar w:fldCharType="separate"/>
            </w:r>
            <w:r w:rsidR="00806025">
              <w:t>3.42</w:t>
            </w:r>
            <w:r>
              <w:fldChar w:fldCharType="end"/>
            </w:r>
            <w:r>
              <w:t xml:space="preserve"> på orlov fra sit sygehusophold og vis, at der er dannet og afsendt et advis af typen [STOR]</w:t>
            </w:r>
          </w:p>
        </w:tc>
        <w:tc>
          <w:tcPr>
            <w:tcW w:w="750" w:type="pct"/>
          </w:tcPr>
          <w:p w14:paraId="387F016C" w14:textId="1DC78ABD" w:rsidR="00704FAD" w:rsidRPr="00807E6E" w:rsidRDefault="00FB6C03"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_Ref71276086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3.42</w:t>
            </w:r>
            <w:r>
              <w:rPr>
                <w:rFonts w:ascii="Courier New" w:hAnsi="Courier New" w:cs="Courier New"/>
              </w:rPr>
              <w:fldChar w:fldCharType="end"/>
            </w:r>
          </w:p>
        </w:tc>
        <w:tc>
          <w:tcPr>
            <w:tcW w:w="1126" w:type="pct"/>
          </w:tcPr>
          <w:p w14:paraId="608CD234" w14:textId="57D0EF58" w:rsidR="00704FAD" w:rsidRPr="00944AF9" w:rsidRDefault="00704FAD" w:rsidP="00704FAD">
            <w:pPr>
              <w:rPr>
                <w:lang w:val="sv-SE"/>
              </w:rPr>
            </w:pPr>
            <w:r>
              <w:t xml:space="preserve">Patienten er registreret på orlov </w:t>
            </w:r>
            <w:r w:rsidRPr="00B731DC">
              <w:rPr>
                <w:rFonts w:eastAsia="Calibri" w:cstheme="minorHAnsi"/>
                <w:lang w:eastAsia="de-DE"/>
              </w:rPr>
              <w:t xml:space="preserve">kl. </w:t>
            </w:r>
            <w:r w:rsidR="00C77C30" w:rsidRPr="00944AF9">
              <w:rPr>
                <w:rFonts w:eastAsia="Calibri" w:cstheme="minorHAnsi"/>
                <w:lang w:val="sv-SE" w:eastAsia="de-DE"/>
              </w:rPr>
              <w:t>HH:MM den DD.MM.YYYY</w:t>
            </w:r>
          </w:p>
          <w:p w14:paraId="7B66598F" w14:textId="55691C04" w:rsidR="00704FAD" w:rsidRDefault="00704FAD" w:rsidP="00704FAD">
            <w:r>
              <w:t>Der er dannet og afsendt først et advis af typen [STIN], dernæst et advis af typen [STOR].</w:t>
            </w:r>
          </w:p>
        </w:tc>
        <w:tc>
          <w:tcPr>
            <w:tcW w:w="1049" w:type="pct"/>
          </w:tcPr>
          <w:p w14:paraId="2086AE2D" w14:textId="77777777" w:rsidR="00704FAD" w:rsidRPr="00DF591E" w:rsidRDefault="00704FAD" w:rsidP="00704FAD">
            <w:pPr>
              <w:spacing w:after="0"/>
              <w:rPr>
                <w:rFonts w:cstheme="minorHAnsi"/>
              </w:rPr>
            </w:pPr>
          </w:p>
        </w:tc>
        <w:tc>
          <w:tcPr>
            <w:tcW w:w="400" w:type="pct"/>
          </w:tcPr>
          <w:p w14:paraId="69D4A520" w14:textId="77777777" w:rsidR="00704FAD" w:rsidRPr="00DF591E" w:rsidRDefault="00704FAD" w:rsidP="00704FAD">
            <w:pPr>
              <w:spacing w:after="0"/>
              <w:rPr>
                <w:rFonts w:cstheme="minorHAnsi"/>
              </w:rPr>
            </w:pPr>
          </w:p>
        </w:tc>
      </w:tr>
      <w:tr w:rsidR="00704FAD" w:rsidRPr="00DF591E" w14:paraId="74E969B9" w14:textId="77777777" w:rsidTr="008005A5">
        <w:tc>
          <w:tcPr>
            <w:tcW w:w="250" w:type="pct"/>
          </w:tcPr>
          <w:p w14:paraId="399D4C39"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82" w:name="_Ref75163574"/>
          </w:p>
        </w:tc>
        <w:bookmarkEnd w:id="82"/>
        <w:tc>
          <w:tcPr>
            <w:tcW w:w="1425" w:type="pct"/>
          </w:tcPr>
          <w:p w14:paraId="6281FADA" w14:textId="399B4AAE" w:rsidR="00704FAD" w:rsidRDefault="00704FAD" w:rsidP="00704FAD">
            <w:r>
              <w:t xml:space="preserve">Patienten dør under sin orlov. Registrér nu patienten fra teststep </w:t>
            </w:r>
            <w:r>
              <w:fldChar w:fldCharType="begin"/>
            </w:r>
            <w:r>
              <w:instrText xml:space="preserve"> REF _Ref71276086 \r \h </w:instrText>
            </w:r>
            <w:r>
              <w:fldChar w:fldCharType="separate"/>
            </w:r>
            <w:r w:rsidR="00806025">
              <w:t>3.42</w:t>
            </w:r>
            <w:r>
              <w:fldChar w:fldCharType="end"/>
            </w:r>
            <w:r>
              <w:t xml:space="preserve"> og </w:t>
            </w:r>
            <w:r>
              <w:fldChar w:fldCharType="begin"/>
            </w:r>
            <w:r>
              <w:instrText xml:space="preserve"> REF _Ref71276105 \r \h </w:instrText>
            </w:r>
            <w:r>
              <w:fldChar w:fldCharType="separate"/>
            </w:r>
            <w:r w:rsidR="00806025">
              <w:t>3.43</w:t>
            </w:r>
            <w:r>
              <w:fldChar w:fldCharType="end"/>
            </w:r>
            <w:r>
              <w:t xml:space="preserve"> som død, og vis at der er dannet og afsendt et advis af typen [MORS]</w:t>
            </w:r>
          </w:p>
        </w:tc>
        <w:tc>
          <w:tcPr>
            <w:tcW w:w="750" w:type="pct"/>
          </w:tcPr>
          <w:p w14:paraId="2F81565C" w14:textId="53A591C7" w:rsidR="00704FAD" w:rsidRPr="00807E6E" w:rsidRDefault="00FB6C03"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_Ref71276086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3.42</w:t>
            </w:r>
            <w:r>
              <w:rPr>
                <w:rFonts w:ascii="Courier New" w:hAnsi="Courier New" w:cs="Courier New"/>
              </w:rPr>
              <w:fldChar w:fldCharType="end"/>
            </w:r>
          </w:p>
        </w:tc>
        <w:tc>
          <w:tcPr>
            <w:tcW w:w="1126" w:type="pct"/>
          </w:tcPr>
          <w:p w14:paraId="18B35BC6" w14:textId="57FC85C6" w:rsidR="00704FAD" w:rsidRPr="00944AF9" w:rsidRDefault="00704FAD" w:rsidP="00704FAD">
            <w:pPr>
              <w:rPr>
                <w:lang w:val="sv-SE"/>
              </w:rPr>
            </w:pPr>
            <w:r>
              <w:t xml:space="preserve">Patienten er registreret død </w:t>
            </w:r>
            <w:r w:rsidRPr="00B731DC">
              <w:rPr>
                <w:rFonts w:eastAsia="Calibri" w:cstheme="minorHAnsi"/>
                <w:lang w:eastAsia="de-DE"/>
              </w:rPr>
              <w:t xml:space="preserve">kl. </w:t>
            </w:r>
            <w:r w:rsidR="00C178B6" w:rsidRPr="00944AF9">
              <w:rPr>
                <w:rFonts w:eastAsia="Calibri" w:cstheme="minorHAnsi"/>
                <w:lang w:val="sv-SE" w:eastAsia="de-DE"/>
              </w:rPr>
              <w:t>HH:MM den DD.MM.YYYY</w:t>
            </w:r>
          </w:p>
          <w:p w14:paraId="33D46B8F" w14:textId="51A8F5B8" w:rsidR="00704FAD" w:rsidRDefault="00704FAD" w:rsidP="00704FAD">
            <w:r>
              <w:t>Der er dannet og afsendt først et advis af typen [STIN], dernæst et advis af typen [STOR], slutteligt et advis af typen [MORS].</w:t>
            </w:r>
          </w:p>
          <w:p w14:paraId="0FDAE71C" w14:textId="68F404AC" w:rsidR="00704FAD" w:rsidRDefault="00704FAD" w:rsidP="00704FAD">
            <w:r>
              <w:t>Der er eventuelt dannet og afsendt et advis af typen [SLOR] forud for afsendelse af advis [MORS]</w:t>
            </w:r>
          </w:p>
        </w:tc>
        <w:tc>
          <w:tcPr>
            <w:tcW w:w="1049" w:type="pct"/>
          </w:tcPr>
          <w:p w14:paraId="5BE0CEEC" w14:textId="77777777" w:rsidR="00704FAD" w:rsidRPr="00DF591E" w:rsidRDefault="00704FAD" w:rsidP="00704FAD">
            <w:pPr>
              <w:spacing w:after="0"/>
              <w:rPr>
                <w:rFonts w:cstheme="minorHAnsi"/>
              </w:rPr>
            </w:pPr>
          </w:p>
        </w:tc>
        <w:tc>
          <w:tcPr>
            <w:tcW w:w="400" w:type="pct"/>
          </w:tcPr>
          <w:p w14:paraId="5A6F24F3" w14:textId="77777777" w:rsidR="00704FAD" w:rsidRPr="00DF591E" w:rsidRDefault="00704FAD" w:rsidP="00704FAD">
            <w:pPr>
              <w:spacing w:after="0"/>
              <w:rPr>
                <w:rFonts w:cstheme="minorHAnsi"/>
              </w:rPr>
            </w:pPr>
          </w:p>
        </w:tc>
      </w:tr>
      <w:tr w:rsidR="00704FAD" w:rsidRPr="00DF591E" w14:paraId="63B01EBF" w14:textId="77777777" w:rsidTr="00B07218">
        <w:tc>
          <w:tcPr>
            <w:tcW w:w="5000" w:type="pct"/>
            <w:gridSpan w:val="6"/>
            <w:shd w:val="clear" w:color="auto" w:fill="DBE5F1" w:themeFill="accent1" w:themeFillTint="33"/>
          </w:tcPr>
          <w:p w14:paraId="7F97B31F" w14:textId="740C12D4" w:rsidR="00704FAD" w:rsidRPr="008A706C" w:rsidRDefault="00704FAD" w:rsidP="00704FAD">
            <w:pPr>
              <w:spacing w:after="0"/>
              <w:jc w:val="center"/>
              <w:rPr>
                <w:rFonts w:cstheme="minorHAnsi"/>
                <w:b/>
                <w:bCs/>
                <w:color w:val="56AB45"/>
                <w:u w:val="single"/>
                <w:lang w:val="en-US"/>
              </w:rPr>
            </w:pPr>
            <w:r w:rsidRPr="001F5DE2">
              <w:rPr>
                <w:rFonts w:cstheme="minorHAnsi"/>
                <w:b/>
                <w:bCs/>
                <w:color w:val="56AB45"/>
                <w:u w:val="single"/>
                <w:lang w:val="en-US"/>
              </w:rPr>
              <w:t>Use case AN_</w:t>
            </w:r>
            <w:r>
              <w:rPr>
                <w:rFonts w:cstheme="minorHAnsi"/>
                <w:b/>
                <w:bCs/>
                <w:color w:val="56AB45"/>
                <w:u w:val="single"/>
                <w:lang w:val="en-US"/>
              </w:rPr>
              <w:t>S</w:t>
            </w:r>
            <w:r w:rsidRPr="001F5DE2">
              <w:rPr>
                <w:rFonts w:cstheme="minorHAnsi"/>
                <w:b/>
                <w:bCs/>
                <w:color w:val="56AB45"/>
                <w:u w:val="single"/>
                <w:lang w:val="en-US"/>
              </w:rPr>
              <w:t>1</w:t>
            </w:r>
            <w:r>
              <w:rPr>
                <w:rFonts w:cstheme="minorHAnsi"/>
                <w:b/>
                <w:bCs/>
                <w:color w:val="56AB45"/>
                <w:u w:val="single"/>
                <w:lang w:val="en-US"/>
              </w:rPr>
              <w:t xml:space="preserve"> </w:t>
            </w:r>
            <w:r w:rsidRPr="001F5DE2">
              <w:rPr>
                <w:rFonts w:cstheme="minorHAnsi"/>
                <w:b/>
                <w:bCs/>
                <w:color w:val="56AB45"/>
                <w:u w:val="single"/>
                <w:lang w:val="en-US"/>
              </w:rPr>
              <w:t>+ AN_</w:t>
            </w:r>
            <w:proofErr w:type="gramStart"/>
            <w:r>
              <w:rPr>
                <w:rFonts w:cstheme="minorHAnsi"/>
                <w:b/>
                <w:bCs/>
                <w:color w:val="56AB45"/>
                <w:u w:val="single"/>
                <w:lang w:val="en-US"/>
              </w:rPr>
              <w:t>S4</w:t>
            </w:r>
            <w:proofErr w:type="gramEnd"/>
          </w:p>
          <w:p w14:paraId="0340B017" w14:textId="7DF6C95B" w:rsidR="00704FAD" w:rsidRPr="00FE4A19" w:rsidRDefault="00704FAD" w:rsidP="00704FAD">
            <w:pPr>
              <w:spacing w:after="0"/>
              <w:jc w:val="center"/>
              <w:rPr>
                <w:rFonts w:cstheme="minorHAnsi"/>
                <w:b/>
                <w:bCs/>
              </w:rPr>
            </w:pPr>
            <w:r w:rsidRPr="00FE4A19">
              <w:rPr>
                <w:rFonts w:cstheme="minorHAnsi"/>
                <w:b/>
                <w:bCs/>
              </w:rPr>
              <w:t>Advisering om annullering af advis (forkert patient eller forkert type af sygehusophold)</w:t>
            </w:r>
          </w:p>
        </w:tc>
      </w:tr>
      <w:tr w:rsidR="00704FAD" w:rsidRPr="00DF591E" w14:paraId="3D59E4A7" w14:textId="77777777" w:rsidTr="008005A5">
        <w:tc>
          <w:tcPr>
            <w:tcW w:w="250" w:type="pct"/>
          </w:tcPr>
          <w:p w14:paraId="21A9385D"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83" w:name="_Ref71541151"/>
          </w:p>
        </w:tc>
        <w:bookmarkEnd w:id="83"/>
        <w:tc>
          <w:tcPr>
            <w:tcW w:w="1425" w:type="pct"/>
          </w:tcPr>
          <w:p w14:paraId="3C3A8A22" w14:textId="701DA7F6" w:rsidR="00704FAD" w:rsidRPr="00FE4A19" w:rsidRDefault="00704FAD" w:rsidP="00704FAD">
            <w:pPr>
              <w:rPr>
                <w:b/>
                <w:bCs/>
                <w:color w:val="56AB45"/>
              </w:rPr>
            </w:pPr>
            <w:r>
              <w:rPr>
                <w:b/>
                <w:bCs/>
              </w:rPr>
              <w:t xml:space="preserve">Der er sendt advisering om forkert patient </w:t>
            </w:r>
            <w:r w:rsidRPr="00FE4A19">
              <w:rPr>
                <w:b/>
                <w:bCs/>
                <w:color w:val="56AB45"/>
              </w:rPr>
              <w:t>(use case AN_S1)</w:t>
            </w:r>
          </w:p>
          <w:p w14:paraId="73E3FEEE" w14:textId="5969B445" w:rsidR="00704FAD" w:rsidRDefault="00704FAD" w:rsidP="00704FAD">
            <w:r>
              <w:t>Vælg en testpatient, registrér denne som indlagt og vis, at der er dannet og afsendt et advis af typen [STIN]</w:t>
            </w:r>
          </w:p>
        </w:tc>
        <w:tc>
          <w:tcPr>
            <w:tcW w:w="750" w:type="pct"/>
          </w:tcPr>
          <w:p w14:paraId="0CB7E4AE" w14:textId="77777777" w:rsidR="00704FAD" w:rsidRPr="00807E6E" w:rsidRDefault="00704FAD" w:rsidP="00704FAD">
            <w:pPr>
              <w:spacing w:after="0"/>
              <w:rPr>
                <w:rFonts w:ascii="Courier New" w:hAnsi="Courier New" w:cs="Courier New"/>
              </w:rPr>
            </w:pPr>
          </w:p>
        </w:tc>
        <w:tc>
          <w:tcPr>
            <w:tcW w:w="1126" w:type="pct"/>
          </w:tcPr>
          <w:p w14:paraId="0F5B1023" w14:textId="06C4C145" w:rsidR="00704FAD" w:rsidRDefault="00704FAD" w:rsidP="00704FAD">
            <w:r>
              <w:t xml:space="preserve">Patienten er registreret som indlagt på </w:t>
            </w:r>
            <w:r w:rsidRPr="00B731DC">
              <w:rPr>
                <w:rFonts w:eastAsia="Calibri" w:cstheme="minorHAnsi"/>
                <w:lang w:eastAsia="de-DE"/>
              </w:rPr>
              <w:t xml:space="preserve">afdeling X sygehus X kl. </w:t>
            </w:r>
            <w:r w:rsidR="00C77C30">
              <w:rPr>
                <w:rFonts w:eastAsia="Calibri" w:cstheme="minorHAnsi"/>
                <w:lang w:eastAsia="de-DE"/>
              </w:rPr>
              <w:t>HH</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 xml:space="preserve"> den </w:t>
            </w:r>
            <w:r w:rsidR="00C77C30">
              <w:rPr>
                <w:rFonts w:eastAsia="Calibri" w:cstheme="minorHAnsi"/>
                <w:lang w:eastAsia="de-DE"/>
              </w:rPr>
              <w:t>DD</w:t>
            </w:r>
            <w:r w:rsidR="00C77C30" w:rsidRPr="00B731DC">
              <w:rPr>
                <w:rFonts w:eastAsia="Calibri" w:cstheme="minorHAnsi"/>
                <w:lang w:eastAsia="de-DE"/>
              </w:rPr>
              <w:t>.</w:t>
            </w:r>
            <w:r w:rsidR="00C77C30">
              <w:rPr>
                <w:rFonts w:eastAsia="Calibri" w:cstheme="minorHAnsi"/>
                <w:lang w:eastAsia="de-DE"/>
              </w:rPr>
              <w:t>MM</w:t>
            </w:r>
            <w:r w:rsidR="00C77C30" w:rsidRPr="00B731DC">
              <w:rPr>
                <w:rFonts w:eastAsia="Calibri" w:cstheme="minorHAnsi"/>
                <w:lang w:eastAsia="de-DE"/>
              </w:rPr>
              <w:t>.</w:t>
            </w:r>
            <w:r w:rsidR="00C77C30">
              <w:rPr>
                <w:rFonts w:eastAsia="Calibri" w:cstheme="minorHAnsi"/>
                <w:lang w:eastAsia="de-DE"/>
              </w:rPr>
              <w:t>YYYY</w:t>
            </w:r>
          </w:p>
          <w:p w14:paraId="05CC9033" w14:textId="3386B9A6" w:rsidR="00704FAD" w:rsidRDefault="00704FAD" w:rsidP="00704FAD">
            <w:r>
              <w:t>Der er dannet og afsendt et advis af typen [STIN]</w:t>
            </w:r>
          </w:p>
        </w:tc>
        <w:tc>
          <w:tcPr>
            <w:tcW w:w="1049" w:type="pct"/>
          </w:tcPr>
          <w:p w14:paraId="13C4B5B8" w14:textId="77777777" w:rsidR="00704FAD" w:rsidRPr="00DF591E" w:rsidRDefault="00704FAD" w:rsidP="00704FAD">
            <w:pPr>
              <w:spacing w:after="0"/>
              <w:rPr>
                <w:rFonts w:cstheme="minorHAnsi"/>
              </w:rPr>
            </w:pPr>
          </w:p>
        </w:tc>
        <w:tc>
          <w:tcPr>
            <w:tcW w:w="400" w:type="pct"/>
          </w:tcPr>
          <w:p w14:paraId="7C7C085D" w14:textId="77777777" w:rsidR="00704FAD" w:rsidRPr="00DF591E" w:rsidRDefault="00704FAD" w:rsidP="00704FAD">
            <w:pPr>
              <w:spacing w:after="0"/>
              <w:rPr>
                <w:rFonts w:cstheme="minorHAnsi"/>
              </w:rPr>
            </w:pPr>
          </w:p>
        </w:tc>
      </w:tr>
      <w:tr w:rsidR="00704FAD" w:rsidRPr="00DF591E" w14:paraId="6F5CE27C" w14:textId="77777777" w:rsidTr="008005A5">
        <w:tc>
          <w:tcPr>
            <w:tcW w:w="250" w:type="pct"/>
          </w:tcPr>
          <w:p w14:paraId="7EB204C5" w14:textId="77777777" w:rsidR="00704FAD" w:rsidRPr="00E11FE4" w:rsidRDefault="00704FAD" w:rsidP="00704FAD">
            <w:pPr>
              <w:pStyle w:val="Listeafsnit"/>
              <w:numPr>
                <w:ilvl w:val="0"/>
                <w:numId w:val="6"/>
              </w:numPr>
              <w:ind w:left="0" w:hanging="11"/>
              <w:rPr>
                <w:rFonts w:eastAsia="Calibri" w:cstheme="minorHAnsi"/>
                <w:iCs/>
                <w:lang w:eastAsia="de-DE"/>
              </w:rPr>
            </w:pPr>
          </w:p>
        </w:tc>
        <w:tc>
          <w:tcPr>
            <w:tcW w:w="1425" w:type="pct"/>
          </w:tcPr>
          <w:p w14:paraId="0E6DF461" w14:textId="46E67058" w:rsidR="00704FAD" w:rsidRPr="00F2748C" w:rsidRDefault="00704FAD" w:rsidP="00704FAD">
            <w:r>
              <w:t xml:space="preserve">Annullér nu indlæggelsen af patienten fra teststep </w:t>
            </w:r>
            <w:r>
              <w:fldChar w:fldCharType="begin"/>
            </w:r>
            <w:r>
              <w:instrText xml:space="preserve"> REF _Ref71541151 \r \h </w:instrText>
            </w:r>
            <w:r>
              <w:fldChar w:fldCharType="separate"/>
            </w:r>
            <w:r w:rsidR="00806025">
              <w:t>3.45</w:t>
            </w:r>
            <w:r>
              <w:fldChar w:fldCharType="end"/>
            </w:r>
            <w:r>
              <w:t>, da patienten ikke er indlagt (fejlregistrering af cpr.nr.). Vis hvordan dette gøres.</w:t>
            </w:r>
          </w:p>
        </w:tc>
        <w:tc>
          <w:tcPr>
            <w:tcW w:w="750" w:type="pct"/>
          </w:tcPr>
          <w:p w14:paraId="2B44D5A0" w14:textId="2BD194AB" w:rsidR="00704FAD" w:rsidRPr="00807E6E" w:rsidRDefault="00FB6C03"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_Ref71541151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3.45</w:t>
            </w:r>
            <w:r>
              <w:rPr>
                <w:rFonts w:ascii="Courier New" w:hAnsi="Courier New" w:cs="Courier New"/>
              </w:rPr>
              <w:fldChar w:fldCharType="end"/>
            </w:r>
          </w:p>
        </w:tc>
        <w:tc>
          <w:tcPr>
            <w:tcW w:w="1126" w:type="pct"/>
          </w:tcPr>
          <w:p w14:paraId="0AC4314C" w14:textId="4973C4B6" w:rsidR="00704FAD" w:rsidRDefault="00704FAD" w:rsidP="00704FAD">
            <w:r>
              <w:t>Patienten optræder ikke længere som indlagt.</w:t>
            </w:r>
          </w:p>
        </w:tc>
        <w:tc>
          <w:tcPr>
            <w:tcW w:w="1049" w:type="pct"/>
          </w:tcPr>
          <w:p w14:paraId="23A3DFBE" w14:textId="77777777" w:rsidR="00704FAD" w:rsidRPr="00DF591E" w:rsidRDefault="00704FAD" w:rsidP="00704FAD">
            <w:pPr>
              <w:spacing w:after="0"/>
              <w:rPr>
                <w:rFonts w:cstheme="minorHAnsi"/>
              </w:rPr>
            </w:pPr>
          </w:p>
        </w:tc>
        <w:tc>
          <w:tcPr>
            <w:tcW w:w="400" w:type="pct"/>
          </w:tcPr>
          <w:p w14:paraId="60CB392A" w14:textId="77777777" w:rsidR="00704FAD" w:rsidRPr="00DF591E" w:rsidRDefault="00704FAD" w:rsidP="00704FAD">
            <w:pPr>
              <w:spacing w:after="0"/>
              <w:rPr>
                <w:rFonts w:cstheme="minorHAnsi"/>
              </w:rPr>
            </w:pPr>
          </w:p>
        </w:tc>
      </w:tr>
      <w:tr w:rsidR="00704FAD" w:rsidRPr="00DF591E" w14:paraId="1F721589" w14:textId="77777777" w:rsidTr="008005A5">
        <w:tc>
          <w:tcPr>
            <w:tcW w:w="250" w:type="pct"/>
          </w:tcPr>
          <w:p w14:paraId="306E1930"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84" w:name="_Ref75163595"/>
          </w:p>
        </w:tc>
        <w:bookmarkEnd w:id="84"/>
        <w:tc>
          <w:tcPr>
            <w:tcW w:w="1425" w:type="pct"/>
          </w:tcPr>
          <w:p w14:paraId="3186F0DB" w14:textId="1F4CECB4" w:rsidR="00704FAD" w:rsidRPr="00EC0C20" w:rsidRDefault="00704FAD" w:rsidP="00704FAD">
            <w:r w:rsidRPr="00EC0C20">
              <w:t>Vis, at der er dannet og afsendt et advis af typen [</w:t>
            </w:r>
            <w:r>
              <w:t>AN_</w:t>
            </w:r>
            <w:r w:rsidRPr="00EC0C20">
              <w:t>STIN]</w:t>
            </w:r>
            <w:r>
              <w:t xml:space="preserve">, </w:t>
            </w:r>
            <w:r w:rsidRPr="00EC0C20">
              <w:t>som indeholder:</w:t>
            </w:r>
          </w:p>
          <w:p w14:paraId="20D2CCDD" w14:textId="77777777" w:rsidR="00704FAD" w:rsidRPr="00EC0C20" w:rsidRDefault="00704FAD" w:rsidP="00704FAD">
            <w:pPr>
              <w:pStyle w:val="Listeafsnit"/>
              <w:numPr>
                <w:ilvl w:val="0"/>
                <w:numId w:val="15"/>
              </w:numPr>
              <w:spacing w:before="0" w:after="0"/>
              <w:ind w:left="479"/>
              <w:rPr>
                <w:rFonts w:eastAsia="Calibri"/>
                <w:lang w:eastAsia="de-DE"/>
              </w:rPr>
            </w:pPr>
            <w:r w:rsidRPr="00EC0C20">
              <w:rPr>
                <w:rFonts w:eastAsia="Calibri"/>
                <w:lang w:eastAsia="de-DE"/>
              </w:rPr>
              <w:t>Patientens cpr.nr.</w:t>
            </w:r>
          </w:p>
          <w:p w14:paraId="520A02D1" w14:textId="24713032"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lastRenderedPageBreak/>
              <w:t>Tidspunkt og klokkeslæt</w:t>
            </w:r>
          </w:p>
          <w:p w14:paraId="651ADF2B" w14:textId="6DF1718A"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Navn på sygehusafdeling/-afsnit og sygehus</w:t>
            </w:r>
          </w:p>
          <w:p w14:paraId="52F06D41" w14:textId="2A4DC2EF"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Angivelse af, at adviset </w:t>
            </w:r>
            <w:r w:rsidRPr="00F2748C">
              <w:rPr>
                <w:rFonts w:eastAsia="Calibri"/>
                <w:u w:val="single"/>
                <w:lang w:eastAsia="de-DE"/>
              </w:rPr>
              <w:t xml:space="preserve">ikke </w:t>
            </w:r>
            <w:r w:rsidRPr="00EC0C20">
              <w:rPr>
                <w:rFonts w:eastAsia="Calibri"/>
                <w:u w:val="single"/>
                <w:lang w:eastAsia="de-DE"/>
              </w:rPr>
              <w:t xml:space="preserve">skal </w:t>
            </w:r>
            <w:r w:rsidRPr="00EC0C20">
              <w:rPr>
                <w:rFonts w:eastAsia="Calibri"/>
                <w:lang w:eastAsia="de-DE"/>
              </w:rPr>
              <w:t>trigge en indlæggelsesrapport fra modtager</w:t>
            </w:r>
          </w:p>
          <w:p w14:paraId="41854696" w14:textId="3199FBB8"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Status for sygehusophold: ”</w:t>
            </w:r>
            <w:r>
              <w:rPr>
                <w:rFonts w:eastAsia="Calibri"/>
                <w:lang w:eastAsia="de-DE"/>
              </w:rPr>
              <w:t xml:space="preserve">ANNULLERET </w:t>
            </w:r>
            <w:r w:rsidRPr="00EC0C20">
              <w:rPr>
                <w:rFonts w:eastAsia="Calibri"/>
                <w:lang w:eastAsia="de-DE"/>
              </w:rPr>
              <w:t>START sygehusophold – Indlagt”</w:t>
            </w:r>
          </w:p>
          <w:p w14:paraId="30F1B73E" w14:textId="77777777" w:rsidR="00704FAD" w:rsidRPr="00EC0C20" w:rsidRDefault="00704FAD" w:rsidP="00704FAD">
            <w:pPr>
              <w:rPr>
                <w:rFonts w:eastAsia="Calibri"/>
                <w:lang w:eastAsia="de-DE"/>
              </w:rPr>
            </w:pPr>
          </w:p>
          <w:p w14:paraId="0AC90ED2" w14:textId="440F9BB1" w:rsidR="00704FAD" w:rsidRDefault="00704FAD" w:rsidP="00704FAD">
            <w:r w:rsidRPr="00EC0C20">
              <w:rPr>
                <w:rFonts w:eastAsia="Calibri"/>
                <w:lang w:eastAsia="de-DE"/>
              </w:rPr>
              <w:t xml:space="preserve">Dokumentér m. skærmdumps indholdet af det generede advis. </w:t>
            </w:r>
          </w:p>
        </w:tc>
        <w:tc>
          <w:tcPr>
            <w:tcW w:w="750" w:type="pct"/>
          </w:tcPr>
          <w:p w14:paraId="5E4A5399" w14:textId="5D646028" w:rsidR="00704FAD" w:rsidRPr="00807E6E" w:rsidRDefault="00FB6C03" w:rsidP="00704FAD">
            <w:pPr>
              <w:spacing w:after="0"/>
              <w:rPr>
                <w:rFonts w:ascii="Courier New" w:hAnsi="Courier New" w:cs="Courier New"/>
              </w:rPr>
            </w:pPr>
            <w:r>
              <w:rPr>
                <w:rFonts w:ascii="Courier New" w:hAnsi="Courier New" w:cs="Courier New"/>
              </w:rPr>
              <w:lastRenderedPageBreak/>
              <w:t xml:space="preserve">Fortsættelse af </w:t>
            </w:r>
            <w:r>
              <w:rPr>
                <w:rFonts w:ascii="Courier New" w:hAnsi="Courier New" w:cs="Courier New"/>
              </w:rPr>
              <w:fldChar w:fldCharType="begin"/>
            </w:r>
            <w:r>
              <w:rPr>
                <w:rFonts w:ascii="Courier New" w:hAnsi="Courier New" w:cs="Courier New"/>
              </w:rPr>
              <w:instrText xml:space="preserve"> REF _Ref71541151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3.45</w:t>
            </w:r>
            <w:r>
              <w:rPr>
                <w:rFonts w:ascii="Courier New" w:hAnsi="Courier New" w:cs="Courier New"/>
              </w:rPr>
              <w:fldChar w:fldCharType="end"/>
            </w:r>
          </w:p>
        </w:tc>
        <w:tc>
          <w:tcPr>
            <w:tcW w:w="1126" w:type="pct"/>
          </w:tcPr>
          <w:p w14:paraId="25D4AACC" w14:textId="29B9D83B" w:rsidR="00704FAD" w:rsidRPr="00417361" w:rsidRDefault="00704FAD" w:rsidP="00704FAD">
            <w:r w:rsidRPr="00417361">
              <w:t xml:space="preserve">Der er dannet og afsendt </w:t>
            </w:r>
            <w:r>
              <w:t xml:space="preserve">først </w:t>
            </w:r>
            <w:r w:rsidRPr="00417361">
              <w:t>et advis af typen</w:t>
            </w:r>
            <w:r>
              <w:t xml:space="preserve"> [STIN], dernæst et advis af typen</w:t>
            </w:r>
            <w:r w:rsidRPr="00417361">
              <w:t xml:space="preserve"> [</w:t>
            </w:r>
            <w:r>
              <w:t>AN_</w:t>
            </w:r>
            <w:r w:rsidRPr="00417361">
              <w:t>STIN]</w:t>
            </w:r>
            <w:r>
              <w:t>.</w:t>
            </w:r>
          </w:p>
          <w:p w14:paraId="6AA91140" w14:textId="77777777" w:rsidR="00704FAD" w:rsidRPr="00417361" w:rsidRDefault="00704FAD" w:rsidP="00704FAD">
            <w:r w:rsidRPr="00417361">
              <w:lastRenderedPageBreak/>
              <w:t>Adviset indeholder:</w:t>
            </w:r>
          </w:p>
          <w:p w14:paraId="7307A67A"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Patientens cpr.nr. </w:t>
            </w:r>
          </w:p>
          <w:p w14:paraId="078A9B8C" w14:textId="5B89B779"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Tidspunkt og klokkeslæt</w:t>
            </w:r>
          </w:p>
          <w:p w14:paraId="6B7DFBD6" w14:textId="03C3C96F"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Navn på sygehusafdeling/-afsnit og sygehus</w:t>
            </w:r>
          </w:p>
          <w:p w14:paraId="5B332080" w14:textId="681AEE4F"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Angivelse af, at adviset </w:t>
            </w:r>
            <w:r w:rsidRPr="00F2748C">
              <w:rPr>
                <w:rFonts w:eastAsia="Calibri"/>
                <w:u w:val="single"/>
                <w:lang w:eastAsia="de-DE"/>
              </w:rPr>
              <w:t xml:space="preserve">ikke </w:t>
            </w:r>
            <w:r w:rsidRPr="00417361">
              <w:rPr>
                <w:rFonts w:eastAsia="Calibri"/>
                <w:u w:val="single"/>
                <w:lang w:eastAsia="de-DE"/>
              </w:rPr>
              <w:t>skal</w:t>
            </w:r>
            <w:r w:rsidRPr="00417361">
              <w:rPr>
                <w:rFonts w:eastAsia="Calibri"/>
                <w:lang w:eastAsia="de-DE"/>
              </w:rPr>
              <w:t xml:space="preserve"> trigge en indlæggelsesrapport fra modtager</w:t>
            </w:r>
          </w:p>
          <w:p w14:paraId="717FD9F7" w14:textId="504F634A" w:rsidR="00704FAD" w:rsidRPr="0040306C"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Status for sygehusophold: </w:t>
            </w:r>
            <w:r w:rsidRPr="00EC0C20">
              <w:rPr>
                <w:rFonts w:eastAsia="Calibri"/>
                <w:lang w:eastAsia="de-DE"/>
              </w:rPr>
              <w:t>”</w:t>
            </w:r>
            <w:r>
              <w:rPr>
                <w:rFonts w:eastAsia="Calibri"/>
                <w:lang w:eastAsia="de-DE"/>
              </w:rPr>
              <w:t xml:space="preserve">ANNULLERET </w:t>
            </w:r>
            <w:r w:rsidRPr="00EC0C20">
              <w:rPr>
                <w:rFonts w:eastAsia="Calibri"/>
                <w:lang w:eastAsia="de-DE"/>
              </w:rPr>
              <w:t>START sygehusophold – Indlagt”</w:t>
            </w:r>
          </w:p>
          <w:p w14:paraId="6475EF18" w14:textId="50D9BC4F" w:rsidR="00704FAD" w:rsidRDefault="00704FAD" w:rsidP="00704FAD">
            <w:r w:rsidRPr="00417361">
              <w:t xml:space="preserve"> </w:t>
            </w:r>
          </w:p>
        </w:tc>
        <w:tc>
          <w:tcPr>
            <w:tcW w:w="1049" w:type="pct"/>
          </w:tcPr>
          <w:p w14:paraId="1B6255BF" w14:textId="77777777" w:rsidR="00704FAD" w:rsidRPr="00DF591E" w:rsidRDefault="00704FAD" w:rsidP="00704FAD">
            <w:pPr>
              <w:spacing w:after="0"/>
              <w:rPr>
                <w:rFonts w:cstheme="minorHAnsi"/>
              </w:rPr>
            </w:pPr>
          </w:p>
        </w:tc>
        <w:tc>
          <w:tcPr>
            <w:tcW w:w="400" w:type="pct"/>
          </w:tcPr>
          <w:p w14:paraId="268034B0" w14:textId="77777777" w:rsidR="00704FAD" w:rsidRPr="00DF591E" w:rsidRDefault="00704FAD" w:rsidP="00704FAD">
            <w:pPr>
              <w:spacing w:after="0"/>
              <w:rPr>
                <w:rFonts w:cstheme="minorHAnsi"/>
              </w:rPr>
            </w:pPr>
          </w:p>
        </w:tc>
      </w:tr>
      <w:tr w:rsidR="00704FAD" w:rsidRPr="00DF591E" w14:paraId="37BBCDCA" w14:textId="77777777" w:rsidTr="008005A5">
        <w:tc>
          <w:tcPr>
            <w:tcW w:w="250" w:type="pct"/>
          </w:tcPr>
          <w:p w14:paraId="7F161AB8"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85" w:name="_Ref71541164"/>
          </w:p>
        </w:tc>
        <w:bookmarkEnd w:id="85"/>
        <w:tc>
          <w:tcPr>
            <w:tcW w:w="1425" w:type="pct"/>
          </w:tcPr>
          <w:p w14:paraId="637076F0" w14:textId="03DB5F60" w:rsidR="00704FAD" w:rsidRDefault="00704FAD" w:rsidP="00704FAD">
            <w:pPr>
              <w:rPr>
                <w:b/>
                <w:bCs/>
              </w:rPr>
            </w:pPr>
            <w:r>
              <w:rPr>
                <w:b/>
                <w:bCs/>
              </w:rPr>
              <w:t xml:space="preserve">Der er sendt advisering med forkert status for sygehusophold </w:t>
            </w:r>
            <w:r w:rsidRPr="00FE4A19">
              <w:rPr>
                <w:b/>
                <w:bCs/>
                <w:color w:val="56AB45"/>
              </w:rPr>
              <w:t>(use case AN_S4)</w:t>
            </w:r>
          </w:p>
          <w:p w14:paraId="0E0C0054" w14:textId="6C8FBC5D" w:rsidR="00704FAD" w:rsidRDefault="00704FAD" w:rsidP="00704FAD">
            <w:r>
              <w:t>Vælg en testpatient, registrér denne som indlagt og vis, at der er dannet og afsendt et advis af typen [STIN]</w:t>
            </w:r>
          </w:p>
        </w:tc>
        <w:tc>
          <w:tcPr>
            <w:tcW w:w="750" w:type="pct"/>
          </w:tcPr>
          <w:p w14:paraId="7D75572D" w14:textId="77777777" w:rsidR="00704FAD" w:rsidRPr="00807E6E" w:rsidRDefault="00704FAD" w:rsidP="00704FAD">
            <w:pPr>
              <w:spacing w:after="0"/>
              <w:rPr>
                <w:rFonts w:ascii="Courier New" w:hAnsi="Courier New" w:cs="Courier New"/>
              </w:rPr>
            </w:pPr>
          </w:p>
        </w:tc>
        <w:tc>
          <w:tcPr>
            <w:tcW w:w="1126" w:type="pct"/>
          </w:tcPr>
          <w:p w14:paraId="613A1A31" w14:textId="6FD53297" w:rsidR="00704FAD" w:rsidRDefault="00704FAD" w:rsidP="00704FAD">
            <w:r>
              <w:t xml:space="preserve">Patienten er registreret som indlagt på </w:t>
            </w:r>
            <w:r w:rsidRPr="00B731DC">
              <w:rPr>
                <w:rFonts w:eastAsia="Calibri" w:cstheme="minorHAnsi"/>
                <w:lang w:eastAsia="de-DE"/>
              </w:rPr>
              <w:t xml:space="preserve">afdeling X sygehus X kl. </w:t>
            </w:r>
            <w:r w:rsidR="003D5AF3">
              <w:rPr>
                <w:rFonts w:eastAsia="Calibri" w:cstheme="minorHAnsi"/>
                <w:lang w:eastAsia="de-DE"/>
              </w:rPr>
              <w:t>HH</w:t>
            </w:r>
            <w:r w:rsidR="003D5AF3" w:rsidRPr="00B731DC">
              <w:rPr>
                <w:rFonts w:eastAsia="Calibri" w:cstheme="minorHAnsi"/>
                <w:lang w:eastAsia="de-DE"/>
              </w:rPr>
              <w:t>:</w:t>
            </w:r>
            <w:r w:rsidR="003D5AF3">
              <w:rPr>
                <w:rFonts w:eastAsia="Calibri" w:cstheme="minorHAnsi"/>
                <w:lang w:eastAsia="de-DE"/>
              </w:rPr>
              <w:t>MM</w:t>
            </w:r>
            <w:r w:rsidR="003D5AF3" w:rsidRPr="00B731DC">
              <w:rPr>
                <w:rFonts w:eastAsia="Calibri" w:cstheme="minorHAnsi"/>
                <w:lang w:eastAsia="de-DE"/>
              </w:rPr>
              <w:t xml:space="preserve"> den </w:t>
            </w:r>
            <w:r w:rsidR="003D5AF3">
              <w:rPr>
                <w:rFonts w:eastAsia="Calibri" w:cstheme="minorHAnsi"/>
                <w:lang w:eastAsia="de-DE"/>
              </w:rPr>
              <w:t>DD</w:t>
            </w:r>
            <w:r w:rsidR="003D5AF3" w:rsidRPr="00B731DC">
              <w:rPr>
                <w:rFonts w:eastAsia="Calibri" w:cstheme="minorHAnsi"/>
                <w:lang w:eastAsia="de-DE"/>
              </w:rPr>
              <w:t>.</w:t>
            </w:r>
            <w:r w:rsidR="003D5AF3">
              <w:rPr>
                <w:rFonts w:eastAsia="Calibri" w:cstheme="minorHAnsi"/>
                <w:lang w:eastAsia="de-DE"/>
              </w:rPr>
              <w:t>MM</w:t>
            </w:r>
            <w:r w:rsidR="003D5AF3" w:rsidRPr="00B731DC">
              <w:rPr>
                <w:rFonts w:eastAsia="Calibri" w:cstheme="minorHAnsi"/>
                <w:lang w:eastAsia="de-DE"/>
              </w:rPr>
              <w:t>.</w:t>
            </w:r>
            <w:r w:rsidR="003D5AF3">
              <w:rPr>
                <w:rFonts w:eastAsia="Calibri" w:cstheme="minorHAnsi"/>
                <w:lang w:eastAsia="de-DE"/>
              </w:rPr>
              <w:t>YYYY</w:t>
            </w:r>
          </w:p>
          <w:p w14:paraId="199E5030" w14:textId="0D0BC4E9" w:rsidR="00704FAD" w:rsidRDefault="00704FAD" w:rsidP="00704FAD">
            <w:r>
              <w:t>Der er dannet og afsendt et advis af typen [STIN]</w:t>
            </w:r>
          </w:p>
        </w:tc>
        <w:tc>
          <w:tcPr>
            <w:tcW w:w="1049" w:type="pct"/>
          </w:tcPr>
          <w:p w14:paraId="6976F835" w14:textId="77777777" w:rsidR="00704FAD" w:rsidRPr="00DF591E" w:rsidRDefault="00704FAD" w:rsidP="00704FAD">
            <w:pPr>
              <w:spacing w:after="0"/>
              <w:rPr>
                <w:rFonts w:cstheme="minorHAnsi"/>
              </w:rPr>
            </w:pPr>
          </w:p>
        </w:tc>
        <w:tc>
          <w:tcPr>
            <w:tcW w:w="400" w:type="pct"/>
          </w:tcPr>
          <w:p w14:paraId="141D00FE" w14:textId="77777777" w:rsidR="00704FAD" w:rsidRPr="00DF591E" w:rsidRDefault="00704FAD" w:rsidP="00704FAD">
            <w:pPr>
              <w:spacing w:after="0"/>
              <w:rPr>
                <w:rFonts w:cstheme="minorHAnsi"/>
              </w:rPr>
            </w:pPr>
          </w:p>
        </w:tc>
      </w:tr>
      <w:tr w:rsidR="00704FAD" w:rsidRPr="00DF591E" w14:paraId="2A1D2759" w14:textId="77777777" w:rsidTr="008005A5">
        <w:tc>
          <w:tcPr>
            <w:tcW w:w="250" w:type="pct"/>
          </w:tcPr>
          <w:p w14:paraId="579878F7"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86" w:name="_Ref71541178"/>
          </w:p>
        </w:tc>
        <w:bookmarkEnd w:id="86"/>
        <w:tc>
          <w:tcPr>
            <w:tcW w:w="1425" w:type="pct"/>
          </w:tcPr>
          <w:p w14:paraId="0F658A41" w14:textId="37E246DB" w:rsidR="00704FAD" w:rsidRPr="00F2748C" w:rsidRDefault="00704FAD" w:rsidP="00704FAD">
            <w:r>
              <w:t xml:space="preserve">Registrér nu patienten fra teststep </w:t>
            </w:r>
            <w:r>
              <w:fldChar w:fldCharType="begin"/>
            </w:r>
            <w:r>
              <w:instrText xml:space="preserve"> REF _Ref71541164 \r \h </w:instrText>
            </w:r>
            <w:r>
              <w:fldChar w:fldCharType="separate"/>
            </w:r>
            <w:r w:rsidR="00806025">
              <w:t>3.48</w:t>
            </w:r>
            <w:r>
              <w:fldChar w:fldCharType="end"/>
            </w:r>
            <w:r>
              <w:t xml:space="preserve"> på orlov, og vis, at der er dannet og afsendt et advis af typen [STOR]</w:t>
            </w:r>
          </w:p>
        </w:tc>
        <w:tc>
          <w:tcPr>
            <w:tcW w:w="750" w:type="pct"/>
          </w:tcPr>
          <w:p w14:paraId="45759004" w14:textId="69B43800" w:rsidR="00704FAD" w:rsidRPr="00807E6E" w:rsidRDefault="00FB6C03"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_Ref71541164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3.48</w:t>
            </w:r>
            <w:r>
              <w:rPr>
                <w:rFonts w:ascii="Courier New" w:hAnsi="Courier New" w:cs="Courier New"/>
              </w:rPr>
              <w:fldChar w:fldCharType="end"/>
            </w:r>
          </w:p>
        </w:tc>
        <w:tc>
          <w:tcPr>
            <w:tcW w:w="1126" w:type="pct"/>
          </w:tcPr>
          <w:p w14:paraId="4A3EC938" w14:textId="3E6F273C" w:rsidR="00704FAD" w:rsidRPr="00944AF9" w:rsidRDefault="00704FAD" w:rsidP="00704FAD">
            <w:pPr>
              <w:rPr>
                <w:lang w:val="sv-SE"/>
              </w:rPr>
            </w:pPr>
            <w:r>
              <w:t xml:space="preserve">Patienten er registreret på orlov fra </w:t>
            </w:r>
            <w:r w:rsidRPr="00B731DC">
              <w:rPr>
                <w:rFonts w:eastAsia="Calibri" w:cstheme="minorHAnsi"/>
                <w:lang w:eastAsia="de-DE"/>
              </w:rPr>
              <w:t xml:space="preserve">afdeling X sygehus X kl. </w:t>
            </w:r>
            <w:r w:rsidR="003D5AF3" w:rsidRPr="00944AF9">
              <w:rPr>
                <w:rFonts w:eastAsia="Calibri" w:cstheme="minorHAnsi"/>
                <w:lang w:val="sv-SE" w:eastAsia="de-DE"/>
              </w:rPr>
              <w:t>HH:MM den DD.MM.YYYY</w:t>
            </w:r>
          </w:p>
          <w:p w14:paraId="4A22D054" w14:textId="3464C77B" w:rsidR="00704FAD" w:rsidRDefault="00704FAD" w:rsidP="00704FAD">
            <w:r>
              <w:t>Der er dannet og afsendt først et advis af typen [STIN], dernæst et advis af typen [STOR]</w:t>
            </w:r>
          </w:p>
        </w:tc>
        <w:tc>
          <w:tcPr>
            <w:tcW w:w="1049" w:type="pct"/>
          </w:tcPr>
          <w:p w14:paraId="349F0F6B" w14:textId="77777777" w:rsidR="00704FAD" w:rsidRPr="00DF591E" w:rsidRDefault="00704FAD" w:rsidP="00704FAD">
            <w:pPr>
              <w:spacing w:after="0"/>
              <w:rPr>
                <w:rFonts w:cstheme="minorHAnsi"/>
              </w:rPr>
            </w:pPr>
          </w:p>
        </w:tc>
        <w:tc>
          <w:tcPr>
            <w:tcW w:w="400" w:type="pct"/>
          </w:tcPr>
          <w:p w14:paraId="551F3ABC" w14:textId="77777777" w:rsidR="00704FAD" w:rsidRPr="00DF591E" w:rsidRDefault="00704FAD" w:rsidP="00704FAD">
            <w:pPr>
              <w:spacing w:after="0"/>
              <w:rPr>
                <w:rFonts w:cstheme="minorHAnsi"/>
              </w:rPr>
            </w:pPr>
          </w:p>
        </w:tc>
      </w:tr>
      <w:tr w:rsidR="00704FAD" w:rsidRPr="00DF591E" w14:paraId="268EB19B" w14:textId="77777777" w:rsidTr="008005A5">
        <w:tc>
          <w:tcPr>
            <w:tcW w:w="250" w:type="pct"/>
          </w:tcPr>
          <w:p w14:paraId="5362E039" w14:textId="77777777" w:rsidR="00704FAD" w:rsidRPr="00E11FE4" w:rsidRDefault="00704FAD" w:rsidP="00704FAD">
            <w:pPr>
              <w:pStyle w:val="Listeafsnit"/>
              <w:numPr>
                <w:ilvl w:val="0"/>
                <w:numId w:val="6"/>
              </w:numPr>
              <w:ind w:left="0" w:hanging="11"/>
              <w:rPr>
                <w:rFonts w:eastAsia="Calibri" w:cstheme="minorHAnsi"/>
                <w:iCs/>
                <w:lang w:eastAsia="de-DE"/>
              </w:rPr>
            </w:pPr>
          </w:p>
        </w:tc>
        <w:tc>
          <w:tcPr>
            <w:tcW w:w="1425" w:type="pct"/>
          </w:tcPr>
          <w:p w14:paraId="1340CC91" w14:textId="0ED746D5" w:rsidR="00704FAD" w:rsidRPr="00EC0C20" w:rsidRDefault="00704FAD" w:rsidP="00704FAD">
            <w:r>
              <w:t xml:space="preserve">Annullér nu orloven for patienten fra teststep </w:t>
            </w:r>
            <w:r>
              <w:fldChar w:fldCharType="begin"/>
            </w:r>
            <w:r>
              <w:instrText xml:space="preserve"> REF _Ref71541164 \r \h </w:instrText>
            </w:r>
            <w:r>
              <w:fldChar w:fldCharType="separate"/>
            </w:r>
            <w:r w:rsidR="00806025">
              <w:t>3.48</w:t>
            </w:r>
            <w:r>
              <w:fldChar w:fldCharType="end"/>
            </w:r>
            <w:r>
              <w:t xml:space="preserve"> og </w:t>
            </w:r>
            <w:r>
              <w:fldChar w:fldCharType="begin"/>
            </w:r>
            <w:r>
              <w:instrText xml:space="preserve"> REF _Ref71541178 \r \h </w:instrText>
            </w:r>
            <w:r>
              <w:fldChar w:fldCharType="separate"/>
            </w:r>
            <w:r w:rsidR="00806025">
              <w:t>3.49</w:t>
            </w:r>
            <w:r>
              <w:fldChar w:fldCharType="end"/>
            </w:r>
            <w:r>
              <w:t>, da patienten ikke går på orlov (fejlregistrering). Vis hvordan dette gøres.</w:t>
            </w:r>
          </w:p>
        </w:tc>
        <w:tc>
          <w:tcPr>
            <w:tcW w:w="750" w:type="pct"/>
          </w:tcPr>
          <w:p w14:paraId="37F492B2" w14:textId="68D30781" w:rsidR="00704FAD" w:rsidRPr="00807E6E" w:rsidRDefault="00FB6C03"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_Ref71541164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3.48</w:t>
            </w:r>
            <w:r>
              <w:rPr>
                <w:rFonts w:ascii="Courier New" w:hAnsi="Courier New" w:cs="Courier New"/>
              </w:rPr>
              <w:fldChar w:fldCharType="end"/>
            </w:r>
          </w:p>
        </w:tc>
        <w:tc>
          <w:tcPr>
            <w:tcW w:w="1126" w:type="pct"/>
          </w:tcPr>
          <w:p w14:paraId="3CAC7D19" w14:textId="4ADE8F16" w:rsidR="00704FAD" w:rsidRPr="00417361" w:rsidRDefault="00704FAD" w:rsidP="00704FAD">
            <w:r>
              <w:t>Patienten optræder ikke længere som patient på orlov.</w:t>
            </w:r>
          </w:p>
        </w:tc>
        <w:tc>
          <w:tcPr>
            <w:tcW w:w="1049" w:type="pct"/>
          </w:tcPr>
          <w:p w14:paraId="4047F808" w14:textId="77777777" w:rsidR="00704FAD" w:rsidRPr="00DF591E" w:rsidRDefault="00704FAD" w:rsidP="00704FAD">
            <w:pPr>
              <w:spacing w:after="0"/>
              <w:rPr>
                <w:rFonts w:cstheme="minorHAnsi"/>
              </w:rPr>
            </w:pPr>
          </w:p>
        </w:tc>
        <w:tc>
          <w:tcPr>
            <w:tcW w:w="400" w:type="pct"/>
          </w:tcPr>
          <w:p w14:paraId="24031D7B" w14:textId="77777777" w:rsidR="00704FAD" w:rsidRPr="00DF591E" w:rsidRDefault="00704FAD" w:rsidP="00704FAD">
            <w:pPr>
              <w:spacing w:after="0"/>
              <w:rPr>
                <w:rFonts w:cstheme="minorHAnsi"/>
              </w:rPr>
            </w:pPr>
          </w:p>
        </w:tc>
      </w:tr>
      <w:tr w:rsidR="00704FAD" w:rsidRPr="00DF591E" w14:paraId="3068CA7E" w14:textId="77777777" w:rsidTr="008005A5">
        <w:tc>
          <w:tcPr>
            <w:tcW w:w="250" w:type="pct"/>
          </w:tcPr>
          <w:p w14:paraId="2A609B82"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87" w:name="_Ref75163612"/>
          </w:p>
        </w:tc>
        <w:bookmarkEnd w:id="87"/>
        <w:tc>
          <w:tcPr>
            <w:tcW w:w="1425" w:type="pct"/>
          </w:tcPr>
          <w:p w14:paraId="41732674" w14:textId="016E7EAF" w:rsidR="00704FAD" w:rsidRPr="00EC0C20" w:rsidRDefault="00704FAD" w:rsidP="00704FAD">
            <w:r w:rsidRPr="00EC0C20">
              <w:t>Vis, at der er dannet og afsendt et advis af typen [</w:t>
            </w:r>
            <w:r>
              <w:t>AN_</w:t>
            </w:r>
            <w:r w:rsidRPr="00EC0C20">
              <w:t>ST</w:t>
            </w:r>
            <w:r>
              <w:t>OR</w:t>
            </w:r>
            <w:r w:rsidRPr="00EC0C20">
              <w:t>]</w:t>
            </w:r>
            <w:r>
              <w:t xml:space="preserve">, </w:t>
            </w:r>
            <w:r w:rsidRPr="00EC0C20">
              <w:t>som indeholder:</w:t>
            </w:r>
          </w:p>
          <w:p w14:paraId="7996FDB0"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Patientens cpr.nr.</w:t>
            </w:r>
          </w:p>
          <w:p w14:paraId="308F4911"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lastRenderedPageBreak/>
              <w:t>Tidspunkt og klokkeslæt</w:t>
            </w:r>
          </w:p>
          <w:p w14:paraId="03F2DC08"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Navn på sygehusafdeling/-afsnit og sygehus</w:t>
            </w:r>
          </w:p>
          <w:p w14:paraId="16EFE3FE"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Angivelse af, at adviset </w:t>
            </w:r>
            <w:r w:rsidRPr="00F2748C">
              <w:rPr>
                <w:rFonts w:eastAsia="Calibri"/>
                <w:u w:val="single"/>
                <w:lang w:eastAsia="de-DE"/>
              </w:rPr>
              <w:t xml:space="preserve">ikke </w:t>
            </w:r>
            <w:r w:rsidRPr="00EC0C20">
              <w:rPr>
                <w:rFonts w:eastAsia="Calibri"/>
                <w:u w:val="single"/>
                <w:lang w:eastAsia="de-DE"/>
              </w:rPr>
              <w:t xml:space="preserve">skal </w:t>
            </w:r>
            <w:r w:rsidRPr="00EC0C20">
              <w:rPr>
                <w:rFonts w:eastAsia="Calibri"/>
                <w:lang w:eastAsia="de-DE"/>
              </w:rPr>
              <w:t>trigge en indlæggelsesrapport fra modtager</w:t>
            </w:r>
          </w:p>
          <w:p w14:paraId="0C0A4CE3" w14:textId="00810570"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Status for sygehusophold: ”</w:t>
            </w:r>
            <w:r>
              <w:rPr>
                <w:rFonts w:eastAsia="Calibri"/>
                <w:lang w:eastAsia="de-DE"/>
              </w:rPr>
              <w:t xml:space="preserve">ANNULLERET </w:t>
            </w:r>
            <w:r w:rsidRPr="00EC0C20">
              <w:rPr>
                <w:rFonts w:eastAsia="Calibri"/>
                <w:lang w:eastAsia="de-DE"/>
              </w:rPr>
              <w:t xml:space="preserve">START </w:t>
            </w:r>
            <w:r>
              <w:rPr>
                <w:rFonts w:eastAsia="Calibri"/>
                <w:lang w:eastAsia="de-DE"/>
              </w:rPr>
              <w:t>Orlov</w:t>
            </w:r>
            <w:r w:rsidRPr="00EC0C20">
              <w:rPr>
                <w:rFonts w:eastAsia="Calibri"/>
                <w:lang w:eastAsia="de-DE"/>
              </w:rPr>
              <w:t>”</w:t>
            </w:r>
          </w:p>
          <w:p w14:paraId="02344A21" w14:textId="77777777" w:rsidR="00704FAD" w:rsidRPr="00EC0C20" w:rsidRDefault="00704FAD" w:rsidP="00704FAD">
            <w:pPr>
              <w:rPr>
                <w:rFonts w:eastAsia="Calibri"/>
                <w:lang w:eastAsia="de-DE"/>
              </w:rPr>
            </w:pPr>
          </w:p>
          <w:p w14:paraId="573A9DC5" w14:textId="2B0C872A" w:rsidR="00704FAD" w:rsidRDefault="00704FAD" w:rsidP="00704FAD">
            <w:r w:rsidRPr="00EC0C20">
              <w:rPr>
                <w:rFonts w:eastAsia="Calibri"/>
                <w:lang w:eastAsia="de-DE"/>
              </w:rPr>
              <w:t xml:space="preserve">Dokumentér m. skærmdumps indholdet af det generede advis. </w:t>
            </w:r>
          </w:p>
        </w:tc>
        <w:tc>
          <w:tcPr>
            <w:tcW w:w="750" w:type="pct"/>
          </w:tcPr>
          <w:p w14:paraId="7EC37CB5" w14:textId="7F7759CE" w:rsidR="00704FAD" w:rsidRPr="00807E6E" w:rsidRDefault="00FB6C03" w:rsidP="00704FAD">
            <w:pPr>
              <w:spacing w:after="0"/>
              <w:rPr>
                <w:rFonts w:ascii="Courier New" w:hAnsi="Courier New" w:cs="Courier New"/>
              </w:rPr>
            </w:pPr>
            <w:r>
              <w:rPr>
                <w:rFonts w:ascii="Courier New" w:hAnsi="Courier New" w:cs="Courier New"/>
              </w:rPr>
              <w:lastRenderedPageBreak/>
              <w:t xml:space="preserve">Fortsættelse af </w:t>
            </w:r>
            <w:r>
              <w:rPr>
                <w:rFonts w:ascii="Courier New" w:hAnsi="Courier New" w:cs="Courier New"/>
              </w:rPr>
              <w:fldChar w:fldCharType="begin"/>
            </w:r>
            <w:r>
              <w:rPr>
                <w:rFonts w:ascii="Courier New" w:hAnsi="Courier New" w:cs="Courier New"/>
              </w:rPr>
              <w:instrText xml:space="preserve"> REF _Ref71541164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3.48</w:t>
            </w:r>
            <w:r>
              <w:rPr>
                <w:rFonts w:ascii="Courier New" w:hAnsi="Courier New" w:cs="Courier New"/>
              </w:rPr>
              <w:fldChar w:fldCharType="end"/>
            </w:r>
          </w:p>
        </w:tc>
        <w:tc>
          <w:tcPr>
            <w:tcW w:w="1126" w:type="pct"/>
          </w:tcPr>
          <w:p w14:paraId="1AAA326D" w14:textId="3AA13F1E" w:rsidR="00704FAD" w:rsidRPr="00417361" w:rsidRDefault="00704FAD" w:rsidP="00704FAD">
            <w:r w:rsidRPr="00417361">
              <w:t xml:space="preserve">Der er dannet og afsendt </w:t>
            </w:r>
            <w:r>
              <w:t>først et advis</w:t>
            </w:r>
            <w:r w:rsidRPr="00417361">
              <w:t xml:space="preserve"> af typen [STIN]</w:t>
            </w:r>
            <w:r>
              <w:t xml:space="preserve">, dernæst et </w:t>
            </w:r>
            <w:r>
              <w:lastRenderedPageBreak/>
              <w:t>advis af typen [STOR] og sidst et advis af typen [AN_STOR]</w:t>
            </w:r>
          </w:p>
          <w:p w14:paraId="0E5D33C0" w14:textId="31BAC00F" w:rsidR="00704FAD" w:rsidRPr="00417361" w:rsidRDefault="00704FAD" w:rsidP="00704FAD">
            <w:r w:rsidRPr="00417361">
              <w:t>Advis</w:t>
            </w:r>
            <w:r>
              <w:t xml:space="preserve"> [STOR]</w:t>
            </w:r>
            <w:r w:rsidRPr="00417361">
              <w:t xml:space="preserve"> indeholder:</w:t>
            </w:r>
          </w:p>
          <w:p w14:paraId="28971069"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Patientens cpr.nr. </w:t>
            </w:r>
          </w:p>
          <w:p w14:paraId="465D66CF"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Tidspunkt og klokkeslæt</w:t>
            </w:r>
          </w:p>
          <w:p w14:paraId="083DE4CD"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Navn på sygehusafdeling/-afsnit og sygehus</w:t>
            </w:r>
          </w:p>
          <w:p w14:paraId="497F3888"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Angivelse af, at adviset </w:t>
            </w:r>
            <w:r w:rsidRPr="00F2748C">
              <w:rPr>
                <w:rFonts w:eastAsia="Calibri"/>
                <w:u w:val="single"/>
                <w:lang w:eastAsia="de-DE"/>
              </w:rPr>
              <w:t xml:space="preserve">ikke </w:t>
            </w:r>
            <w:r w:rsidRPr="00417361">
              <w:rPr>
                <w:rFonts w:eastAsia="Calibri"/>
                <w:u w:val="single"/>
                <w:lang w:eastAsia="de-DE"/>
              </w:rPr>
              <w:t>skal</w:t>
            </w:r>
            <w:r w:rsidRPr="00417361">
              <w:rPr>
                <w:rFonts w:eastAsia="Calibri"/>
                <w:lang w:eastAsia="de-DE"/>
              </w:rPr>
              <w:t xml:space="preserve"> trigge en indlæggelsesrapport fra modtager</w:t>
            </w:r>
          </w:p>
          <w:p w14:paraId="30A88BC1" w14:textId="68257D62" w:rsidR="00704FAD" w:rsidRPr="0040306C"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Status for sygehusophold: </w:t>
            </w:r>
            <w:r w:rsidRPr="00EC0C20">
              <w:rPr>
                <w:rFonts w:eastAsia="Calibri"/>
                <w:lang w:eastAsia="de-DE"/>
              </w:rPr>
              <w:t>”</w:t>
            </w:r>
            <w:r>
              <w:rPr>
                <w:rFonts w:eastAsia="Calibri"/>
                <w:lang w:eastAsia="de-DE"/>
              </w:rPr>
              <w:t xml:space="preserve">ANNULLERET </w:t>
            </w:r>
            <w:r w:rsidRPr="00EC0C20">
              <w:rPr>
                <w:rFonts w:eastAsia="Calibri"/>
                <w:lang w:eastAsia="de-DE"/>
              </w:rPr>
              <w:t xml:space="preserve">START </w:t>
            </w:r>
            <w:r>
              <w:rPr>
                <w:rFonts w:eastAsia="Calibri"/>
                <w:lang w:eastAsia="de-DE"/>
              </w:rPr>
              <w:t>Orlov</w:t>
            </w:r>
            <w:r w:rsidRPr="00EC0C20">
              <w:rPr>
                <w:rFonts w:eastAsia="Calibri"/>
                <w:lang w:eastAsia="de-DE"/>
              </w:rPr>
              <w:t>”</w:t>
            </w:r>
          </w:p>
          <w:p w14:paraId="2C942C68" w14:textId="4D06367E" w:rsidR="00704FAD" w:rsidRDefault="00704FAD" w:rsidP="00704FAD">
            <w:r w:rsidRPr="00417361">
              <w:t xml:space="preserve"> </w:t>
            </w:r>
          </w:p>
        </w:tc>
        <w:tc>
          <w:tcPr>
            <w:tcW w:w="1049" w:type="pct"/>
          </w:tcPr>
          <w:p w14:paraId="4B7866F9" w14:textId="77777777" w:rsidR="00704FAD" w:rsidRPr="00DF591E" w:rsidRDefault="00704FAD" w:rsidP="00704FAD">
            <w:pPr>
              <w:spacing w:after="0"/>
              <w:rPr>
                <w:rFonts w:cstheme="minorHAnsi"/>
              </w:rPr>
            </w:pPr>
          </w:p>
        </w:tc>
        <w:tc>
          <w:tcPr>
            <w:tcW w:w="400" w:type="pct"/>
          </w:tcPr>
          <w:p w14:paraId="65134C73" w14:textId="77777777" w:rsidR="00704FAD" w:rsidRPr="00DF591E" w:rsidRDefault="00704FAD" w:rsidP="00704FAD">
            <w:pPr>
              <w:spacing w:after="0"/>
              <w:rPr>
                <w:rFonts w:cstheme="minorHAnsi"/>
              </w:rPr>
            </w:pPr>
          </w:p>
        </w:tc>
      </w:tr>
      <w:tr w:rsidR="00704FAD" w:rsidRPr="00DF591E" w14:paraId="18D9B657" w14:textId="77777777" w:rsidTr="00B07218">
        <w:tc>
          <w:tcPr>
            <w:tcW w:w="5000" w:type="pct"/>
            <w:gridSpan w:val="6"/>
            <w:shd w:val="clear" w:color="auto" w:fill="DBE5F1" w:themeFill="accent1" w:themeFillTint="33"/>
          </w:tcPr>
          <w:p w14:paraId="08CA1B85" w14:textId="7B54AE99" w:rsidR="00704FAD" w:rsidRPr="00B14BF3" w:rsidRDefault="00704FAD" w:rsidP="00704FAD">
            <w:pPr>
              <w:spacing w:after="0"/>
              <w:jc w:val="center"/>
              <w:rPr>
                <w:rFonts w:cstheme="minorHAnsi"/>
                <w:b/>
              </w:rPr>
            </w:pPr>
            <w:r w:rsidRPr="001F5DE2">
              <w:rPr>
                <w:rFonts w:cstheme="minorHAnsi"/>
                <w:b/>
                <w:bCs/>
                <w:color w:val="56AB45"/>
              </w:rPr>
              <w:t xml:space="preserve">Use case </w:t>
            </w:r>
            <w:r>
              <w:rPr>
                <w:rFonts w:cstheme="minorHAnsi"/>
                <w:b/>
                <w:bCs/>
                <w:color w:val="56AB45"/>
              </w:rPr>
              <w:t>RE</w:t>
            </w:r>
            <w:r w:rsidRPr="001F5DE2">
              <w:rPr>
                <w:rFonts w:cstheme="minorHAnsi"/>
                <w:b/>
                <w:bCs/>
                <w:color w:val="56AB45"/>
              </w:rPr>
              <w:t>_</w:t>
            </w:r>
            <w:r>
              <w:rPr>
                <w:rFonts w:cstheme="minorHAnsi"/>
                <w:b/>
                <w:bCs/>
                <w:color w:val="56AB45"/>
              </w:rPr>
              <w:t>S</w:t>
            </w:r>
            <w:r w:rsidRPr="001F5DE2">
              <w:rPr>
                <w:rFonts w:cstheme="minorHAnsi"/>
                <w:b/>
                <w:bCs/>
                <w:color w:val="56AB45"/>
              </w:rPr>
              <w:t>1</w:t>
            </w:r>
          </w:p>
          <w:p w14:paraId="2E15E407" w14:textId="79AD4F5A" w:rsidR="00704FAD" w:rsidRPr="00FE4A19" w:rsidRDefault="00704FAD" w:rsidP="00704FAD">
            <w:pPr>
              <w:spacing w:after="0"/>
              <w:jc w:val="center"/>
              <w:rPr>
                <w:rFonts w:cstheme="minorHAnsi"/>
                <w:b/>
                <w:bCs/>
              </w:rPr>
            </w:pPr>
            <w:r w:rsidRPr="00FE4A19">
              <w:rPr>
                <w:rFonts w:cstheme="minorHAnsi"/>
                <w:b/>
                <w:bCs/>
              </w:rPr>
              <w:t>Advisering om rettelse af advis (forkert tidspunkt eller sygehusafdeling)</w:t>
            </w:r>
          </w:p>
        </w:tc>
      </w:tr>
      <w:tr w:rsidR="00704FAD" w:rsidRPr="00DF591E" w14:paraId="61D95923" w14:textId="77777777" w:rsidTr="008005A5">
        <w:tc>
          <w:tcPr>
            <w:tcW w:w="250" w:type="pct"/>
          </w:tcPr>
          <w:p w14:paraId="2F9E9D0E"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88" w:name="_Ref71541196"/>
          </w:p>
        </w:tc>
        <w:bookmarkEnd w:id="88"/>
        <w:tc>
          <w:tcPr>
            <w:tcW w:w="1425" w:type="pct"/>
          </w:tcPr>
          <w:p w14:paraId="367C7AC2" w14:textId="45EE2E0E" w:rsidR="00704FAD" w:rsidRDefault="00704FAD" w:rsidP="00704FAD">
            <w:pPr>
              <w:rPr>
                <w:b/>
                <w:bCs/>
              </w:rPr>
            </w:pPr>
            <w:r>
              <w:rPr>
                <w:b/>
                <w:bCs/>
              </w:rPr>
              <w:t xml:space="preserve">Rettelse til tidspunkt for indlæggelse (forkert registreret tidspunkt) </w:t>
            </w:r>
            <w:r w:rsidRPr="00FE4A19">
              <w:rPr>
                <w:b/>
                <w:bCs/>
                <w:color w:val="56AB45"/>
              </w:rPr>
              <w:t>(use case RE_S1)</w:t>
            </w:r>
          </w:p>
          <w:p w14:paraId="51B5D27B" w14:textId="77777777" w:rsidR="00704FAD" w:rsidRDefault="00704FAD" w:rsidP="00704FAD">
            <w:r>
              <w:t>Vælg en testpatient, registrér denne som indlagt og vis, at der er dannet og afsendt et advis af typen [STIN]</w:t>
            </w:r>
          </w:p>
          <w:p w14:paraId="72FBEC30" w14:textId="41E861CC" w:rsidR="00704FAD" w:rsidRPr="008D1C60" w:rsidRDefault="00704FAD" w:rsidP="00704FAD">
            <w:r>
              <w:t>Dokumentér m. skærmdumps indholdet af det genererede advis</w:t>
            </w:r>
          </w:p>
        </w:tc>
        <w:tc>
          <w:tcPr>
            <w:tcW w:w="750" w:type="pct"/>
          </w:tcPr>
          <w:p w14:paraId="45A0DFEE" w14:textId="77777777" w:rsidR="00704FAD" w:rsidRPr="00807E6E" w:rsidRDefault="00704FAD" w:rsidP="00704FAD">
            <w:pPr>
              <w:spacing w:after="0"/>
              <w:rPr>
                <w:rFonts w:ascii="Courier New" w:hAnsi="Courier New" w:cs="Courier New"/>
              </w:rPr>
            </w:pPr>
          </w:p>
        </w:tc>
        <w:tc>
          <w:tcPr>
            <w:tcW w:w="1126" w:type="pct"/>
          </w:tcPr>
          <w:p w14:paraId="62976439" w14:textId="209CD772" w:rsidR="00704FAD" w:rsidRDefault="00704FAD" w:rsidP="00704FAD">
            <w:r>
              <w:t xml:space="preserve">Patienten er registreret som indlagt på </w:t>
            </w:r>
            <w:r w:rsidRPr="00B731DC">
              <w:rPr>
                <w:rFonts w:eastAsia="Calibri" w:cstheme="minorHAnsi"/>
                <w:lang w:eastAsia="de-DE"/>
              </w:rPr>
              <w:t xml:space="preserve">afdeling X sygehus X kl. </w:t>
            </w:r>
            <w:r w:rsidR="003D5AF3">
              <w:rPr>
                <w:rFonts w:eastAsia="Calibri" w:cstheme="minorHAnsi"/>
                <w:lang w:eastAsia="de-DE"/>
              </w:rPr>
              <w:t>HH</w:t>
            </w:r>
            <w:r w:rsidR="003D5AF3" w:rsidRPr="00B731DC">
              <w:rPr>
                <w:rFonts w:eastAsia="Calibri" w:cstheme="minorHAnsi"/>
                <w:lang w:eastAsia="de-DE"/>
              </w:rPr>
              <w:t>:</w:t>
            </w:r>
            <w:r w:rsidR="003D5AF3">
              <w:rPr>
                <w:rFonts w:eastAsia="Calibri" w:cstheme="minorHAnsi"/>
                <w:lang w:eastAsia="de-DE"/>
              </w:rPr>
              <w:t>MM</w:t>
            </w:r>
            <w:r w:rsidR="003D5AF3" w:rsidRPr="00B731DC">
              <w:rPr>
                <w:rFonts w:eastAsia="Calibri" w:cstheme="minorHAnsi"/>
                <w:lang w:eastAsia="de-DE"/>
              </w:rPr>
              <w:t xml:space="preserve"> den </w:t>
            </w:r>
            <w:r w:rsidR="003D5AF3">
              <w:rPr>
                <w:rFonts w:eastAsia="Calibri" w:cstheme="minorHAnsi"/>
                <w:lang w:eastAsia="de-DE"/>
              </w:rPr>
              <w:t>DD</w:t>
            </w:r>
            <w:r w:rsidR="003D5AF3" w:rsidRPr="00B731DC">
              <w:rPr>
                <w:rFonts w:eastAsia="Calibri" w:cstheme="minorHAnsi"/>
                <w:lang w:eastAsia="de-DE"/>
              </w:rPr>
              <w:t>.</w:t>
            </w:r>
            <w:r w:rsidR="003D5AF3">
              <w:rPr>
                <w:rFonts w:eastAsia="Calibri" w:cstheme="minorHAnsi"/>
                <w:lang w:eastAsia="de-DE"/>
              </w:rPr>
              <w:t>MM</w:t>
            </w:r>
            <w:r w:rsidR="003D5AF3" w:rsidRPr="00B731DC">
              <w:rPr>
                <w:rFonts w:eastAsia="Calibri" w:cstheme="minorHAnsi"/>
                <w:lang w:eastAsia="de-DE"/>
              </w:rPr>
              <w:t>.</w:t>
            </w:r>
            <w:r w:rsidR="003D5AF3">
              <w:rPr>
                <w:rFonts w:eastAsia="Calibri" w:cstheme="minorHAnsi"/>
                <w:lang w:eastAsia="de-DE"/>
              </w:rPr>
              <w:t>YYYY</w:t>
            </w:r>
          </w:p>
          <w:p w14:paraId="47BB75EB" w14:textId="64ECBE3D" w:rsidR="00704FAD" w:rsidRDefault="00704FAD" w:rsidP="00704FAD">
            <w:r>
              <w:t>Der er dannet og afsendt et advis af typen [STIN]</w:t>
            </w:r>
          </w:p>
        </w:tc>
        <w:tc>
          <w:tcPr>
            <w:tcW w:w="1049" w:type="pct"/>
          </w:tcPr>
          <w:p w14:paraId="7DA784A5" w14:textId="77777777" w:rsidR="00704FAD" w:rsidRPr="00DF591E" w:rsidRDefault="00704FAD" w:rsidP="00704FAD">
            <w:pPr>
              <w:spacing w:after="0"/>
              <w:rPr>
                <w:rFonts w:cstheme="minorHAnsi"/>
              </w:rPr>
            </w:pPr>
          </w:p>
        </w:tc>
        <w:tc>
          <w:tcPr>
            <w:tcW w:w="400" w:type="pct"/>
          </w:tcPr>
          <w:p w14:paraId="1E98AAB3" w14:textId="77777777" w:rsidR="00704FAD" w:rsidRPr="00DF591E" w:rsidRDefault="00704FAD" w:rsidP="00704FAD">
            <w:pPr>
              <w:spacing w:after="0"/>
              <w:rPr>
                <w:rFonts w:cstheme="minorHAnsi"/>
              </w:rPr>
            </w:pPr>
          </w:p>
        </w:tc>
      </w:tr>
      <w:tr w:rsidR="00704FAD" w:rsidRPr="00DF591E" w14:paraId="691A48DB" w14:textId="77777777" w:rsidTr="008005A5">
        <w:tc>
          <w:tcPr>
            <w:tcW w:w="250" w:type="pct"/>
          </w:tcPr>
          <w:p w14:paraId="7654859B" w14:textId="77777777" w:rsidR="00704FAD" w:rsidRPr="00E11FE4" w:rsidRDefault="00704FAD" w:rsidP="00704FAD">
            <w:pPr>
              <w:pStyle w:val="Listeafsnit"/>
              <w:numPr>
                <w:ilvl w:val="0"/>
                <w:numId w:val="6"/>
              </w:numPr>
              <w:ind w:left="0" w:hanging="11"/>
              <w:rPr>
                <w:rFonts w:eastAsia="Calibri" w:cstheme="minorHAnsi"/>
                <w:iCs/>
                <w:lang w:eastAsia="de-DE"/>
              </w:rPr>
            </w:pPr>
          </w:p>
        </w:tc>
        <w:tc>
          <w:tcPr>
            <w:tcW w:w="1425" w:type="pct"/>
          </w:tcPr>
          <w:p w14:paraId="23968871" w14:textId="148446A5" w:rsidR="00704FAD" w:rsidRPr="008D1C60" w:rsidRDefault="00704FAD" w:rsidP="00704FAD">
            <w:r>
              <w:t xml:space="preserve">Ret nu tidspunktet (dato og/eller tidspunkt) for indlæggelsen af patienten fra teststep </w:t>
            </w:r>
            <w:r>
              <w:fldChar w:fldCharType="begin"/>
            </w:r>
            <w:r>
              <w:instrText xml:space="preserve"> REF _Ref71541196 \r \h </w:instrText>
            </w:r>
            <w:r>
              <w:fldChar w:fldCharType="separate"/>
            </w:r>
            <w:r w:rsidR="00806025">
              <w:t>3.52</w:t>
            </w:r>
            <w:r>
              <w:fldChar w:fldCharType="end"/>
            </w:r>
            <w:r>
              <w:t xml:space="preserve">. </w:t>
            </w:r>
          </w:p>
        </w:tc>
        <w:tc>
          <w:tcPr>
            <w:tcW w:w="750" w:type="pct"/>
          </w:tcPr>
          <w:p w14:paraId="60FD17B6" w14:textId="051BAD27" w:rsidR="00704FAD" w:rsidRPr="00807E6E" w:rsidRDefault="00FB6C03"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_Ref71541196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3.52</w:t>
            </w:r>
            <w:r>
              <w:rPr>
                <w:rFonts w:ascii="Courier New" w:hAnsi="Courier New" w:cs="Courier New"/>
              </w:rPr>
              <w:fldChar w:fldCharType="end"/>
            </w:r>
          </w:p>
        </w:tc>
        <w:tc>
          <w:tcPr>
            <w:tcW w:w="1126" w:type="pct"/>
          </w:tcPr>
          <w:p w14:paraId="4EB4AE8C" w14:textId="1925FE47" w:rsidR="00704FAD" w:rsidRDefault="00704FAD" w:rsidP="00704FAD">
            <w:pPr>
              <w:rPr>
                <w:rFonts w:cstheme="minorHAnsi"/>
              </w:rPr>
            </w:pPr>
            <w:r>
              <w:t xml:space="preserve">Patienten er registreret som indlagt på </w:t>
            </w:r>
            <w:r w:rsidRPr="00B731DC">
              <w:rPr>
                <w:rFonts w:eastAsia="Calibri" w:cstheme="minorHAnsi"/>
                <w:lang w:eastAsia="de-DE"/>
              </w:rPr>
              <w:t xml:space="preserve">afdeling X sygehus X kl. </w:t>
            </w:r>
            <w:r w:rsidR="003D5AF3">
              <w:rPr>
                <w:rFonts w:eastAsia="Calibri" w:cstheme="minorHAnsi"/>
                <w:lang w:eastAsia="de-DE"/>
              </w:rPr>
              <w:t>HH</w:t>
            </w:r>
            <w:r w:rsidR="003D5AF3" w:rsidRPr="00B731DC">
              <w:rPr>
                <w:rFonts w:eastAsia="Calibri" w:cstheme="minorHAnsi"/>
                <w:lang w:eastAsia="de-DE"/>
              </w:rPr>
              <w:t>:</w:t>
            </w:r>
            <w:r w:rsidR="003D5AF3">
              <w:rPr>
                <w:rFonts w:eastAsia="Calibri" w:cstheme="minorHAnsi"/>
                <w:lang w:eastAsia="de-DE"/>
              </w:rPr>
              <w:t>MM</w:t>
            </w:r>
            <w:r w:rsidR="003D5AF3" w:rsidRPr="00B731DC">
              <w:rPr>
                <w:rFonts w:eastAsia="Calibri" w:cstheme="minorHAnsi"/>
                <w:lang w:eastAsia="de-DE"/>
              </w:rPr>
              <w:t xml:space="preserve"> den </w:t>
            </w:r>
            <w:r w:rsidR="003D5AF3">
              <w:rPr>
                <w:rFonts w:eastAsia="Calibri" w:cstheme="minorHAnsi"/>
                <w:lang w:eastAsia="de-DE"/>
              </w:rPr>
              <w:t>DD</w:t>
            </w:r>
            <w:r w:rsidR="003D5AF3" w:rsidRPr="00B731DC">
              <w:rPr>
                <w:rFonts w:eastAsia="Calibri" w:cstheme="minorHAnsi"/>
                <w:lang w:eastAsia="de-DE"/>
              </w:rPr>
              <w:t>.</w:t>
            </w:r>
            <w:r w:rsidR="003D5AF3">
              <w:rPr>
                <w:rFonts w:eastAsia="Calibri" w:cstheme="minorHAnsi"/>
                <w:lang w:eastAsia="de-DE"/>
              </w:rPr>
              <w:t>MM</w:t>
            </w:r>
            <w:r w:rsidR="003D5AF3" w:rsidRPr="00B731DC">
              <w:rPr>
                <w:rFonts w:eastAsia="Calibri" w:cstheme="minorHAnsi"/>
                <w:lang w:eastAsia="de-DE"/>
              </w:rPr>
              <w:t>.</w:t>
            </w:r>
            <w:r w:rsidR="003D5AF3">
              <w:rPr>
                <w:rFonts w:eastAsia="Calibri" w:cstheme="minorHAnsi"/>
                <w:lang w:eastAsia="de-DE"/>
              </w:rPr>
              <w:t>YYYY</w:t>
            </w:r>
          </w:p>
          <w:p w14:paraId="688397F4" w14:textId="33E4178A" w:rsidR="00704FAD" w:rsidRDefault="00704FAD" w:rsidP="00704FAD">
            <w:r>
              <w:rPr>
                <w:rFonts w:cstheme="minorHAnsi"/>
              </w:rPr>
              <w:t>Tidspunktet er forskelligt fra tidspunktet i teststep</w:t>
            </w:r>
            <w:r w:rsidR="00E679A8">
              <w:rPr>
                <w:rFonts w:cstheme="minorHAnsi"/>
              </w:rPr>
              <w:t xml:space="preserve"> </w:t>
            </w:r>
            <w:r w:rsidR="00E679A8">
              <w:rPr>
                <w:rFonts w:cstheme="minorHAnsi"/>
              </w:rPr>
              <w:fldChar w:fldCharType="begin"/>
            </w:r>
            <w:r w:rsidR="00E679A8">
              <w:rPr>
                <w:rFonts w:cstheme="minorHAnsi"/>
              </w:rPr>
              <w:instrText xml:space="preserve"> REF _Ref71541196 \r \h </w:instrText>
            </w:r>
            <w:r w:rsidR="00E679A8">
              <w:rPr>
                <w:rFonts w:cstheme="minorHAnsi"/>
              </w:rPr>
            </w:r>
            <w:r w:rsidR="00E679A8">
              <w:rPr>
                <w:rFonts w:cstheme="minorHAnsi"/>
              </w:rPr>
              <w:fldChar w:fldCharType="separate"/>
            </w:r>
            <w:r w:rsidR="00806025">
              <w:rPr>
                <w:rFonts w:cstheme="minorHAnsi"/>
              </w:rPr>
              <w:t>3.52</w:t>
            </w:r>
            <w:r w:rsidR="00E679A8">
              <w:rPr>
                <w:rFonts w:cstheme="minorHAnsi"/>
              </w:rPr>
              <w:fldChar w:fldCharType="end"/>
            </w:r>
          </w:p>
        </w:tc>
        <w:tc>
          <w:tcPr>
            <w:tcW w:w="1049" w:type="pct"/>
          </w:tcPr>
          <w:p w14:paraId="1B6948A1" w14:textId="77777777" w:rsidR="00704FAD" w:rsidRPr="00DF591E" w:rsidRDefault="00704FAD" w:rsidP="00704FAD">
            <w:pPr>
              <w:spacing w:after="0"/>
              <w:rPr>
                <w:rFonts w:cstheme="minorHAnsi"/>
              </w:rPr>
            </w:pPr>
          </w:p>
        </w:tc>
        <w:tc>
          <w:tcPr>
            <w:tcW w:w="400" w:type="pct"/>
          </w:tcPr>
          <w:p w14:paraId="31140BED" w14:textId="77777777" w:rsidR="00704FAD" w:rsidRPr="00DF591E" w:rsidRDefault="00704FAD" w:rsidP="00704FAD">
            <w:pPr>
              <w:spacing w:after="0"/>
              <w:rPr>
                <w:rFonts w:cstheme="minorHAnsi"/>
              </w:rPr>
            </w:pPr>
          </w:p>
        </w:tc>
      </w:tr>
      <w:tr w:rsidR="00704FAD" w:rsidRPr="00DF591E" w14:paraId="1241F491" w14:textId="77777777" w:rsidTr="008005A5">
        <w:tc>
          <w:tcPr>
            <w:tcW w:w="250" w:type="pct"/>
          </w:tcPr>
          <w:p w14:paraId="2987A936" w14:textId="77777777" w:rsidR="00704FAD" w:rsidRPr="00E11FE4" w:rsidRDefault="00704FAD" w:rsidP="00704FAD">
            <w:pPr>
              <w:pStyle w:val="Listeafsnit"/>
              <w:numPr>
                <w:ilvl w:val="0"/>
                <w:numId w:val="6"/>
              </w:numPr>
              <w:ind w:left="0" w:hanging="11"/>
              <w:rPr>
                <w:rFonts w:eastAsia="Calibri" w:cstheme="minorHAnsi"/>
                <w:iCs/>
                <w:lang w:eastAsia="de-DE"/>
              </w:rPr>
            </w:pPr>
          </w:p>
        </w:tc>
        <w:tc>
          <w:tcPr>
            <w:tcW w:w="1425" w:type="pct"/>
          </w:tcPr>
          <w:p w14:paraId="47F02F5C" w14:textId="04795DFC" w:rsidR="00704FAD" w:rsidRPr="00EC0C20" w:rsidRDefault="00704FAD" w:rsidP="00704FAD">
            <w:r w:rsidRPr="00EC0C20">
              <w:t>Vis, at der er dannet og afsendt et advis af typen [</w:t>
            </w:r>
            <w:r>
              <w:t>RE_</w:t>
            </w:r>
            <w:r w:rsidRPr="00EC0C20">
              <w:t>ST</w:t>
            </w:r>
            <w:r>
              <w:t>IN</w:t>
            </w:r>
            <w:r w:rsidRPr="00EC0C20">
              <w:t>]</w:t>
            </w:r>
            <w:r>
              <w:t xml:space="preserve">, </w:t>
            </w:r>
            <w:r w:rsidRPr="00EC0C20">
              <w:t>som indeholder:</w:t>
            </w:r>
          </w:p>
          <w:p w14:paraId="6455A566"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Patientens cpr.nr.</w:t>
            </w:r>
          </w:p>
          <w:p w14:paraId="44B7371C" w14:textId="44437083" w:rsidR="00704FAD" w:rsidRPr="00EC0C20" w:rsidRDefault="00704FAD" w:rsidP="00907935">
            <w:pPr>
              <w:pStyle w:val="Listeafsnit"/>
              <w:numPr>
                <w:ilvl w:val="0"/>
                <w:numId w:val="16"/>
              </w:numPr>
              <w:spacing w:before="0" w:after="0"/>
              <w:ind w:left="333" w:hanging="245"/>
              <w:rPr>
                <w:rFonts w:eastAsia="Calibri"/>
                <w:lang w:eastAsia="de-DE"/>
              </w:rPr>
            </w:pPr>
            <w:r>
              <w:rPr>
                <w:rFonts w:eastAsia="Calibri"/>
                <w:lang w:eastAsia="de-DE"/>
              </w:rPr>
              <w:t>Det korrigerede t</w:t>
            </w:r>
            <w:r w:rsidRPr="00EC0C20">
              <w:rPr>
                <w:rFonts w:eastAsia="Calibri"/>
                <w:lang w:eastAsia="de-DE"/>
              </w:rPr>
              <w:t>idspunkt og klokkeslæt</w:t>
            </w:r>
          </w:p>
          <w:p w14:paraId="43CA0D15"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Navn på sygehusafdeling/-afsnit og sygehus</w:t>
            </w:r>
          </w:p>
          <w:p w14:paraId="3964A549"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Angivelse af, at adviset </w:t>
            </w:r>
            <w:r w:rsidRPr="00F2748C">
              <w:rPr>
                <w:rFonts w:eastAsia="Calibri"/>
                <w:u w:val="single"/>
                <w:lang w:eastAsia="de-DE"/>
              </w:rPr>
              <w:t xml:space="preserve">ikke </w:t>
            </w:r>
            <w:r w:rsidRPr="00EC0C20">
              <w:rPr>
                <w:rFonts w:eastAsia="Calibri"/>
                <w:u w:val="single"/>
                <w:lang w:eastAsia="de-DE"/>
              </w:rPr>
              <w:t xml:space="preserve">skal </w:t>
            </w:r>
            <w:r w:rsidRPr="00EC0C20">
              <w:rPr>
                <w:rFonts w:eastAsia="Calibri"/>
                <w:lang w:eastAsia="de-DE"/>
              </w:rPr>
              <w:t>trigge en indlæggelsesrapport fra modtager</w:t>
            </w:r>
          </w:p>
          <w:p w14:paraId="6525C65F" w14:textId="4F95C28D"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Status for sygehusophold: ”</w:t>
            </w:r>
            <w:r>
              <w:rPr>
                <w:rFonts w:eastAsia="Calibri"/>
                <w:lang w:eastAsia="de-DE"/>
              </w:rPr>
              <w:t xml:space="preserve">RETTET </w:t>
            </w:r>
            <w:r w:rsidRPr="00EC0C20">
              <w:rPr>
                <w:rFonts w:eastAsia="Calibri"/>
                <w:lang w:eastAsia="de-DE"/>
              </w:rPr>
              <w:t>START</w:t>
            </w:r>
            <w:r>
              <w:rPr>
                <w:rFonts w:eastAsia="Calibri"/>
                <w:lang w:eastAsia="de-DE"/>
              </w:rPr>
              <w:t xml:space="preserve"> sygehusophold - Indlagt</w:t>
            </w:r>
            <w:r w:rsidRPr="00EC0C20">
              <w:rPr>
                <w:rFonts w:eastAsia="Calibri"/>
                <w:lang w:eastAsia="de-DE"/>
              </w:rPr>
              <w:t>”</w:t>
            </w:r>
          </w:p>
          <w:p w14:paraId="75381714" w14:textId="77777777" w:rsidR="00704FAD" w:rsidRPr="00EC0C20" w:rsidRDefault="00704FAD" w:rsidP="00704FAD">
            <w:pPr>
              <w:rPr>
                <w:rFonts w:eastAsia="Calibri"/>
                <w:lang w:eastAsia="de-DE"/>
              </w:rPr>
            </w:pPr>
          </w:p>
          <w:p w14:paraId="547347D8" w14:textId="03DA620A" w:rsidR="00704FAD" w:rsidRDefault="00704FAD" w:rsidP="00704FAD">
            <w:r w:rsidRPr="00EC0C20">
              <w:rPr>
                <w:rFonts w:eastAsia="Calibri"/>
                <w:lang w:eastAsia="de-DE"/>
              </w:rPr>
              <w:t xml:space="preserve">Dokumentér m. skærmdumps indholdet af det generede advis. </w:t>
            </w:r>
          </w:p>
        </w:tc>
        <w:tc>
          <w:tcPr>
            <w:tcW w:w="750" w:type="pct"/>
          </w:tcPr>
          <w:p w14:paraId="65981164" w14:textId="3BAF2550" w:rsidR="00704FAD" w:rsidRPr="00807E6E" w:rsidRDefault="00FB6C03"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_Ref71541196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3.52</w:t>
            </w:r>
            <w:r>
              <w:rPr>
                <w:rFonts w:ascii="Courier New" w:hAnsi="Courier New" w:cs="Courier New"/>
              </w:rPr>
              <w:fldChar w:fldCharType="end"/>
            </w:r>
          </w:p>
        </w:tc>
        <w:tc>
          <w:tcPr>
            <w:tcW w:w="1126" w:type="pct"/>
          </w:tcPr>
          <w:p w14:paraId="6BEFD234" w14:textId="2E91C99C" w:rsidR="00704FAD" w:rsidRPr="00417361" w:rsidRDefault="00704FAD" w:rsidP="00704FAD">
            <w:r w:rsidRPr="00417361">
              <w:t xml:space="preserve">Der er dannet og afsendt </w:t>
            </w:r>
            <w:r>
              <w:t>først et advis</w:t>
            </w:r>
            <w:r w:rsidRPr="00417361">
              <w:t xml:space="preserve"> af typen [STIN]</w:t>
            </w:r>
            <w:r>
              <w:t>, dernæst et advis af typen [RE_STIN]</w:t>
            </w:r>
          </w:p>
          <w:p w14:paraId="6A5FF40C" w14:textId="3E4EFA3B" w:rsidR="00704FAD" w:rsidRPr="00417361" w:rsidRDefault="00704FAD" w:rsidP="00704FAD">
            <w:r w:rsidRPr="00417361">
              <w:t>Advis</w:t>
            </w:r>
            <w:r>
              <w:t xml:space="preserve"> [RE_STIN]</w:t>
            </w:r>
            <w:r w:rsidRPr="00417361">
              <w:t xml:space="preserve"> indeholder:</w:t>
            </w:r>
          </w:p>
          <w:p w14:paraId="7E226492"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Patientens cpr.nr. </w:t>
            </w:r>
          </w:p>
          <w:p w14:paraId="08792AAE" w14:textId="6BE60CF2" w:rsidR="00704FAD" w:rsidRPr="00417361" w:rsidRDefault="00704FAD" w:rsidP="00907935">
            <w:pPr>
              <w:pStyle w:val="Listeafsnit"/>
              <w:numPr>
                <w:ilvl w:val="0"/>
                <w:numId w:val="16"/>
              </w:numPr>
              <w:spacing w:before="0" w:after="0"/>
              <w:ind w:left="333" w:hanging="245"/>
              <w:rPr>
                <w:rFonts w:eastAsia="Calibri"/>
                <w:lang w:eastAsia="de-DE"/>
              </w:rPr>
            </w:pPr>
            <w:r>
              <w:rPr>
                <w:rFonts w:eastAsia="Calibri"/>
                <w:lang w:eastAsia="de-DE"/>
              </w:rPr>
              <w:t>Det korrigerede t</w:t>
            </w:r>
            <w:r w:rsidRPr="00417361">
              <w:rPr>
                <w:rFonts w:eastAsia="Calibri"/>
                <w:lang w:eastAsia="de-DE"/>
              </w:rPr>
              <w:t>idspunkt og klokkeslæt</w:t>
            </w:r>
          </w:p>
          <w:p w14:paraId="2B670F95"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Navn på sygehusafdeling/-afsnit og sygehus</w:t>
            </w:r>
          </w:p>
          <w:p w14:paraId="2BCD8DB7"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Angivelse af, at adviset </w:t>
            </w:r>
            <w:r w:rsidRPr="00F2748C">
              <w:rPr>
                <w:rFonts w:eastAsia="Calibri"/>
                <w:u w:val="single"/>
                <w:lang w:eastAsia="de-DE"/>
              </w:rPr>
              <w:t xml:space="preserve">ikke </w:t>
            </w:r>
            <w:r w:rsidRPr="00417361">
              <w:rPr>
                <w:rFonts w:eastAsia="Calibri"/>
                <w:u w:val="single"/>
                <w:lang w:eastAsia="de-DE"/>
              </w:rPr>
              <w:t>skal</w:t>
            </w:r>
            <w:r w:rsidRPr="00417361">
              <w:rPr>
                <w:rFonts w:eastAsia="Calibri"/>
                <w:lang w:eastAsia="de-DE"/>
              </w:rPr>
              <w:t xml:space="preserve"> trigge en indlæggelsesrapport fra modtager</w:t>
            </w:r>
          </w:p>
          <w:p w14:paraId="07C25D02" w14:textId="31BAB4CE" w:rsidR="00704FAD" w:rsidRPr="0040306C"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Status for sygehusophold: </w:t>
            </w:r>
            <w:r w:rsidRPr="00EC0C20">
              <w:rPr>
                <w:rFonts w:eastAsia="Calibri"/>
                <w:lang w:eastAsia="de-DE"/>
              </w:rPr>
              <w:t>”</w:t>
            </w:r>
            <w:r>
              <w:rPr>
                <w:rFonts w:eastAsia="Calibri"/>
                <w:lang w:eastAsia="de-DE"/>
              </w:rPr>
              <w:t xml:space="preserve">RETTET </w:t>
            </w:r>
            <w:r w:rsidRPr="00EC0C20">
              <w:rPr>
                <w:rFonts w:eastAsia="Calibri"/>
                <w:lang w:eastAsia="de-DE"/>
              </w:rPr>
              <w:t>START sygehusophold – Indlagt”</w:t>
            </w:r>
          </w:p>
          <w:p w14:paraId="15E02710" w14:textId="4676B9B1" w:rsidR="00704FAD" w:rsidRDefault="00704FAD" w:rsidP="00704FAD">
            <w:r w:rsidRPr="00417361">
              <w:t xml:space="preserve"> </w:t>
            </w:r>
          </w:p>
        </w:tc>
        <w:tc>
          <w:tcPr>
            <w:tcW w:w="1049" w:type="pct"/>
          </w:tcPr>
          <w:p w14:paraId="53473C58" w14:textId="77777777" w:rsidR="00704FAD" w:rsidRPr="00DF591E" w:rsidRDefault="00704FAD" w:rsidP="00704FAD">
            <w:pPr>
              <w:spacing w:after="0"/>
              <w:rPr>
                <w:rFonts w:cstheme="minorHAnsi"/>
              </w:rPr>
            </w:pPr>
          </w:p>
        </w:tc>
        <w:tc>
          <w:tcPr>
            <w:tcW w:w="400" w:type="pct"/>
          </w:tcPr>
          <w:p w14:paraId="6EE2EA43" w14:textId="77777777" w:rsidR="00704FAD" w:rsidRPr="00DF591E" w:rsidRDefault="00704FAD" w:rsidP="00704FAD">
            <w:pPr>
              <w:spacing w:after="0"/>
              <w:rPr>
                <w:rFonts w:cstheme="minorHAnsi"/>
              </w:rPr>
            </w:pPr>
          </w:p>
        </w:tc>
      </w:tr>
      <w:tr w:rsidR="00704FAD" w:rsidRPr="00DF591E" w14:paraId="74E3F9DD" w14:textId="77777777" w:rsidTr="008005A5">
        <w:tc>
          <w:tcPr>
            <w:tcW w:w="250" w:type="pct"/>
          </w:tcPr>
          <w:p w14:paraId="07AA09FC"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89" w:name="_Ref75163627"/>
          </w:p>
        </w:tc>
        <w:bookmarkEnd w:id="89"/>
        <w:tc>
          <w:tcPr>
            <w:tcW w:w="1425" w:type="pct"/>
          </w:tcPr>
          <w:p w14:paraId="214DBDF9" w14:textId="313BF5F8" w:rsidR="00704FAD" w:rsidRPr="00EC0C20" w:rsidRDefault="00704FAD" w:rsidP="00704FAD">
            <w:r>
              <w:t>Vis, at der IKKE er dannet og afsendt et advis af typen [AN_STIN] forud for adviset [RE_STIN]</w:t>
            </w:r>
          </w:p>
        </w:tc>
        <w:tc>
          <w:tcPr>
            <w:tcW w:w="750" w:type="pct"/>
          </w:tcPr>
          <w:p w14:paraId="3E7DC07D" w14:textId="77777777" w:rsidR="00704FAD" w:rsidRPr="00807E6E" w:rsidRDefault="00704FAD" w:rsidP="00704FAD">
            <w:pPr>
              <w:spacing w:after="0"/>
              <w:rPr>
                <w:rFonts w:ascii="Courier New" w:hAnsi="Courier New" w:cs="Courier New"/>
              </w:rPr>
            </w:pPr>
          </w:p>
        </w:tc>
        <w:tc>
          <w:tcPr>
            <w:tcW w:w="1126" w:type="pct"/>
          </w:tcPr>
          <w:p w14:paraId="794E5CBD" w14:textId="645805AE" w:rsidR="00704FAD" w:rsidRPr="00417361" w:rsidRDefault="00704FAD" w:rsidP="00704FAD">
            <w:r>
              <w:t>Der er IKKE dannet og afsendt et advis af typen [AN_STIN] forud for advis [RE_STIN]</w:t>
            </w:r>
          </w:p>
        </w:tc>
        <w:tc>
          <w:tcPr>
            <w:tcW w:w="1049" w:type="pct"/>
          </w:tcPr>
          <w:p w14:paraId="4E48BCFD" w14:textId="77777777" w:rsidR="00704FAD" w:rsidRPr="00DF591E" w:rsidRDefault="00704FAD" w:rsidP="00704FAD">
            <w:pPr>
              <w:spacing w:after="0"/>
              <w:rPr>
                <w:rFonts w:cstheme="minorHAnsi"/>
              </w:rPr>
            </w:pPr>
          </w:p>
        </w:tc>
        <w:tc>
          <w:tcPr>
            <w:tcW w:w="400" w:type="pct"/>
          </w:tcPr>
          <w:p w14:paraId="57871957" w14:textId="77777777" w:rsidR="00704FAD" w:rsidRPr="00DF591E" w:rsidRDefault="00704FAD" w:rsidP="00704FAD">
            <w:pPr>
              <w:spacing w:after="0"/>
              <w:rPr>
                <w:rFonts w:cstheme="minorHAnsi"/>
              </w:rPr>
            </w:pPr>
          </w:p>
        </w:tc>
      </w:tr>
      <w:tr w:rsidR="00704FAD" w:rsidRPr="00DF591E" w14:paraId="55545A9C" w14:textId="77777777" w:rsidTr="008005A5">
        <w:tc>
          <w:tcPr>
            <w:tcW w:w="250" w:type="pct"/>
          </w:tcPr>
          <w:p w14:paraId="196E0342"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90" w:name="_Ref71541211"/>
          </w:p>
        </w:tc>
        <w:bookmarkEnd w:id="90"/>
        <w:tc>
          <w:tcPr>
            <w:tcW w:w="1425" w:type="pct"/>
          </w:tcPr>
          <w:p w14:paraId="1D388719" w14:textId="5332D83A" w:rsidR="00704FAD" w:rsidRDefault="00704FAD" w:rsidP="00704FAD">
            <w:pPr>
              <w:rPr>
                <w:b/>
                <w:bCs/>
              </w:rPr>
            </w:pPr>
            <w:r>
              <w:rPr>
                <w:b/>
                <w:bCs/>
              </w:rPr>
              <w:t xml:space="preserve">Rettelse af afdeling, hvor patienten opholder (forkert registreret afdeling) </w:t>
            </w:r>
            <w:r w:rsidRPr="00FE4A19">
              <w:rPr>
                <w:b/>
                <w:bCs/>
                <w:color w:val="56AB45"/>
              </w:rPr>
              <w:t>(use case RE_S1)</w:t>
            </w:r>
          </w:p>
          <w:p w14:paraId="1CA39264" w14:textId="77777777" w:rsidR="00704FAD" w:rsidRDefault="00704FAD" w:rsidP="00704FAD">
            <w:r>
              <w:t>Vælg en testpatient, registrér denne som indlagt og vis, at der er dannet og afsendt et advis af typen [STIN]</w:t>
            </w:r>
          </w:p>
          <w:p w14:paraId="2C7FAEFA" w14:textId="4A33C4AB" w:rsidR="00704FAD" w:rsidRDefault="00704FAD" w:rsidP="00704FAD">
            <w:r>
              <w:t>Dokumentér m. skærmdumps indholdet af det genererede advis</w:t>
            </w:r>
          </w:p>
        </w:tc>
        <w:tc>
          <w:tcPr>
            <w:tcW w:w="750" w:type="pct"/>
          </w:tcPr>
          <w:p w14:paraId="396888E8" w14:textId="77777777" w:rsidR="00704FAD" w:rsidRPr="00807E6E" w:rsidRDefault="00704FAD" w:rsidP="00704FAD">
            <w:pPr>
              <w:spacing w:after="0"/>
              <w:rPr>
                <w:rFonts w:ascii="Courier New" w:hAnsi="Courier New" w:cs="Courier New"/>
              </w:rPr>
            </w:pPr>
          </w:p>
        </w:tc>
        <w:tc>
          <w:tcPr>
            <w:tcW w:w="1126" w:type="pct"/>
          </w:tcPr>
          <w:p w14:paraId="3F0CB2C2" w14:textId="1D0AF189" w:rsidR="00704FAD" w:rsidRDefault="00704FAD" w:rsidP="00704FAD">
            <w:r>
              <w:t xml:space="preserve">Patienten er registreret som indlagt på </w:t>
            </w:r>
            <w:r w:rsidRPr="00B731DC">
              <w:rPr>
                <w:rFonts w:eastAsia="Calibri" w:cstheme="minorHAnsi"/>
                <w:lang w:eastAsia="de-DE"/>
              </w:rPr>
              <w:t xml:space="preserve">afdeling X sygehus X kl. </w:t>
            </w:r>
            <w:r w:rsidR="00615253">
              <w:rPr>
                <w:rFonts w:eastAsia="Calibri" w:cstheme="minorHAnsi"/>
                <w:lang w:eastAsia="de-DE"/>
              </w:rPr>
              <w:t>HH</w:t>
            </w:r>
            <w:r w:rsidR="00615253" w:rsidRPr="00B731DC">
              <w:rPr>
                <w:rFonts w:eastAsia="Calibri" w:cstheme="minorHAnsi"/>
                <w:lang w:eastAsia="de-DE"/>
              </w:rPr>
              <w:t>:</w:t>
            </w:r>
            <w:r w:rsidR="00615253">
              <w:rPr>
                <w:rFonts w:eastAsia="Calibri" w:cstheme="minorHAnsi"/>
                <w:lang w:eastAsia="de-DE"/>
              </w:rPr>
              <w:t>MM</w:t>
            </w:r>
            <w:r w:rsidR="00615253" w:rsidRPr="00B731DC">
              <w:rPr>
                <w:rFonts w:eastAsia="Calibri" w:cstheme="minorHAnsi"/>
                <w:lang w:eastAsia="de-DE"/>
              </w:rPr>
              <w:t xml:space="preserve"> den </w:t>
            </w:r>
            <w:r w:rsidR="00615253">
              <w:rPr>
                <w:rFonts w:eastAsia="Calibri" w:cstheme="minorHAnsi"/>
                <w:lang w:eastAsia="de-DE"/>
              </w:rPr>
              <w:t>DD</w:t>
            </w:r>
            <w:r w:rsidR="00615253" w:rsidRPr="00B731DC">
              <w:rPr>
                <w:rFonts w:eastAsia="Calibri" w:cstheme="minorHAnsi"/>
                <w:lang w:eastAsia="de-DE"/>
              </w:rPr>
              <w:t>.</w:t>
            </w:r>
            <w:r w:rsidR="00615253">
              <w:rPr>
                <w:rFonts w:eastAsia="Calibri" w:cstheme="minorHAnsi"/>
                <w:lang w:eastAsia="de-DE"/>
              </w:rPr>
              <w:t>MM</w:t>
            </w:r>
            <w:r w:rsidR="00615253" w:rsidRPr="00B731DC">
              <w:rPr>
                <w:rFonts w:eastAsia="Calibri" w:cstheme="minorHAnsi"/>
                <w:lang w:eastAsia="de-DE"/>
              </w:rPr>
              <w:t>.</w:t>
            </w:r>
            <w:r w:rsidR="00615253">
              <w:rPr>
                <w:rFonts w:eastAsia="Calibri" w:cstheme="minorHAnsi"/>
                <w:lang w:eastAsia="de-DE"/>
              </w:rPr>
              <w:t>YYYY</w:t>
            </w:r>
          </w:p>
          <w:p w14:paraId="7A590F2F" w14:textId="65327FC3" w:rsidR="00704FAD" w:rsidRDefault="00704FAD" w:rsidP="00704FAD">
            <w:r>
              <w:t>Der er dannet og afsendt et advis af typen [STIN]</w:t>
            </w:r>
          </w:p>
        </w:tc>
        <w:tc>
          <w:tcPr>
            <w:tcW w:w="1049" w:type="pct"/>
          </w:tcPr>
          <w:p w14:paraId="45A87549" w14:textId="77777777" w:rsidR="00704FAD" w:rsidRPr="00DF591E" w:rsidRDefault="00704FAD" w:rsidP="00704FAD">
            <w:pPr>
              <w:spacing w:after="0"/>
              <w:rPr>
                <w:rFonts w:cstheme="minorHAnsi"/>
              </w:rPr>
            </w:pPr>
          </w:p>
        </w:tc>
        <w:tc>
          <w:tcPr>
            <w:tcW w:w="400" w:type="pct"/>
          </w:tcPr>
          <w:p w14:paraId="6AA84B0E" w14:textId="77777777" w:rsidR="00704FAD" w:rsidRPr="00DF591E" w:rsidRDefault="00704FAD" w:rsidP="00704FAD">
            <w:pPr>
              <w:spacing w:after="0"/>
              <w:rPr>
                <w:rFonts w:cstheme="minorHAnsi"/>
              </w:rPr>
            </w:pPr>
          </w:p>
        </w:tc>
      </w:tr>
      <w:tr w:rsidR="00704FAD" w:rsidRPr="00DF591E" w14:paraId="3F67EC78" w14:textId="77777777" w:rsidTr="008005A5">
        <w:tc>
          <w:tcPr>
            <w:tcW w:w="250" w:type="pct"/>
          </w:tcPr>
          <w:p w14:paraId="58D89FA0" w14:textId="77777777" w:rsidR="00704FAD" w:rsidRPr="00E11FE4" w:rsidRDefault="00704FAD" w:rsidP="00704FAD">
            <w:pPr>
              <w:pStyle w:val="Listeafsnit"/>
              <w:numPr>
                <w:ilvl w:val="0"/>
                <w:numId w:val="6"/>
              </w:numPr>
              <w:ind w:left="0" w:hanging="11"/>
              <w:rPr>
                <w:rFonts w:eastAsia="Calibri" w:cstheme="minorHAnsi"/>
                <w:iCs/>
                <w:lang w:eastAsia="de-DE"/>
              </w:rPr>
            </w:pPr>
          </w:p>
        </w:tc>
        <w:tc>
          <w:tcPr>
            <w:tcW w:w="1425" w:type="pct"/>
          </w:tcPr>
          <w:p w14:paraId="0970A98D" w14:textId="6697F411" w:rsidR="00704FAD" w:rsidRDefault="00704FAD" w:rsidP="00704FAD">
            <w:r>
              <w:t xml:space="preserve">Lav nu en rettelse til den afdeling, hvor patienten fra teststep </w:t>
            </w:r>
            <w:r>
              <w:fldChar w:fldCharType="begin"/>
            </w:r>
            <w:r>
              <w:instrText xml:space="preserve"> REF _Ref71541211 \r \h </w:instrText>
            </w:r>
            <w:r>
              <w:fldChar w:fldCharType="separate"/>
            </w:r>
            <w:r w:rsidR="00806025">
              <w:t>3.56</w:t>
            </w:r>
            <w:r>
              <w:fldChar w:fldCharType="end"/>
            </w:r>
            <w:r>
              <w:t xml:space="preserve"> opholder sig.  </w:t>
            </w:r>
          </w:p>
        </w:tc>
        <w:tc>
          <w:tcPr>
            <w:tcW w:w="750" w:type="pct"/>
          </w:tcPr>
          <w:p w14:paraId="42253354" w14:textId="0219632C" w:rsidR="00704FAD" w:rsidRPr="00807E6E" w:rsidRDefault="00FB6C03"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_Ref71541211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3.56</w:t>
            </w:r>
            <w:r>
              <w:rPr>
                <w:rFonts w:ascii="Courier New" w:hAnsi="Courier New" w:cs="Courier New"/>
              </w:rPr>
              <w:fldChar w:fldCharType="end"/>
            </w:r>
          </w:p>
        </w:tc>
        <w:tc>
          <w:tcPr>
            <w:tcW w:w="1126" w:type="pct"/>
          </w:tcPr>
          <w:p w14:paraId="362ADE62" w14:textId="476FEB01" w:rsidR="00704FAD" w:rsidRDefault="00704FAD" w:rsidP="00704FAD">
            <w:pPr>
              <w:rPr>
                <w:rFonts w:cstheme="minorHAnsi"/>
              </w:rPr>
            </w:pPr>
            <w:r>
              <w:t xml:space="preserve">Patienten er registreret som indlagt på </w:t>
            </w:r>
            <w:r w:rsidRPr="00B731DC">
              <w:rPr>
                <w:rFonts w:eastAsia="Calibri" w:cstheme="minorHAnsi"/>
                <w:lang w:eastAsia="de-DE"/>
              </w:rPr>
              <w:t xml:space="preserve">afdeling </w:t>
            </w:r>
            <w:r>
              <w:rPr>
                <w:rFonts w:eastAsia="Calibri" w:cstheme="minorHAnsi"/>
                <w:lang w:eastAsia="de-DE"/>
              </w:rPr>
              <w:t>Y</w:t>
            </w:r>
            <w:r w:rsidRPr="00B731DC">
              <w:rPr>
                <w:rFonts w:eastAsia="Calibri" w:cstheme="minorHAnsi"/>
                <w:lang w:eastAsia="de-DE"/>
              </w:rPr>
              <w:t xml:space="preserve"> sygehus X kl. </w:t>
            </w:r>
            <w:r w:rsidR="00615253">
              <w:rPr>
                <w:rFonts w:eastAsia="Calibri" w:cstheme="minorHAnsi"/>
                <w:lang w:eastAsia="de-DE"/>
              </w:rPr>
              <w:t>HH</w:t>
            </w:r>
            <w:r w:rsidR="00615253" w:rsidRPr="00B731DC">
              <w:rPr>
                <w:rFonts w:eastAsia="Calibri" w:cstheme="minorHAnsi"/>
                <w:lang w:eastAsia="de-DE"/>
              </w:rPr>
              <w:t>:</w:t>
            </w:r>
            <w:r w:rsidR="00615253">
              <w:rPr>
                <w:rFonts w:eastAsia="Calibri" w:cstheme="minorHAnsi"/>
                <w:lang w:eastAsia="de-DE"/>
              </w:rPr>
              <w:t>MM</w:t>
            </w:r>
            <w:r w:rsidR="00615253" w:rsidRPr="00B731DC">
              <w:rPr>
                <w:rFonts w:eastAsia="Calibri" w:cstheme="minorHAnsi"/>
                <w:lang w:eastAsia="de-DE"/>
              </w:rPr>
              <w:t xml:space="preserve"> den </w:t>
            </w:r>
            <w:r w:rsidR="00615253">
              <w:rPr>
                <w:rFonts w:eastAsia="Calibri" w:cstheme="minorHAnsi"/>
                <w:lang w:eastAsia="de-DE"/>
              </w:rPr>
              <w:t>DD</w:t>
            </w:r>
            <w:r w:rsidR="00615253" w:rsidRPr="00B731DC">
              <w:rPr>
                <w:rFonts w:eastAsia="Calibri" w:cstheme="minorHAnsi"/>
                <w:lang w:eastAsia="de-DE"/>
              </w:rPr>
              <w:t>.</w:t>
            </w:r>
            <w:r w:rsidR="00615253">
              <w:rPr>
                <w:rFonts w:eastAsia="Calibri" w:cstheme="minorHAnsi"/>
                <w:lang w:eastAsia="de-DE"/>
              </w:rPr>
              <w:t>MM</w:t>
            </w:r>
            <w:r w:rsidR="00615253" w:rsidRPr="00B731DC">
              <w:rPr>
                <w:rFonts w:eastAsia="Calibri" w:cstheme="minorHAnsi"/>
                <w:lang w:eastAsia="de-DE"/>
              </w:rPr>
              <w:t>.</w:t>
            </w:r>
            <w:r w:rsidR="00615253">
              <w:rPr>
                <w:rFonts w:eastAsia="Calibri" w:cstheme="minorHAnsi"/>
                <w:lang w:eastAsia="de-DE"/>
              </w:rPr>
              <w:t>YYYY</w:t>
            </w:r>
          </w:p>
          <w:p w14:paraId="282F04B2" w14:textId="0DAA8D2B" w:rsidR="00704FAD" w:rsidRDefault="00704FAD" w:rsidP="00704FAD">
            <w:r>
              <w:rPr>
                <w:rFonts w:cstheme="minorHAnsi"/>
              </w:rPr>
              <w:lastRenderedPageBreak/>
              <w:t>Den registrerede afdeling er forskellig fra afdelingen i teststep</w:t>
            </w:r>
            <w:r w:rsidR="00090AE7">
              <w:rPr>
                <w:rFonts w:cstheme="minorHAnsi"/>
              </w:rPr>
              <w:t xml:space="preserve"> </w:t>
            </w:r>
            <w:r w:rsidR="00090AE7">
              <w:rPr>
                <w:rFonts w:cstheme="minorHAnsi"/>
              </w:rPr>
              <w:fldChar w:fldCharType="begin"/>
            </w:r>
            <w:r w:rsidR="00090AE7">
              <w:rPr>
                <w:rFonts w:cstheme="minorHAnsi"/>
              </w:rPr>
              <w:instrText xml:space="preserve"> REF _Ref71541211 \r \h </w:instrText>
            </w:r>
            <w:r w:rsidR="00090AE7">
              <w:rPr>
                <w:rFonts w:cstheme="minorHAnsi"/>
              </w:rPr>
            </w:r>
            <w:r w:rsidR="00090AE7">
              <w:rPr>
                <w:rFonts w:cstheme="minorHAnsi"/>
              </w:rPr>
              <w:fldChar w:fldCharType="separate"/>
            </w:r>
            <w:r w:rsidR="00806025">
              <w:rPr>
                <w:rFonts w:cstheme="minorHAnsi"/>
              </w:rPr>
              <w:t>3.56</w:t>
            </w:r>
            <w:r w:rsidR="00090AE7">
              <w:rPr>
                <w:rFonts w:cstheme="minorHAnsi"/>
              </w:rPr>
              <w:fldChar w:fldCharType="end"/>
            </w:r>
            <w:r>
              <w:rPr>
                <w:rFonts w:cstheme="minorHAnsi"/>
              </w:rPr>
              <w:t xml:space="preserve"> </w:t>
            </w:r>
          </w:p>
        </w:tc>
        <w:tc>
          <w:tcPr>
            <w:tcW w:w="1049" w:type="pct"/>
          </w:tcPr>
          <w:p w14:paraId="2ED3D8B6" w14:textId="77777777" w:rsidR="00704FAD" w:rsidRPr="00DF591E" w:rsidRDefault="00704FAD" w:rsidP="00704FAD">
            <w:pPr>
              <w:spacing w:after="0"/>
              <w:rPr>
                <w:rFonts w:cstheme="minorHAnsi"/>
              </w:rPr>
            </w:pPr>
          </w:p>
        </w:tc>
        <w:tc>
          <w:tcPr>
            <w:tcW w:w="400" w:type="pct"/>
          </w:tcPr>
          <w:p w14:paraId="102D92DD" w14:textId="77777777" w:rsidR="00704FAD" w:rsidRPr="00DF591E" w:rsidRDefault="00704FAD" w:rsidP="00704FAD">
            <w:pPr>
              <w:spacing w:after="0"/>
              <w:rPr>
                <w:rFonts w:cstheme="minorHAnsi"/>
              </w:rPr>
            </w:pPr>
          </w:p>
        </w:tc>
      </w:tr>
      <w:tr w:rsidR="00704FAD" w:rsidRPr="00DF591E" w14:paraId="5B82B9E9" w14:textId="77777777" w:rsidTr="008005A5">
        <w:tc>
          <w:tcPr>
            <w:tcW w:w="250" w:type="pct"/>
          </w:tcPr>
          <w:p w14:paraId="3B3A4FC5" w14:textId="77777777" w:rsidR="00704FAD" w:rsidRPr="00E11FE4" w:rsidRDefault="00704FAD" w:rsidP="00704FAD">
            <w:pPr>
              <w:pStyle w:val="Listeafsnit"/>
              <w:numPr>
                <w:ilvl w:val="0"/>
                <w:numId w:val="6"/>
              </w:numPr>
              <w:ind w:left="0" w:hanging="11"/>
              <w:rPr>
                <w:rFonts w:eastAsia="Calibri" w:cstheme="minorHAnsi"/>
                <w:iCs/>
                <w:lang w:eastAsia="de-DE"/>
              </w:rPr>
            </w:pPr>
          </w:p>
        </w:tc>
        <w:tc>
          <w:tcPr>
            <w:tcW w:w="1425" w:type="pct"/>
          </w:tcPr>
          <w:p w14:paraId="2639E866" w14:textId="77777777" w:rsidR="00704FAD" w:rsidRPr="00EC0C20" w:rsidRDefault="00704FAD" w:rsidP="00704FAD">
            <w:r w:rsidRPr="00EC0C20">
              <w:t>Vis, at der er dannet og afsendt et advis af typen [</w:t>
            </w:r>
            <w:r>
              <w:t>RE_</w:t>
            </w:r>
            <w:r w:rsidRPr="00EC0C20">
              <w:t>ST</w:t>
            </w:r>
            <w:r>
              <w:t>IN</w:t>
            </w:r>
            <w:r w:rsidRPr="00EC0C20">
              <w:t>]</w:t>
            </w:r>
            <w:r>
              <w:t xml:space="preserve">, </w:t>
            </w:r>
            <w:r w:rsidRPr="00EC0C20">
              <w:t>som indeholder:</w:t>
            </w:r>
          </w:p>
          <w:p w14:paraId="169567AD"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Patientens cpr.nr.</w:t>
            </w:r>
          </w:p>
          <w:p w14:paraId="7CB70A6C" w14:textId="39C100AA" w:rsidR="00704FAD" w:rsidRPr="00EC0C20" w:rsidRDefault="00704FAD" w:rsidP="00907935">
            <w:pPr>
              <w:pStyle w:val="Listeafsnit"/>
              <w:numPr>
                <w:ilvl w:val="0"/>
                <w:numId w:val="16"/>
              </w:numPr>
              <w:spacing w:before="0" w:after="0"/>
              <w:ind w:left="333" w:hanging="245"/>
              <w:rPr>
                <w:rFonts w:eastAsia="Calibri"/>
                <w:lang w:eastAsia="de-DE"/>
              </w:rPr>
            </w:pPr>
            <w:r>
              <w:rPr>
                <w:rFonts w:eastAsia="Calibri"/>
                <w:lang w:eastAsia="de-DE"/>
              </w:rPr>
              <w:t>T</w:t>
            </w:r>
            <w:r w:rsidRPr="00EC0C20">
              <w:rPr>
                <w:rFonts w:eastAsia="Calibri"/>
                <w:lang w:eastAsia="de-DE"/>
              </w:rPr>
              <w:t>idspunkt og klokkeslæt</w:t>
            </w:r>
          </w:p>
          <w:p w14:paraId="1517C261" w14:textId="52CB217D"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Navn på sygehusafdeling/-afsnit og sygehus</w:t>
            </w:r>
            <w:r>
              <w:rPr>
                <w:rFonts w:eastAsia="Calibri"/>
                <w:lang w:eastAsia="de-DE"/>
              </w:rPr>
              <w:t xml:space="preserve"> – korrigeret!</w:t>
            </w:r>
          </w:p>
          <w:p w14:paraId="4B88C181"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 xml:space="preserve">Angivelse af, at adviset </w:t>
            </w:r>
            <w:r w:rsidRPr="00F2748C">
              <w:rPr>
                <w:rFonts w:eastAsia="Calibri"/>
                <w:u w:val="single"/>
                <w:lang w:eastAsia="de-DE"/>
              </w:rPr>
              <w:t xml:space="preserve">ikke </w:t>
            </w:r>
            <w:r w:rsidRPr="00EC0C20">
              <w:rPr>
                <w:rFonts w:eastAsia="Calibri"/>
                <w:u w:val="single"/>
                <w:lang w:eastAsia="de-DE"/>
              </w:rPr>
              <w:t xml:space="preserve">skal </w:t>
            </w:r>
            <w:r w:rsidRPr="00EC0C20">
              <w:rPr>
                <w:rFonts w:eastAsia="Calibri"/>
                <w:lang w:eastAsia="de-DE"/>
              </w:rPr>
              <w:t>trigge en indlæggelsesrapport fra modtager</w:t>
            </w:r>
          </w:p>
          <w:p w14:paraId="58744987" w14:textId="77777777" w:rsidR="00704FAD" w:rsidRPr="00EC0C20" w:rsidRDefault="00704FAD" w:rsidP="00907935">
            <w:pPr>
              <w:pStyle w:val="Listeafsnit"/>
              <w:numPr>
                <w:ilvl w:val="0"/>
                <w:numId w:val="16"/>
              </w:numPr>
              <w:spacing w:before="0" w:after="0"/>
              <w:ind w:left="333" w:hanging="245"/>
              <w:rPr>
                <w:rFonts w:eastAsia="Calibri"/>
                <w:lang w:eastAsia="de-DE"/>
              </w:rPr>
            </w:pPr>
            <w:r w:rsidRPr="00EC0C20">
              <w:rPr>
                <w:rFonts w:eastAsia="Calibri"/>
                <w:lang w:eastAsia="de-DE"/>
              </w:rPr>
              <w:t>Status for sygehusophold: ”</w:t>
            </w:r>
            <w:r>
              <w:rPr>
                <w:rFonts w:eastAsia="Calibri"/>
                <w:lang w:eastAsia="de-DE"/>
              </w:rPr>
              <w:t xml:space="preserve">RETTET </w:t>
            </w:r>
            <w:r w:rsidRPr="00EC0C20">
              <w:rPr>
                <w:rFonts w:eastAsia="Calibri"/>
                <w:lang w:eastAsia="de-DE"/>
              </w:rPr>
              <w:t>START</w:t>
            </w:r>
            <w:r>
              <w:rPr>
                <w:rFonts w:eastAsia="Calibri"/>
                <w:lang w:eastAsia="de-DE"/>
              </w:rPr>
              <w:t xml:space="preserve"> sygehusophold - Indlagt</w:t>
            </w:r>
            <w:r w:rsidRPr="00EC0C20">
              <w:rPr>
                <w:rFonts w:eastAsia="Calibri"/>
                <w:lang w:eastAsia="de-DE"/>
              </w:rPr>
              <w:t>”</w:t>
            </w:r>
          </w:p>
          <w:p w14:paraId="0035ADD1" w14:textId="77777777" w:rsidR="00704FAD" w:rsidRPr="00EC0C20" w:rsidRDefault="00704FAD" w:rsidP="00704FAD">
            <w:pPr>
              <w:rPr>
                <w:rFonts w:eastAsia="Calibri"/>
                <w:lang w:eastAsia="de-DE"/>
              </w:rPr>
            </w:pPr>
          </w:p>
          <w:p w14:paraId="471305E4" w14:textId="2659E260" w:rsidR="00704FAD" w:rsidRDefault="00704FAD" w:rsidP="00704FAD">
            <w:r w:rsidRPr="00EC0C20">
              <w:rPr>
                <w:rFonts w:eastAsia="Calibri"/>
                <w:lang w:eastAsia="de-DE"/>
              </w:rPr>
              <w:t xml:space="preserve">Dokumentér m. skærmdumps indholdet af det generede advis. </w:t>
            </w:r>
          </w:p>
        </w:tc>
        <w:tc>
          <w:tcPr>
            <w:tcW w:w="750" w:type="pct"/>
          </w:tcPr>
          <w:p w14:paraId="3FD5E70D" w14:textId="20D81301" w:rsidR="00704FAD" w:rsidRPr="00807E6E" w:rsidRDefault="00FB6C03"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_Ref71541211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3.56</w:t>
            </w:r>
            <w:r>
              <w:rPr>
                <w:rFonts w:ascii="Courier New" w:hAnsi="Courier New" w:cs="Courier New"/>
              </w:rPr>
              <w:fldChar w:fldCharType="end"/>
            </w:r>
          </w:p>
        </w:tc>
        <w:tc>
          <w:tcPr>
            <w:tcW w:w="1126" w:type="pct"/>
          </w:tcPr>
          <w:p w14:paraId="614E403C" w14:textId="77777777" w:rsidR="00704FAD" w:rsidRPr="00417361" w:rsidRDefault="00704FAD" w:rsidP="00704FAD">
            <w:r w:rsidRPr="00417361">
              <w:t xml:space="preserve">Der er dannet og afsendt </w:t>
            </w:r>
            <w:r>
              <w:t>først et advis</w:t>
            </w:r>
            <w:r w:rsidRPr="00417361">
              <w:t xml:space="preserve"> af typen [STIN]</w:t>
            </w:r>
            <w:r>
              <w:t>, dernæst et advis af typen [RE_STIN]</w:t>
            </w:r>
          </w:p>
          <w:p w14:paraId="12033157" w14:textId="77777777" w:rsidR="00704FAD" w:rsidRPr="00417361" w:rsidRDefault="00704FAD" w:rsidP="00704FAD">
            <w:r w:rsidRPr="00417361">
              <w:t>Advis</w:t>
            </w:r>
            <w:r>
              <w:t xml:space="preserve"> [RE_STIN]</w:t>
            </w:r>
            <w:r w:rsidRPr="00417361">
              <w:t xml:space="preserve"> indeholder:</w:t>
            </w:r>
          </w:p>
          <w:p w14:paraId="1F888D88"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Patientens cpr.nr. </w:t>
            </w:r>
          </w:p>
          <w:p w14:paraId="54AA535A" w14:textId="2CA2442A" w:rsidR="00704FAD" w:rsidRPr="00417361" w:rsidRDefault="00704FAD" w:rsidP="00907935">
            <w:pPr>
              <w:pStyle w:val="Listeafsnit"/>
              <w:numPr>
                <w:ilvl w:val="0"/>
                <w:numId w:val="16"/>
              </w:numPr>
              <w:spacing w:before="0" w:after="0"/>
              <w:ind w:left="333" w:hanging="245"/>
              <w:rPr>
                <w:rFonts w:eastAsia="Calibri"/>
                <w:lang w:eastAsia="de-DE"/>
              </w:rPr>
            </w:pPr>
            <w:r>
              <w:rPr>
                <w:rFonts w:eastAsia="Calibri"/>
                <w:lang w:eastAsia="de-DE"/>
              </w:rPr>
              <w:t>T</w:t>
            </w:r>
            <w:r w:rsidRPr="00417361">
              <w:rPr>
                <w:rFonts w:eastAsia="Calibri"/>
                <w:lang w:eastAsia="de-DE"/>
              </w:rPr>
              <w:t>idspunkt og klokkeslæt</w:t>
            </w:r>
          </w:p>
          <w:p w14:paraId="254C7F56" w14:textId="4DCD108B"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Navn på sygehusafdeling/-afsnit og sygehus</w:t>
            </w:r>
            <w:r>
              <w:rPr>
                <w:rFonts w:eastAsia="Calibri"/>
                <w:lang w:eastAsia="de-DE"/>
              </w:rPr>
              <w:t xml:space="preserve"> – korrigeret!</w:t>
            </w:r>
          </w:p>
          <w:p w14:paraId="02BDBF57" w14:textId="77777777" w:rsidR="00704FAD" w:rsidRPr="00417361"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Angivelse af, at adviset </w:t>
            </w:r>
            <w:r w:rsidRPr="00F2748C">
              <w:rPr>
                <w:rFonts w:eastAsia="Calibri"/>
                <w:u w:val="single"/>
                <w:lang w:eastAsia="de-DE"/>
              </w:rPr>
              <w:t xml:space="preserve">ikke </w:t>
            </w:r>
            <w:r w:rsidRPr="00417361">
              <w:rPr>
                <w:rFonts w:eastAsia="Calibri"/>
                <w:u w:val="single"/>
                <w:lang w:eastAsia="de-DE"/>
              </w:rPr>
              <w:t>skal</w:t>
            </w:r>
            <w:r w:rsidRPr="00417361">
              <w:rPr>
                <w:rFonts w:eastAsia="Calibri"/>
                <w:lang w:eastAsia="de-DE"/>
              </w:rPr>
              <w:t xml:space="preserve"> trigge en indlæggelsesrapport fra modtager</w:t>
            </w:r>
          </w:p>
          <w:p w14:paraId="44622FD1" w14:textId="77777777" w:rsidR="00704FAD" w:rsidRPr="0040306C" w:rsidRDefault="00704FAD" w:rsidP="00907935">
            <w:pPr>
              <w:pStyle w:val="Listeafsnit"/>
              <w:numPr>
                <w:ilvl w:val="0"/>
                <w:numId w:val="16"/>
              </w:numPr>
              <w:spacing w:before="0" w:after="0"/>
              <w:ind w:left="333" w:hanging="245"/>
              <w:rPr>
                <w:rFonts w:eastAsia="Calibri"/>
                <w:lang w:eastAsia="de-DE"/>
              </w:rPr>
            </w:pPr>
            <w:r w:rsidRPr="00417361">
              <w:rPr>
                <w:rFonts w:eastAsia="Calibri"/>
                <w:lang w:eastAsia="de-DE"/>
              </w:rPr>
              <w:t xml:space="preserve">Status for sygehusophold: </w:t>
            </w:r>
            <w:r w:rsidRPr="00EC0C20">
              <w:rPr>
                <w:rFonts w:eastAsia="Calibri"/>
                <w:lang w:eastAsia="de-DE"/>
              </w:rPr>
              <w:t>”</w:t>
            </w:r>
            <w:r>
              <w:rPr>
                <w:rFonts w:eastAsia="Calibri"/>
                <w:lang w:eastAsia="de-DE"/>
              </w:rPr>
              <w:t xml:space="preserve">RETTET </w:t>
            </w:r>
            <w:r w:rsidRPr="00EC0C20">
              <w:rPr>
                <w:rFonts w:eastAsia="Calibri"/>
                <w:lang w:eastAsia="de-DE"/>
              </w:rPr>
              <w:t>START sygehusophold – Indlagt”</w:t>
            </w:r>
          </w:p>
          <w:p w14:paraId="0C0DB4CB" w14:textId="05D13C26" w:rsidR="00704FAD" w:rsidRDefault="00704FAD" w:rsidP="00704FAD">
            <w:r w:rsidRPr="00417361">
              <w:t xml:space="preserve"> </w:t>
            </w:r>
          </w:p>
        </w:tc>
        <w:tc>
          <w:tcPr>
            <w:tcW w:w="1049" w:type="pct"/>
          </w:tcPr>
          <w:p w14:paraId="04DD85C6" w14:textId="77777777" w:rsidR="00704FAD" w:rsidRPr="00DF591E" w:rsidRDefault="00704FAD" w:rsidP="00704FAD">
            <w:pPr>
              <w:spacing w:after="0"/>
              <w:rPr>
                <w:rFonts w:cstheme="minorHAnsi"/>
              </w:rPr>
            </w:pPr>
          </w:p>
        </w:tc>
        <w:tc>
          <w:tcPr>
            <w:tcW w:w="400" w:type="pct"/>
          </w:tcPr>
          <w:p w14:paraId="4161AEFB" w14:textId="77777777" w:rsidR="00704FAD" w:rsidRPr="00DF591E" w:rsidRDefault="00704FAD" w:rsidP="00704FAD">
            <w:pPr>
              <w:spacing w:after="0"/>
              <w:rPr>
                <w:rFonts w:cstheme="minorHAnsi"/>
              </w:rPr>
            </w:pPr>
          </w:p>
        </w:tc>
      </w:tr>
      <w:tr w:rsidR="00704FAD" w:rsidRPr="00DF591E" w14:paraId="7CF3E14C" w14:textId="77777777" w:rsidTr="008005A5">
        <w:tc>
          <w:tcPr>
            <w:tcW w:w="250" w:type="pct"/>
          </w:tcPr>
          <w:p w14:paraId="35131A59" w14:textId="77777777" w:rsidR="00704FAD" w:rsidRPr="00E11FE4" w:rsidRDefault="00704FAD" w:rsidP="00704FAD">
            <w:pPr>
              <w:pStyle w:val="Listeafsnit"/>
              <w:numPr>
                <w:ilvl w:val="0"/>
                <w:numId w:val="6"/>
              </w:numPr>
              <w:ind w:left="0" w:hanging="11"/>
              <w:rPr>
                <w:rFonts w:eastAsia="Calibri" w:cstheme="minorHAnsi"/>
                <w:iCs/>
                <w:lang w:eastAsia="de-DE"/>
              </w:rPr>
            </w:pPr>
            <w:bookmarkStart w:id="91" w:name="_Ref62814068"/>
          </w:p>
        </w:tc>
        <w:bookmarkEnd w:id="91"/>
        <w:tc>
          <w:tcPr>
            <w:tcW w:w="1425" w:type="pct"/>
          </w:tcPr>
          <w:p w14:paraId="38E69DFA" w14:textId="4A03526A" w:rsidR="00704FAD" w:rsidRDefault="00704FAD" w:rsidP="00704FAD">
            <w:r>
              <w:t>Vis, at der IKKE er dannet og afsendt et advis af typen [AN_STIN] forud for adviset [RE_STIN]</w:t>
            </w:r>
          </w:p>
        </w:tc>
        <w:tc>
          <w:tcPr>
            <w:tcW w:w="750" w:type="pct"/>
          </w:tcPr>
          <w:p w14:paraId="02474AE7" w14:textId="27EF76F7" w:rsidR="00704FAD" w:rsidRPr="00807E6E" w:rsidRDefault="00B618B6" w:rsidP="00704FAD">
            <w:pPr>
              <w:spacing w:after="0"/>
              <w:rPr>
                <w:rFonts w:ascii="Courier New" w:hAnsi="Courier New" w:cs="Courier New"/>
              </w:rPr>
            </w:pPr>
            <w:r>
              <w:rPr>
                <w:rFonts w:ascii="Courier New" w:hAnsi="Courier New" w:cs="Courier New"/>
              </w:rPr>
              <w:t xml:space="preserve">Fortsættelse af </w:t>
            </w:r>
            <w:r>
              <w:rPr>
                <w:rFonts w:ascii="Courier New" w:hAnsi="Courier New" w:cs="Courier New"/>
              </w:rPr>
              <w:fldChar w:fldCharType="begin"/>
            </w:r>
            <w:r>
              <w:rPr>
                <w:rFonts w:ascii="Courier New" w:hAnsi="Courier New" w:cs="Courier New"/>
              </w:rPr>
              <w:instrText xml:space="preserve"> REF _Ref71541211 \r \h </w:instrText>
            </w:r>
            <w:r>
              <w:rPr>
                <w:rFonts w:ascii="Courier New" w:hAnsi="Courier New" w:cs="Courier New"/>
              </w:rPr>
            </w:r>
            <w:r>
              <w:rPr>
                <w:rFonts w:ascii="Courier New" w:hAnsi="Courier New" w:cs="Courier New"/>
              </w:rPr>
              <w:fldChar w:fldCharType="separate"/>
            </w:r>
            <w:r w:rsidR="00806025">
              <w:rPr>
                <w:rFonts w:ascii="Courier New" w:hAnsi="Courier New" w:cs="Courier New"/>
              </w:rPr>
              <w:t>3.56</w:t>
            </w:r>
            <w:r>
              <w:rPr>
                <w:rFonts w:ascii="Courier New" w:hAnsi="Courier New" w:cs="Courier New"/>
              </w:rPr>
              <w:fldChar w:fldCharType="end"/>
            </w:r>
          </w:p>
        </w:tc>
        <w:tc>
          <w:tcPr>
            <w:tcW w:w="1126" w:type="pct"/>
          </w:tcPr>
          <w:p w14:paraId="0411338C" w14:textId="0242A178" w:rsidR="00704FAD" w:rsidRPr="006A3BF5" w:rsidRDefault="00704FAD" w:rsidP="00704FAD">
            <w:pPr>
              <w:spacing w:before="0" w:after="0"/>
              <w:rPr>
                <w:rFonts w:eastAsia="Calibri"/>
                <w:lang w:eastAsia="de-DE"/>
              </w:rPr>
            </w:pPr>
            <w:r>
              <w:t>Der er IKKE dannet og afsendt et advis af typen [AN_STIN] forud for advis [RE_STIN]</w:t>
            </w:r>
          </w:p>
        </w:tc>
        <w:tc>
          <w:tcPr>
            <w:tcW w:w="1049" w:type="pct"/>
          </w:tcPr>
          <w:p w14:paraId="22F33B1C" w14:textId="77777777" w:rsidR="00704FAD" w:rsidRPr="00DF591E" w:rsidRDefault="00704FAD" w:rsidP="00704FAD">
            <w:pPr>
              <w:spacing w:after="0"/>
              <w:rPr>
                <w:rFonts w:cstheme="minorHAnsi"/>
              </w:rPr>
            </w:pPr>
          </w:p>
        </w:tc>
        <w:tc>
          <w:tcPr>
            <w:tcW w:w="400" w:type="pct"/>
          </w:tcPr>
          <w:p w14:paraId="682F62F3" w14:textId="77777777" w:rsidR="00704FAD" w:rsidRPr="00DF591E" w:rsidRDefault="00704FAD" w:rsidP="00704FAD">
            <w:pPr>
              <w:spacing w:after="0"/>
              <w:rPr>
                <w:rFonts w:cstheme="minorHAnsi"/>
              </w:rPr>
            </w:pPr>
          </w:p>
        </w:tc>
      </w:tr>
    </w:tbl>
    <w:p w14:paraId="13DEECB9" w14:textId="77777777" w:rsidR="008E7AB0" w:rsidRDefault="008E7AB0">
      <w:pPr>
        <w:spacing w:before="0" w:after="0"/>
        <w:rPr>
          <w:rFonts w:eastAsia="Calibri" w:cstheme="minorHAnsi"/>
          <w:lang w:eastAsia="de-DE"/>
        </w:rPr>
      </w:pPr>
      <w:r>
        <w:rPr>
          <w:rFonts w:eastAsia="Calibri" w:cstheme="minorHAnsi"/>
          <w:lang w:eastAsia="de-DE"/>
        </w:rPr>
        <w:br w:type="page"/>
      </w:r>
    </w:p>
    <w:p w14:paraId="6A2C3F75" w14:textId="209734C2" w:rsidR="008E7AB0" w:rsidRPr="00CB06D3" w:rsidRDefault="008E7AB0" w:rsidP="008E7AB0">
      <w:pPr>
        <w:pStyle w:val="Overskrift2"/>
        <w:rPr>
          <w:rFonts w:eastAsia="Calibri"/>
          <w:lang w:val="da-DK"/>
        </w:rPr>
      </w:pPr>
      <w:bookmarkStart w:id="92" w:name="_Toc75782557"/>
      <w:r w:rsidRPr="00CB06D3">
        <w:rPr>
          <w:rFonts w:eastAsia="Calibri"/>
          <w:lang w:val="da-DK"/>
        </w:rPr>
        <w:lastRenderedPageBreak/>
        <w:t>Tekniske krav</w:t>
      </w:r>
      <w:bookmarkEnd w:id="92"/>
    </w:p>
    <w:p w14:paraId="3E8B6BEE" w14:textId="463742D5" w:rsidR="008E7AB0" w:rsidRDefault="008E7AB0" w:rsidP="008E7AB0">
      <w:pPr>
        <w:rPr>
          <w:rFonts w:eastAsia="Calibri" w:cstheme="minorHAnsi"/>
          <w:lang w:eastAsia="de-DE"/>
        </w:rPr>
      </w:pPr>
      <w:r w:rsidRPr="00DF591E">
        <w:rPr>
          <w:rFonts w:eastAsia="Calibri" w:cstheme="minorHAnsi"/>
          <w:lang w:eastAsia="de-DE"/>
        </w:rPr>
        <w:t>Formålet med de tekniske krav er at undersøge tekniske forhold for gennemførslen af testen.</w:t>
      </w:r>
      <w:r w:rsidRPr="00AC7AB2">
        <w:rPr>
          <w:rFonts w:eastAsia="Calibri" w:cstheme="minorHAnsi"/>
          <w:lang w:eastAsia="de-DE"/>
        </w:rPr>
        <w:t xml:space="preserve"> </w:t>
      </w:r>
    </w:p>
    <w:p w14:paraId="510BC9EF" w14:textId="4177DB9C" w:rsidR="00E84F6A" w:rsidRDefault="00E84F6A" w:rsidP="008E7AB0">
      <w:pPr>
        <w:rPr>
          <w:rFonts w:eastAsia="Calibri" w:cstheme="minorHAnsi"/>
          <w:lang w:eastAsia="de-DE"/>
        </w:rPr>
      </w:pPr>
      <w:r>
        <w:rPr>
          <w:rFonts w:eastAsia="Calibri" w:cstheme="minorHAnsi"/>
          <w:lang w:eastAsia="de-DE"/>
        </w:rPr>
        <w:t>Testen skal bl.a. sikre:</w:t>
      </w:r>
    </w:p>
    <w:p w14:paraId="2E30BEA6" w14:textId="7D4735B5" w:rsidR="00E84F6A" w:rsidRDefault="00E84F6A" w:rsidP="00E84F6A">
      <w:pPr>
        <w:pStyle w:val="Listeafsnit"/>
        <w:numPr>
          <w:ilvl w:val="0"/>
          <w:numId w:val="25"/>
        </w:numPr>
        <w:rPr>
          <w:rFonts w:eastAsia="Calibri" w:cstheme="minorHAnsi"/>
          <w:lang w:eastAsia="de-DE"/>
        </w:rPr>
      </w:pPr>
      <w:r>
        <w:rPr>
          <w:rFonts w:eastAsia="Calibri" w:cstheme="minorHAnsi"/>
          <w:lang w:eastAsia="de-DE"/>
        </w:rPr>
        <w:t>Korrekt sammenkædning af adviser i et sygehusforløb</w:t>
      </w:r>
    </w:p>
    <w:p w14:paraId="2FE4592A" w14:textId="686C957B" w:rsidR="00E84F6A" w:rsidRPr="00E84F6A" w:rsidRDefault="00E84F6A" w:rsidP="00E84F6A">
      <w:pPr>
        <w:pStyle w:val="Listeafsnit"/>
        <w:numPr>
          <w:ilvl w:val="0"/>
          <w:numId w:val="25"/>
        </w:numPr>
        <w:rPr>
          <w:rFonts w:eastAsia="Calibri" w:cstheme="minorHAnsi"/>
          <w:lang w:eastAsia="de-DE"/>
        </w:rPr>
      </w:pPr>
      <w:r>
        <w:rPr>
          <w:rFonts w:eastAsia="Calibri" w:cstheme="minorHAnsi"/>
          <w:lang w:eastAsia="de-DE"/>
        </w:rPr>
        <w:t>Korrekt sammenkædning af annulleringer og rettelser til konkrete adviser</w:t>
      </w:r>
    </w:p>
    <w:p w14:paraId="05B8700B" w14:textId="77777777" w:rsidR="008E7AB0" w:rsidRDefault="008E7AB0" w:rsidP="008E7AB0">
      <w:pPr>
        <w:pBdr>
          <w:top w:val="single" w:sz="18" w:space="1" w:color="27587B"/>
        </w:pBdr>
        <w:shd w:val="clear" w:color="auto" w:fill="CADEE5"/>
        <w:tabs>
          <w:tab w:val="left" w:pos="85"/>
        </w:tabs>
        <w:spacing w:after="0"/>
        <w:ind w:left="851" w:right="113" w:hanging="851"/>
        <w:rPr>
          <w:rFonts w:cstheme="minorBidi"/>
          <w:i/>
        </w:rPr>
      </w:pPr>
      <w:r>
        <w:rPr>
          <w:rStyle w:val="Strk"/>
        </w:rPr>
        <w:tab/>
      </w:r>
      <w:r w:rsidRPr="00770B67">
        <w:rPr>
          <w:rStyle w:val="Strk"/>
        </w:rPr>
        <w:t xml:space="preserve">OBS! </w:t>
      </w:r>
      <w:r>
        <w:rPr>
          <w:rFonts w:cstheme="minorHAnsi"/>
        </w:rPr>
        <w:tab/>
      </w:r>
      <w:r w:rsidRPr="67DB68C5">
        <w:rPr>
          <w:rFonts w:cstheme="minorBidi"/>
        </w:rPr>
        <w:t>Dokumenter nedenstående gennemførsel ved løbende skærmdumps eller kopi af filer.</w:t>
      </w:r>
      <w:r>
        <w:rPr>
          <w:rFonts w:cstheme="minorHAnsi"/>
        </w:rPr>
        <w:br/>
      </w:r>
      <w:r w:rsidRPr="67DB68C5">
        <w:rPr>
          <w:rFonts w:cstheme="minorBidi"/>
        </w:rPr>
        <w:t xml:space="preserve">Navngiv filer med standardtype samt det step de repræsenterer: </w:t>
      </w:r>
      <w:r w:rsidRPr="67DB68C5">
        <w:rPr>
          <w:rFonts w:cstheme="minorBidi"/>
          <w:b/>
          <w:i/>
        </w:rPr>
        <w:t>&lt;standard type&gt;_&lt;test step&gt;_&lt;fortløbende bogstav&gt;</w:t>
      </w:r>
      <w:r w:rsidRPr="67DB68C5">
        <w:rPr>
          <w:rFonts w:eastAsia="Calibri" w:cstheme="minorBidi"/>
          <w:b/>
          <w:i/>
          <w:lang w:eastAsia="de-DE"/>
        </w:rPr>
        <w:t>.xml</w:t>
      </w:r>
    </w:p>
    <w:p w14:paraId="0FAEFCAA" w14:textId="77777777" w:rsidR="008E7AB0" w:rsidRPr="00880A0C" w:rsidRDefault="008E7AB0" w:rsidP="008E7AB0">
      <w:pPr>
        <w:pBdr>
          <w:top w:val="single" w:sz="18" w:space="1" w:color="27587B"/>
        </w:pBdr>
        <w:shd w:val="clear" w:color="auto" w:fill="CADEE5"/>
        <w:spacing w:after="0"/>
        <w:ind w:left="851" w:right="113" w:hanging="851"/>
        <w:rPr>
          <w:rFonts w:cstheme="minorHAnsi"/>
          <w:i/>
          <w:iCs/>
        </w:rPr>
      </w:pPr>
      <w:r>
        <w:rPr>
          <w:rStyle w:val="Strk"/>
        </w:rPr>
        <w:tab/>
      </w:r>
      <w:r>
        <w:rPr>
          <w:rFonts w:cstheme="minorHAnsi"/>
        </w:rPr>
        <w:t>S</w:t>
      </w:r>
      <w:r w:rsidRPr="00DF591E">
        <w:rPr>
          <w:rFonts w:cstheme="minorHAnsi"/>
        </w:rPr>
        <w:t>end dem på mail til relevant kontakt hos MedCom.</w:t>
      </w:r>
    </w:p>
    <w:p w14:paraId="471FAEBE" w14:textId="77777777" w:rsidR="008E7AB0" w:rsidRDefault="008E7AB0" w:rsidP="008E7AB0">
      <w:pPr>
        <w:rPr>
          <w:rFonts w:eastAsia="Calibri" w:cstheme="minorHAnsi"/>
          <w:lang w:eastAsia="de-DE"/>
        </w:rPr>
      </w:pPr>
    </w:p>
    <w:tbl>
      <w:tblPr>
        <w:tblStyle w:val="Tabel-Gitter"/>
        <w:tblW w:w="5004" w:type="pct"/>
        <w:tblInd w:w="-5" w:type="dxa"/>
        <w:tblLayout w:type="fixed"/>
        <w:tblLook w:val="04A0" w:firstRow="1" w:lastRow="0" w:firstColumn="1" w:lastColumn="0" w:noHBand="0" w:noVBand="1"/>
      </w:tblPr>
      <w:tblGrid>
        <w:gridCol w:w="727"/>
        <w:gridCol w:w="4153"/>
        <w:gridCol w:w="2187"/>
        <w:gridCol w:w="3280"/>
        <w:gridCol w:w="874"/>
        <w:gridCol w:w="2187"/>
        <w:gridCol w:w="1166"/>
      </w:tblGrid>
      <w:tr w:rsidR="0023433D" w:rsidRPr="00DF591E" w14:paraId="27215218" w14:textId="77777777" w:rsidTr="008005A5">
        <w:trPr>
          <w:tblHeader/>
        </w:trPr>
        <w:tc>
          <w:tcPr>
            <w:tcW w:w="708" w:type="dxa"/>
            <w:shd w:val="clear" w:color="auto" w:fill="315A7A"/>
            <w:vAlign w:val="center"/>
          </w:tcPr>
          <w:p w14:paraId="257F9694" w14:textId="77777777" w:rsidR="0023433D" w:rsidRPr="00DF591E" w:rsidRDefault="0023433D" w:rsidP="008005A5">
            <w:pPr>
              <w:spacing w:after="0"/>
              <w:rPr>
                <w:rFonts w:cstheme="minorHAnsi"/>
                <w:b/>
                <w:bCs/>
                <w:color w:val="FFFFFF" w:themeColor="background1"/>
              </w:rPr>
            </w:pPr>
            <w:r w:rsidRPr="00DF591E">
              <w:rPr>
                <w:rFonts w:cstheme="minorHAnsi"/>
                <w:b/>
                <w:bCs/>
                <w:color w:val="FFFFFF" w:themeColor="background1"/>
              </w:rPr>
              <w:t>Step</w:t>
            </w:r>
          </w:p>
        </w:tc>
        <w:tc>
          <w:tcPr>
            <w:tcW w:w="4040" w:type="dxa"/>
            <w:shd w:val="clear" w:color="auto" w:fill="315A7A"/>
            <w:vAlign w:val="center"/>
          </w:tcPr>
          <w:p w14:paraId="2AC0604B" w14:textId="77777777" w:rsidR="0023433D" w:rsidRPr="00DF591E" w:rsidRDefault="0023433D" w:rsidP="008005A5">
            <w:pPr>
              <w:spacing w:after="0"/>
              <w:rPr>
                <w:rFonts w:cstheme="minorHAnsi"/>
                <w:b/>
                <w:bCs/>
                <w:color w:val="FFFFFF" w:themeColor="background1"/>
              </w:rPr>
            </w:pPr>
            <w:r w:rsidRPr="00DF591E">
              <w:rPr>
                <w:rFonts w:cstheme="minorHAnsi"/>
                <w:b/>
                <w:bCs/>
                <w:color w:val="FFFFFF" w:themeColor="background1"/>
              </w:rPr>
              <w:t>Krav</w:t>
            </w:r>
          </w:p>
        </w:tc>
        <w:tc>
          <w:tcPr>
            <w:tcW w:w="2127" w:type="dxa"/>
            <w:shd w:val="clear" w:color="auto" w:fill="315A7A"/>
            <w:vAlign w:val="center"/>
          </w:tcPr>
          <w:p w14:paraId="313ADD63" w14:textId="77777777" w:rsidR="0023433D" w:rsidRPr="00DF591E" w:rsidRDefault="0023433D" w:rsidP="008005A5">
            <w:pPr>
              <w:spacing w:after="0"/>
              <w:rPr>
                <w:rFonts w:cstheme="minorHAnsi"/>
                <w:b/>
                <w:bCs/>
                <w:color w:val="FFFFFF" w:themeColor="background1"/>
              </w:rPr>
            </w:pPr>
            <w:r w:rsidRPr="00DF591E">
              <w:rPr>
                <w:rFonts w:cstheme="minorHAnsi"/>
                <w:b/>
                <w:bCs/>
                <w:color w:val="FFFFFF" w:themeColor="background1"/>
              </w:rPr>
              <w:t>Test data</w:t>
            </w:r>
          </w:p>
        </w:tc>
        <w:tc>
          <w:tcPr>
            <w:tcW w:w="4040" w:type="dxa"/>
            <w:gridSpan w:val="2"/>
            <w:shd w:val="clear" w:color="auto" w:fill="315A7A"/>
            <w:vAlign w:val="center"/>
          </w:tcPr>
          <w:p w14:paraId="3A4BE506" w14:textId="77777777" w:rsidR="0023433D" w:rsidRPr="00DF591E" w:rsidRDefault="0023433D" w:rsidP="008005A5">
            <w:pPr>
              <w:spacing w:after="0"/>
              <w:rPr>
                <w:rFonts w:cstheme="minorHAnsi"/>
                <w:b/>
                <w:bCs/>
                <w:color w:val="FFFFFF" w:themeColor="background1"/>
              </w:rPr>
            </w:pPr>
            <w:r w:rsidRPr="00DF591E">
              <w:rPr>
                <w:rFonts w:cstheme="minorHAnsi"/>
                <w:b/>
                <w:bCs/>
                <w:color w:val="FFFFFF" w:themeColor="background1"/>
              </w:rPr>
              <w:t>Forventet resultat</w:t>
            </w:r>
          </w:p>
        </w:tc>
        <w:tc>
          <w:tcPr>
            <w:tcW w:w="2127" w:type="dxa"/>
            <w:shd w:val="clear" w:color="auto" w:fill="315A7A"/>
            <w:vAlign w:val="center"/>
          </w:tcPr>
          <w:p w14:paraId="0C9DEAA7" w14:textId="77777777" w:rsidR="0023433D" w:rsidRPr="00DF591E" w:rsidRDefault="0023433D" w:rsidP="008005A5">
            <w:pPr>
              <w:spacing w:after="0"/>
              <w:rPr>
                <w:rFonts w:cstheme="minorHAnsi"/>
                <w:b/>
                <w:bCs/>
                <w:color w:val="FFFFFF" w:themeColor="background1"/>
              </w:rPr>
            </w:pPr>
            <w:r w:rsidRPr="00DF591E">
              <w:rPr>
                <w:rFonts w:cstheme="minorHAnsi"/>
                <w:b/>
                <w:bCs/>
                <w:color w:val="FFFFFF" w:themeColor="background1"/>
              </w:rPr>
              <w:t>Aktuelt resultat</w:t>
            </w:r>
          </w:p>
        </w:tc>
        <w:tc>
          <w:tcPr>
            <w:tcW w:w="1134" w:type="dxa"/>
            <w:shd w:val="clear" w:color="auto" w:fill="315A7A"/>
            <w:vAlign w:val="center"/>
          </w:tcPr>
          <w:p w14:paraId="213FC97C" w14:textId="77777777" w:rsidR="0023433D" w:rsidRPr="00DF591E" w:rsidRDefault="0023433D" w:rsidP="008005A5">
            <w:pPr>
              <w:spacing w:after="0"/>
              <w:rPr>
                <w:rFonts w:cstheme="minorHAnsi"/>
                <w:b/>
                <w:bCs/>
                <w:color w:val="FFFFFF" w:themeColor="background1"/>
              </w:rPr>
            </w:pPr>
            <w:r>
              <w:rPr>
                <w:rFonts w:cstheme="minorHAnsi"/>
                <w:b/>
                <w:bCs/>
                <w:color w:val="FFFFFF" w:themeColor="background1"/>
              </w:rPr>
              <w:t>MedCom vurdering</w:t>
            </w:r>
          </w:p>
        </w:tc>
      </w:tr>
      <w:tr w:rsidR="0023433D" w:rsidRPr="00DF591E" w14:paraId="725417B4" w14:textId="77777777" w:rsidTr="008005A5">
        <w:tc>
          <w:tcPr>
            <w:tcW w:w="708" w:type="dxa"/>
          </w:tcPr>
          <w:p w14:paraId="44573776" w14:textId="77777777" w:rsidR="0023433D" w:rsidRPr="00E11FE4" w:rsidRDefault="0023433D" w:rsidP="008005A5">
            <w:pPr>
              <w:pStyle w:val="Listeafsnit"/>
              <w:numPr>
                <w:ilvl w:val="0"/>
                <w:numId w:val="7"/>
              </w:numPr>
              <w:ind w:left="0" w:hanging="11"/>
              <w:rPr>
                <w:rFonts w:eastAsia="Calibri" w:cstheme="minorHAnsi"/>
                <w:lang w:eastAsia="de-DE"/>
              </w:rPr>
            </w:pPr>
            <w:bookmarkStart w:id="93" w:name="_Ref42690247"/>
          </w:p>
        </w:tc>
        <w:sdt>
          <w:sdtPr>
            <w:id w:val="-1351418167"/>
            <w:placeholder>
              <w:docPart w:val="31D8AD8904B5487D8B3A54C060A248A1"/>
            </w:placeholder>
            <w15:color w:val="FFFFFF"/>
            <w:text w:multiLine="1"/>
          </w:sdtPr>
          <w:sdtEndPr/>
          <w:sdtContent>
            <w:tc>
              <w:tcPr>
                <w:tcW w:w="4040" w:type="dxa"/>
              </w:tcPr>
              <w:p w14:paraId="60F7946A" w14:textId="6F26082D" w:rsidR="0023433D" w:rsidRPr="00DF591E" w:rsidRDefault="006403DF" w:rsidP="008005A5">
                <w:pPr>
                  <w:spacing w:after="0"/>
                  <w:rPr>
                    <w:rFonts w:cstheme="minorHAnsi"/>
                  </w:rPr>
                </w:pPr>
                <w:r>
                  <w:t xml:space="preserve">Indlæs en anden </w:t>
                </w:r>
                <w:r w:rsidR="00CA588A">
                  <w:t xml:space="preserve">besked med samme </w:t>
                </w:r>
                <w:proofErr w:type="spellStart"/>
                <w:r w:rsidR="00CA588A">
                  <w:t>EpisodeOfCareIdentifier</w:t>
                </w:r>
                <w:proofErr w:type="spellEnd"/>
                <w:r w:rsidR="00CA588A">
                  <w:t xml:space="preserve"> </w:t>
                </w:r>
                <w:r w:rsidR="004D485E">
                  <w:t xml:space="preserve">som en tidligere afsendt </w:t>
                </w:r>
                <w:proofErr w:type="spellStart"/>
                <w:r w:rsidR="004D485E">
                  <w:t>hospitalnotification</w:t>
                </w:r>
                <w:proofErr w:type="spellEnd"/>
                <w:r w:rsidR="004D485E">
                  <w:t>.</w:t>
                </w:r>
              </w:p>
            </w:tc>
          </w:sdtContent>
        </w:sdt>
        <w:bookmarkEnd w:id="93" w:displacedByCustomXml="prev"/>
        <w:sdt>
          <w:sdtPr>
            <w:id w:val="-754815619"/>
            <w:placeholder>
              <w:docPart w:val="24D58EBF79234B0EBE256C6E00F4F6CA"/>
            </w:placeholder>
            <w:showingPlcHdr/>
            <w15:color w:val="FFFFFF"/>
            <w:text w:multiLine="1"/>
          </w:sdtPr>
          <w:sdtEndPr/>
          <w:sdtContent>
            <w:tc>
              <w:tcPr>
                <w:tcW w:w="2127" w:type="dxa"/>
              </w:tcPr>
              <w:p w14:paraId="15058B97" w14:textId="77777777" w:rsidR="0023433D" w:rsidRPr="00DF591E" w:rsidRDefault="0023433D" w:rsidP="008005A5">
                <w:pPr>
                  <w:spacing w:after="0"/>
                  <w:rPr>
                    <w:rFonts w:cstheme="minorHAnsi"/>
                  </w:rPr>
                </w:pPr>
                <w:r w:rsidRPr="007D06D7">
                  <w:rPr>
                    <w:rStyle w:val="Pladsholdertekst"/>
                    <w:rFonts w:ascii="Courier New" w:eastAsia="Calibri" w:hAnsi="Courier New" w:cs="Courier New"/>
                    <w:sz w:val="18"/>
                    <w:szCs w:val="18"/>
                  </w:rPr>
                  <w:t>Indsæt filnavn</w:t>
                </w:r>
              </w:p>
            </w:tc>
          </w:sdtContent>
        </w:sdt>
        <w:sdt>
          <w:sdtPr>
            <w:id w:val="-1252576288"/>
            <w:placeholder>
              <w:docPart w:val="B53FFC6FE6634D5BA9F0438978101A3B"/>
            </w:placeholder>
            <w15:color w:val="FFFFFF"/>
            <w:text w:multiLine="1"/>
          </w:sdtPr>
          <w:sdtEndPr/>
          <w:sdtContent>
            <w:tc>
              <w:tcPr>
                <w:tcW w:w="3190" w:type="dxa"/>
              </w:tcPr>
              <w:p w14:paraId="10C8D49C" w14:textId="24105806" w:rsidR="0023433D" w:rsidRPr="00DF591E" w:rsidRDefault="00C12438" w:rsidP="008005A5">
                <w:pPr>
                  <w:spacing w:after="0"/>
                  <w:rPr>
                    <w:rFonts w:cstheme="minorHAnsi"/>
                  </w:rPr>
                </w:pPr>
                <w:r>
                  <w:t xml:space="preserve">Beskeder med samme </w:t>
                </w:r>
                <w:proofErr w:type="spellStart"/>
                <w:r w:rsidR="005052AB">
                  <w:t>EpisodeOfCareIdentifer</w:t>
                </w:r>
                <w:proofErr w:type="spellEnd"/>
                <w:r w:rsidR="005052AB">
                  <w:t xml:space="preserve"> kædes sammen, så </w:t>
                </w:r>
                <w:r w:rsidR="00C33EC0">
                  <w:t xml:space="preserve">brugeren tydeligt kan se sammenhængen. </w:t>
                </w:r>
                <w:r w:rsidR="00C33EC0">
                  <w:br/>
                </w:r>
              </w:p>
            </w:tc>
          </w:sdtContent>
        </w:sdt>
        <w:tc>
          <w:tcPr>
            <w:tcW w:w="2977" w:type="dxa"/>
            <w:gridSpan w:val="2"/>
          </w:tcPr>
          <w:p w14:paraId="0391135B" w14:textId="77777777" w:rsidR="0023433D" w:rsidRPr="00DF591E" w:rsidRDefault="0023433D" w:rsidP="008005A5">
            <w:pPr>
              <w:spacing w:after="0"/>
              <w:rPr>
                <w:rFonts w:cstheme="minorHAnsi"/>
              </w:rPr>
            </w:pPr>
          </w:p>
        </w:tc>
        <w:tc>
          <w:tcPr>
            <w:tcW w:w="1134" w:type="dxa"/>
          </w:tcPr>
          <w:p w14:paraId="6FA043C0" w14:textId="77777777" w:rsidR="0023433D" w:rsidRPr="00DF591E" w:rsidRDefault="0023433D" w:rsidP="008005A5">
            <w:pPr>
              <w:spacing w:after="0"/>
              <w:rPr>
                <w:rFonts w:cstheme="minorHAnsi"/>
              </w:rPr>
            </w:pPr>
          </w:p>
        </w:tc>
      </w:tr>
      <w:tr w:rsidR="0023433D" w:rsidRPr="00DF591E" w14:paraId="7AF793DD" w14:textId="77777777" w:rsidTr="008005A5">
        <w:tc>
          <w:tcPr>
            <w:tcW w:w="708" w:type="dxa"/>
          </w:tcPr>
          <w:p w14:paraId="1F1E5771" w14:textId="77777777" w:rsidR="0023433D" w:rsidRPr="00E11FE4" w:rsidRDefault="0023433D" w:rsidP="008005A5">
            <w:pPr>
              <w:pStyle w:val="Listeafsnit"/>
              <w:numPr>
                <w:ilvl w:val="0"/>
                <w:numId w:val="7"/>
              </w:numPr>
              <w:ind w:left="0" w:hanging="11"/>
              <w:rPr>
                <w:rFonts w:eastAsia="Calibri" w:cstheme="minorHAnsi"/>
                <w:lang w:eastAsia="de-DE"/>
              </w:rPr>
            </w:pPr>
          </w:p>
        </w:tc>
        <w:tc>
          <w:tcPr>
            <w:tcW w:w="4040" w:type="dxa"/>
          </w:tcPr>
          <w:p w14:paraId="6A0D580D" w14:textId="3ABDC622" w:rsidR="0023433D" w:rsidRPr="00DF591E" w:rsidRDefault="002B707D" w:rsidP="008005A5">
            <w:pPr>
              <w:spacing w:after="0"/>
              <w:rPr>
                <w:rFonts w:cstheme="minorHAnsi"/>
              </w:rPr>
            </w:pPr>
            <w:r>
              <w:rPr>
                <w:rFonts w:cstheme="minorHAnsi"/>
              </w:rPr>
              <w:t>V</w:t>
            </w:r>
            <w:r w:rsidR="000E7077">
              <w:rPr>
                <w:rFonts w:cstheme="minorHAnsi"/>
              </w:rPr>
              <w:t>is at SUT modtager en negativ</w:t>
            </w:r>
            <w:r w:rsidR="00296C02">
              <w:rPr>
                <w:rFonts w:cstheme="minorHAnsi"/>
              </w:rPr>
              <w:t xml:space="preserve"> </w:t>
            </w:r>
            <w:r w:rsidR="000E7077">
              <w:rPr>
                <w:rFonts w:cstheme="minorHAnsi"/>
              </w:rPr>
              <w:t>kvittering</w:t>
            </w:r>
            <w:r w:rsidR="00894C0E">
              <w:rPr>
                <w:rFonts w:cstheme="minorHAnsi"/>
              </w:rPr>
              <w:t xml:space="preserve"> og redegør for efterfølgende handlinger i forbindelse med negativkvitteringer.</w:t>
            </w:r>
          </w:p>
        </w:tc>
        <w:tc>
          <w:tcPr>
            <w:tcW w:w="2127" w:type="dxa"/>
          </w:tcPr>
          <w:p w14:paraId="1CF7C7F0" w14:textId="12D59F81" w:rsidR="0023433D" w:rsidRPr="00807E6E" w:rsidRDefault="00412D97" w:rsidP="008005A5">
            <w:pPr>
              <w:spacing w:after="0"/>
              <w:rPr>
                <w:rFonts w:ascii="Courier New" w:hAnsi="Courier New" w:cs="Courier New"/>
                <w:sz w:val="18"/>
                <w:szCs w:val="18"/>
              </w:rPr>
            </w:pPr>
            <w:r>
              <w:rPr>
                <w:rFonts w:ascii="Courier New" w:hAnsi="Courier New" w:cs="Courier New"/>
                <w:sz w:val="18"/>
                <w:szCs w:val="18"/>
              </w:rPr>
              <w:t xml:space="preserve">Tilpas filen: </w:t>
            </w:r>
            <w:hyperlink r:id="rId38" w:history="1">
              <w:r w:rsidRPr="00A61949">
                <w:rPr>
                  <w:rStyle w:val="Hyperlink"/>
                  <w:rFonts w:ascii="Courier New" w:hAnsi="Courier New" w:cs="Courier New"/>
                  <w:sz w:val="18"/>
                  <w:szCs w:val="18"/>
                </w:rPr>
                <w:t>http://build.fhir.org/ig/hl7dk/dk-medcom/Bundle-2c9535ef-ed94-4060-a928-7baddec7ee71.html</w:t>
              </w:r>
            </w:hyperlink>
          </w:p>
        </w:tc>
        <w:tc>
          <w:tcPr>
            <w:tcW w:w="3190" w:type="dxa"/>
          </w:tcPr>
          <w:p w14:paraId="68BDF42A" w14:textId="6303753E" w:rsidR="0023433D" w:rsidRPr="00DF591E" w:rsidRDefault="002B707D" w:rsidP="008005A5">
            <w:pPr>
              <w:spacing w:after="0"/>
              <w:rPr>
                <w:rFonts w:cstheme="minorHAnsi"/>
              </w:rPr>
            </w:pPr>
            <w:r>
              <w:rPr>
                <w:rFonts w:cstheme="minorHAnsi"/>
              </w:rPr>
              <w:t xml:space="preserve">Det er muligt i SUT at se </w:t>
            </w:r>
            <w:r w:rsidR="000E0B98">
              <w:rPr>
                <w:rFonts w:cstheme="minorHAnsi"/>
              </w:rPr>
              <w:t>hvis der er modtaget en negativkvittering på en given besked.</w:t>
            </w:r>
          </w:p>
        </w:tc>
        <w:tc>
          <w:tcPr>
            <w:tcW w:w="2977" w:type="dxa"/>
            <w:gridSpan w:val="2"/>
          </w:tcPr>
          <w:p w14:paraId="5A4CCF04" w14:textId="77777777" w:rsidR="0023433D" w:rsidRPr="00DF591E" w:rsidRDefault="0023433D" w:rsidP="008005A5">
            <w:pPr>
              <w:spacing w:after="0"/>
              <w:rPr>
                <w:rFonts w:cstheme="minorHAnsi"/>
              </w:rPr>
            </w:pPr>
          </w:p>
        </w:tc>
        <w:tc>
          <w:tcPr>
            <w:tcW w:w="1134" w:type="dxa"/>
          </w:tcPr>
          <w:p w14:paraId="4FAEAB89" w14:textId="77777777" w:rsidR="0023433D" w:rsidRPr="00DF591E" w:rsidRDefault="0023433D" w:rsidP="008005A5">
            <w:pPr>
              <w:spacing w:after="0"/>
              <w:rPr>
                <w:rFonts w:cstheme="minorHAnsi"/>
              </w:rPr>
            </w:pPr>
          </w:p>
        </w:tc>
      </w:tr>
      <w:tr w:rsidR="0023433D" w:rsidRPr="00DF591E" w14:paraId="22C9B8E2" w14:textId="77777777" w:rsidTr="008005A5">
        <w:tc>
          <w:tcPr>
            <w:tcW w:w="708" w:type="dxa"/>
          </w:tcPr>
          <w:p w14:paraId="06F0711C" w14:textId="77777777" w:rsidR="0023433D" w:rsidRPr="00E11FE4" w:rsidRDefault="0023433D" w:rsidP="008005A5">
            <w:pPr>
              <w:pStyle w:val="Listeafsnit"/>
              <w:numPr>
                <w:ilvl w:val="0"/>
                <w:numId w:val="7"/>
              </w:numPr>
              <w:ind w:left="0" w:hanging="11"/>
              <w:rPr>
                <w:rFonts w:eastAsia="Calibri" w:cstheme="minorHAnsi"/>
                <w:lang w:eastAsia="de-DE"/>
              </w:rPr>
            </w:pPr>
          </w:p>
        </w:tc>
        <w:tc>
          <w:tcPr>
            <w:tcW w:w="4040" w:type="dxa"/>
          </w:tcPr>
          <w:p w14:paraId="51300155" w14:textId="11C4D0E3" w:rsidR="0023433D" w:rsidRPr="00DF591E" w:rsidRDefault="00331CA3" w:rsidP="008005A5">
            <w:pPr>
              <w:spacing w:after="0"/>
              <w:rPr>
                <w:rFonts w:cstheme="minorHAnsi"/>
              </w:rPr>
            </w:pPr>
            <w:proofErr w:type="spellStart"/>
            <w:r>
              <w:rPr>
                <w:rFonts w:cstheme="minorHAnsi"/>
              </w:rPr>
              <w:t>Mustsupport</w:t>
            </w:r>
            <w:proofErr w:type="spellEnd"/>
            <w:r>
              <w:rPr>
                <w:rFonts w:cstheme="minorHAnsi"/>
              </w:rPr>
              <w:t xml:space="preserve"> elementer skal medsendes</w:t>
            </w:r>
          </w:p>
        </w:tc>
        <w:tc>
          <w:tcPr>
            <w:tcW w:w="2127" w:type="dxa"/>
          </w:tcPr>
          <w:p w14:paraId="39B002A1" w14:textId="77777777" w:rsidR="0023433D" w:rsidRPr="00807E6E" w:rsidRDefault="0023433D" w:rsidP="008005A5">
            <w:pPr>
              <w:spacing w:after="0"/>
              <w:rPr>
                <w:rFonts w:ascii="Courier New" w:hAnsi="Courier New" w:cs="Courier New"/>
                <w:sz w:val="18"/>
                <w:szCs w:val="18"/>
              </w:rPr>
            </w:pPr>
          </w:p>
        </w:tc>
        <w:tc>
          <w:tcPr>
            <w:tcW w:w="3190" w:type="dxa"/>
          </w:tcPr>
          <w:p w14:paraId="698913C2" w14:textId="77777777" w:rsidR="0023433D" w:rsidRDefault="000C66F4" w:rsidP="00331CA3">
            <w:pPr>
              <w:rPr>
                <w:rFonts w:cstheme="minorHAnsi"/>
              </w:rPr>
            </w:pPr>
            <w:r>
              <w:rPr>
                <w:rFonts w:cstheme="minorHAnsi"/>
              </w:rPr>
              <w:t xml:space="preserve">Alle relevante </w:t>
            </w:r>
            <w:proofErr w:type="spellStart"/>
            <w:r>
              <w:rPr>
                <w:rFonts w:cstheme="minorHAnsi"/>
              </w:rPr>
              <w:t>MustSupport</w:t>
            </w:r>
            <w:proofErr w:type="spellEnd"/>
            <w:r>
              <w:rPr>
                <w:rFonts w:cstheme="minorHAnsi"/>
              </w:rPr>
              <w:t xml:space="preserve"> elementer medsendes. Redegør for evt. manglende </w:t>
            </w:r>
            <w:proofErr w:type="spellStart"/>
            <w:r>
              <w:rPr>
                <w:rFonts w:cstheme="minorHAnsi"/>
              </w:rPr>
              <w:t>MustSupport</w:t>
            </w:r>
            <w:proofErr w:type="spellEnd"/>
            <w:r>
              <w:rPr>
                <w:rFonts w:cstheme="minorHAnsi"/>
              </w:rPr>
              <w:t xml:space="preserve"> ele</w:t>
            </w:r>
            <w:r w:rsidR="00E176CC">
              <w:rPr>
                <w:rFonts w:cstheme="minorHAnsi"/>
              </w:rPr>
              <w:t>menter.</w:t>
            </w:r>
          </w:p>
          <w:p w14:paraId="2EEE1096" w14:textId="5B4F1DF9" w:rsidR="0023433D" w:rsidRPr="00DF591E" w:rsidRDefault="00630D15" w:rsidP="00331CA3">
            <w:pPr>
              <w:rPr>
                <w:rFonts w:cstheme="minorHAnsi"/>
              </w:rPr>
            </w:pPr>
            <w:r>
              <w:rPr>
                <w:rFonts w:cstheme="minorHAnsi"/>
              </w:rPr>
              <w:t>Gennemgå filen sammen med MedCom.</w:t>
            </w:r>
          </w:p>
        </w:tc>
        <w:tc>
          <w:tcPr>
            <w:tcW w:w="2977" w:type="dxa"/>
            <w:gridSpan w:val="2"/>
          </w:tcPr>
          <w:p w14:paraId="7DFF168A" w14:textId="77777777" w:rsidR="0023433D" w:rsidRPr="00DF591E" w:rsidRDefault="0023433D" w:rsidP="008005A5">
            <w:pPr>
              <w:spacing w:after="0"/>
              <w:rPr>
                <w:rFonts w:cstheme="minorHAnsi"/>
              </w:rPr>
            </w:pPr>
          </w:p>
        </w:tc>
        <w:tc>
          <w:tcPr>
            <w:tcW w:w="1134" w:type="dxa"/>
          </w:tcPr>
          <w:p w14:paraId="3E10BA59" w14:textId="77777777" w:rsidR="0023433D" w:rsidRPr="00DF591E" w:rsidRDefault="0023433D" w:rsidP="008005A5">
            <w:pPr>
              <w:spacing w:after="0"/>
              <w:rPr>
                <w:rFonts w:cstheme="minorHAnsi"/>
              </w:rPr>
            </w:pPr>
          </w:p>
        </w:tc>
      </w:tr>
    </w:tbl>
    <w:p w14:paraId="3C58BAFA" w14:textId="77777777" w:rsidR="00A21BD3" w:rsidRDefault="00A21BD3" w:rsidP="0023433D">
      <w:pPr>
        <w:rPr>
          <w:rFonts w:eastAsia="Calibri" w:cstheme="minorHAnsi"/>
          <w:lang w:eastAsia="de-DE"/>
        </w:rPr>
        <w:sectPr w:rsidR="00A21BD3" w:rsidSect="00382748">
          <w:footnotePr>
            <w:numFmt w:val="lowerRoman"/>
          </w:footnotePr>
          <w:endnotePr>
            <w:numFmt w:val="decimal"/>
          </w:endnotePr>
          <w:pgSz w:w="16840" w:h="11907" w:orient="landscape" w:code="9"/>
          <w:pgMar w:top="1134" w:right="1134" w:bottom="1701" w:left="1134" w:header="709" w:footer="425" w:gutter="0"/>
          <w:cols w:space="708"/>
          <w:docGrid w:linePitch="360"/>
        </w:sectPr>
      </w:pPr>
    </w:p>
    <w:p w14:paraId="37F285A3" w14:textId="6F42D269" w:rsidR="00A21BD3" w:rsidRDefault="00A21BD3" w:rsidP="00A21BD3">
      <w:pPr>
        <w:pStyle w:val="Bilag"/>
      </w:pPr>
      <w:r>
        <w:lastRenderedPageBreak/>
        <w:t>Bilag 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24"/>
        <w:gridCol w:w="1922"/>
        <w:gridCol w:w="8216"/>
      </w:tblGrid>
      <w:tr w:rsidR="00A21BD3" w:rsidRPr="00835F99" w14:paraId="288D75E7" w14:textId="77777777" w:rsidTr="00C25261">
        <w:trPr>
          <w:trHeight w:val="300"/>
        </w:trPr>
        <w:tc>
          <w:tcPr>
            <w:tcW w:w="1519" w:type="pct"/>
            <w:shd w:val="clear" w:color="000000" w:fill="D9D9D9"/>
            <w:noWrap/>
          </w:tcPr>
          <w:p w14:paraId="6DFD8133" w14:textId="77777777" w:rsidR="00A21BD3" w:rsidRPr="00835F99" w:rsidRDefault="00A21BD3" w:rsidP="00C25261">
            <w:pPr>
              <w:jc w:val="both"/>
              <w:rPr>
                <w:rFonts w:cs="Calibri"/>
                <w:b/>
                <w:color w:val="000000"/>
                <w:sz w:val="16"/>
                <w:szCs w:val="16"/>
                <w:lang w:eastAsia="da-DK"/>
              </w:rPr>
            </w:pPr>
            <w:r w:rsidRPr="00835F99">
              <w:rPr>
                <w:rFonts w:cs="Calibri"/>
                <w:b/>
                <w:color w:val="000000"/>
                <w:sz w:val="16"/>
                <w:szCs w:val="16"/>
                <w:lang w:eastAsia="da-DK"/>
              </w:rPr>
              <w:t>Hændelse</w:t>
            </w:r>
            <w:r w:rsidRPr="00835F99">
              <w:rPr>
                <w:rFonts w:cs="Calibri"/>
                <w:b/>
                <w:bCs/>
                <w:color w:val="000000"/>
                <w:sz w:val="16"/>
                <w:szCs w:val="16"/>
                <w:lang w:eastAsia="da-DK"/>
              </w:rPr>
              <w:t xml:space="preserve">                                                                                                                </w:t>
            </w:r>
          </w:p>
        </w:tc>
        <w:tc>
          <w:tcPr>
            <w:tcW w:w="660" w:type="pct"/>
            <w:shd w:val="clear" w:color="000000" w:fill="D9D9D9"/>
          </w:tcPr>
          <w:p w14:paraId="31526A34" w14:textId="77777777" w:rsidR="00A21BD3" w:rsidRPr="00835F99" w:rsidRDefault="00A21BD3" w:rsidP="00C25261">
            <w:pPr>
              <w:jc w:val="both"/>
              <w:rPr>
                <w:rFonts w:cs="Calibri"/>
                <w:b/>
                <w:color w:val="000000"/>
                <w:sz w:val="16"/>
                <w:szCs w:val="16"/>
                <w:lang w:eastAsia="da-DK"/>
              </w:rPr>
            </w:pPr>
            <w:r w:rsidRPr="00835F99">
              <w:rPr>
                <w:rFonts w:cs="Calibri"/>
                <w:b/>
                <w:color w:val="000000"/>
                <w:sz w:val="16"/>
                <w:szCs w:val="16"/>
                <w:lang w:eastAsia="da-DK"/>
              </w:rPr>
              <w:t>Kode</w:t>
            </w:r>
          </w:p>
        </w:tc>
        <w:tc>
          <w:tcPr>
            <w:tcW w:w="2821" w:type="pct"/>
            <w:shd w:val="clear" w:color="000000" w:fill="D9D9D9"/>
          </w:tcPr>
          <w:p w14:paraId="41C11D4A" w14:textId="77777777" w:rsidR="00A21BD3" w:rsidRPr="00835F99" w:rsidRDefault="00A21BD3" w:rsidP="00C25261">
            <w:pPr>
              <w:jc w:val="both"/>
              <w:rPr>
                <w:rFonts w:cs="Calibri"/>
                <w:b/>
                <w:color w:val="000000"/>
                <w:sz w:val="16"/>
                <w:szCs w:val="16"/>
                <w:lang w:eastAsia="da-DK"/>
              </w:rPr>
            </w:pPr>
            <w:r w:rsidRPr="00835F99">
              <w:rPr>
                <w:rFonts w:cs="Calibri"/>
                <w:b/>
                <w:bCs/>
                <w:color w:val="000000"/>
                <w:sz w:val="16"/>
                <w:szCs w:val="16"/>
                <w:lang w:eastAsia="da-DK"/>
              </w:rPr>
              <w:t xml:space="preserve">Navn på </w:t>
            </w:r>
            <w:proofErr w:type="spellStart"/>
            <w:r w:rsidRPr="00835F99">
              <w:rPr>
                <w:rFonts w:cs="Calibri"/>
                <w:b/>
                <w:bCs/>
                <w:color w:val="000000"/>
                <w:sz w:val="16"/>
                <w:szCs w:val="16"/>
                <w:lang w:eastAsia="da-DK"/>
              </w:rPr>
              <w:t>advisnotifikation</w:t>
            </w:r>
            <w:proofErr w:type="spellEnd"/>
          </w:p>
        </w:tc>
      </w:tr>
      <w:tr w:rsidR="00A21BD3" w:rsidRPr="00835F99" w14:paraId="15C69BB5" w14:textId="77777777" w:rsidTr="00C25261">
        <w:trPr>
          <w:trHeight w:val="300"/>
        </w:trPr>
        <w:tc>
          <w:tcPr>
            <w:tcW w:w="5000" w:type="pct"/>
            <w:gridSpan w:val="3"/>
            <w:shd w:val="clear" w:color="000000" w:fill="D9D9D9"/>
            <w:noWrap/>
            <w:hideMark/>
          </w:tcPr>
          <w:p w14:paraId="55F0E679"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Start ophold</w:t>
            </w:r>
          </w:p>
        </w:tc>
      </w:tr>
      <w:tr w:rsidR="00A21BD3" w:rsidRPr="00835F99" w14:paraId="3884F36F" w14:textId="77777777" w:rsidTr="00C25261">
        <w:trPr>
          <w:trHeight w:val="300"/>
        </w:trPr>
        <w:tc>
          <w:tcPr>
            <w:tcW w:w="1519" w:type="pct"/>
            <w:shd w:val="clear" w:color="000000" w:fill="FFFFFF"/>
            <w:noWrap/>
            <w:hideMark/>
          </w:tcPr>
          <w:p w14:paraId="7F5029DE"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Akut ambulant start</w:t>
            </w:r>
          </w:p>
        </w:tc>
        <w:tc>
          <w:tcPr>
            <w:tcW w:w="660" w:type="pct"/>
            <w:shd w:val="clear" w:color="000000" w:fill="FFFFFF"/>
            <w:noWrap/>
            <w:hideMark/>
          </w:tcPr>
          <w:p w14:paraId="416335EA"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STAA</w:t>
            </w:r>
          </w:p>
        </w:tc>
        <w:tc>
          <w:tcPr>
            <w:tcW w:w="2821" w:type="pct"/>
            <w:shd w:val="clear" w:color="000000" w:fill="FFFFFF"/>
            <w:noWrap/>
            <w:hideMark/>
          </w:tcPr>
          <w:p w14:paraId="16182D0C"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START sygehusophold - Akut ambulant</w:t>
            </w:r>
          </w:p>
        </w:tc>
      </w:tr>
      <w:tr w:rsidR="00A21BD3" w:rsidRPr="00835F99" w14:paraId="7ED21766" w14:textId="77777777" w:rsidTr="00C25261">
        <w:trPr>
          <w:trHeight w:val="300"/>
        </w:trPr>
        <w:tc>
          <w:tcPr>
            <w:tcW w:w="1519" w:type="pct"/>
            <w:shd w:val="clear" w:color="000000" w:fill="FFFFFF"/>
            <w:noWrap/>
            <w:hideMark/>
          </w:tcPr>
          <w:p w14:paraId="5F7BCD80"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Indlagt</w:t>
            </w:r>
          </w:p>
        </w:tc>
        <w:tc>
          <w:tcPr>
            <w:tcW w:w="660" w:type="pct"/>
            <w:shd w:val="clear" w:color="000000" w:fill="FFFFFF"/>
            <w:noWrap/>
            <w:hideMark/>
          </w:tcPr>
          <w:p w14:paraId="2B87A216"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STIN</w:t>
            </w:r>
          </w:p>
        </w:tc>
        <w:tc>
          <w:tcPr>
            <w:tcW w:w="2821" w:type="pct"/>
            <w:shd w:val="clear" w:color="000000" w:fill="FFFFFF"/>
            <w:noWrap/>
            <w:hideMark/>
          </w:tcPr>
          <w:p w14:paraId="0D61DFC4"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START sygehusophold - Indlagt</w:t>
            </w:r>
          </w:p>
        </w:tc>
      </w:tr>
      <w:tr w:rsidR="00A21BD3" w:rsidRPr="00835F99" w14:paraId="7DEE8C0C" w14:textId="77777777" w:rsidTr="00C25261">
        <w:trPr>
          <w:trHeight w:val="300"/>
        </w:trPr>
        <w:tc>
          <w:tcPr>
            <w:tcW w:w="5000" w:type="pct"/>
            <w:gridSpan w:val="3"/>
            <w:shd w:val="clear" w:color="000000" w:fill="D9D9D9"/>
            <w:noWrap/>
            <w:hideMark/>
          </w:tcPr>
          <w:p w14:paraId="5CD8A2E8"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Slut ophold</w:t>
            </w:r>
          </w:p>
        </w:tc>
      </w:tr>
      <w:tr w:rsidR="00A21BD3" w:rsidRPr="00835F99" w14:paraId="40D8A129" w14:textId="77777777" w:rsidTr="00C25261">
        <w:trPr>
          <w:trHeight w:val="300"/>
        </w:trPr>
        <w:tc>
          <w:tcPr>
            <w:tcW w:w="1519" w:type="pct"/>
            <w:shd w:val="clear" w:color="000000" w:fill="FFFFFF"/>
            <w:noWrap/>
            <w:hideMark/>
          </w:tcPr>
          <w:p w14:paraId="437FAC88"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Afsluttet til hjemmet</w:t>
            </w:r>
          </w:p>
        </w:tc>
        <w:tc>
          <w:tcPr>
            <w:tcW w:w="660" w:type="pct"/>
            <w:shd w:val="clear" w:color="000000" w:fill="FFFFFF"/>
            <w:noWrap/>
            <w:hideMark/>
          </w:tcPr>
          <w:p w14:paraId="140AC722"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SLHJ</w:t>
            </w:r>
          </w:p>
        </w:tc>
        <w:tc>
          <w:tcPr>
            <w:tcW w:w="2821" w:type="pct"/>
            <w:shd w:val="clear" w:color="auto" w:fill="FFFFFF" w:themeFill="background1"/>
            <w:noWrap/>
            <w:hideMark/>
          </w:tcPr>
          <w:p w14:paraId="7C862223"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SLUT sygehusophold – Afsluttet til hjemmet/primær sektor</w:t>
            </w:r>
          </w:p>
        </w:tc>
      </w:tr>
      <w:tr w:rsidR="00A21BD3" w:rsidRPr="00835F99" w14:paraId="39637C3B" w14:textId="77777777" w:rsidTr="00C25261">
        <w:trPr>
          <w:trHeight w:val="300"/>
        </w:trPr>
        <w:tc>
          <w:tcPr>
            <w:tcW w:w="5000" w:type="pct"/>
            <w:gridSpan w:val="3"/>
            <w:shd w:val="clear" w:color="000000" w:fill="D9D9D9"/>
            <w:noWrap/>
            <w:hideMark/>
          </w:tcPr>
          <w:p w14:paraId="51AB72E4"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Død</w:t>
            </w:r>
          </w:p>
        </w:tc>
      </w:tr>
      <w:tr w:rsidR="00A21BD3" w:rsidRPr="00835F99" w14:paraId="5EA0BB17" w14:textId="77777777" w:rsidTr="00C25261">
        <w:trPr>
          <w:trHeight w:val="300"/>
        </w:trPr>
        <w:tc>
          <w:tcPr>
            <w:tcW w:w="1519" w:type="pct"/>
            <w:shd w:val="clear" w:color="000000" w:fill="FFFFFF"/>
            <w:noWrap/>
            <w:hideMark/>
          </w:tcPr>
          <w:p w14:paraId="38A1B063"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Patienten er død</w:t>
            </w:r>
          </w:p>
        </w:tc>
        <w:tc>
          <w:tcPr>
            <w:tcW w:w="660" w:type="pct"/>
            <w:shd w:val="clear" w:color="000000" w:fill="FFFFFF"/>
            <w:noWrap/>
            <w:hideMark/>
          </w:tcPr>
          <w:p w14:paraId="2DF88E59"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MORS</w:t>
            </w:r>
          </w:p>
        </w:tc>
        <w:tc>
          <w:tcPr>
            <w:tcW w:w="2821" w:type="pct"/>
            <w:shd w:val="clear" w:color="000000" w:fill="FFFFFF"/>
            <w:noWrap/>
            <w:hideMark/>
          </w:tcPr>
          <w:p w14:paraId="3379B1A4"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DØD</w:t>
            </w:r>
          </w:p>
        </w:tc>
      </w:tr>
      <w:tr w:rsidR="00A21BD3" w:rsidRPr="00835F99" w14:paraId="58F6A2E6" w14:textId="77777777" w:rsidTr="00C25261">
        <w:trPr>
          <w:trHeight w:val="300"/>
        </w:trPr>
        <w:tc>
          <w:tcPr>
            <w:tcW w:w="5000" w:type="pct"/>
            <w:gridSpan w:val="3"/>
            <w:shd w:val="clear" w:color="000000" w:fill="D9D9D9"/>
            <w:noWrap/>
            <w:hideMark/>
          </w:tcPr>
          <w:p w14:paraId="57364B61"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Orlov</w:t>
            </w:r>
          </w:p>
        </w:tc>
      </w:tr>
      <w:tr w:rsidR="00A21BD3" w:rsidRPr="00835F99" w14:paraId="724DEE15" w14:textId="77777777" w:rsidTr="00C25261">
        <w:trPr>
          <w:trHeight w:val="300"/>
        </w:trPr>
        <w:tc>
          <w:tcPr>
            <w:tcW w:w="1519" w:type="pct"/>
            <w:tcBorders>
              <w:right w:val="single" w:sz="4" w:space="0" w:color="auto"/>
            </w:tcBorders>
            <w:shd w:val="clear" w:color="000000" w:fill="FFFFFF"/>
            <w:noWrap/>
            <w:hideMark/>
          </w:tcPr>
          <w:p w14:paraId="08D44985"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Patienten starter orlov</w:t>
            </w:r>
          </w:p>
        </w:tc>
        <w:tc>
          <w:tcPr>
            <w:tcW w:w="660" w:type="pct"/>
            <w:tcBorders>
              <w:left w:val="single" w:sz="4" w:space="0" w:color="auto"/>
            </w:tcBorders>
            <w:shd w:val="clear" w:color="000000" w:fill="FFFFFF"/>
            <w:noWrap/>
            <w:hideMark/>
          </w:tcPr>
          <w:p w14:paraId="53151F60"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STOR</w:t>
            </w:r>
          </w:p>
        </w:tc>
        <w:tc>
          <w:tcPr>
            <w:tcW w:w="2821" w:type="pct"/>
            <w:shd w:val="clear" w:color="000000" w:fill="FFFFFF"/>
            <w:noWrap/>
            <w:hideMark/>
          </w:tcPr>
          <w:p w14:paraId="6C617838"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START orlov</w:t>
            </w:r>
          </w:p>
        </w:tc>
      </w:tr>
      <w:tr w:rsidR="00A21BD3" w:rsidRPr="00835F99" w14:paraId="3FB87D13" w14:textId="77777777" w:rsidTr="00C25261">
        <w:trPr>
          <w:trHeight w:val="300"/>
        </w:trPr>
        <w:tc>
          <w:tcPr>
            <w:tcW w:w="1519" w:type="pct"/>
            <w:tcBorders>
              <w:right w:val="single" w:sz="4" w:space="0" w:color="auto"/>
            </w:tcBorders>
            <w:shd w:val="clear" w:color="000000" w:fill="FFFFFF"/>
            <w:noWrap/>
            <w:hideMark/>
          </w:tcPr>
          <w:p w14:paraId="32B391A4"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Patienten slutter orlov</w:t>
            </w:r>
          </w:p>
        </w:tc>
        <w:tc>
          <w:tcPr>
            <w:tcW w:w="660" w:type="pct"/>
            <w:tcBorders>
              <w:left w:val="single" w:sz="4" w:space="0" w:color="auto"/>
            </w:tcBorders>
            <w:shd w:val="clear" w:color="000000" w:fill="FFFFFF"/>
            <w:noWrap/>
            <w:hideMark/>
          </w:tcPr>
          <w:p w14:paraId="2DE71DB7"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SLOR</w:t>
            </w:r>
          </w:p>
        </w:tc>
        <w:tc>
          <w:tcPr>
            <w:tcW w:w="2821" w:type="pct"/>
            <w:shd w:val="clear" w:color="000000" w:fill="FFFFFF"/>
            <w:noWrap/>
            <w:hideMark/>
          </w:tcPr>
          <w:p w14:paraId="166BC6DB"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SLUT orlov</w:t>
            </w:r>
          </w:p>
        </w:tc>
      </w:tr>
      <w:tr w:rsidR="00A21BD3" w:rsidRPr="00835F99" w14:paraId="4426F14A" w14:textId="77777777" w:rsidTr="00C25261">
        <w:trPr>
          <w:trHeight w:val="300"/>
        </w:trPr>
        <w:tc>
          <w:tcPr>
            <w:tcW w:w="5000" w:type="pct"/>
            <w:gridSpan w:val="3"/>
            <w:shd w:val="clear" w:color="000000" w:fill="D9D9D9"/>
            <w:noWrap/>
            <w:hideMark/>
          </w:tcPr>
          <w:p w14:paraId="23A3209D"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Annulleringer</w:t>
            </w:r>
          </w:p>
        </w:tc>
      </w:tr>
      <w:tr w:rsidR="00A21BD3" w:rsidRPr="00835F99" w14:paraId="1ED728D3" w14:textId="77777777" w:rsidTr="00C25261">
        <w:trPr>
          <w:trHeight w:val="300"/>
        </w:trPr>
        <w:tc>
          <w:tcPr>
            <w:tcW w:w="1519" w:type="pct"/>
            <w:shd w:val="clear" w:color="000000" w:fill="FFFFFF"/>
            <w:noWrap/>
            <w:hideMark/>
          </w:tcPr>
          <w:p w14:paraId="25037DF3"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Annullering</w:t>
            </w:r>
          </w:p>
        </w:tc>
        <w:tc>
          <w:tcPr>
            <w:tcW w:w="660" w:type="pct"/>
            <w:shd w:val="clear" w:color="000000" w:fill="FFFFFF"/>
            <w:noWrap/>
            <w:hideMark/>
          </w:tcPr>
          <w:p w14:paraId="1203937E"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ANXX</w:t>
            </w:r>
          </w:p>
        </w:tc>
        <w:tc>
          <w:tcPr>
            <w:tcW w:w="2821" w:type="pct"/>
            <w:shd w:val="clear" w:color="000000" w:fill="FFFFFF"/>
            <w:noWrap/>
            <w:hideMark/>
          </w:tcPr>
          <w:p w14:paraId="2E3E15CD"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 xml:space="preserve">ANNULLERET 'Navn på </w:t>
            </w:r>
            <w:proofErr w:type="spellStart"/>
            <w:r w:rsidRPr="00835F99">
              <w:rPr>
                <w:rFonts w:cs="Calibri"/>
                <w:color w:val="000000"/>
                <w:sz w:val="16"/>
                <w:szCs w:val="16"/>
                <w:lang w:eastAsia="da-DK"/>
              </w:rPr>
              <w:t>advisnotifikation</w:t>
            </w:r>
            <w:proofErr w:type="spellEnd"/>
            <w:r w:rsidRPr="00835F99">
              <w:rPr>
                <w:rFonts w:cs="Calibri"/>
                <w:color w:val="000000"/>
                <w:sz w:val="16"/>
                <w:szCs w:val="16"/>
                <w:lang w:eastAsia="da-DK"/>
              </w:rPr>
              <w:t>'</w:t>
            </w:r>
          </w:p>
        </w:tc>
      </w:tr>
      <w:tr w:rsidR="00A21BD3" w:rsidRPr="00835F99" w14:paraId="77DBFDFE" w14:textId="77777777" w:rsidTr="00C25261">
        <w:trPr>
          <w:trHeight w:val="300"/>
        </w:trPr>
        <w:tc>
          <w:tcPr>
            <w:tcW w:w="5000" w:type="pct"/>
            <w:gridSpan w:val="3"/>
            <w:shd w:val="clear" w:color="000000" w:fill="D9D9D9"/>
            <w:noWrap/>
          </w:tcPr>
          <w:p w14:paraId="3F45E7D7"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Rettelser</w:t>
            </w:r>
          </w:p>
        </w:tc>
      </w:tr>
      <w:tr w:rsidR="00A21BD3" w:rsidRPr="00835F99" w14:paraId="21BEF570" w14:textId="77777777" w:rsidTr="00C25261">
        <w:trPr>
          <w:trHeight w:val="300"/>
        </w:trPr>
        <w:tc>
          <w:tcPr>
            <w:tcW w:w="1519" w:type="pct"/>
            <w:shd w:val="clear" w:color="000000" w:fill="FFFFFF"/>
            <w:noWrap/>
          </w:tcPr>
          <w:p w14:paraId="4DABDFC6"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Rettelser</w:t>
            </w:r>
          </w:p>
        </w:tc>
        <w:tc>
          <w:tcPr>
            <w:tcW w:w="660" w:type="pct"/>
            <w:shd w:val="clear" w:color="000000" w:fill="FFFFFF"/>
            <w:noWrap/>
          </w:tcPr>
          <w:p w14:paraId="55B49B5A" w14:textId="77777777" w:rsidR="00A21BD3" w:rsidRPr="00835F99" w:rsidRDefault="00A21BD3" w:rsidP="00C25261">
            <w:pPr>
              <w:jc w:val="both"/>
              <w:rPr>
                <w:rFonts w:cs="Calibri"/>
                <w:color w:val="000000"/>
                <w:sz w:val="16"/>
                <w:szCs w:val="16"/>
                <w:lang w:eastAsia="da-DK"/>
              </w:rPr>
            </w:pPr>
            <w:r w:rsidRPr="00835F99">
              <w:rPr>
                <w:rFonts w:cs="Calibri"/>
                <w:color w:val="000000"/>
                <w:sz w:val="16"/>
                <w:szCs w:val="16"/>
                <w:lang w:eastAsia="da-DK"/>
              </w:rPr>
              <w:t>REXX</w:t>
            </w:r>
          </w:p>
        </w:tc>
        <w:tc>
          <w:tcPr>
            <w:tcW w:w="2821" w:type="pct"/>
            <w:shd w:val="clear" w:color="000000" w:fill="FFFFFF"/>
            <w:noWrap/>
          </w:tcPr>
          <w:p w14:paraId="0CB89F2B" w14:textId="77777777" w:rsidR="00A21BD3" w:rsidRPr="00835F99" w:rsidRDefault="00A21BD3" w:rsidP="00C25261">
            <w:pPr>
              <w:keepNext/>
              <w:jc w:val="both"/>
              <w:rPr>
                <w:rFonts w:cs="Calibri"/>
                <w:color w:val="000000"/>
                <w:sz w:val="16"/>
                <w:szCs w:val="16"/>
                <w:lang w:eastAsia="da-DK"/>
              </w:rPr>
            </w:pPr>
            <w:r w:rsidRPr="00835F99">
              <w:rPr>
                <w:rFonts w:cs="Calibri"/>
                <w:color w:val="000000"/>
                <w:sz w:val="16"/>
                <w:szCs w:val="16"/>
                <w:lang w:eastAsia="da-DK"/>
              </w:rPr>
              <w:t xml:space="preserve">RETTET 'Navn på </w:t>
            </w:r>
            <w:proofErr w:type="spellStart"/>
            <w:r w:rsidRPr="00835F99">
              <w:rPr>
                <w:rFonts w:cs="Calibri"/>
                <w:color w:val="000000"/>
                <w:sz w:val="16"/>
                <w:szCs w:val="16"/>
                <w:lang w:eastAsia="da-DK"/>
              </w:rPr>
              <w:t>advisnotifikation</w:t>
            </w:r>
            <w:proofErr w:type="spellEnd"/>
            <w:r w:rsidRPr="00835F99">
              <w:rPr>
                <w:rFonts w:cs="Calibri"/>
                <w:color w:val="000000"/>
                <w:sz w:val="16"/>
                <w:szCs w:val="16"/>
                <w:lang w:eastAsia="da-DK"/>
              </w:rPr>
              <w:t>’</w:t>
            </w:r>
          </w:p>
        </w:tc>
      </w:tr>
    </w:tbl>
    <w:p w14:paraId="77E6850F" w14:textId="77777777" w:rsidR="00B8412C" w:rsidRDefault="00B8412C" w:rsidP="00B8412C"/>
    <w:p w14:paraId="2FC673B2" w14:textId="2854C8CB" w:rsidR="0023433D" w:rsidRPr="00B55C2A" w:rsidRDefault="00B8412C" w:rsidP="0023433D">
      <w:r>
        <w:t>Bemærk</w:t>
      </w:r>
      <w:r w:rsidR="00B55C2A">
        <w:t xml:space="preserve">ning: </w:t>
      </w:r>
      <w:r>
        <w:t>’</w:t>
      </w:r>
      <w:r w:rsidR="00B55C2A">
        <w:t>K</w:t>
      </w:r>
      <w:r>
        <w:t xml:space="preserve">ode’ (jf. skemaet ovenfor) </w:t>
      </w:r>
      <w:r w:rsidR="00B55C2A">
        <w:t xml:space="preserve">indgår </w:t>
      </w:r>
      <w:r>
        <w:t xml:space="preserve">ikke direkte som </w:t>
      </w:r>
      <w:proofErr w:type="spellStart"/>
      <w:r>
        <w:t>kvalifikator</w:t>
      </w:r>
      <w:proofErr w:type="spellEnd"/>
      <w:r>
        <w:t xml:space="preserve"> i den tekniske FHIR-dokumentation</w:t>
      </w:r>
      <w:r w:rsidR="00B55C2A">
        <w:t>. T</w:t>
      </w:r>
      <w:r>
        <w:t xml:space="preserve">ypen af </w:t>
      </w:r>
      <w:proofErr w:type="spellStart"/>
      <w:r>
        <w:t>advisnotifikation</w:t>
      </w:r>
      <w:proofErr w:type="spellEnd"/>
      <w:r>
        <w:t xml:space="preserve"> afgøres ud fra sammensætningen af FHIR-ressourcerne ’</w:t>
      </w:r>
      <w:proofErr w:type="spellStart"/>
      <w:r>
        <w:t>Encounter</w:t>
      </w:r>
      <w:proofErr w:type="spellEnd"/>
      <w:r>
        <w:t>’, ’</w:t>
      </w:r>
      <w:proofErr w:type="spellStart"/>
      <w:r>
        <w:t>Provenance</w:t>
      </w:r>
      <w:proofErr w:type="spellEnd"/>
      <w:r>
        <w:t xml:space="preserve">’ og ’Patient’. Dette fremgår af denne </w:t>
      </w:r>
      <w:hyperlink r:id="rId39" w:history="1">
        <w:r w:rsidRPr="00C13730">
          <w:rPr>
            <w:rStyle w:val="MedComHyperlinkChar"/>
            <w:rFonts w:eastAsia="Calibri"/>
            <w:sz w:val="22"/>
            <w:szCs w:val="22"/>
          </w:rPr>
          <w:t>oversigt</w:t>
        </w:r>
      </w:hyperlink>
      <w:r w:rsidR="00B55C2A">
        <w:t>.</w:t>
      </w:r>
    </w:p>
    <w:sectPr w:rsidR="0023433D" w:rsidRPr="00B55C2A" w:rsidSect="00382748">
      <w:footnotePr>
        <w:numFmt w:val="lowerRoman"/>
      </w:footnotePr>
      <w:endnotePr>
        <w:numFmt w:val="decimal"/>
      </w:endnotePr>
      <w:pgSz w:w="16840" w:h="11907" w:orient="landscape" w:code="9"/>
      <w:pgMar w:top="1134" w:right="1134" w:bottom="1701" w:left="1134"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A5C5D" w14:textId="77777777" w:rsidR="00944F05" w:rsidRDefault="00944F05" w:rsidP="00284613">
      <w:r>
        <w:separator/>
      </w:r>
    </w:p>
  </w:endnote>
  <w:endnote w:type="continuationSeparator" w:id="0">
    <w:p w14:paraId="7619969F" w14:textId="77777777" w:rsidR="00944F05" w:rsidRDefault="00944F05" w:rsidP="00284613">
      <w:r>
        <w:continuationSeparator/>
      </w:r>
    </w:p>
  </w:endnote>
  <w:endnote w:type="continuationNotice" w:id="1">
    <w:p w14:paraId="77997863" w14:textId="77777777" w:rsidR="00944F05" w:rsidRDefault="00944F0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Roboto Light">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Gitter"/>
      <w:tblW w:w="5000" w:type="pct"/>
      <w:tblBorders>
        <w:top w:val="single" w:sz="8" w:space="0" w:color="1F497D"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6"/>
      <w:gridCol w:w="4386"/>
    </w:tblGrid>
    <w:tr w:rsidR="00844B93" w:rsidRPr="00E223BC" w14:paraId="49465B42" w14:textId="77777777" w:rsidTr="00971845">
      <w:tc>
        <w:tcPr>
          <w:tcW w:w="3495" w:type="pct"/>
          <w:tcBorders>
            <w:top w:val="single" w:sz="8" w:space="0" w:color="315A7A"/>
          </w:tcBorders>
        </w:tcPr>
        <w:p w14:paraId="7D80FE60" w14:textId="5F359083" w:rsidR="00844B93" w:rsidRPr="00303AD4" w:rsidRDefault="00844B93" w:rsidP="00CE1537">
          <w:pPr>
            <w:pStyle w:val="Sidefod"/>
            <w:tabs>
              <w:tab w:val="clear" w:pos="8640"/>
              <w:tab w:val="right" w:pos="8497"/>
            </w:tabs>
            <w:rPr>
              <w:rFonts w:cstheme="minorHAnsi"/>
              <w:sz w:val="18"/>
              <w:szCs w:val="18"/>
              <w:lang w:val="en-US"/>
            </w:rPr>
          </w:pPr>
          <w:proofErr w:type="spellStart"/>
          <w:r w:rsidRPr="00471224">
            <w:rPr>
              <w:rFonts w:cstheme="minorHAnsi"/>
              <w:sz w:val="18"/>
              <w:szCs w:val="18"/>
              <w:lang w:val="en-US"/>
            </w:rPr>
            <w:t>Testprotokol</w:t>
          </w:r>
          <w:proofErr w:type="spellEnd"/>
          <w:r w:rsidRPr="00471224">
            <w:rPr>
              <w:rFonts w:cstheme="minorHAnsi"/>
              <w:sz w:val="18"/>
              <w:szCs w:val="18"/>
              <w:lang w:val="en-US"/>
            </w:rPr>
            <w:t xml:space="preserve"> version </w:t>
          </w:r>
          <w:r w:rsidR="0012134D">
            <w:rPr>
              <w:rFonts w:cstheme="minorHAnsi"/>
              <w:sz w:val="18"/>
              <w:szCs w:val="18"/>
            </w:rPr>
            <w:t>1.0</w:t>
          </w:r>
          <w:r w:rsidRPr="00471224">
            <w:rPr>
              <w:rFonts w:cstheme="minorHAnsi"/>
              <w:sz w:val="18"/>
              <w:szCs w:val="18"/>
              <w:lang w:val="en-US"/>
            </w:rPr>
            <w:t xml:space="preserve"> for </w:t>
          </w:r>
          <w:r>
            <w:rPr>
              <w:rFonts w:cstheme="minorHAnsi"/>
              <w:sz w:val="18"/>
              <w:szCs w:val="18"/>
            </w:rPr>
            <w:fldChar w:fldCharType="begin"/>
          </w:r>
          <w:r w:rsidRPr="00471224">
            <w:rPr>
              <w:rFonts w:cstheme="minorHAnsi"/>
              <w:sz w:val="18"/>
              <w:szCs w:val="18"/>
              <w:lang w:val="en-US"/>
            </w:rPr>
            <w:instrText xml:space="preserve"> DOCPROPERTY  "EDI MedCom standard"  \* MERGEFORMAT </w:instrText>
          </w:r>
          <w:r>
            <w:rPr>
              <w:rFonts w:cstheme="minorHAnsi"/>
              <w:sz w:val="18"/>
              <w:szCs w:val="18"/>
            </w:rPr>
            <w:fldChar w:fldCharType="separate"/>
          </w:r>
          <w:r w:rsidR="00806025">
            <w:rPr>
              <w:rFonts w:cstheme="minorHAnsi"/>
              <w:sz w:val="18"/>
              <w:szCs w:val="18"/>
              <w:lang w:val="en-US"/>
            </w:rPr>
            <w:t>Hospital Notification</w:t>
          </w:r>
          <w:r>
            <w:rPr>
              <w:rFonts w:cstheme="minorHAnsi"/>
              <w:sz w:val="18"/>
              <w:szCs w:val="18"/>
            </w:rPr>
            <w:fldChar w:fldCharType="end"/>
          </w:r>
          <w:r w:rsidRPr="00303AD4">
            <w:rPr>
              <w:rFonts w:cstheme="minorHAnsi"/>
              <w:sz w:val="18"/>
              <w:szCs w:val="18"/>
              <w:lang w:val="en-US"/>
            </w:rPr>
            <w:t xml:space="preserve"> (</w:t>
          </w:r>
          <w:proofErr w:type="spellStart"/>
          <w:r>
            <w:rPr>
              <w:rFonts w:cstheme="minorHAnsi"/>
              <w:sz w:val="18"/>
              <w:szCs w:val="18"/>
              <w:lang w:val="en-US"/>
            </w:rPr>
            <w:t>afsendelse</w:t>
          </w:r>
          <w:proofErr w:type="spellEnd"/>
          <w:r>
            <w:rPr>
              <w:rFonts w:cstheme="minorHAnsi"/>
              <w:sz w:val="18"/>
              <w:szCs w:val="18"/>
              <w:lang w:val="en-US"/>
            </w:rPr>
            <w:t>)</w:t>
          </w:r>
        </w:p>
      </w:tc>
      <w:tc>
        <w:tcPr>
          <w:tcW w:w="1505" w:type="pct"/>
          <w:tcBorders>
            <w:top w:val="single" w:sz="8" w:space="0" w:color="315A7A"/>
          </w:tcBorders>
        </w:tcPr>
        <w:p w14:paraId="58AB937F" w14:textId="77777777" w:rsidR="00844B93" w:rsidRPr="00E223BC" w:rsidRDefault="00844B93" w:rsidP="00CE1537">
          <w:pPr>
            <w:jc w:val="right"/>
            <w:rPr>
              <w:sz w:val="18"/>
              <w:szCs w:val="18"/>
            </w:rPr>
          </w:pPr>
          <w:r w:rsidRPr="00E223BC">
            <w:rPr>
              <w:sz w:val="18"/>
              <w:szCs w:val="18"/>
            </w:rPr>
            <w:t xml:space="preserve">Side </w:t>
          </w:r>
          <w:r w:rsidRPr="00E223BC">
            <w:rPr>
              <w:rStyle w:val="Sidetal"/>
              <w:rFonts w:asciiTheme="minorHAnsi" w:hAnsiTheme="minorHAnsi" w:cstheme="minorHAnsi"/>
              <w:sz w:val="18"/>
              <w:szCs w:val="18"/>
            </w:rPr>
            <w:fldChar w:fldCharType="begin"/>
          </w:r>
          <w:r w:rsidRPr="00E223BC">
            <w:rPr>
              <w:rStyle w:val="Sidetal"/>
              <w:rFonts w:asciiTheme="minorHAnsi" w:hAnsiTheme="minorHAnsi" w:cstheme="minorHAnsi"/>
              <w:sz w:val="18"/>
              <w:szCs w:val="18"/>
            </w:rPr>
            <w:instrText xml:space="preserve"> PAGE </w:instrText>
          </w:r>
          <w:r w:rsidRPr="00E223BC">
            <w:rPr>
              <w:rStyle w:val="Sidetal"/>
              <w:rFonts w:asciiTheme="minorHAnsi" w:hAnsiTheme="minorHAnsi" w:cstheme="minorHAnsi"/>
              <w:sz w:val="18"/>
              <w:szCs w:val="18"/>
            </w:rPr>
            <w:fldChar w:fldCharType="separate"/>
          </w:r>
          <w:r w:rsidRPr="00E223BC">
            <w:rPr>
              <w:rStyle w:val="Sidetal"/>
              <w:rFonts w:asciiTheme="minorHAnsi" w:hAnsiTheme="minorHAnsi" w:cstheme="minorHAnsi"/>
              <w:sz w:val="18"/>
              <w:szCs w:val="18"/>
            </w:rPr>
            <w:t>4</w:t>
          </w:r>
          <w:r w:rsidRPr="00E223BC">
            <w:rPr>
              <w:rStyle w:val="Sidetal"/>
              <w:rFonts w:asciiTheme="minorHAnsi" w:hAnsiTheme="minorHAnsi" w:cstheme="minorHAnsi"/>
              <w:sz w:val="18"/>
              <w:szCs w:val="18"/>
            </w:rPr>
            <w:fldChar w:fldCharType="end"/>
          </w:r>
          <w:r w:rsidRPr="00E223BC">
            <w:rPr>
              <w:rStyle w:val="Sidetal"/>
              <w:rFonts w:asciiTheme="minorHAnsi" w:hAnsiTheme="minorHAnsi" w:cstheme="minorHAnsi"/>
              <w:sz w:val="18"/>
              <w:szCs w:val="18"/>
            </w:rPr>
            <w:t xml:space="preserve"> af </w:t>
          </w:r>
          <w:r w:rsidRPr="00E223BC">
            <w:rPr>
              <w:rStyle w:val="Sidetal"/>
              <w:rFonts w:asciiTheme="minorHAnsi" w:hAnsiTheme="minorHAnsi" w:cstheme="minorHAnsi"/>
              <w:sz w:val="18"/>
              <w:szCs w:val="18"/>
            </w:rPr>
            <w:fldChar w:fldCharType="begin"/>
          </w:r>
          <w:r w:rsidRPr="00E223BC">
            <w:rPr>
              <w:rStyle w:val="Sidetal"/>
              <w:rFonts w:asciiTheme="minorHAnsi" w:hAnsiTheme="minorHAnsi" w:cstheme="minorHAnsi"/>
              <w:sz w:val="18"/>
              <w:szCs w:val="18"/>
            </w:rPr>
            <w:instrText xml:space="preserve"> NUMPAGES </w:instrText>
          </w:r>
          <w:r w:rsidRPr="00E223BC">
            <w:rPr>
              <w:rStyle w:val="Sidetal"/>
              <w:rFonts w:asciiTheme="minorHAnsi" w:hAnsiTheme="minorHAnsi" w:cstheme="minorHAnsi"/>
              <w:sz w:val="18"/>
              <w:szCs w:val="18"/>
            </w:rPr>
            <w:fldChar w:fldCharType="separate"/>
          </w:r>
          <w:r w:rsidRPr="00E223BC">
            <w:rPr>
              <w:rStyle w:val="Sidetal"/>
              <w:rFonts w:asciiTheme="minorHAnsi" w:hAnsiTheme="minorHAnsi" w:cstheme="minorHAnsi"/>
              <w:sz w:val="18"/>
              <w:szCs w:val="18"/>
            </w:rPr>
            <w:t>10</w:t>
          </w:r>
          <w:r w:rsidRPr="00E223BC">
            <w:rPr>
              <w:rStyle w:val="Sidetal"/>
              <w:rFonts w:asciiTheme="minorHAnsi" w:hAnsiTheme="minorHAnsi" w:cstheme="minorHAnsi"/>
              <w:sz w:val="18"/>
              <w:szCs w:val="18"/>
            </w:rPr>
            <w:fldChar w:fldCharType="end"/>
          </w:r>
        </w:p>
      </w:tc>
    </w:tr>
  </w:tbl>
  <w:p w14:paraId="2B27D0F0" w14:textId="77777777" w:rsidR="00844B93" w:rsidRPr="00E223BC" w:rsidRDefault="00844B93" w:rsidP="002F44C6">
    <w:pPr>
      <w:pStyle w:val="Sidefod"/>
      <w:tabs>
        <w:tab w:val="clear" w:pos="8640"/>
        <w:tab w:val="right" w:pos="8497"/>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6656F" w14:textId="77777777" w:rsidR="00944F05" w:rsidRDefault="00944F05" w:rsidP="00284613">
      <w:r>
        <w:separator/>
      </w:r>
    </w:p>
  </w:footnote>
  <w:footnote w:type="continuationSeparator" w:id="0">
    <w:p w14:paraId="08909C54" w14:textId="77777777" w:rsidR="00944F05" w:rsidRDefault="00944F05" w:rsidP="00284613">
      <w:r>
        <w:continuationSeparator/>
      </w:r>
    </w:p>
  </w:footnote>
  <w:footnote w:type="continuationNotice" w:id="1">
    <w:p w14:paraId="1350F592" w14:textId="77777777" w:rsidR="00944F05" w:rsidRDefault="00944F05">
      <w:pPr>
        <w:spacing w:after="0"/>
      </w:pPr>
    </w:p>
  </w:footnote>
  <w:footnote w:id="2">
    <w:p w14:paraId="2EB17A4C" w14:textId="4EC3ADA1" w:rsidR="00361E41" w:rsidRDefault="00361E41">
      <w:pPr>
        <w:pStyle w:val="Fodnotetekst"/>
      </w:pPr>
      <w:r>
        <w:rPr>
          <w:rStyle w:val="Fodnotehenvisning"/>
        </w:rPr>
        <w:footnoteRef/>
      </w:r>
      <w:r>
        <w:t xml:space="preserve"> Reglen kan fraviges i de tilfælde, hvor patienten selv varetager transporten fra sygehus A til sygehus B</w:t>
      </w:r>
      <w:r w:rsidR="00FE4A19">
        <w:t xml:space="preserve"> (se use cases for yderligere information). </w:t>
      </w:r>
    </w:p>
  </w:footnote>
  <w:footnote w:id="3">
    <w:p w14:paraId="2B4DBEF2" w14:textId="77777777" w:rsidR="00C103CB" w:rsidRDefault="00C103CB" w:rsidP="005054E8">
      <w:pPr>
        <w:pStyle w:val="Fodnotetekst"/>
      </w:pPr>
      <w:r>
        <w:rPr>
          <w:rStyle w:val="Fodnotehenvisning"/>
        </w:rPr>
        <w:footnoteRef/>
      </w:r>
      <w:r>
        <w:t xml:space="preserve"> </w:t>
      </w:r>
      <w:r w:rsidRPr="004F4F68">
        <w:rPr>
          <w:rStyle w:val="MedComHyperlinkChar"/>
          <w:sz w:val="18"/>
          <w:szCs w:val="18"/>
        </w:rPr>
        <w:t>https://simplifier.net/medcom-fhir-messaging/usecases-hospitalnotification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BBBB4" w14:textId="0542198C" w:rsidR="00844B93" w:rsidRDefault="00844B9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69F6" w14:textId="74C07894" w:rsidR="00844B93" w:rsidRPr="001D2174" w:rsidRDefault="00844B93" w:rsidP="003863EB">
    <w:pPr>
      <w:pStyle w:val="Sidehoved"/>
      <w:pBdr>
        <w:bottom w:val="single" w:sz="24" w:space="1" w:color="315A7A"/>
      </w:pBdr>
      <w:spacing w:after="0"/>
      <w:jc w:val="right"/>
      <w:rPr>
        <w:rStyle w:val="Bogenstitel"/>
      </w:rPr>
    </w:pPr>
    <w:r>
      <w:rPr>
        <w:noProof/>
      </w:rPr>
      <w:drawing>
        <wp:anchor distT="0" distB="0" distL="114300" distR="114300" simplePos="0" relativeHeight="251657216" behindDoc="0" locked="0" layoutInCell="1" allowOverlap="1" wp14:anchorId="60A46E58" wp14:editId="1F2A2127">
          <wp:simplePos x="0" y="0"/>
          <wp:positionH relativeFrom="column">
            <wp:posOffset>7090477</wp:posOffset>
          </wp:positionH>
          <wp:positionV relativeFrom="paragraph">
            <wp:posOffset>566530</wp:posOffset>
          </wp:positionV>
          <wp:extent cx="1440000" cy="244036"/>
          <wp:effectExtent l="0" t="0" r="8255" b="3810"/>
          <wp:wrapNone/>
          <wp:docPr id="3" name="Picture 2" descr="Billedresultat for medcom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medcom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000" cy="244036"/>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4290A8B5">
      <w:rPr>
        <w:rStyle w:val="Bogenstitel"/>
      </w:rPr>
      <w:t>HospitalNotification</w:t>
    </w:r>
    <w:proofErr w:type="spellEnd"/>
    <w:r w:rsidR="4290A8B5">
      <w:rPr>
        <w:rStyle w:val="Bogenstitel"/>
      </w:rPr>
      <w:t xml:space="preserve"> (afsendelse)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B4F50"/>
    <w:multiLevelType w:val="hybridMultilevel"/>
    <w:tmpl w:val="DC60FEC0"/>
    <w:lvl w:ilvl="0" w:tplc="7D189A1E">
      <w:start w:val="1"/>
      <w:numFmt w:val="decimal"/>
      <w:lvlText w:val="3.%1"/>
      <w:lvlJc w:val="left"/>
      <w:pPr>
        <w:ind w:left="1996"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AB24E1"/>
    <w:multiLevelType w:val="hybridMultilevel"/>
    <w:tmpl w:val="D41A861A"/>
    <w:lvl w:ilvl="0" w:tplc="B2D63926">
      <w:numFmt w:val="bullet"/>
      <w:lvlText w:val="-"/>
      <w:lvlJc w:val="left"/>
      <w:pPr>
        <w:ind w:left="720" w:hanging="360"/>
      </w:pPr>
      <w:rPr>
        <w:rFonts w:ascii="Calibri" w:eastAsia="Times New Roman" w:hAnsi="Calibri" w:cs="Calibri"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0D739AB"/>
    <w:multiLevelType w:val="hybridMultilevel"/>
    <w:tmpl w:val="A572944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6B83974"/>
    <w:multiLevelType w:val="hybridMultilevel"/>
    <w:tmpl w:val="992A891A"/>
    <w:lvl w:ilvl="0" w:tplc="4CF6E04A">
      <w:start w:val="1"/>
      <w:numFmt w:val="decimal"/>
      <w:lvlText w:val="1.%1"/>
      <w:lvlJc w:val="left"/>
      <w:pPr>
        <w:ind w:left="786"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9057C9E"/>
    <w:multiLevelType w:val="hybridMultilevel"/>
    <w:tmpl w:val="C89EDE9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BAD6B03"/>
    <w:multiLevelType w:val="hybridMultilevel"/>
    <w:tmpl w:val="47AC1478"/>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6" w15:restartNumberingAfterBreak="0">
    <w:nsid w:val="1D8A62FA"/>
    <w:multiLevelType w:val="hybridMultilevel"/>
    <w:tmpl w:val="AB36BDCE"/>
    <w:lvl w:ilvl="0" w:tplc="B75A817A">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EA72866"/>
    <w:multiLevelType w:val="hybridMultilevel"/>
    <w:tmpl w:val="2F120F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F0E10C3"/>
    <w:multiLevelType w:val="hybridMultilevel"/>
    <w:tmpl w:val="6E9CE0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3E11E7B"/>
    <w:multiLevelType w:val="hybridMultilevel"/>
    <w:tmpl w:val="FE548B38"/>
    <w:lvl w:ilvl="0" w:tplc="0202404C">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4C97599"/>
    <w:multiLevelType w:val="hybridMultilevel"/>
    <w:tmpl w:val="9ECC97E0"/>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11" w15:restartNumberingAfterBreak="0">
    <w:nsid w:val="27300DF0"/>
    <w:multiLevelType w:val="hybridMultilevel"/>
    <w:tmpl w:val="C89EDE9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3"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4" w15:restartNumberingAfterBreak="0">
    <w:nsid w:val="34C81943"/>
    <w:multiLevelType w:val="hybridMultilevel"/>
    <w:tmpl w:val="3312C5FE"/>
    <w:lvl w:ilvl="0" w:tplc="1F765E8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AA30D11"/>
    <w:multiLevelType w:val="hybridMultilevel"/>
    <w:tmpl w:val="21541E52"/>
    <w:lvl w:ilvl="0" w:tplc="5872A0B0">
      <w:numFmt w:val="bullet"/>
      <w:lvlText w:val="-"/>
      <w:lvlJc w:val="left"/>
      <w:pPr>
        <w:ind w:left="720" w:hanging="360"/>
      </w:pPr>
      <w:rPr>
        <w:rFonts w:ascii="Calibri" w:eastAsia="Calibr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AE61605"/>
    <w:multiLevelType w:val="hybridMultilevel"/>
    <w:tmpl w:val="D6C495BA"/>
    <w:lvl w:ilvl="0" w:tplc="184208B0">
      <w:start w:val="1"/>
      <w:numFmt w:val="decimal"/>
      <w:lvlText w:val="4.%1"/>
      <w:lvlJc w:val="left"/>
      <w:pPr>
        <w:ind w:left="1996"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CEB5C89"/>
    <w:multiLevelType w:val="hybridMultilevel"/>
    <w:tmpl w:val="7FBCF542"/>
    <w:lvl w:ilvl="0" w:tplc="04060001">
      <w:start w:val="1"/>
      <w:numFmt w:val="bullet"/>
      <w:lvlText w:val=""/>
      <w:lvlJc w:val="left"/>
      <w:pPr>
        <w:ind w:left="1603" w:hanging="360"/>
      </w:pPr>
      <w:rPr>
        <w:rFonts w:ascii="Symbol" w:hAnsi="Symbol" w:hint="default"/>
      </w:rPr>
    </w:lvl>
    <w:lvl w:ilvl="1" w:tplc="04060003">
      <w:start w:val="1"/>
      <w:numFmt w:val="bullet"/>
      <w:lvlText w:val="o"/>
      <w:lvlJc w:val="left"/>
      <w:pPr>
        <w:ind w:left="2323" w:hanging="360"/>
      </w:pPr>
      <w:rPr>
        <w:rFonts w:ascii="Courier New" w:hAnsi="Courier New" w:cs="Courier New" w:hint="default"/>
      </w:rPr>
    </w:lvl>
    <w:lvl w:ilvl="2" w:tplc="04060005" w:tentative="1">
      <w:start w:val="1"/>
      <w:numFmt w:val="bullet"/>
      <w:lvlText w:val=""/>
      <w:lvlJc w:val="left"/>
      <w:pPr>
        <w:ind w:left="3043" w:hanging="360"/>
      </w:pPr>
      <w:rPr>
        <w:rFonts w:ascii="Wingdings" w:hAnsi="Wingdings" w:hint="default"/>
      </w:rPr>
    </w:lvl>
    <w:lvl w:ilvl="3" w:tplc="04060001" w:tentative="1">
      <w:start w:val="1"/>
      <w:numFmt w:val="bullet"/>
      <w:lvlText w:val=""/>
      <w:lvlJc w:val="left"/>
      <w:pPr>
        <w:ind w:left="3763" w:hanging="360"/>
      </w:pPr>
      <w:rPr>
        <w:rFonts w:ascii="Symbol" w:hAnsi="Symbol" w:hint="default"/>
      </w:rPr>
    </w:lvl>
    <w:lvl w:ilvl="4" w:tplc="04060003" w:tentative="1">
      <w:start w:val="1"/>
      <w:numFmt w:val="bullet"/>
      <w:lvlText w:val="o"/>
      <w:lvlJc w:val="left"/>
      <w:pPr>
        <w:ind w:left="4483" w:hanging="360"/>
      </w:pPr>
      <w:rPr>
        <w:rFonts w:ascii="Courier New" w:hAnsi="Courier New" w:cs="Courier New" w:hint="default"/>
      </w:rPr>
    </w:lvl>
    <w:lvl w:ilvl="5" w:tplc="04060005" w:tentative="1">
      <w:start w:val="1"/>
      <w:numFmt w:val="bullet"/>
      <w:lvlText w:val=""/>
      <w:lvlJc w:val="left"/>
      <w:pPr>
        <w:ind w:left="5203" w:hanging="360"/>
      </w:pPr>
      <w:rPr>
        <w:rFonts w:ascii="Wingdings" w:hAnsi="Wingdings" w:hint="default"/>
      </w:rPr>
    </w:lvl>
    <w:lvl w:ilvl="6" w:tplc="04060001" w:tentative="1">
      <w:start w:val="1"/>
      <w:numFmt w:val="bullet"/>
      <w:lvlText w:val=""/>
      <w:lvlJc w:val="left"/>
      <w:pPr>
        <w:ind w:left="5923" w:hanging="360"/>
      </w:pPr>
      <w:rPr>
        <w:rFonts w:ascii="Symbol" w:hAnsi="Symbol" w:hint="default"/>
      </w:rPr>
    </w:lvl>
    <w:lvl w:ilvl="7" w:tplc="04060003" w:tentative="1">
      <w:start w:val="1"/>
      <w:numFmt w:val="bullet"/>
      <w:lvlText w:val="o"/>
      <w:lvlJc w:val="left"/>
      <w:pPr>
        <w:ind w:left="6643" w:hanging="360"/>
      </w:pPr>
      <w:rPr>
        <w:rFonts w:ascii="Courier New" w:hAnsi="Courier New" w:cs="Courier New" w:hint="default"/>
      </w:rPr>
    </w:lvl>
    <w:lvl w:ilvl="8" w:tplc="04060005" w:tentative="1">
      <w:start w:val="1"/>
      <w:numFmt w:val="bullet"/>
      <w:lvlText w:val=""/>
      <w:lvlJc w:val="left"/>
      <w:pPr>
        <w:ind w:left="7363" w:hanging="360"/>
      </w:pPr>
      <w:rPr>
        <w:rFonts w:ascii="Wingdings" w:hAnsi="Wingdings" w:hint="default"/>
      </w:rPr>
    </w:lvl>
  </w:abstractNum>
  <w:abstractNum w:abstractNumId="18" w15:restartNumberingAfterBreak="0">
    <w:nsid w:val="60E20CD2"/>
    <w:multiLevelType w:val="hybridMultilevel"/>
    <w:tmpl w:val="0E54F9B2"/>
    <w:lvl w:ilvl="0" w:tplc="5BC4EBAC">
      <w:start w:val="1"/>
      <w:numFmt w:val="decimal"/>
      <w:lvlText w:val="2.%1"/>
      <w:lvlJc w:val="left"/>
      <w:pPr>
        <w:ind w:left="1996"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2773EFB"/>
    <w:multiLevelType w:val="hybridMultilevel"/>
    <w:tmpl w:val="E0A0F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52213DB"/>
    <w:multiLevelType w:val="hybridMultilevel"/>
    <w:tmpl w:val="C89EDE9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A550215"/>
    <w:multiLevelType w:val="hybridMultilevel"/>
    <w:tmpl w:val="5A00365A"/>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22" w15:restartNumberingAfterBreak="0">
    <w:nsid w:val="6BBD01C1"/>
    <w:multiLevelType w:val="hybridMultilevel"/>
    <w:tmpl w:val="EC004E9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DEC50C8"/>
    <w:multiLevelType w:val="hybridMultilevel"/>
    <w:tmpl w:val="A6E07EEC"/>
    <w:lvl w:ilvl="0" w:tplc="6A9A0628">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0B9442A"/>
    <w:multiLevelType w:val="hybridMultilevel"/>
    <w:tmpl w:val="72022C00"/>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25" w15:restartNumberingAfterBreak="0">
    <w:nsid w:val="77665AA2"/>
    <w:multiLevelType w:val="hybridMultilevel"/>
    <w:tmpl w:val="6CC8D3C2"/>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26" w15:restartNumberingAfterBreak="0">
    <w:nsid w:val="77CC24EC"/>
    <w:multiLevelType w:val="hybridMultilevel"/>
    <w:tmpl w:val="92A8BA74"/>
    <w:lvl w:ilvl="0" w:tplc="69A07E60">
      <w:numFmt w:val="bullet"/>
      <w:lvlText w:val="-"/>
      <w:lvlJc w:val="left"/>
      <w:pPr>
        <w:ind w:left="720" w:hanging="360"/>
      </w:pPr>
      <w:rPr>
        <w:rFonts w:ascii="Calibri" w:eastAsia="Times New Roman" w:hAnsi="Calibri" w:cs="Calibri"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C8976F3"/>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3"/>
  </w:num>
  <w:num w:numId="2">
    <w:abstractNumId w:val="12"/>
  </w:num>
  <w:num w:numId="3">
    <w:abstractNumId w:val="5"/>
  </w:num>
  <w:num w:numId="4">
    <w:abstractNumId w:val="3"/>
  </w:num>
  <w:num w:numId="5">
    <w:abstractNumId w:val="18"/>
  </w:num>
  <w:num w:numId="6">
    <w:abstractNumId w:val="0"/>
  </w:num>
  <w:num w:numId="7">
    <w:abstractNumId w:val="16"/>
  </w:num>
  <w:num w:numId="8">
    <w:abstractNumId w:val="17"/>
  </w:num>
  <w:num w:numId="9">
    <w:abstractNumId w:val="15"/>
  </w:num>
  <w:num w:numId="10">
    <w:abstractNumId w:val="1"/>
  </w:num>
  <w:num w:numId="11">
    <w:abstractNumId w:val="26"/>
  </w:num>
  <w:num w:numId="12">
    <w:abstractNumId w:val="24"/>
  </w:num>
  <w:num w:numId="13">
    <w:abstractNumId w:val="25"/>
  </w:num>
  <w:num w:numId="14">
    <w:abstractNumId w:val="10"/>
  </w:num>
  <w:num w:numId="15">
    <w:abstractNumId w:val="21"/>
  </w:num>
  <w:num w:numId="16">
    <w:abstractNumId w:val="19"/>
  </w:num>
  <w:num w:numId="17">
    <w:abstractNumId w:val="14"/>
  </w:num>
  <w:num w:numId="18">
    <w:abstractNumId w:val="6"/>
  </w:num>
  <w:num w:numId="19">
    <w:abstractNumId w:val="2"/>
  </w:num>
  <w:num w:numId="20">
    <w:abstractNumId w:val="27"/>
  </w:num>
  <w:num w:numId="21">
    <w:abstractNumId w:val="7"/>
  </w:num>
  <w:num w:numId="22">
    <w:abstractNumId w:val="20"/>
  </w:num>
  <w:num w:numId="23">
    <w:abstractNumId w:val="22"/>
  </w:num>
  <w:num w:numId="24">
    <w:abstractNumId w:val="4"/>
  </w:num>
  <w:num w:numId="25">
    <w:abstractNumId w:val="8"/>
  </w:num>
  <w:num w:numId="26">
    <w:abstractNumId w:val="23"/>
  </w:num>
  <w:num w:numId="27">
    <w:abstractNumId w:val="9"/>
  </w:num>
  <w:num w:numId="28">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304"/>
  <w:hyphenationZone w:val="425"/>
  <w:characterSpacingControl w:val="doNotCompress"/>
  <w:hdrShapeDefaults>
    <o:shapedefaults v:ext="edit" spidmax="4097"/>
  </w:hdrShapeDefaults>
  <w:footnotePr>
    <w:numFmt w:val="lowerRoman"/>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75"/>
    <w:rsid w:val="00000042"/>
    <w:rsid w:val="00000711"/>
    <w:rsid w:val="00001EED"/>
    <w:rsid w:val="00002428"/>
    <w:rsid w:val="000066F2"/>
    <w:rsid w:val="00006F57"/>
    <w:rsid w:val="0001302D"/>
    <w:rsid w:val="00014FA8"/>
    <w:rsid w:val="0001711F"/>
    <w:rsid w:val="00020701"/>
    <w:rsid w:val="00020862"/>
    <w:rsid w:val="00020889"/>
    <w:rsid w:val="00021762"/>
    <w:rsid w:val="00021B89"/>
    <w:rsid w:val="000256DF"/>
    <w:rsid w:val="000276CA"/>
    <w:rsid w:val="00031620"/>
    <w:rsid w:val="00032B69"/>
    <w:rsid w:val="00035D60"/>
    <w:rsid w:val="000360A5"/>
    <w:rsid w:val="00036272"/>
    <w:rsid w:val="00040CF4"/>
    <w:rsid w:val="00041A2A"/>
    <w:rsid w:val="00041A37"/>
    <w:rsid w:val="00041F26"/>
    <w:rsid w:val="000427EE"/>
    <w:rsid w:val="00042D34"/>
    <w:rsid w:val="000444B8"/>
    <w:rsid w:val="0004630A"/>
    <w:rsid w:val="00046B6A"/>
    <w:rsid w:val="00051458"/>
    <w:rsid w:val="00052768"/>
    <w:rsid w:val="00052F2A"/>
    <w:rsid w:val="00053384"/>
    <w:rsid w:val="00054181"/>
    <w:rsid w:val="000551B2"/>
    <w:rsid w:val="00055F3A"/>
    <w:rsid w:val="00057198"/>
    <w:rsid w:val="000578F0"/>
    <w:rsid w:val="00060ACE"/>
    <w:rsid w:val="00061293"/>
    <w:rsid w:val="00062880"/>
    <w:rsid w:val="00062F09"/>
    <w:rsid w:val="00066F08"/>
    <w:rsid w:val="00071112"/>
    <w:rsid w:val="00072860"/>
    <w:rsid w:val="00073A09"/>
    <w:rsid w:val="00074590"/>
    <w:rsid w:val="00076868"/>
    <w:rsid w:val="00080996"/>
    <w:rsid w:val="00080BBD"/>
    <w:rsid w:val="00081914"/>
    <w:rsid w:val="000826B1"/>
    <w:rsid w:val="000845B3"/>
    <w:rsid w:val="00084BCC"/>
    <w:rsid w:val="000856C2"/>
    <w:rsid w:val="00085D6B"/>
    <w:rsid w:val="00086D77"/>
    <w:rsid w:val="00090028"/>
    <w:rsid w:val="00090497"/>
    <w:rsid w:val="00090878"/>
    <w:rsid w:val="00090AE7"/>
    <w:rsid w:val="00092A08"/>
    <w:rsid w:val="00093A92"/>
    <w:rsid w:val="00094977"/>
    <w:rsid w:val="00095C88"/>
    <w:rsid w:val="00095DFB"/>
    <w:rsid w:val="000A0A6E"/>
    <w:rsid w:val="000A0C35"/>
    <w:rsid w:val="000A3BD7"/>
    <w:rsid w:val="000A450B"/>
    <w:rsid w:val="000A4FBE"/>
    <w:rsid w:val="000B0F88"/>
    <w:rsid w:val="000B18B3"/>
    <w:rsid w:val="000B18FC"/>
    <w:rsid w:val="000B4C8C"/>
    <w:rsid w:val="000B585B"/>
    <w:rsid w:val="000B585D"/>
    <w:rsid w:val="000B62E9"/>
    <w:rsid w:val="000B65D8"/>
    <w:rsid w:val="000B6CD4"/>
    <w:rsid w:val="000B6FC9"/>
    <w:rsid w:val="000C2D3E"/>
    <w:rsid w:val="000C35F6"/>
    <w:rsid w:val="000C4528"/>
    <w:rsid w:val="000C5ABC"/>
    <w:rsid w:val="000C66F4"/>
    <w:rsid w:val="000C78CC"/>
    <w:rsid w:val="000C7D91"/>
    <w:rsid w:val="000D2DF6"/>
    <w:rsid w:val="000D33C5"/>
    <w:rsid w:val="000D442E"/>
    <w:rsid w:val="000D45EF"/>
    <w:rsid w:val="000D49D2"/>
    <w:rsid w:val="000D6D6E"/>
    <w:rsid w:val="000E0B98"/>
    <w:rsid w:val="000E0FE2"/>
    <w:rsid w:val="000E3E22"/>
    <w:rsid w:val="000E556C"/>
    <w:rsid w:val="000E7077"/>
    <w:rsid w:val="000F07B0"/>
    <w:rsid w:val="000F13BD"/>
    <w:rsid w:val="000F1B77"/>
    <w:rsid w:val="000F23BC"/>
    <w:rsid w:val="000F2BA7"/>
    <w:rsid w:val="000F32E8"/>
    <w:rsid w:val="000F4126"/>
    <w:rsid w:val="000F61A5"/>
    <w:rsid w:val="000F751D"/>
    <w:rsid w:val="00102F8E"/>
    <w:rsid w:val="00103D85"/>
    <w:rsid w:val="0010468B"/>
    <w:rsid w:val="00105334"/>
    <w:rsid w:val="00105507"/>
    <w:rsid w:val="001101A9"/>
    <w:rsid w:val="001158CA"/>
    <w:rsid w:val="001209A5"/>
    <w:rsid w:val="0012134D"/>
    <w:rsid w:val="00121D2E"/>
    <w:rsid w:val="00123BC9"/>
    <w:rsid w:val="001241C5"/>
    <w:rsid w:val="001241E4"/>
    <w:rsid w:val="001249B7"/>
    <w:rsid w:val="00132088"/>
    <w:rsid w:val="00133951"/>
    <w:rsid w:val="00134E4B"/>
    <w:rsid w:val="00140138"/>
    <w:rsid w:val="00141681"/>
    <w:rsid w:val="00142301"/>
    <w:rsid w:val="00142D58"/>
    <w:rsid w:val="001439FA"/>
    <w:rsid w:val="00146BDD"/>
    <w:rsid w:val="00147E99"/>
    <w:rsid w:val="00151C6D"/>
    <w:rsid w:val="00153A04"/>
    <w:rsid w:val="00156172"/>
    <w:rsid w:val="00156516"/>
    <w:rsid w:val="00157580"/>
    <w:rsid w:val="00157907"/>
    <w:rsid w:val="001602D8"/>
    <w:rsid w:val="00160EC2"/>
    <w:rsid w:val="0016144F"/>
    <w:rsid w:val="001623FC"/>
    <w:rsid w:val="00163228"/>
    <w:rsid w:val="00163AAF"/>
    <w:rsid w:val="001705FC"/>
    <w:rsid w:val="001708DD"/>
    <w:rsid w:val="00173C9E"/>
    <w:rsid w:val="0017504A"/>
    <w:rsid w:val="001756C1"/>
    <w:rsid w:val="001774C9"/>
    <w:rsid w:val="001776A2"/>
    <w:rsid w:val="0017781F"/>
    <w:rsid w:val="0018113E"/>
    <w:rsid w:val="001820EB"/>
    <w:rsid w:val="001840A9"/>
    <w:rsid w:val="00191944"/>
    <w:rsid w:val="00192D63"/>
    <w:rsid w:val="00195D87"/>
    <w:rsid w:val="001968B5"/>
    <w:rsid w:val="001969D6"/>
    <w:rsid w:val="001A1AF9"/>
    <w:rsid w:val="001A6DA4"/>
    <w:rsid w:val="001B1E9B"/>
    <w:rsid w:val="001B6C92"/>
    <w:rsid w:val="001C027B"/>
    <w:rsid w:val="001C2101"/>
    <w:rsid w:val="001C35DB"/>
    <w:rsid w:val="001D01A2"/>
    <w:rsid w:val="001D2174"/>
    <w:rsid w:val="001D4EA7"/>
    <w:rsid w:val="001D4FD0"/>
    <w:rsid w:val="001D6799"/>
    <w:rsid w:val="001E0252"/>
    <w:rsid w:val="001E1F33"/>
    <w:rsid w:val="001E4614"/>
    <w:rsid w:val="001F0634"/>
    <w:rsid w:val="001F1AEB"/>
    <w:rsid w:val="001F1D3B"/>
    <w:rsid w:val="001F3200"/>
    <w:rsid w:val="001F3845"/>
    <w:rsid w:val="00200BEA"/>
    <w:rsid w:val="00202102"/>
    <w:rsid w:val="00203B2A"/>
    <w:rsid w:val="00204711"/>
    <w:rsid w:val="00206723"/>
    <w:rsid w:val="00206ECE"/>
    <w:rsid w:val="00210DB1"/>
    <w:rsid w:val="00212E75"/>
    <w:rsid w:val="00213E28"/>
    <w:rsid w:val="0021619D"/>
    <w:rsid w:val="002163D2"/>
    <w:rsid w:val="00221E59"/>
    <w:rsid w:val="00224871"/>
    <w:rsid w:val="00224BE9"/>
    <w:rsid w:val="00224C61"/>
    <w:rsid w:val="0022661F"/>
    <w:rsid w:val="00227F37"/>
    <w:rsid w:val="00232816"/>
    <w:rsid w:val="002329A9"/>
    <w:rsid w:val="00232C35"/>
    <w:rsid w:val="002334EA"/>
    <w:rsid w:val="0023433D"/>
    <w:rsid w:val="002343AB"/>
    <w:rsid w:val="00234809"/>
    <w:rsid w:val="00236689"/>
    <w:rsid w:val="002374BA"/>
    <w:rsid w:val="00241032"/>
    <w:rsid w:val="002433F8"/>
    <w:rsid w:val="002441A3"/>
    <w:rsid w:val="002477B0"/>
    <w:rsid w:val="002510D9"/>
    <w:rsid w:val="00252069"/>
    <w:rsid w:val="002545D0"/>
    <w:rsid w:val="00254ABF"/>
    <w:rsid w:val="00256320"/>
    <w:rsid w:val="00256EF8"/>
    <w:rsid w:val="00256F41"/>
    <w:rsid w:val="00257012"/>
    <w:rsid w:val="00257334"/>
    <w:rsid w:val="00257F3D"/>
    <w:rsid w:val="00260EFB"/>
    <w:rsid w:val="00260FA2"/>
    <w:rsid w:val="00261B7F"/>
    <w:rsid w:val="00261D85"/>
    <w:rsid w:val="00261FEE"/>
    <w:rsid w:val="00264501"/>
    <w:rsid w:val="0026585A"/>
    <w:rsid w:val="00266701"/>
    <w:rsid w:val="00266769"/>
    <w:rsid w:val="002669CB"/>
    <w:rsid w:val="00267A8B"/>
    <w:rsid w:val="00270055"/>
    <w:rsid w:val="00271FA9"/>
    <w:rsid w:val="00272731"/>
    <w:rsid w:val="00273BF0"/>
    <w:rsid w:val="00275534"/>
    <w:rsid w:val="00275E8C"/>
    <w:rsid w:val="00276B51"/>
    <w:rsid w:val="00277E43"/>
    <w:rsid w:val="00280A80"/>
    <w:rsid w:val="00281169"/>
    <w:rsid w:val="002829B8"/>
    <w:rsid w:val="002837C6"/>
    <w:rsid w:val="00283DF6"/>
    <w:rsid w:val="00284613"/>
    <w:rsid w:val="00285211"/>
    <w:rsid w:val="00285218"/>
    <w:rsid w:val="0028550C"/>
    <w:rsid w:val="00286107"/>
    <w:rsid w:val="00286AB6"/>
    <w:rsid w:val="002873BC"/>
    <w:rsid w:val="00290671"/>
    <w:rsid w:val="002914AF"/>
    <w:rsid w:val="00291E11"/>
    <w:rsid w:val="002921E3"/>
    <w:rsid w:val="00292997"/>
    <w:rsid w:val="00292ACF"/>
    <w:rsid w:val="00292EA2"/>
    <w:rsid w:val="00294D51"/>
    <w:rsid w:val="00295C61"/>
    <w:rsid w:val="00295E8F"/>
    <w:rsid w:val="00296483"/>
    <w:rsid w:val="00296C02"/>
    <w:rsid w:val="0029784B"/>
    <w:rsid w:val="00297980"/>
    <w:rsid w:val="002A18B2"/>
    <w:rsid w:val="002A262F"/>
    <w:rsid w:val="002A38A8"/>
    <w:rsid w:val="002A425E"/>
    <w:rsid w:val="002A4EE2"/>
    <w:rsid w:val="002A54C7"/>
    <w:rsid w:val="002A5BF0"/>
    <w:rsid w:val="002A7C5D"/>
    <w:rsid w:val="002B15DB"/>
    <w:rsid w:val="002B266A"/>
    <w:rsid w:val="002B5478"/>
    <w:rsid w:val="002B55C9"/>
    <w:rsid w:val="002B69EA"/>
    <w:rsid w:val="002B707D"/>
    <w:rsid w:val="002B7370"/>
    <w:rsid w:val="002B7588"/>
    <w:rsid w:val="002C1E1B"/>
    <w:rsid w:val="002C4175"/>
    <w:rsid w:val="002C58C0"/>
    <w:rsid w:val="002C7067"/>
    <w:rsid w:val="002C7D7F"/>
    <w:rsid w:val="002D0DA6"/>
    <w:rsid w:val="002D21A0"/>
    <w:rsid w:val="002D3051"/>
    <w:rsid w:val="002D30BF"/>
    <w:rsid w:val="002D52E6"/>
    <w:rsid w:val="002D7C22"/>
    <w:rsid w:val="002E0C0C"/>
    <w:rsid w:val="002E1158"/>
    <w:rsid w:val="002E11C8"/>
    <w:rsid w:val="002E4ED8"/>
    <w:rsid w:val="002E6B72"/>
    <w:rsid w:val="002F0579"/>
    <w:rsid w:val="002F1F82"/>
    <w:rsid w:val="002F44C6"/>
    <w:rsid w:val="002F4693"/>
    <w:rsid w:val="002F5441"/>
    <w:rsid w:val="002F5E6C"/>
    <w:rsid w:val="002F739D"/>
    <w:rsid w:val="003020FF"/>
    <w:rsid w:val="00303AD4"/>
    <w:rsid w:val="00304462"/>
    <w:rsid w:val="00305038"/>
    <w:rsid w:val="003072AC"/>
    <w:rsid w:val="00311DBB"/>
    <w:rsid w:val="00316742"/>
    <w:rsid w:val="00316B7F"/>
    <w:rsid w:val="003176E1"/>
    <w:rsid w:val="0031774F"/>
    <w:rsid w:val="0031776F"/>
    <w:rsid w:val="00317CC8"/>
    <w:rsid w:val="003216F8"/>
    <w:rsid w:val="0032300B"/>
    <w:rsid w:val="00323CBA"/>
    <w:rsid w:val="003256FF"/>
    <w:rsid w:val="003259C5"/>
    <w:rsid w:val="00330799"/>
    <w:rsid w:val="003309CC"/>
    <w:rsid w:val="003319E3"/>
    <w:rsid w:val="00331BC4"/>
    <w:rsid w:val="00331CA3"/>
    <w:rsid w:val="00333691"/>
    <w:rsid w:val="00333D43"/>
    <w:rsid w:val="00333FB9"/>
    <w:rsid w:val="003344E7"/>
    <w:rsid w:val="00334FE1"/>
    <w:rsid w:val="00336295"/>
    <w:rsid w:val="00340BDC"/>
    <w:rsid w:val="00341874"/>
    <w:rsid w:val="003425CC"/>
    <w:rsid w:val="00343538"/>
    <w:rsid w:val="0034377E"/>
    <w:rsid w:val="00345AE8"/>
    <w:rsid w:val="00346324"/>
    <w:rsid w:val="00351AF7"/>
    <w:rsid w:val="003556CD"/>
    <w:rsid w:val="00361E41"/>
    <w:rsid w:val="00362640"/>
    <w:rsid w:val="003627C8"/>
    <w:rsid w:val="00367140"/>
    <w:rsid w:val="00367EC4"/>
    <w:rsid w:val="003701E7"/>
    <w:rsid w:val="00370ED5"/>
    <w:rsid w:val="003713E2"/>
    <w:rsid w:val="0037156C"/>
    <w:rsid w:val="00371767"/>
    <w:rsid w:val="00372185"/>
    <w:rsid w:val="00374D80"/>
    <w:rsid w:val="00376B48"/>
    <w:rsid w:val="00377F99"/>
    <w:rsid w:val="00382748"/>
    <w:rsid w:val="00383CE7"/>
    <w:rsid w:val="0038423C"/>
    <w:rsid w:val="0038518E"/>
    <w:rsid w:val="003858C0"/>
    <w:rsid w:val="00386049"/>
    <w:rsid w:val="003863EB"/>
    <w:rsid w:val="00386A3E"/>
    <w:rsid w:val="003903B1"/>
    <w:rsid w:val="00391AC2"/>
    <w:rsid w:val="0039255A"/>
    <w:rsid w:val="00393271"/>
    <w:rsid w:val="00394FD7"/>
    <w:rsid w:val="00396ADD"/>
    <w:rsid w:val="003A062A"/>
    <w:rsid w:val="003A08D6"/>
    <w:rsid w:val="003A3178"/>
    <w:rsid w:val="003A4790"/>
    <w:rsid w:val="003A4DD4"/>
    <w:rsid w:val="003A6741"/>
    <w:rsid w:val="003B0B62"/>
    <w:rsid w:val="003B194E"/>
    <w:rsid w:val="003B2733"/>
    <w:rsid w:val="003B3606"/>
    <w:rsid w:val="003B3DDF"/>
    <w:rsid w:val="003B5D7D"/>
    <w:rsid w:val="003B607C"/>
    <w:rsid w:val="003B67FD"/>
    <w:rsid w:val="003B74E1"/>
    <w:rsid w:val="003B7FD1"/>
    <w:rsid w:val="003C080F"/>
    <w:rsid w:val="003C0DE7"/>
    <w:rsid w:val="003C13A5"/>
    <w:rsid w:val="003C13DF"/>
    <w:rsid w:val="003C13E3"/>
    <w:rsid w:val="003C347A"/>
    <w:rsid w:val="003C4359"/>
    <w:rsid w:val="003C47DC"/>
    <w:rsid w:val="003C5510"/>
    <w:rsid w:val="003C6F9B"/>
    <w:rsid w:val="003D095B"/>
    <w:rsid w:val="003D11D8"/>
    <w:rsid w:val="003D2F7A"/>
    <w:rsid w:val="003D3C3F"/>
    <w:rsid w:val="003D4D4F"/>
    <w:rsid w:val="003D5AF3"/>
    <w:rsid w:val="003D5F38"/>
    <w:rsid w:val="003E15A5"/>
    <w:rsid w:val="003E1ED6"/>
    <w:rsid w:val="003E6190"/>
    <w:rsid w:val="003F1F07"/>
    <w:rsid w:val="003F2819"/>
    <w:rsid w:val="003F48BA"/>
    <w:rsid w:val="003F5E85"/>
    <w:rsid w:val="003F6CA5"/>
    <w:rsid w:val="003F7C56"/>
    <w:rsid w:val="00400872"/>
    <w:rsid w:val="00401238"/>
    <w:rsid w:val="00402611"/>
    <w:rsid w:val="0040306C"/>
    <w:rsid w:val="00403FCE"/>
    <w:rsid w:val="00404CAC"/>
    <w:rsid w:val="00404D72"/>
    <w:rsid w:val="00406B9E"/>
    <w:rsid w:val="00406C0E"/>
    <w:rsid w:val="004101EA"/>
    <w:rsid w:val="00411D16"/>
    <w:rsid w:val="00411FE8"/>
    <w:rsid w:val="00412D97"/>
    <w:rsid w:val="00414A2A"/>
    <w:rsid w:val="004153BF"/>
    <w:rsid w:val="004156CC"/>
    <w:rsid w:val="00415EC9"/>
    <w:rsid w:val="004164C9"/>
    <w:rsid w:val="004238E6"/>
    <w:rsid w:val="004255D4"/>
    <w:rsid w:val="00430F35"/>
    <w:rsid w:val="0043122D"/>
    <w:rsid w:val="004325FD"/>
    <w:rsid w:val="004358C4"/>
    <w:rsid w:val="00441786"/>
    <w:rsid w:val="004423E0"/>
    <w:rsid w:val="00442FC4"/>
    <w:rsid w:val="0044593E"/>
    <w:rsid w:val="00446B61"/>
    <w:rsid w:val="00446CC6"/>
    <w:rsid w:val="004476DF"/>
    <w:rsid w:val="0044770A"/>
    <w:rsid w:val="00447899"/>
    <w:rsid w:val="00451844"/>
    <w:rsid w:val="0045357A"/>
    <w:rsid w:val="004574EE"/>
    <w:rsid w:val="00457E49"/>
    <w:rsid w:val="00465A58"/>
    <w:rsid w:val="00466872"/>
    <w:rsid w:val="0046745F"/>
    <w:rsid w:val="0047112B"/>
    <w:rsid w:val="00471224"/>
    <w:rsid w:val="004718DD"/>
    <w:rsid w:val="00474576"/>
    <w:rsid w:val="00474D80"/>
    <w:rsid w:val="00481751"/>
    <w:rsid w:val="00483BCD"/>
    <w:rsid w:val="00484473"/>
    <w:rsid w:val="00484F1C"/>
    <w:rsid w:val="004851ED"/>
    <w:rsid w:val="004854DC"/>
    <w:rsid w:val="00486DC7"/>
    <w:rsid w:val="00490FB0"/>
    <w:rsid w:val="00490FE9"/>
    <w:rsid w:val="00491150"/>
    <w:rsid w:val="00492FFE"/>
    <w:rsid w:val="004935B1"/>
    <w:rsid w:val="0049400F"/>
    <w:rsid w:val="00494FC1"/>
    <w:rsid w:val="004975C1"/>
    <w:rsid w:val="00497B78"/>
    <w:rsid w:val="004A0870"/>
    <w:rsid w:val="004A1723"/>
    <w:rsid w:val="004A1A69"/>
    <w:rsid w:val="004A1C99"/>
    <w:rsid w:val="004A1EF1"/>
    <w:rsid w:val="004A2598"/>
    <w:rsid w:val="004A50D0"/>
    <w:rsid w:val="004A794A"/>
    <w:rsid w:val="004B116C"/>
    <w:rsid w:val="004B25C7"/>
    <w:rsid w:val="004B4BB5"/>
    <w:rsid w:val="004B7E8C"/>
    <w:rsid w:val="004C112A"/>
    <w:rsid w:val="004C2CFC"/>
    <w:rsid w:val="004C557A"/>
    <w:rsid w:val="004C598C"/>
    <w:rsid w:val="004C661C"/>
    <w:rsid w:val="004C793D"/>
    <w:rsid w:val="004D3482"/>
    <w:rsid w:val="004D485E"/>
    <w:rsid w:val="004D56C9"/>
    <w:rsid w:val="004D640C"/>
    <w:rsid w:val="004D7322"/>
    <w:rsid w:val="004D7625"/>
    <w:rsid w:val="004D7A33"/>
    <w:rsid w:val="004E16A2"/>
    <w:rsid w:val="004E2E2C"/>
    <w:rsid w:val="004E35CE"/>
    <w:rsid w:val="004E6560"/>
    <w:rsid w:val="004E6F55"/>
    <w:rsid w:val="004E7050"/>
    <w:rsid w:val="004E75FB"/>
    <w:rsid w:val="004E781A"/>
    <w:rsid w:val="004F0E66"/>
    <w:rsid w:val="004F380A"/>
    <w:rsid w:val="004F39F4"/>
    <w:rsid w:val="004F4F68"/>
    <w:rsid w:val="004F597B"/>
    <w:rsid w:val="00500931"/>
    <w:rsid w:val="00501565"/>
    <w:rsid w:val="005017AA"/>
    <w:rsid w:val="00501B51"/>
    <w:rsid w:val="00502319"/>
    <w:rsid w:val="005034A7"/>
    <w:rsid w:val="005045AB"/>
    <w:rsid w:val="005052AB"/>
    <w:rsid w:val="005054E8"/>
    <w:rsid w:val="00506F08"/>
    <w:rsid w:val="005076BB"/>
    <w:rsid w:val="0050778B"/>
    <w:rsid w:val="0051233F"/>
    <w:rsid w:val="005170D7"/>
    <w:rsid w:val="0052130E"/>
    <w:rsid w:val="005231AE"/>
    <w:rsid w:val="005274E9"/>
    <w:rsid w:val="0053003F"/>
    <w:rsid w:val="00530E67"/>
    <w:rsid w:val="00532497"/>
    <w:rsid w:val="00535662"/>
    <w:rsid w:val="005358F0"/>
    <w:rsid w:val="00535C67"/>
    <w:rsid w:val="005376DB"/>
    <w:rsid w:val="0054047D"/>
    <w:rsid w:val="00542F78"/>
    <w:rsid w:val="00544BFE"/>
    <w:rsid w:val="005452F3"/>
    <w:rsid w:val="005464F1"/>
    <w:rsid w:val="00550018"/>
    <w:rsid w:val="00550296"/>
    <w:rsid w:val="00555339"/>
    <w:rsid w:val="005554EB"/>
    <w:rsid w:val="00556E97"/>
    <w:rsid w:val="00556FC0"/>
    <w:rsid w:val="005607DF"/>
    <w:rsid w:val="00560F0D"/>
    <w:rsid w:val="005647A3"/>
    <w:rsid w:val="0056524B"/>
    <w:rsid w:val="00567324"/>
    <w:rsid w:val="00567F82"/>
    <w:rsid w:val="00571554"/>
    <w:rsid w:val="00571BDF"/>
    <w:rsid w:val="00573CF2"/>
    <w:rsid w:val="0057477B"/>
    <w:rsid w:val="005813AE"/>
    <w:rsid w:val="00583610"/>
    <w:rsid w:val="00583AC7"/>
    <w:rsid w:val="00584444"/>
    <w:rsid w:val="005846EB"/>
    <w:rsid w:val="00585080"/>
    <w:rsid w:val="00585A01"/>
    <w:rsid w:val="005866AC"/>
    <w:rsid w:val="00587CC4"/>
    <w:rsid w:val="005903F1"/>
    <w:rsid w:val="00592CCA"/>
    <w:rsid w:val="00592F81"/>
    <w:rsid w:val="005A38C8"/>
    <w:rsid w:val="005A3BDC"/>
    <w:rsid w:val="005A4066"/>
    <w:rsid w:val="005A424C"/>
    <w:rsid w:val="005A466E"/>
    <w:rsid w:val="005A5323"/>
    <w:rsid w:val="005A6D07"/>
    <w:rsid w:val="005A77FB"/>
    <w:rsid w:val="005B194C"/>
    <w:rsid w:val="005B254B"/>
    <w:rsid w:val="005B2F2F"/>
    <w:rsid w:val="005B45C7"/>
    <w:rsid w:val="005B4D26"/>
    <w:rsid w:val="005B5D23"/>
    <w:rsid w:val="005B6D88"/>
    <w:rsid w:val="005B76B9"/>
    <w:rsid w:val="005B7ACC"/>
    <w:rsid w:val="005C0A7B"/>
    <w:rsid w:val="005C1111"/>
    <w:rsid w:val="005C16BA"/>
    <w:rsid w:val="005C277E"/>
    <w:rsid w:val="005C4A14"/>
    <w:rsid w:val="005C7C97"/>
    <w:rsid w:val="005D0023"/>
    <w:rsid w:val="005D024F"/>
    <w:rsid w:val="005D42A3"/>
    <w:rsid w:val="005E102C"/>
    <w:rsid w:val="005E129D"/>
    <w:rsid w:val="005E1A14"/>
    <w:rsid w:val="005E1D9A"/>
    <w:rsid w:val="005E4148"/>
    <w:rsid w:val="005E4561"/>
    <w:rsid w:val="005E77F8"/>
    <w:rsid w:val="005E7917"/>
    <w:rsid w:val="005E7D33"/>
    <w:rsid w:val="005F12DA"/>
    <w:rsid w:val="005F2A72"/>
    <w:rsid w:val="005F33F2"/>
    <w:rsid w:val="005F53E9"/>
    <w:rsid w:val="005F5575"/>
    <w:rsid w:val="00600814"/>
    <w:rsid w:val="00604E94"/>
    <w:rsid w:val="00605BBA"/>
    <w:rsid w:val="006061FB"/>
    <w:rsid w:val="0060637B"/>
    <w:rsid w:val="00611713"/>
    <w:rsid w:val="00614764"/>
    <w:rsid w:val="00615253"/>
    <w:rsid w:val="006173EA"/>
    <w:rsid w:val="00617DCC"/>
    <w:rsid w:val="00617E9C"/>
    <w:rsid w:val="00622285"/>
    <w:rsid w:val="00622B74"/>
    <w:rsid w:val="00625847"/>
    <w:rsid w:val="00626A56"/>
    <w:rsid w:val="00630D15"/>
    <w:rsid w:val="0063112F"/>
    <w:rsid w:val="00631D13"/>
    <w:rsid w:val="006335D2"/>
    <w:rsid w:val="00635E44"/>
    <w:rsid w:val="00636116"/>
    <w:rsid w:val="0063612D"/>
    <w:rsid w:val="00636189"/>
    <w:rsid w:val="006379C8"/>
    <w:rsid w:val="00637C99"/>
    <w:rsid w:val="006403DF"/>
    <w:rsid w:val="00641DE0"/>
    <w:rsid w:val="0064400B"/>
    <w:rsid w:val="00644FB0"/>
    <w:rsid w:val="006463CC"/>
    <w:rsid w:val="00647422"/>
    <w:rsid w:val="00651EF6"/>
    <w:rsid w:val="00652A82"/>
    <w:rsid w:val="00655A56"/>
    <w:rsid w:val="006562CC"/>
    <w:rsid w:val="006566D4"/>
    <w:rsid w:val="00662790"/>
    <w:rsid w:val="00662815"/>
    <w:rsid w:val="00662A2C"/>
    <w:rsid w:val="00663676"/>
    <w:rsid w:val="00663A8E"/>
    <w:rsid w:val="00665A46"/>
    <w:rsid w:val="00667426"/>
    <w:rsid w:val="00672106"/>
    <w:rsid w:val="0067264C"/>
    <w:rsid w:val="00680F2F"/>
    <w:rsid w:val="00681788"/>
    <w:rsid w:val="006842E7"/>
    <w:rsid w:val="00684682"/>
    <w:rsid w:val="00687E0D"/>
    <w:rsid w:val="00687ECB"/>
    <w:rsid w:val="00690E18"/>
    <w:rsid w:val="006923AF"/>
    <w:rsid w:val="00697392"/>
    <w:rsid w:val="006977DC"/>
    <w:rsid w:val="006A060F"/>
    <w:rsid w:val="006A255C"/>
    <w:rsid w:val="006A3BF5"/>
    <w:rsid w:val="006A4BFF"/>
    <w:rsid w:val="006A7DF6"/>
    <w:rsid w:val="006B0FC7"/>
    <w:rsid w:val="006B180E"/>
    <w:rsid w:val="006B1D4F"/>
    <w:rsid w:val="006B2A50"/>
    <w:rsid w:val="006B2A7F"/>
    <w:rsid w:val="006B2DB3"/>
    <w:rsid w:val="006B3266"/>
    <w:rsid w:val="006B45A8"/>
    <w:rsid w:val="006B52F3"/>
    <w:rsid w:val="006B6C89"/>
    <w:rsid w:val="006C14AB"/>
    <w:rsid w:val="006C1A26"/>
    <w:rsid w:val="006C37C0"/>
    <w:rsid w:val="006C3B71"/>
    <w:rsid w:val="006C7900"/>
    <w:rsid w:val="006C7919"/>
    <w:rsid w:val="006D0C83"/>
    <w:rsid w:val="006D151E"/>
    <w:rsid w:val="006D5E7A"/>
    <w:rsid w:val="006D7CFD"/>
    <w:rsid w:val="006E343B"/>
    <w:rsid w:val="006E3B90"/>
    <w:rsid w:val="006E5780"/>
    <w:rsid w:val="006E583C"/>
    <w:rsid w:val="006E6DA1"/>
    <w:rsid w:val="006E7B82"/>
    <w:rsid w:val="006F0554"/>
    <w:rsid w:val="006F39F7"/>
    <w:rsid w:val="006F4FB3"/>
    <w:rsid w:val="006F6630"/>
    <w:rsid w:val="006F76C7"/>
    <w:rsid w:val="00700C96"/>
    <w:rsid w:val="00703005"/>
    <w:rsid w:val="00703044"/>
    <w:rsid w:val="007040AB"/>
    <w:rsid w:val="00704FAD"/>
    <w:rsid w:val="0070611D"/>
    <w:rsid w:val="00706803"/>
    <w:rsid w:val="0070682D"/>
    <w:rsid w:val="00706FB3"/>
    <w:rsid w:val="00710675"/>
    <w:rsid w:val="0071541B"/>
    <w:rsid w:val="00716B94"/>
    <w:rsid w:val="007228D4"/>
    <w:rsid w:val="0072636A"/>
    <w:rsid w:val="00730E62"/>
    <w:rsid w:val="00731551"/>
    <w:rsid w:val="0073368A"/>
    <w:rsid w:val="00735A7D"/>
    <w:rsid w:val="0073731E"/>
    <w:rsid w:val="0073772B"/>
    <w:rsid w:val="007418B3"/>
    <w:rsid w:val="00741A64"/>
    <w:rsid w:val="00741EDC"/>
    <w:rsid w:val="00742060"/>
    <w:rsid w:val="007421CB"/>
    <w:rsid w:val="0074280B"/>
    <w:rsid w:val="0074385A"/>
    <w:rsid w:val="007462B4"/>
    <w:rsid w:val="00746884"/>
    <w:rsid w:val="00747A92"/>
    <w:rsid w:val="00747B67"/>
    <w:rsid w:val="00753424"/>
    <w:rsid w:val="00755016"/>
    <w:rsid w:val="0076039A"/>
    <w:rsid w:val="00761848"/>
    <w:rsid w:val="007637BE"/>
    <w:rsid w:val="00763B48"/>
    <w:rsid w:val="0076441F"/>
    <w:rsid w:val="00770B67"/>
    <w:rsid w:val="00771752"/>
    <w:rsid w:val="0077542B"/>
    <w:rsid w:val="007758A1"/>
    <w:rsid w:val="00777AE9"/>
    <w:rsid w:val="00780A35"/>
    <w:rsid w:val="00780FAD"/>
    <w:rsid w:val="00781749"/>
    <w:rsid w:val="00782D73"/>
    <w:rsid w:val="007839D9"/>
    <w:rsid w:val="00784A75"/>
    <w:rsid w:val="00784C64"/>
    <w:rsid w:val="0078551E"/>
    <w:rsid w:val="007865FA"/>
    <w:rsid w:val="00791B14"/>
    <w:rsid w:val="00791DFE"/>
    <w:rsid w:val="00792378"/>
    <w:rsid w:val="00794513"/>
    <w:rsid w:val="00796EC3"/>
    <w:rsid w:val="007A1315"/>
    <w:rsid w:val="007A140E"/>
    <w:rsid w:val="007B00CE"/>
    <w:rsid w:val="007B09AA"/>
    <w:rsid w:val="007B2F9C"/>
    <w:rsid w:val="007B3820"/>
    <w:rsid w:val="007B4845"/>
    <w:rsid w:val="007B4C37"/>
    <w:rsid w:val="007B51BE"/>
    <w:rsid w:val="007B6723"/>
    <w:rsid w:val="007C0E16"/>
    <w:rsid w:val="007C142C"/>
    <w:rsid w:val="007C6699"/>
    <w:rsid w:val="007D0558"/>
    <w:rsid w:val="007D06D7"/>
    <w:rsid w:val="007D13A2"/>
    <w:rsid w:val="007D474D"/>
    <w:rsid w:val="007D5C9F"/>
    <w:rsid w:val="007D71ED"/>
    <w:rsid w:val="007E05FA"/>
    <w:rsid w:val="007E0C4A"/>
    <w:rsid w:val="007E0F35"/>
    <w:rsid w:val="007E3A03"/>
    <w:rsid w:val="007E55CB"/>
    <w:rsid w:val="007E5DE1"/>
    <w:rsid w:val="007F1362"/>
    <w:rsid w:val="007F593B"/>
    <w:rsid w:val="007F6CE8"/>
    <w:rsid w:val="007F70BE"/>
    <w:rsid w:val="007F7D8E"/>
    <w:rsid w:val="008005A5"/>
    <w:rsid w:val="00801927"/>
    <w:rsid w:val="00801F34"/>
    <w:rsid w:val="00804344"/>
    <w:rsid w:val="00804739"/>
    <w:rsid w:val="00804E88"/>
    <w:rsid w:val="008052AB"/>
    <w:rsid w:val="00806025"/>
    <w:rsid w:val="00806C35"/>
    <w:rsid w:val="00807B41"/>
    <w:rsid w:val="00807E6E"/>
    <w:rsid w:val="00810AD8"/>
    <w:rsid w:val="008125A5"/>
    <w:rsid w:val="00812E2F"/>
    <w:rsid w:val="008130D1"/>
    <w:rsid w:val="008131C3"/>
    <w:rsid w:val="008165EF"/>
    <w:rsid w:val="00823DD0"/>
    <w:rsid w:val="0082544C"/>
    <w:rsid w:val="00825F68"/>
    <w:rsid w:val="00827249"/>
    <w:rsid w:val="008278BE"/>
    <w:rsid w:val="00827DD3"/>
    <w:rsid w:val="00830B20"/>
    <w:rsid w:val="008318A4"/>
    <w:rsid w:val="0083227E"/>
    <w:rsid w:val="00834348"/>
    <w:rsid w:val="00834B7B"/>
    <w:rsid w:val="0083543F"/>
    <w:rsid w:val="00835FC9"/>
    <w:rsid w:val="0083640C"/>
    <w:rsid w:val="00836CF9"/>
    <w:rsid w:val="008374DD"/>
    <w:rsid w:val="0084003F"/>
    <w:rsid w:val="00841980"/>
    <w:rsid w:val="00842FE7"/>
    <w:rsid w:val="00844B93"/>
    <w:rsid w:val="008472C3"/>
    <w:rsid w:val="00850DAE"/>
    <w:rsid w:val="00852EF0"/>
    <w:rsid w:val="00853856"/>
    <w:rsid w:val="00854290"/>
    <w:rsid w:val="00855F0E"/>
    <w:rsid w:val="00861183"/>
    <w:rsid w:val="008631BC"/>
    <w:rsid w:val="008631EB"/>
    <w:rsid w:val="0086428F"/>
    <w:rsid w:val="008651B5"/>
    <w:rsid w:val="00866DD6"/>
    <w:rsid w:val="00870FFD"/>
    <w:rsid w:val="00872B78"/>
    <w:rsid w:val="0087441B"/>
    <w:rsid w:val="00876E38"/>
    <w:rsid w:val="00880086"/>
    <w:rsid w:val="00880860"/>
    <w:rsid w:val="00880A42"/>
    <w:rsid w:val="00883093"/>
    <w:rsid w:val="008855C7"/>
    <w:rsid w:val="0088653F"/>
    <w:rsid w:val="00890260"/>
    <w:rsid w:val="00890694"/>
    <w:rsid w:val="0089227A"/>
    <w:rsid w:val="008924E3"/>
    <w:rsid w:val="00893C56"/>
    <w:rsid w:val="008942ED"/>
    <w:rsid w:val="00894C0E"/>
    <w:rsid w:val="00895AE5"/>
    <w:rsid w:val="008970B7"/>
    <w:rsid w:val="008A0EB1"/>
    <w:rsid w:val="008A2EC7"/>
    <w:rsid w:val="008A3ECC"/>
    <w:rsid w:val="008A404A"/>
    <w:rsid w:val="008A5621"/>
    <w:rsid w:val="008A706C"/>
    <w:rsid w:val="008A7FC1"/>
    <w:rsid w:val="008B2B39"/>
    <w:rsid w:val="008B3518"/>
    <w:rsid w:val="008B364D"/>
    <w:rsid w:val="008B403F"/>
    <w:rsid w:val="008B58F2"/>
    <w:rsid w:val="008B71BA"/>
    <w:rsid w:val="008B7C4F"/>
    <w:rsid w:val="008C170E"/>
    <w:rsid w:val="008C171E"/>
    <w:rsid w:val="008C22E1"/>
    <w:rsid w:val="008C2CD0"/>
    <w:rsid w:val="008C7373"/>
    <w:rsid w:val="008D0811"/>
    <w:rsid w:val="008D1C60"/>
    <w:rsid w:val="008D2066"/>
    <w:rsid w:val="008D331A"/>
    <w:rsid w:val="008D51DC"/>
    <w:rsid w:val="008D60F7"/>
    <w:rsid w:val="008D61C2"/>
    <w:rsid w:val="008D690F"/>
    <w:rsid w:val="008E0804"/>
    <w:rsid w:val="008E0F53"/>
    <w:rsid w:val="008E1F22"/>
    <w:rsid w:val="008E2B44"/>
    <w:rsid w:val="008E3E3C"/>
    <w:rsid w:val="008E46CC"/>
    <w:rsid w:val="008E4E6C"/>
    <w:rsid w:val="008E5A42"/>
    <w:rsid w:val="008E7AB0"/>
    <w:rsid w:val="008F0F0D"/>
    <w:rsid w:val="008F1105"/>
    <w:rsid w:val="008F1E17"/>
    <w:rsid w:val="008F281E"/>
    <w:rsid w:val="008F2FB2"/>
    <w:rsid w:val="008F3F3E"/>
    <w:rsid w:val="008F4BE0"/>
    <w:rsid w:val="008F4CE1"/>
    <w:rsid w:val="008F76A3"/>
    <w:rsid w:val="008F7D4E"/>
    <w:rsid w:val="00901364"/>
    <w:rsid w:val="00903AC1"/>
    <w:rsid w:val="00907935"/>
    <w:rsid w:val="009124B0"/>
    <w:rsid w:val="00912A89"/>
    <w:rsid w:val="00912E21"/>
    <w:rsid w:val="009132CB"/>
    <w:rsid w:val="00914D37"/>
    <w:rsid w:val="00914FF2"/>
    <w:rsid w:val="00916CEA"/>
    <w:rsid w:val="00917880"/>
    <w:rsid w:val="00917FC2"/>
    <w:rsid w:val="00921694"/>
    <w:rsid w:val="0092225A"/>
    <w:rsid w:val="00923A5E"/>
    <w:rsid w:val="00924539"/>
    <w:rsid w:val="00925192"/>
    <w:rsid w:val="00925208"/>
    <w:rsid w:val="00926DA1"/>
    <w:rsid w:val="009334CB"/>
    <w:rsid w:val="009356B9"/>
    <w:rsid w:val="009357CA"/>
    <w:rsid w:val="00935D4D"/>
    <w:rsid w:val="0093694F"/>
    <w:rsid w:val="00936ED0"/>
    <w:rsid w:val="00940826"/>
    <w:rsid w:val="00940CC3"/>
    <w:rsid w:val="00942DA0"/>
    <w:rsid w:val="00943740"/>
    <w:rsid w:val="00943C2D"/>
    <w:rsid w:val="00944AF9"/>
    <w:rsid w:val="00944DD0"/>
    <w:rsid w:val="00944F05"/>
    <w:rsid w:val="00946CE6"/>
    <w:rsid w:val="009531D8"/>
    <w:rsid w:val="00953F6D"/>
    <w:rsid w:val="00957E16"/>
    <w:rsid w:val="00962D98"/>
    <w:rsid w:val="00963B68"/>
    <w:rsid w:val="00965120"/>
    <w:rsid w:val="009654E4"/>
    <w:rsid w:val="00965DDD"/>
    <w:rsid w:val="00966898"/>
    <w:rsid w:val="00970EA1"/>
    <w:rsid w:val="00971845"/>
    <w:rsid w:val="009727D7"/>
    <w:rsid w:val="00975188"/>
    <w:rsid w:val="00977EBA"/>
    <w:rsid w:val="009805C7"/>
    <w:rsid w:val="009808BC"/>
    <w:rsid w:val="00981AD9"/>
    <w:rsid w:val="00992AB9"/>
    <w:rsid w:val="00992F25"/>
    <w:rsid w:val="00993EC4"/>
    <w:rsid w:val="00994258"/>
    <w:rsid w:val="00994D53"/>
    <w:rsid w:val="0099556D"/>
    <w:rsid w:val="009961D5"/>
    <w:rsid w:val="009A16C9"/>
    <w:rsid w:val="009A3ACB"/>
    <w:rsid w:val="009A48BE"/>
    <w:rsid w:val="009A4CAF"/>
    <w:rsid w:val="009A5476"/>
    <w:rsid w:val="009A5739"/>
    <w:rsid w:val="009A5F84"/>
    <w:rsid w:val="009A7B0F"/>
    <w:rsid w:val="009B1104"/>
    <w:rsid w:val="009B225A"/>
    <w:rsid w:val="009B2B58"/>
    <w:rsid w:val="009B7238"/>
    <w:rsid w:val="009B7E35"/>
    <w:rsid w:val="009C04BB"/>
    <w:rsid w:val="009C0E93"/>
    <w:rsid w:val="009C21BF"/>
    <w:rsid w:val="009C23EC"/>
    <w:rsid w:val="009C570A"/>
    <w:rsid w:val="009C5972"/>
    <w:rsid w:val="009C5ECA"/>
    <w:rsid w:val="009C747F"/>
    <w:rsid w:val="009D0867"/>
    <w:rsid w:val="009D1490"/>
    <w:rsid w:val="009D14A2"/>
    <w:rsid w:val="009D1EE1"/>
    <w:rsid w:val="009D30BA"/>
    <w:rsid w:val="009D3FE5"/>
    <w:rsid w:val="009E04DD"/>
    <w:rsid w:val="009E3670"/>
    <w:rsid w:val="009E74B5"/>
    <w:rsid w:val="009F2BD4"/>
    <w:rsid w:val="009F3489"/>
    <w:rsid w:val="009F3EAD"/>
    <w:rsid w:val="009F6F3D"/>
    <w:rsid w:val="009F7B13"/>
    <w:rsid w:val="009F7EE1"/>
    <w:rsid w:val="00A02FD9"/>
    <w:rsid w:val="00A03C4F"/>
    <w:rsid w:val="00A041C5"/>
    <w:rsid w:val="00A066A3"/>
    <w:rsid w:val="00A0684B"/>
    <w:rsid w:val="00A110AD"/>
    <w:rsid w:val="00A11745"/>
    <w:rsid w:val="00A12360"/>
    <w:rsid w:val="00A14B21"/>
    <w:rsid w:val="00A16B57"/>
    <w:rsid w:val="00A17D2B"/>
    <w:rsid w:val="00A216E7"/>
    <w:rsid w:val="00A219DD"/>
    <w:rsid w:val="00A21BD3"/>
    <w:rsid w:val="00A21FFE"/>
    <w:rsid w:val="00A225A8"/>
    <w:rsid w:val="00A23CE1"/>
    <w:rsid w:val="00A24702"/>
    <w:rsid w:val="00A25DBC"/>
    <w:rsid w:val="00A269AE"/>
    <w:rsid w:val="00A26CE0"/>
    <w:rsid w:val="00A275C8"/>
    <w:rsid w:val="00A307F4"/>
    <w:rsid w:val="00A30E8C"/>
    <w:rsid w:val="00A33D91"/>
    <w:rsid w:val="00A3507F"/>
    <w:rsid w:val="00A36D8F"/>
    <w:rsid w:val="00A375DE"/>
    <w:rsid w:val="00A37970"/>
    <w:rsid w:val="00A4037B"/>
    <w:rsid w:val="00A41408"/>
    <w:rsid w:val="00A41FAF"/>
    <w:rsid w:val="00A50520"/>
    <w:rsid w:val="00A507F2"/>
    <w:rsid w:val="00A51071"/>
    <w:rsid w:val="00A54070"/>
    <w:rsid w:val="00A55E9C"/>
    <w:rsid w:val="00A60251"/>
    <w:rsid w:val="00A60BA9"/>
    <w:rsid w:val="00A61AC6"/>
    <w:rsid w:val="00A6323F"/>
    <w:rsid w:val="00A649E0"/>
    <w:rsid w:val="00A740C5"/>
    <w:rsid w:val="00A77BD6"/>
    <w:rsid w:val="00A818C4"/>
    <w:rsid w:val="00A849FE"/>
    <w:rsid w:val="00A864F9"/>
    <w:rsid w:val="00A86D28"/>
    <w:rsid w:val="00A93419"/>
    <w:rsid w:val="00A93E87"/>
    <w:rsid w:val="00A95DF7"/>
    <w:rsid w:val="00A9625D"/>
    <w:rsid w:val="00A966E3"/>
    <w:rsid w:val="00A9790E"/>
    <w:rsid w:val="00AA12D7"/>
    <w:rsid w:val="00AA1A52"/>
    <w:rsid w:val="00AA3002"/>
    <w:rsid w:val="00AA4C4B"/>
    <w:rsid w:val="00AB2856"/>
    <w:rsid w:val="00AB2F3C"/>
    <w:rsid w:val="00AB56C0"/>
    <w:rsid w:val="00AB656C"/>
    <w:rsid w:val="00AB69CB"/>
    <w:rsid w:val="00AC0186"/>
    <w:rsid w:val="00AC079F"/>
    <w:rsid w:val="00AC3AFB"/>
    <w:rsid w:val="00AC477E"/>
    <w:rsid w:val="00AC50D0"/>
    <w:rsid w:val="00AC58BF"/>
    <w:rsid w:val="00AC7331"/>
    <w:rsid w:val="00AC7AB2"/>
    <w:rsid w:val="00AC7CEB"/>
    <w:rsid w:val="00AD0CB8"/>
    <w:rsid w:val="00AD0E38"/>
    <w:rsid w:val="00AD107B"/>
    <w:rsid w:val="00AD139F"/>
    <w:rsid w:val="00AD3210"/>
    <w:rsid w:val="00AD4462"/>
    <w:rsid w:val="00AD45F4"/>
    <w:rsid w:val="00AD5F74"/>
    <w:rsid w:val="00AD7E07"/>
    <w:rsid w:val="00AE0809"/>
    <w:rsid w:val="00AE0C33"/>
    <w:rsid w:val="00AE25FC"/>
    <w:rsid w:val="00AE3FF0"/>
    <w:rsid w:val="00AE722D"/>
    <w:rsid w:val="00AF0052"/>
    <w:rsid w:val="00AF00DE"/>
    <w:rsid w:val="00AF178F"/>
    <w:rsid w:val="00AF201D"/>
    <w:rsid w:val="00AF2A7E"/>
    <w:rsid w:val="00AF2B68"/>
    <w:rsid w:val="00AF31D4"/>
    <w:rsid w:val="00AF40C7"/>
    <w:rsid w:val="00AF42C3"/>
    <w:rsid w:val="00AF42C4"/>
    <w:rsid w:val="00AF494C"/>
    <w:rsid w:val="00AF53CF"/>
    <w:rsid w:val="00AF64C2"/>
    <w:rsid w:val="00B0002A"/>
    <w:rsid w:val="00B004FF"/>
    <w:rsid w:val="00B01FDD"/>
    <w:rsid w:val="00B0290A"/>
    <w:rsid w:val="00B03618"/>
    <w:rsid w:val="00B03B48"/>
    <w:rsid w:val="00B07039"/>
    <w:rsid w:val="00B07218"/>
    <w:rsid w:val="00B121B1"/>
    <w:rsid w:val="00B130AD"/>
    <w:rsid w:val="00B1328A"/>
    <w:rsid w:val="00B147AD"/>
    <w:rsid w:val="00B14BF3"/>
    <w:rsid w:val="00B15102"/>
    <w:rsid w:val="00B20291"/>
    <w:rsid w:val="00B23212"/>
    <w:rsid w:val="00B2391C"/>
    <w:rsid w:val="00B23C7A"/>
    <w:rsid w:val="00B2686F"/>
    <w:rsid w:val="00B26B67"/>
    <w:rsid w:val="00B273BA"/>
    <w:rsid w:val="00B31E4F"/>
    <w:rsid w:val="00B325D1"/>
    <w:rsid w:val="00B33B6D"/>
    <w:rsid w:val="00B353C4"/>
    <w:rsid w:val="00B40B56"/>
    <w:rsid w:val="00B40D78"/>
    <w:rsid w:val="00B4324F"/>
    <w:rsid w:val="00B50067"/>
    <w:rsid w:val="00B55C2A"/>
    <w:rsid w:val="00B566C8"/>
    <w:rsid w:val="00B618B6"/>
    <w:rsid w:val="00B61C8C"/>
    <w:rsid w:val="00B62199"/>
    <w:rsid w:val="00B62675"/>
    <w:rsid w:val="00B64D41"/>
    <w:rsid w:val="00B66B91"/>
    <w:rsid w:val="00B67565"/>
    <w:rsid w:val="00B71A70"/>
    <w:rsid w:val="00B726E7"/>
    <w:rsid w:val="00B731DC"/>
    <w:rsid w:val="00B73D4F"/>
    <w:rsid w:val="00B74672"/>
    <w:rsid w:val="00B776BA"/>
    <w:rsid w:val="00B80361"/>
    <w:rsid w:val="00B82041"/>
    <w:rsid w:val="00B82DC9"/>
    <w:rsid w:val="00B83576"/>
    <w:rsid w:val="00B8412C"/>
    <w:rsid w:val="00B84B05"/>
    <w:rsid w:val="00B860ED"/>
    <w:rsid w:val="00B90D06"/>
    <w:rsid w:val="00B90DDC"/>
    <w:rsid w:val="00B91BA4"/>
    <w:rsid w:val="00B9297A"/>
    <w:rsid w:val="00B9389A"/>
    <w:rsid w:val="00BA0875"/>
    <w:rsid w:val="00BA0C20"/>
    <w:rsid w:val="00BA0D18"/>
    <w:rsid w:val="00BA139B"/>
    <w:rsid w:val="00BA5430"/>
    <w:rsid w:val="00BA7726"/>
    <w:rsid w:val="00BB441B"/>
    <w:rsid w:val="00BB452C"/>
    <w:rsid w:val="00BB5B4B"/>
    <w:rsid w:val="00BB770F"/>
    <w:rsid w:val="00BC0282"/>
    <w:rsid w:val="00BC133A"/>
    <w:rsid w:val="00BC2EB2"/>
    <w:rsid w:val="00BC3CA8"/>
    <w:rsid w:val="00BC6796"/>
    <w:rsid w:val="00BC6A74"/>
    <w:rsid w:val="00BD02F9"/>
    <w:rsid w:val="00BD10F9"/>
    <w:rsid w:val="00BD13C0"/>
    <w:rsid w:val="00BD3F8D"/>
    <w:rsid w:val="00BD47EA"/>
    <w:rsid w:val="00BD67B1"/>
    <w:rsid w:val="00BD67F9"/>
    <w:rsid w:val="00BD71DC"/>
    <w:rsid w:val="00BD72C0"/>
    <w:rsid w:val="00BE1953"/>
    <w:rsid w:val="00BE2BCB"/>
    <w:rsid w:val="00BE63F0"/>
    <w:rsid w:val="00BE6EBA"/>
    <w:rsid w:val="00BF429B"/>
    <w:rsid w:val="00BF4F5D"/>
    <w:rsid w:val="00BF7472"/>
    <w:rsid w:val="00BF7DDC"/>
    <w:rsid w:val="00C0036C"/>
    <w:rsid w:val="00C003E5"/>
    <w:rsid w:val="00C01B86"/>
    <w:rsid w:val="00C02AEA"/>
    <w:rsid w:val="00C04066"/>
    <w:rsid w:val="00C04924"/>
    <w:rsid w:val="00C0625A"/>
    <w:rsid w:val="00C07A87"/>
    <w:rsid w:val="00C103CB"/>
    <w:rsid w:val="00C10708"/>
    <w:rsid w:val="00C10D64"/>
    <w:rsid w:val="00C1118B"/>
    <w:rsid w:val="00C11EDD"/>
    <w:rsid w:val="00C11FE2"/>
    <w:rsid w:val="00C12438"/>
    <w:rsid w:val="00C127AB"/>
    <w:rsid w:val="00C1364F"/>
    <w:rsid w:val="00C13730"/>
    <w:rsid w:val="00C155DB"/>
    <w:rsid w:val="00C165C4"/>
    <w:rsid w:val="00C173CE"/>
    <w:rsid w:val="00C178B6"/>
    <w:rsid w:val="00C2055F"/>
    <w:rsid w:val="00C20566"/>
    <w:rsid w:val="00C245AB"/>
    <w:rsid w:val="00C25261"/>
    <w:rsid w:val="00C30522"/>
    <w:rsid w:val="00C30681"/>
    <w:rsid w:val="00C30D88"/>
    <w:rsid w:val="00C30F8A"/>
    <w:rsid w:val="00C31166"/>
    <w:rsid w:val="00C3193E"/>
    <w:rsid w:val="00C338E6"/>
    <w:rsid w:val="00C33EC0"/>
    <w:rsid w:val="00C34CB0"/>
    <w:rsid w:val="00C35231"/>
    <w:rsid w:val="00C35E77"/>
    <w:rsid w:val="00C40BE8"/>
    <w:rsid w:val="00C43D7A"/>
    <w:rsid w:val="00C45971"/>
    <w:rsid w:val="00C467E8"/>
    <w:rsid w:val="00C50F3D"/>
    <w:rsid w:val="00C510EB"/>
    <w:rsid w:val="00C53321"/>
    <w:rsid w:val="00C548CB"/>
    <w:rsid w:val="00C56994"/>
    <w:rsid w:val="00C57141"/>
    <w:rsid w:val="00C638B1"/>
    <w:rsid w:val="00C657AB"/>
    <w:rsid w:val="00C70C03"/>
    <w:rsid w:val="00C719EA"/>
    <w:rsid w:val="00C72594"/>
    <w:rsid w:val="00C72629"/>
    <w:rsid w:val="00C72BED"/>
    <w:rsid w:val="00C7464B"/>
    <w:rsid w:val="00C74BF1"/>
    <w:rsid w:val="00C74C1E"/>
    <w:rsid w:val="00C755F9"/>
    <w:rsid w:val="00C75A40"/>
    <w:rsid w:val="00C770B3"/>
    <w:rsid w:val="00C77C30"/>
    <w:rsid w:val="00C80293"/>
    <w:rsid w:val="00C80994"/>
    <w:rsid w:val="00C83987"/>
    <w:rsid w:val="00C86C53"/>
    <w:rsid w:val="00C90E49"/>
    <w:rsid w:val="00C91701"/>
    <w:rsid w:val="00C93B18"/>
    <w:rsid w:val="00C96916"/>
    <w:rsid w:val="00CA040E"/>
    <w:rsid w:val="00CA07C1"/>
    <w:rsid w:val="00CA09B9"/>
    <w:rsid w:val="00CA3B25"/>
    <w:rsid w:val="00CA3B8B"/>
    <w:rsid w:val="00CA3E93"/>
    <w:rsid w:val="00CA439A"/>
    <w:rsid w:val="00CA516F"/>
    <w:rsid w:val="00CA566D"/>
    <w:rsid w:val="00CA588A"/>
    <w:rsid w:val="00CB04D3"/>
    <w:rsid w:val="00CB06D3"/>
    <w:rsid w:val="00CB3BD2"/>
    <w:rsid w:val="00CB502E"/>
    <w:rsid w:val="00CB7384"/>
    <w:rsid w:val="00CC1677"/>
    <w:rsid w:val="00CC1E3A"/>
    <w:rsid w:val="00CC45C9"/>
    <w:rsid w:val="00CC7DD0"/>
    <w:rsid w:val="00CD0A9C"/>
    <w:rsid w:val="00CD6038"/>
    <w:rsid w:val="00CD6EF6"/>
    <w:rsid w:val="00CE0451"/>
    <w:rsid w:val="00CE1537"/>
    <w:rsid w:val="00CE48C1"/>
    <w:rsid w:val="00CE6BC5"/>
    <w:rsid w:val="00CE7B2B"/>
    <w:rsid w:val="00CF01D0"/>
    <w:rsid w:val="00CF02E4"/>
    <w:rsid w:val="00CF1852"/>
    <w:rsid w:val="00CF2C24"/>
    <w:rsid w:val="00CF466D"/>
    <w:rsid w:val="00CF5640"/>
    <w:rsid w:val="00D00815"/>
    <w:rsid w:val="00D00B55"/>
    <w:rsid w:val="00D03E26"/>
    <w:rsid w:val="00D054D0"/>
    <w:rsid w:val="00D078D8"/>
    <w:rsid w:val="00D0793E"/>
    <w:rsid w:val="00D07DD9"/>
    <w:rsid w:val="00D111FB"/>
    <w:rsid w:val="00D126E4"/>
    <w:rsid w:val="00D147D7"/>
    <w:rsid w:val="00D154A0"/>
    <w:rsid w:val="00D22452"/>
    <w:rsid w:val="00D2249F"/>
    <w:rsid w:val="00D25E14"/>
    <w:rsid w:val="00D26B8B"/>
    <w:rsid w:val="00D31BF5"/>
    <w:rsid w:val="00D3476F"/>
    <w:rsid w:val="00D34BB2"/>
    <w:rsid w:val="00D35B02"/>
    <w:rsid w:val="00D35C09"/>
    <w:rsid w:val="00D36F15"/>
    <w:rsid w:val="00D4018E"/>
    <w:rsid w:val="00D40FA6"/>
    <w:rsid w:val="00D410DB"/>
    <w:rsid w:val="00D41D2A"/>
    <w:rsid w:val="00D431D1"/>
    <w:rsid w:val="00D4366F"/>
    <w:rsid w:val="00D445EB"/>
    <w:rsid w:val="00D5125C"/>
    <w:rsid w:val="00D5303A"/>
    <w:rsid w:val="00D538D3"/>
    <w:rsid w:val="00D54929"/>
    <w:rsid w:val="00D55797"/>
    <w:rsid w:val="00D567C6"/>
    <w:rsid w:val="00D56FF6"/>
    <w:rsid w:val="00D5725B"/>
    <w:rsid w:val="00D57CB0"/>
    <w:rsid w:val="00D61333"/>
    <w:rsid w:val="00D6184F"/>
    <w:rsid w:val="00D61BAC"/>
    <w:rsid w:val="00D64658"/>
    <w:rsid w:val="00D6655B"/>
    <w:rsid w:val="00D667CF"/>
    <w:rsid w:val="00D67684"/>
    <w:rsid w:val="00D67D6A"/>
    <w:rsid w:val="00D70F75"/>
    <w:rsid w:val="00D73454"/>
    <w:rsid w:val="00D80652"/>
    <w:rsid w:val="00D85538"/>
    <w:rsid w:val="00D8661C"/>
    <w:rsid w:val="00D86707"/>
    <w:rsid w:val="00D86929"/>
    <w:rsid w:val="00D8791E"/>
    <w:rsid w:val="00D87FBF"/>
    <w:rsid w:val="00D908AA"/>
    <w:rsid w:val="00D94CED"/>
    <w:rsid w:val="00D94E9B"/>
    <w:rsid w:val="00D973E7"/>
    <w:rsid w:val="00D9761C"/>
    <w:rsid w:val="00D976EC"/>
    <w:rsid w:val="00D97ADD"/>
    <w:rsid w:val="00DA0BB6"/>
    <w:rsid w:val="00DA18AB"/>
    <w:rsid w:val="00DA2B41"/>
    <w:rsid w:val="00DA3C80"/>
    <w:rsid w:val="00DA756C"/>
    <w:rsid w:val="00DA79F0"/>
    <w:rsid w:val="00DB273A"/>
    <w:rsid w:val="00DB2938"/>
    <w:rsid w:val="00DB3908"/>
    <w:rsid w:val="00DB63F7"/>
    <w:rsid w:val="00DC172A"/>
    <w:rsid w:val="00DC255C"/>
    <w:rsid w:val="00DC2EFC"/>
    <w:rsid w:val="00DC44C5"/>
    <w:rsid w:val="00DC5B41"/>
    <w:rsid w:val="00DC674F"/>
    <w:rsid w:val="00DC75AA"/>
    <w:rsid w:val="00DC799D"/>
    <w:rsid w:val="00DC7CF5"/>
    <w:rsid w:val="00DD0DE1"/>
    <w:rsid w:val="00DD15B0"/>
    <w:rsid w:val="00DD190B"/>
    <w:rsid w:val="00DD1C6F"/>
    <w:rsid w:val="00DD1F67"/>
    <w:rsid w:val="00DD2067"/>
    <w:rsid w:val="00DD302F"/>
    <w:rsid w:val="00DD4288"/>
    <w:rsid w:val="00DD4EF3"/>
    <w:rsid w:val="00DD54D0"/>
    <w:rsid w:val="00DD6971"/>
    <w:rsid w:val="00DE1553"/>
    <w:rsid w:val="00DE22C5"/>
    <w:rsid w:val="00DE2F79"/>
    <w:rsid w:val="00DE714A"/>
    <w:rsid w:val="00DF034F"/>
    <w:rsid w:val="00DF1382"/>
    <w:rsid w:val="00DF1479"/>
    <w:rsid w:val="00DF37BB"/>
    <w:rsid w:val="00DF4F5B"/>
    <w:rsid w:val="00DF591E"/>
    <w:rsid w:val="00E011EA"/>
    <w:rsid w:val="00E0172F"/>
    <w:rsid w:val="00E02A4C"/>
    <w:rsid w:val="00E02A54"/>
    <w:rsid w:val="00E03350"/>
    <w:rsid w:val="00E037F7"/>
    <w:rsid w:val="00E0744F"/>
    <w:rsid w:val="00E104C5"/>
    <w:rsid w:val="00E10B0E"/>
    <w:rsid w:val="00E11D45"/>
    <w:rsid w:val="00E11FE4"/>
    <w:rsid w:val="00E13C2C"/>
    <w:rsid w:val="00E14341"/>
    <w:rsid w:val="00E15DF2"/>
    <w:rsid w:val="00E176CC"/>
    <w:rsid w:val="00E17B0F"/>
    <w:rsid w:val="00E223BC"/>
    <w:rsid w:val="00E22ECF"/>
    <w:rsid w:val="00E2448E"/>
    <w:rsid w:val="00E3028C"/>
    <w:rsid w:val="00E30D31"/>
    <w:rsid w:val="00E3327D"/>
    <w:rsid w:val="00E43766"/>
    <w:rsid w:val="00E44A26"/>
    <w:rsid w:val="00E5600C"/>
    <w:rsid w:val="00E56B86"/>
    <w:rsid w:val="00E57BA0"/>
    <w:rsid w:val="00E62382"/>
    <w:rsid w:val="00E6249D"/>
    <w:rsid w:val="00E62C57"/>
    <w:rsid w:val="00E63510"/>
    <w:rsid w:val="00E63A0D"/>
    <w:rsid w:val="00E64427"/>
    <w:rsid w:val="00E64C31"/>
    <w:rsid w:val="00E65AD3"/>
    <w:rsid w:val="00E66CC3"/>
    <w:rsid w:val="00E679A8"/>
    <w:rsid w:val="00E679C5"/>
    <w:rsid w:val="00E737E7"/>
    <w:rsid w:val="00E757FB"/>
    <w:rsid w:val="00E768EE"/>
    <w:rsid w:val="00E775FD"/>
    <w:rsid w:val="00E77B12"/>
    <w:rsid w:val="00E84F6A"/>
    <w:rsid w:val="00E87839"/>
    <w:rsid w:val="00E905DE"/>
    <w:rsid w:val="00E90FB9"/>
    <w:rsid w:val="00E91832"/>
    <w:rsid w:val="00E918E6"/>
    <w:rsid w:val="00E91E6C"/>
    <w:rsid w:val="00E91EAB"/>
    <w:rsid w:val="00E93EDE"/>
    <w:rsid w:val="00E9406B"/>
    <w:rsid w:val="00E9469D"/>
    <w:rsid w:val="00E95E7E"/>
    <w:rsid w:val="00E96C59"/>
    <w:rsid w:val="00E96E45"/>
    <w:rsid w:val="00E97B2B"/>
    <w:rsid w:val="00EA1F57"/>
    <w:rsid w:val="00EA24E7"/>
    <w:rsid w:val="00EA2ABF"/>
    <w:rsid w:val="00EA510E"/>
    <w:rsid w:val="00EA58AD"/>
    <w:rsid w:val="00EA5D14"/>
    <w:rsid w:val="00EA648F"/>
    <w:rsid w:val="00EA68E9"/>
    <w:rsid w:val="00EB0827"/>
    <w:rsid w:val="00EB1356"/>
    <w:rsid w:val="00EB1A82"/>
    <w:rsid w:val="00EB3F06"/>
    <w:rsid w:val="00EB5BE0"/>
    <w:rsid w:val="00EC0C20"/>
    <w:rsid w:val="00EC2382"/>
    <w:rsid w:val="00EC255D"/>
    <w:rsid w:val="00EC3749"/>
    <w:rsid w:val="00EC377B"/>
    <w:rsid w:val="00EC7717"/>
    <w:rsid w:val="00EC7A4C"/>
    <w:rsid w:val="00ED0BB2"/>
    <w:rsid w:val="00ED130B"/>
    <w:rsid w:val="00ED7994"/>
    <w:rsid w:val="00EE19A5"/>
    <w:rsid w:val="00EE1AC3"/>
    <w:rsid w:val="00EE7638"/>
    <w:rsid w:val="00EE768B"/>
    <w:rsid w:val="00EE7917"/>
    <w:rsid w:val="00EF20BF"/>
    <w:rsid w:val="00EF3A2B"/>
    <w:rsid w:val="00EF41E4"/>
    <w:rsid w:val="00EF5771"/>
    <w:rsid w:val="00EF7751"/>
    <w:rsid w:val="00F00070"/>
    <w:rsid w:val="00F0313D"/>
    <w:rsid w:val="00F03644"/>
    <w:rsid w:val="00F04E5F"/>
    <w:rsid w:val="00F07E32"/>
    <w:rsid w:val="00F10EF4"/>
    <w:rsid w:val="00F12E4E"/>
    <w:rsid w:val="00F13109"/>
    <w:rsid w:val="00F166AD"/>
    <w:rsid w:val="00F21D30"/>
    <w:rsid w:val="00F22701"/>
    <w:rsid w:val="00F273A5"/>
    <w:rsid w:val="00F2748C"/>
    <w:rsid w:val="00F30B5D"/>
    <w:rsid w:val="00F30CE9"/>
    <w:rsid w:val="00F32CE9"/>
    <w:rsid w:val="00F32FDC"/>
    <w:rsid w:val="00F34A95"/>
    <w:rsid w:val="00F35020"/>
    <w:rsid w:val="00F3526A"/>
    <w:rsid w:val="00F36407"/>
    <w:rsid w:val="00F404E0"/>
    <w:rsid w:val="00F42309"/>
    <w:rsid w:val="00F42546"/>
    <w:rsid w:val="00F43028"/>
    <w:rsid w:val="00F43D7D"/>
    <w:rsid w:val="00F448AE"/>
    <w:rsid w:val="00F44EBC"/>
    <w:rsid w:val="00F47A3B"/>
    <w:rsid w:val="00F5051B"/>
    <w:rsid w:val="00F51BBE"/>
    <w:rsid w:val="00F52A92"/>
    <w:rsid w:val="00F52CF5"/>
    <w:rsid w:val="00F5448E"/>
    <w:rsid w:val="00F548CD"/>
    <w:rsid w:val="00F604FE"/>
    <w:rsid w:val="00F60867"/>
    <w:rsid w:val="00F61D5A"/>
    <w:rsid w:val="00F63E8E"/>
    <w:rsid w:val="00F67911"/>
    <w:rsid w:val="00F7068B"/>
    <w:rsid w:val="00F719B8"/>
    <w:rsid w:val="00F73C36"/>
    <w:rsid w:val="00F74908"/>
    <w:rsid w:val="00F765FC"/>
    <w:rsid w:val="00F77731"/>
    <w:rsid w:val="00F81E3B"/>
    <w:rsid w:val="00F84302"/>
    <w:rsid w:val="00F84DFC"/>
    <w:rsid w:val="00F867F5"/>
    <w:rsid w:val="00F87A87"/>
    <w:rsid w:val="00F87FC5"/>
    <w:rsid w:val="00F91A22"/>
    <w:rsid w:val="00F92BDE"/>
    <w:rsid w:val="00F92C94"/>
    <w:rsid w:val="00F9310B"/>
    <w:rsid w:val="00F9401F"/>
    <w:rsid w:val="00F94472"/>
    <w:rsid w:val="00F96754"/>
    <w:rsid w:val="00FA2DDF"/>
    <w:rsid w:val="00FA35FA"/>
    <w:rsid w:val="00FA6A76"/>
    <w:rsid w:val="00FA6B3F"/>
    <w:rsid w:val="00FA7D26"/>
    <w:rsid w:val="00FB5CCE"/>
    <w:rsid w:val="00FB6C03"/>
    <w:rsid w:val="00FC0130"/>
    <w:rsid w:val="00FC429F"/>
    <w:rsid w:val="00FC652A"/>
    <w:rsid w:val="00FD0143"/>
    <w:rsid w:val="00FD0CEF"/>
    <w:rsid w:val="00FD22A6"/>
    <w:rsid w:val="00FD432D"/>
    <w:rsid w:val="00FE05D0"/>
    <w:rsid w:val="00FE063E"/>
    <w:rsid w:val="00FE1AED"/>
    <w:rsid w:val="00FE2F4F"/>
    <w:rsid w:val="00FE325C"/>
    <w:rsid w:val="00FE33E9"/>
    <w:rsid w:val="00FE3EBD"/>
    <w:rsid w:val="00FE4A19"/>
    <w:rsid w:val="00FE4F7B"/>
    <w:rsid w:val="00FE5AF1"/>
    <w:rsid w:val="00FE66D8"/>
    <w:rsid w:val="00FE68B9"/>
    <w:rsid w:val="00FE6DA2"/>
    <w:rsid w:val="00FE79F8"/>
    <w:rsid w:val="00FF1EF1"/>
    <w:rsid w:val="00FF7175"/>
    <w:rsid w:val="00FF75A9"/>
    <w:rsid w:val="00FF7D4F"/>
    <w:rsid w:val="0427D1B7"/>
    <w:rsid w:val="059970D3"/>
    <w:rsid w:val="1964754A"/>
    <w:rsid w:val="224D4EF1"/>
    <w:rsid w:val="2250A3CF"/>
    <w:rsid w:val="235D2046"/>
    <w:rsid w:val="2859C380"/>
    <w:rsid w:val="2B409D02"/>
    <w:rsid w:val="39A24BE1"/>
    <w:rsid w:val="3B5C0381"/>
    <w:rsid w:val="3FB010DC"/>
    <w:rsid w:val="41598022"/>
    <w:rsid w:val="4290A8B5"/>
    <w:rsid w:val="4F0F85FF"/>
    <w:rsid w:val="4FF8889E"/>
    <w:rsid w:val="55E47571"/>
    <w:rsid w:val="6444DCF9"/>
    <w:rsid w:val="66FBFD55"/>
    <w:rsid w:val="67DB68C5"/>
    <w:rsid w:val="6AC63CDC"/>
    <w:rsid w:val="6B5F76FB"/>
    <w:rsid w:val="796CE2ED"/>
    <w:rsid w:val="7A5C2E9E"/>
    <w:rsid w:val="7B86A786"/>
    <w:rsid w:val="7CA94FB9"/>
    <w:rsid w:val="7DC4F84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814ABF"/>
  <w15:docId w15:val="{68BC2EE2-1DF6-4310-889E-244B6B14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locked="1"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qFormat="1"/>
    <w:lsdException w:name="Emphasis" w:uiPriority="20" w:qFormat="1"/>
    <w:lsdException w:name="Document Map" w:semiHidden="1" w:unhideWhenUsed="1"/>
    <w:lsdException w:name="Plain Text" w:lock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edCom: Brødtekst"/>
    <w:qFormat/>
    <w:rsid w:val="00C01B86"/>
    <w:pPr>
      <w:spacing w:before="60" w:after="120"/>
    </w:pPr>
    <w:rPr>
      <w:rFonts w:asciiTheme="minorHAnsi" w:eastAsia="Times New Roman" w:hAnsiTheme="minorHAnsi"/>
      <w:szCs w:val="24"/>
      <w:lang w:val="da-DK" w:eastAsia="en-US"/>
    </w:rPr>
  </w:style>
  <w:style w:type="paragraph" w:styleId="Overskrift1">
    <w:name w:val="heading 1"/>
    <w:aliases w:val="MedCom: Overskrift 1"/>
    <w:basedOn w:val="Indholdsfortegnelse1"/>
    <w:next w:val="Normal"/>
    <w:link w:val="Overskrift1Tegn"/>
    <w:uiPriority w:val="99"/>
    <w:qFormat/>
    <w:rsid w:val="003863EB"/>
    <w:pPr>
      <w:keepNext/>
      <w:numPr>
        <w:numId w:val="20"/>
      </w:numPr>
      <w:tabs>
        <w:tab w:val="left" w:pos="1276"/>
      </w:tabs>
      <w:spacing w:after="120"/>
      <w:outlineLvl w:val="0"/>
    </w:pPr>
    <w:rPr>
      <w:rFonts w:cs="Arial"/>
      <w:color w:val="315A7A"/>
      <w:kern w:val="32"/>
      <w:sz w:val="32"/>
      <w:szCs w:val="32"/>
    </w:rPr>
  </w:style>
  <w:style w:type="paragraph" w:styleId="Overskrift2">
    <w:name w:val="heading 2"/>
    <w:aliases w:val="MedCom;Overskrift 2"/>
    <w:basedOn w:val="Normal"/>
    <w:next w:val="Normal"/>
    <w:link w:val="Overskrift2Tegn"/>
    <w:qFormat/>
    <w:rsid w:val="002545D0"/>
    <w:pPr>
      <w:keepNext/>
      <w:numPr>
        <w:ilvl w:val="1"/>
        <w:numId w:val="20"/>
      </w:numPr>
      <w:tabs>
        <w:tab w:val="left" w:pos="1276"/>
      </w:tabs>
      <w:spacing w:before="240"/>
      <w:outlineLvl w:val="1"/>
    </w:pPr>
    <w:rPr>
      <w:rFonts w:cs="Arial"/>
      <w:iCs/>
      <w:sz w:val="28"/>
      <w:szCs w:val="28"/>
      <w:lang w:val="en-GB"/>
    </w:rPr>
  </w:style>
  <w:style w:type="paragraph" w:styleId="Overskrift3">
    <w:name w:val="heading 3"/>
    <w:basedOn w:val="Normal"/>
    <w:next w:val="Normal"/>
    <w:link w:val="Overskrift3Tegn"/>
    <w:qFormat/>
    <w:rsid w:val="00966898"/>
    <w:pPr>
      <w:keepNext/>
      <w:numPr>
        <w:ilvl w:val="2"/>
        <w:numId w:val="20"/>
      </w:numPr>
      <w:tabs>
        <w:tab w:val="left" w:pos="1276"/>
      </w:tabs>
      <w:spacing w:before="240" w:after="60"/>
      <w:outlineLvl w:val="2"/>
    </w:pPr>
    <w:rPr>
      <w:rFonts w:cs="Arial"/>
      <w:sz w:val="24"/>
      <w:szCs w:val="26"/>
      <w:lang w:val="en-GB"/>
    </w:rPr>
  </w:style>
  <w:style w:type="paragraph" w:styleId="Overskrift4">
    <w:name w:val="heading 4"/>
    <w:basedOn w:val="Normal"/>
    <w:next w:val="Normal"/>
    <w:link w:val="Overskrift4Tegn"/>
    <w:uiPriority w:val="99"/>
    <w:qFormat/>
    <w:rsid w:val="00284613"/>
    <w:pPr>
      <w:keepNext/>
      <w:numPr>
        <w:ilvl w:val="3"/>
        <w:numId w:val="20"/>
      </w:numPr>
      <w:tabs>
        <w:tab w:val="left" w:pos="1276"/>
      </w:tabs>
      <w:spacing w:before="240" w:after="60"/>
      <w:outlineLvl w:val="3"/>
    </w:pPr>
    <w:rPr>
      <w:rFonts w:ascii="Arial" w:hAnsi="Arial"/>
      <w:b/>
      <w:bCs/>
    </w:rPr>
  </w:style>
  <w:style w:type="paragraph" w:styleId="Overskrift5">
    <w:name w:val="heading 5"/>
    <w:basedOn w:val="Normal"/>
    <w:next w:val="Normal"/>
    <w:link w:val="Overskrift5Tegn"/>
    <w:uiPriority w:val="99"/>
    <w:qFormat/>
    <w:rsid w:val="00284613"/>
    <w:pPr>
      <w:numPr>
        <w:ilvl w:val="4"/>
        <w:numId w:val="20"/>
      </w:numPr>
      <w:spacing w:before="240" w:after="60"/>
      <w:outlineLvl w:val="4"/>
    </w:pPr>
    <w:rPr>
      <w:b/>
      <w:bCs/>
      <w:i/>
      <w:iCs/>
      <w:sz w:val="26"/>
      <w:szCs w:val="26"/>
    </w:rPr>
  </w:style>
  <w:style w:type="paragraph" w:styleId="Overskrift6">
    <w:name w:val="heading 6"/>
    <w:basedOn w:val="Normal"/>
    <w:next w:val="Normal"/>
    <w:link w:val="Overskrift6Tegn"/>
    <w:uiPriority w:val="99"/>
    <w:qFormat/>
    <w:rsid w:val="00284613"/>
    <w:pPr>
      <w:numPr>
        <w:ilvl w:val="5"/>
        <w:numId w:val="20"/>
      </w:numPr>
      <w:spacing w:before="240" w:after="60"/>
      <w:outlineLvl w:val="5"/>
    </w:pPr>
    <w:rPr>
      <w:b/>
      <w:bCs/>
      <w:szCs w:val="22"/>
    </w:rPr>
  </w:style>
  <w:style w:type="paragraph" w:styleId="Overskrift7">
    <w:name w:val="heading 7"/>
    <w:basedOn w:val="Normal"/>
    <w:next w:val="Normal"/>
    <w:link w:val="Overskrift7Tegn"/>
    <w:uiPriority w:val="99"/>
    <w:qFormat/>
    <w:rsid w:val="00284613"/>
    <w:pPr>
      <w:numPr>
        <w:ilvl w:val="6"/>
        <w:numId w:val="20"/>
      </w:numPr>
      <w:spacing w:before="240" w:after="60"/>
      <w:outlineLvl w:val="6"/>
    </w:pPr>
  </w:style>
  <w:style w:type="paragraph" w:styleId="Overskrift8">
    <w:name w:val="heading 8"/>
    <w:basedOn w:val="Normal"/>
    <w:next w:val="Normal"/>
    <w:link w:val="Overskrift8Tegn"/>
    <w:uiPriority w:val="99"/>
    <w:qFormat/>
    <w:rsid w:val="00284613"/>
    <w:pPr>
      <w:numPr>
        <w:ilvl w:val="7"/>
        <w:numId w:val="20"/>
      </w:numPr>
      <w:spacing w:before="240" w:after="60"/>
      <w:outlineLvl w:val="7"/>
    </w:pPr>
    <w:rPr>
      <w:i/>
      <w:iCs/>
    </w:rPr>
  </w:style>
  <w:style w:type="paragraph" w:styleId="Overskrift9">
    <w:name w:val="heading 9"/>
    <w:basedOn w:val="Normal"/>
    <w:next w:val="Normal"/>
    <w:link w:val="Overskrift9Tegn"/>
    <w:uiPriority w:val="99"/>
    <w:qFormat/>
    <w:rsid w:val="00284613"/>
    <w:pPr>
      <w:numPr>
        <w:ilvl w:val="8"/>
        <w:numId w:val="20"/>
      </w:numPr>
      <w:spacing w:before="240" w:after="60"/>
      <w:outlineLvl w:val="8"/>
    </w:pPr>
    <w:rPr>
      <w:rFonts w:ascii="Arial" w:hAnsi="Arial" w:cs="Arial"/>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locked/>
    <w:rsid w:val="003863EB"/>
    <w:rPr>
      <w:rFonts w:asciiTheme="minorHAnsi" w:eastAsia="Times New Roman" w:hAnsiTheme="minorHAnsi" w:cs="Arial"/>
      <w:b/>
      <w:bCs/>
      <w:caps/>
      <w:color w:val="315A7A"/>
      <w:kern w:val="32"/>
      <w:sz w:val="32"/>
      <w:szCs w:val="32"/>
      <w:lang w:val="da-DK" w:eastAsia="en-US"/>
    </w:rPr>
  </w:style>
  <w:style w:type="character" w:customStyle="1" w:styleId="Overskrift2Tegn">
    <w:name w:val="Overskrift 2 Tegn"/>
    <w:aliases w:val="MedCom;Overskrift 2 Tegn"/>
    <w:basedOn w:val="Standardskrifttypeiafsnit"/>
    <w:link w:val="Overskrift2"/>
    <w:locked/>
    <w:rsid w:val="002545D0"/>
    <w:rPr>
      <w:rFonts w:asciiTheme="minorHAnsi" w:eastAsia="Times New Roman" w:hAnsiTheme="minorHAnsi" w:cs="Arial"/>
      <w:iCs/>
      <w:sz w:val="28"/>
      <w:szCs w:val="28"/>
      <w:lang w:val="en-GB" w:eastAsia="en-US"/>
    </w:rPr>
  </w:style>
  <w:style w:type="character" w:customStyle="1" w:styleId="Overskrift3Tegn">
    <w:name w:val="Overskrift 3 Tegn"/>
    <w:basedOn w:val="Standardskrifttypeiafsnit"/>
    <w:link w:val="Overskrift3"/>
    <w:locked/>
    <w:rsid w:val="00966898"/>
    <w:rPr>
      <w:rFonts w:asciiTheme="minorHAnsi" w:eastAsia="Times New Roman" w:hAnsiTheme="minorHAnsi" w:cs="Arial"/>
      <w:sz w:val="24"/>
      <w:szCs w:val="26"/>
      <w:lang w:val="en-GB" w:eastAsia="en-US"/>
    </w:rPr>
  </w:style>
  <w:style w:type="character" w:customStyle="1" w:styleId="Overskrift4Tegn">
    <w:name w:val="Overskrift 4 Tegn"/>
    <w:basedOn w:val="Standardskrifttypeiafsnit"/>
    <w:link w:val="Overskrift4"/>
    <w:uiPriority w:val="99"/>
    <w:locked/>
    <w:rsid w:val="00284613"/>
    <w:rPr>
      <w:rFonts w:ascii="Arial" w:eastAsia="Times New Roman" w:hAnsi="Arial"/>
      <w:b/>
      <w:bCs/>
      <w:szCs w:val="24"/>
      <w:lang w:val="da-DK" w:eastAsia="en-US"/>
    </w:rPr>
  </w:style>
  <w:style w:type="character" w:customStyle="1" w:styleId="Overskrift5Tegn">
    <w:name w:val="Overskrift 5 Tegn"/>
    <w:basedOn w:val="Standardskrifttypeiafsnit"/>
    <w:link w:val="Overskrift5"/>
    <w:uiPriority w:val="99"/>
    <w:locked/>
    <w:rsid w:val="00284613"/>
    <w:rPr>
      <w:rFonts w:ascii="Tahoma" w:eastAsia="Times New Roman" w:hAnsi="Tahoma"/>
      <w:b/>
      <w:bCs/>
      <w:i/>
      <w:iCs/>
      <w:sz w:val="26"/>
      <w:szCs w:val="26"/>
      <w:lang w:val="da-DK" w:eastAsia="en-US"/>
    </w:rPr>
  </w:style>
  <w:style w:type="character" w:customStyle="1" w:styleId="Overskrift6Tegn">
    <w:name w:val="Overskrift 6 Tegn"/>
    <w:basedOn w:val="Standardskrifttypeiafsnit"/>
    <w:link w:val="Overskrift6"/>
    <w:uiPriority w:val="99"/>
    <w:locked/>
    <w:rsid w:val="00284613"/>
    <w:rPr>
      <w:rFonts w:ascii="Tahoma" w:eastAsia="Times New Roman" w:hAnsi="Tahoma"/>
      <w:b/>
      <w:bCs/>
      <w:lang w:val="da-DK" w:eastAsia="en-US"/>
    </w:rPr>
  </w:style>
  <w:style w:type="character" w:customStyle="1" w:styleId="Overskrift7Tegn">
    <w:name w:val="Overskrift 7 Tegn"/>
    <w:basedOn w:val="Standardskrifttypeiafsnit"/>
    <w:link w:val="Overskrift7"/>
    <w:uiPriority w:val="99"/>
    <w:locked/>
    <w:rsid w:val="00284613"/>
    <w:rPr>
      <w:rFonts w:ascii="Tahoma" w:eastAsia="Times New Roman" w:hAnsi="Tahoma"/>
      <w:szCs w:val="24"/>
      <w:lang w:val="da-DK" w:eastAsia="en-US"/>
    </w:rPr>
  </w:style>
  <w:style w:type="character" w:customStyle="1" w:styleId="Overskrift8Tegn">
    <w:name w:val="Overskrift 8 Tegn"/>
    <w:basedOn w:val="Standardskrifttypeiafsnit"/>
    <w:link w:val="Overskrift8"/>
    <w:uiPriority w:val="99"/>
    <w:locked/>
    <w:rsid w:val="00284613"/>
    <w:rPr>
      <w:rFonts w:ascii="Tahoma" w:eastAsia="Times New Roman" w:hAnsi="Tahoma"/>
      <w:i/>
      <w:iCs/>
      <w:szCs w:val="24"/>
      <w:lang w:val="da-DK" w:eastAsia="en-US"/>
    </w:rPr>
  </w:style>
  <w:style w:type="character" w:customStyle="1" w:styleId="Overskrift9Tegn">
    <w:name w:val="Overskrift 9 Tegn"/>
    <w:basedOn w:val="Standardskrifttypeiafsnit"/>
    <w:link w:val="Overskrift9"/>
    <w:uiPriority w:val="99"/>
    <w:locked/>
    <w:rsid w:val="00284613"/>
    <w:rPr>
      <w:rFonts w:ascii="Arial" w:eastAsia="Times New Roman" w:hAnsi="Arial" w:cs="Arial"/>
      <w:lang w:val="da-DK" w:eastAsia="en-US"/>
    </w:rPr>
  </w:style>
  <w:style w:type="paragraph" w:styleId="Markeringsbobletekst">
    <w:name w:val="Balloon Text"/>
    <w:basedOn w:val="Normal"/>
    <w:link w:val="MarkeringsbobletekstTegn"/>
    <w:uiPriority w:val="99"/>
    <w:semiHidden/>
    <w:rsid w:val="00441786"/>
    <w:rPr>
      <w:rFonts w:cs="Tahoma"/>
      <w:sz w:val="16"/>
      <w:szCs w:val="16"/>
    </w:rPr>
  </w:style>
  <w:style w:type="character" w:customStyle="1" w:styleId="MarkeringsbobletekstTegn">
    <w:name w:val="Markeringsbobletekst Tegn"/>
    <w:basedOn w:val="Standardskrifttypeiafsnit"/>
    <w:link w:val="Markeringsbobletekst"/>
    <w:uiPriority w:val="99"/>
    <w:semiHidden/>
    <w:locked/>
    <w:rsid w:val="00441786"/>
    <w:rPr>
      <w:rFonts w:ascii="Tahoma" w:hAnsi="Tahoma" w:cs="Tahoma"/>
      <w:sz w:val="16"/>
      <w:szCs w:val="16"/>
      <w:lang w:eastAsia="en-US"/>
    </w:rPr>
  </w:style>
  <w:style w:type="character" w:customStyle="1" w:styleId="TextedebullesCar">
    <w:name w:val="Texte de bulles Car"/>
    <w:basedOn w:val="Standardskrifttypeiafsnit"/>
    <w:uiPriority w:val="99"/>
    <w:semiHidden/>
    <w:locked/>
    <w:rsid w:val="00441786"/>
    <w:rPr>
      <w:rFonts w:ascii="Lucida Grande" w:hAnsi="Lucida Grande" w:cs="Times New Roman"/>
      <w:sz w:val="18"/>
      <w:szCs w:val="18"/>
    </w:rPr>
  </w:style>
  <w:style w:type="paragraph" w:styleId="Indholdsfortegnelse1">
    <w:name w:val="toc 1"/>
    <w:basedOn w:val="Normal"/>
    <w:next w:val="Normal"/>
    <w:uiPriority w:val="39"/>
    <w:rsid w:val="00BA139B"/>
    <w:pPr>
      <w:spacing w:before="240" w:after="60"/>
    </w:pPr>
    <w:rPr>
      <w:b/>
      <w:bCs/>
      <w:caps/>
      <w:szCs w:val="28"/>
    </w:rPr>
  </w:style>
  <w:style w:type="paragraph" w:styleId="Indholdsfortegnelse2">
    <w:name w:val="toc 2"/>
    <w:basedOn w:val="Normal"/>
    <w:next w:val="Normal"/>
    <w:uiPriority w:val="39"/>
    <w:rsid w:val="00BA139B"/>
    <w:pPr>
      <w:spacing w:before="120" w:after="60"/>
    </w:pPr>
    <w:rPr>
      <w:bCs/>
    </w:rPr>
  </w:style>
  <w:style w:type="character" w:styleId="Hyperlink">
    <w:name w:val="Hyperlink"/>
    <w:basedOn w:val="Standardskrifttypeiafsnit"/>
    <w:uiPriority w:val="99"/>
    <w:rsid w:val="00747A92"/>
    <w:rPr>
      <w:rFonts w:asciiTheme="minorHAnsi" w:hAnsiTheme="minorHAnsi" w:cs="Times New Roman"/>
      <w:color w:val="0000FF"/>
      <w:u w:val="single"/>
    </w:rPr>
  </w:style>
  <w:style w:type="paragraph" w:styleId="Sidehoved">
    <w:name w:val="header"/>
    <w:basedOn w:val="Normal"/>
    <w:link w:val="SidehovedTegn"/>
    <w:uiPriority w:val="99"/>
    <w:rsid w:val="00284613"/>
    <w:pPr>
      <w:tabs>
        <w:tab w:val="center" w:pos="4320"/>
        <w:tab w:val="right" w:pos="8640"/>
      </w:tabs>
    </w:pPr>
  </w:style>
  <w:style w:type="character" w:customStyle="1" w:styleId="SidehovedTegn">
    <w:name w:val="Sidehoved Tegn"/>
    <w:basedOn w:val="Standardskrifttypeiafsnit"/>
    <w:link w:val="Sidehoved"/>
    <w:uiPriority w:val="99"/>
    <w:locked/>
    <w:rsid w:val="00284613"/>
    <w:rPr>
      <w:rFonts w:ascii="Tahoma" w:hAnsi="Tahoma" w:cs="Times New Roman"/>
      <w:sz w:val="24"/>
      <w:szCs w:val="24"/>
    </w:rPr>
  </w:style>
  <w:style w:type="paragraph" w:styleId="Sidefod">
    <w:name w:val="footer"/>
    <w:basedOn w:val="Normal"/>
    <w:link w:val="SidefodTegn"/>
    <w:uiPriority w:val="99"/>
    <w:rsid w:val="00284613"/>
    <w:pPr>
      <w:tabs>
        <w:tab w:val="center" w:pos="4320"/>
        <w:tab w:val="right" w:pos="8640"/>
      </w:tabs>
    </w:pPr>
  </w:style>
  <w:style w:type="character" w:customStyle="1" w:styleId="SidefodTegn">
    <w:name w:val="Sidefod Tegn"/>
    <w:basedOn w:val="Standardskrifttypeiafsnit"/>
    <w:link w:val="Sidefod"/>
    <w:uiPriority w:val="99"/>
    <w:locked/>
    <w:rsid w:val="00284613"/>
    <w:rPr>
      <w:rFonts w:ascii="Tahoma" w:hAnsi="Tahoma" w:cs="Times New Roman"/>
      <w:sz w:val="24"/>
      <w:szCs w:val="24"/>
    </w:rPr>
  </w:style>
  <w:style w:type="character" w:styleId="Sidetal">
    <w:name w:val="page number"/>
    <w:basedOn w:val="Standardskrifttypeiafsnit"/>
    <w:uiPriority w:val="99"/>
    <w:semiHidden/>
    <w:rsid w:val="00284613"/>
    <w:rPr>
      <w:rFonts w:ascii="Tahoma" w:hAnsi="Tahoma" w:cs="Times New Roman"/>
    </w:rPr>
  </w:style>
  <w:style w:type="character" w:styleId="Slutnotehenvisning">
    <w:name w:val="endnote reference"/>
    <w:basedOn w:val="Standardskrifttypeiafsnit"/>
    <w:uiPriority w:val="99"/>
    <w:rsid w:val="00284613"/>
    <w:rPr>
      <w:rFonts w:ascii="Tahoma" w:hAnsi="Tahoma" w:cs="Times New Roman"/>
      <w:vertAlign w:val="superscript"/>
    </w:rPr>
  </w:style>
  <w:style w:type="paragraph" w:styleId="Slutnotetekst">
    <w:name w:val="endnote text"/>
    <w:basedOn w:val="Normal"/>
    <w:link w:val="SlutnotetekstTegn"/>
    <w:uiPriority w:val="99"/>
    <w:rsid w:val="00284613"/>
    <w:rPr>
      <w:szCs w:val="20"/>
    </w:rPr>
  </w:style>
  <w:style w:type="character" w:customStyle="1" w:styleId="SlutnotetekstTegn">
    <w:name w:val="Slutnotetekst Tegn"/>
    <w:basedOn w:val="Standardskrifttypeiafsnit"/>
    <w:link w:val="Slutnotetekst"/>
    <w:uiPriority w:val="99"/>
    <w:locked/>
    <w:rsid w:val="00284613"/>
    <w:rPr>
      <w:rFonts w:ascii="Tahoma" w:hAnsi="Tahoma" w:cs="Times New Roman"/>
      <w:sz w:val="20"/>
      <w:szCs w:val="20"/>
    </w:rPr>
  </w:style>
  <w:style w:type="paragraph" w:styleId="Billedtekst">
    <w:name w:val="caption"/>
    <w:basedOn w:val="Normal"/>
    <w:next w:val="Normal"/>
    <w:uiPriority w:val="99"/>
    <w:qFormat/>
    <w:rsid w:val="00284613"/>
    <w:pPr>
      <w:spacing w:before="120"/>
    </w:pPr>
    <w:rPr>
      <w:b/>
      <w:bCs/>
      <w:sz w:val="20"/>
      <w:szCs w:val="20"/>
    </w:rPr>
  </w:style>
  <w:style w:type="paragraph" w:customStyle="1" w:styleId="Tabel-overskrift">
    <w:name w:val="Tabel-overskrift"/>
    <w:basedOn w:val="Slutnotetekst"/>
    <w:uiPriority w:val="99"/>
    <w:rsid w:val="00284613"/>
    <w:rPr>
      <w:b/>
      <w:bCs/>
      <w:szCs w:val="24"/>
    </w:rPr>
  </w:style>
  <w:style w:type="paragraph" w:styleId="Fodnotetekst">
    <w:name w:val="footnote text"/>
    <w:basedOn w:val="Normal"/>
    <w:link w:val="FodnotetekstTegn"/>
    <w:uiPriority w:val="99"/>
    <w:rsid w:val="00284613"/>
    <w:rPr>
      <w:sz w:val="18"/>
      <w:szCs w:val="20"/>
    </w:rPr>
  </w:style>
  <w:style w:type="character" w:customStyle="1" w:styleId="FodnotetekstTegn">
    <w:name w:val="Fodnotetekst Tegn"/>
    <w:basedOn w:val="Standardskrifttypeiafsnit"/>
    <w:link w:val="Fodnotetekst"/>
    <w:uiPriority w:val="99"/>
    <w:locked/>
    <w:rsid w:val="00284613"/>
    <w:rPr>
      <w:rFonts w:ascii="Tahoma" w:hAnsi="Tahoma" w:cs="Times New Roman"/>
      <w:sz w:val="20"/>
      <w:szCs w:val="20"/>
    </w:rPr>
  </w:style>
  <w:style w:type="character" w:styleId="Fodnotehenvisning">
    <w:name w:val="footnote reference"/>
    <w:basedOn w:val="Standardskrifttypeiafsnit"/>
    <w:uiPriority w:val="99"/>
    <w:rsid w:val="00284613"/>
    <w:rPr>
      <w:rFonts w:ascii="Tahoma" w:hAnsi="Tahoma" w:cs="Times New Roman"/>
      <w:vertAlign w:val="superscript"/>
    </w:rPr>
  </w:style>
  <w:style w:type="paragraph" w:styleId="Brdtekstindrykning">
    <w:name w:val="Body Text Indent"/>
    <w:basedOn w:val="Normal"/>
    <w:link w:val="BrdtekstindrykningTegn"/>
    <w:uiPriority w:val="99"/>
    <w:rsid w:val="00284613"/>
    <w:rPr>
      <w:color w:val="0000FF"/>
    </w:rPr>
  </w:style>
  <w:style w:type="character" w:customStyle="1" w:styleId="BrdtekstindrykningTegn">
    <w:name w:val="Brødtekstindrykning Tegn"/>
    <w:basedOn w:val="Standardskrifttypeiafsnit"/>
    <w:link w:val="Brdtekstindrykning"/>
    <w:uiPriority w:val="99"/>
    <w:locked/>
    <w:rsid w:val="00284613"/>
    <w:rPr>
      <w:rFonts w:ascii="Tahoma" w:hAnsi="Tahoma" w:cs="Times New Roman"/>
      <w:color w:val="0000FF"/>
      <w:sz w:val="24"/>
      <w:szCs w:val="24"/>
    </w:rPr>
  </w:style>
  <w:style w:type="paragraph" w:customStyle="1" w:styleId="Tabel-normal0">
    <w:name w:val="Tabel-normal"/>
    <w:basedOn w:val="Normal"/>
    <w:uiPriority w:val="99"/>
    <w:rsid w:val="00284613"/>
  </w:style>
  <w:style w:type="paragraph" w:styleId="Brdtekst">
    <w:name w:val="Body Text"/>
    <w:basedOn w:val="Normal"/>
    <w:link w:val="BrdtekstTegn"/>
    <w:uiPriority w:val="99"/>
    <w:rsid w:val="00284613"/>
    <w:pPr>
      <w:shd w:val="clear" w:color="auto" w:fill="FFFF00"/>
    </w:pPr>
  </w:style>
  <w:style w:type="character" w:customStyle="1" w:styleId="BrdtekstTegn">
    <w:name w:val="Brødtekst Tegn"/>
    <w:basedOn w:val="Standardskrifttypeiafsnit"/>
    <w:link w:val="Brdtekst"/>
    <w:uiPriority w:val="99"/>
    <w:locked/>
    <w:rsid w:val="00284613"/>
    <w:rPr>
      <w:rFonts w:ascii="Tahoma" w:hAnsi="Tahoma" w:cs="Times New Roman"/>
      <w:sz w:val="24"/>
      <w:szCs w:val="24"/>
      <w:shd w:val="clear" w:color="auto" w:fill="FFFF00"/>
    </w:rPr>
  </w:style>
  <w:style w:type="paragraph" w:customStyle="1" w:styleId="Normal-nummer">
    <w:name w:val="Normal-nummer"/>
    <w:basedOn w:val="Normal"/>
    <w:uiPriority w:val="99"/>
    <w:rsid w:val="00284613"/>
    <w:pPr>
      <w:numPr>
        <w:numId w:val="1"/>
      </w:numPr>
    </w:pPr>
  </w:style>
  <w:style w:type="paragraph" w:customStyle="1" w:styleId="Normal-punkt">
    <w:name w:val="Normal-punkt"/>
    <w:basedOn w:val="Normal-nummer"/>
    <w:uiPriority w:val="99"/>
    <w:rsid w:val="00284613"/>
    <w:pPr>
      <w:numPr>
        <w:numId w:val="2"/>
      </w:numPr>
    </w:pPr>
  </w:style>
  <w:style w:type="character" w:styleId="Strk">
    <w:name w:val="Strong"/>
    <w:aliases w:val="MedCom: Stærk"/>
    <w:basedOn w:val="Standardskrifttypeiafsnit"/>
    <w:uiPriority w:val="99"/>
    <w:qFormat/>
    <w:rsid w:val="00441786"/>
    <w:rPr>
      <w:rFonts w:cs="Times New Roman"/>
      <w:b/>
      <w:bCs/>
    </w:rPr>
  </w:style>
  <w:style w:type="paragraph" w:customStyle="1" w:styleId="Overskrift-udennummer">
    <w:name w:val="Overskrift-udennummer"/>
    <w:basedOn w:val="Normal"/>
    <w:link w:val="Overskrift-udennummerTegn"/>
    <w:uiPriority w:val="99"/>
    <w:rsid w:val="00441786"/>
    <w:rPr>
      <w:rFonts w:ascii="Arial" w:hAnsi="Arial"/>
      <w:b/>
      <w:bCs/>
      <w:color w:val="0A6CC4"/>
      <w:sz w:val="28"/>
      <w:szCs w:val="28"/>
    </w:rPr>
  </w:style>
  <w:style w:type="character" w:customStyle="1" w:styleId="Overskrift-udennummerTegn">
    <w:name w:val="Overskrift-udennummer Tegn"/>
    <w:basedOn w:val="Standardskrifttypeiafsnit"/>
    <w:link w:val="Overskrift-udennummer"/>
    <w:uiPriority w:val="99"/>
    <w:locked/>
    <w:rsid w:val="00441786"/>
    <w:rPr>
      <w:rFonts w:ascii="Arial" w:hAnsi="Arial" w:cs="Times New Roman"/>
      <w:b/>
      <w:bCs/>
      <w:color w:val="0A6CC4"/>
      <w:sz w:val="28"/>
      <w:szCs w:val="28"/>
      <w:lang w:eastAsia="en-US"/>
    </w:rPr>
  </w:style>
  <w:style w:type="paragraph" w:customStyle="1" w:styleId="Pa9">
    <w:name w:val="Pa9"/>
    <w:basedOn w:val="Normal"/>
    <w:next w:val="Normal"/>
    <w:uiPriority w:val="99"/>
    <w:rsid w:val="00441786"/>
    <w:pPr>
      <w:autoSpaceDE w:val="0"/>
      <w:autoSpaceDN w:val="0"/>
      <w:adjustRightInd w:val="0"/>
      <w:spacing w:line="171" w:lineRule="atLeast"/>
    </w:pPr>
    <w:rPr>
      <w:rFonts w:ascii="Gotham Light" w:eastAsia="Calibri" w:hAnsi="Gotham Light"/>
      <w:sz w:val="24"/>
      <w:lang w:eastAsia="da-DK"/>
    </w:rPr>
  </w:style>
  <w:style w:type="paragraph" w:customStyle="1" w:styleId="frontpage">
    <w:name w:val="frontpage"/>
    <w:basedOn w:val="Overskrift6"/>
    <w:uiPriority w:val="99"/>
    <w:rsid w:val="00441786"/>
    <w:pPr>
      <w:keepNext/>
      <w:spacing w:before="0" w:after="120"/>
      <w:ind w:left="1260" w:hanging="1260"/>
      <w:jc w:val="center"/>
    </w:pPr>
    <w:rPr>
      <w:rFonts w:ascii="Arial" w:hAnsi="Arial"/>
      <w:b w:val="0"/>
      <w:bCs w:val="0"/>
      <w:sz w:val="72"/>
      <w:szCs w:val="72"/>
      <w:lang w:val="en-GB" w:eastAsia="da-DK"/>
    </w:rPr>
  </w:style>
  <w:style w:type="paragraph" w:styleId="Listeafsnit">
    <w:name w:val="List Paragraph"/>
    <w:basedOn w:val="Normal"/>
    <w:uiPriority w:val="34"/>
    <w:qFormat/>
    <w:rsid w:val="00441786"/>
    <w:pPr>
      <w:ind w:left="720"/>
      <w:contextualSpacing/>
    </w:pPr>
  </w:style>
  <w:style w:type="paragraph" w:customStyle="1" w:styleId="sans12">
    <w:name w:val="sans12"/>
    <w:basedOn w:val="Normal"/>
    <w:uiPriority w:val="99"/>
    <w:rsid w:val="00441786"/>
    <w:pPr>
      <w:spacing w:before="100" w:beforeAutospacing="1" w:after="100" w:afterAutospacing="1"/>
    </w:pPr>
    <w:rPr>
      <w:rFonts w:ascii="Arial" w:hAnsi="Arial" w:cs="Arial"/>
      <w:color w:val="CECFCE"/>
      <w:sz w:val="15"/>
      <w:szCs w:val="15"/>
      <w:lang w:eastAsia="da-DK"/>
    </w:rPr>
  </w:style>
  <w:style w:type="paragraph" w:styleId="NormalWeb">
    <w:name w:val="Normal (Web)"/>
    <w:basedOn w:val="Normal"/>
    <w:uiPriority w:val="99"/>
    <w:semiHidden/>
    <w:rsid w:val="00441786"/>
    <w:pPr>
      <w:spacing w:before="100" w:beforeAutospacing="1" w:after="100" w:afterAutospacing="1"/>
    </w:pPr>
    <w:rPr>
      <w:rFonts w:ascii="Times New Roman" w:hAnsi="Times New Roman"/>
      <w:color w:val="CECFCE"/>
      <w:sz w:val="24"/>
      <w:lang w:eastAsia="da-DK"/>
    </w:rPr>
  </w:style>
  <w:style w:type="table" w:styleId="Tabel-Gitter">
    <w:name w:val="Table Grid"/>
    <w:basedOn w:val="Tabel-Normal"/>
    <w:uiPriority w:val="59"/>
    <w:rsid w:val="0044178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body">
    <w:name w:val="tabelbody"/>
    <w:basedOn w:val="Normal"/>
    <w:uiPriority w:val="99"/>
    <w:rsid w:val="00441786"/>
    <w:pPr>
      <w:spacing w:before="100" w:beforeAutospacing="1" w:after="100" w:afterAutospacing="1"/>
    </w:pPr>
    <w:rPr>
      <w:rFonts w:ascii="Verdana" w:hAnsi="Verdana"/>
      <w:color w:val="415F79"/>
      <w:sz w:val="14"/>
      <w:szCs w:val="14"/>
      <w:lang w:eastAsia="da-DK"/>
    </w:rPr>
  </w:style>
  <w:style w:type="character" w:styleId="Kommentarhenvisning">
    <w:name w:val="annotation reference"/>
    <w:basedOn w:val="Standardskrifttypeiafsnit"/>
    <w:uiPriority w:val="99"/>
    <w:rsid w:val="00441786"/>
    <w:rPr>
      <w:rFonts w:cs="Times New Roman"/>
      <w:sz w:val="16"/>
      <w:szCs w:val="16"/>
    </w:rPr>
  </w:style>
  <w:style w:type="paragraph" w:styleId="Kommentartekst">
    <w:name w:val="annotation text"/>
    <w:basedOn w:val="Normal"/>
    <w:link w:val="KommentartekstTegn"/>
    <w:uiPriority w:val="99"/>
    <w:rsid w:val="00441786"/>
    <w:rPr>
      <w:sz w:val="20"/>
      <w:szCs w:val="20"/>
    </w:rPr>
  </w:style>
  <w:style w:type="character" w:customStyle="1" w:styleId="KommentartekstTegn">
    <w:name w:val="Kommentartekst Tegn"/>
    <w:basedOn w:val="Standardskrifttypeiafsnit"/>
    <w:link w:val="Kommentartekst"/>
    <w:uiPriority w:val="99"/>
    <w:locked/>
    <w:rsid w:val="00441786"/>
    <w:rPr>
      <w:rFonts w:ascii="Tahoma" w:hAnsi="Tahoma" w:cs="Times New Roman"/>
      <w:sz w:val="20"/>
      <w:szCs w:val="20"/>
      <w:lang w:eastAsia="en-US"/>
    </w:rPr>
  </w:style>
  <w:style w:type="paragraph" w:styleId="Kommentaremne">
    <w:name w:val="annotation subject"/>
    <w:basedOn w:val="Kommentartekst"/>
    <w:next w:val="Kommentartekst"/>
    <w:link w:val="KommentaremneTegn"/>
    <w:uiPriority w:val="99"/>
    <w:rsid w:val="00441786"/>
    <w:rPr>
      <w:b/>
      <w:bCs/>
    </w:rPr>
  </w:style>
  <w:style w:type="character" w:customStyle="1" w:styleId="KommentaremneTegn">
    <w:name w:val="Kommentaremne Tegn"/>
    <w:basedOn w:val="KommentartekstTegn"/>
    <w:link w:val="Kommentaremne"/>
    <w:uiPriority w:val="99"/>
    <w:locked/>
    <w:rsid w:val="00441786"/>
    <w:rPr>
      <w:rFonts w:ascii="Tahoma" w:hAnsi="Tahoma" w:cs="Times New Roman"/>
      <w:b/>
      <w:bCs/>
      <w:sz w:val="20"/>
      <w:szCs w:val="20"/>
      <w:lang w:eastAsia="en-US"/>
    </w:rPr>
  </w:style>
  <w:style w:type="character" w:styleId="BesgtLink">
    <w:name w:val="FollowedHyperlink"/>
    <w:basedOn w:val="Standardskrifttypeiafsnit"/>
    <w:uiPriority w:val="99"/>
    <w:rsid w:val="00441786"/>
    <w:rPr>
      <w:rFonts w:cs="Times New Roman"/>
      <w:color w:val="800080"/>
      <w:u w:val="single"/>
    </w:rPr>
  </w:style>
  <w:style w:type="paragraph" w:styleId="Korrektur">
    <w:name w:val="Revision"/>
    <w:hidden/>
    <w:uiPriority w:val="99"/>
    <w:rsid w:val="00441786"/>
    <w:rPr>
      <w:rFonts w:ascii="Tahoma" w:eastAsia="Times New Roman" w:hAnsi="Tahoma"/>
      <w:szCs w:val="24"/>
      <w:lang w:val="da-DK" w:eastAsia="en-US"/>
    </w:rPr>
  </w:style>
  <w:style w:type="paragraph" w:styleId="Almindeligtekst">
    <w:name w:val="Plain Text"/>
    <w:basedOn w:val="Normal"/>
    <w:link w:val="AlmindeligtekstTegn"/>
    <w:uiPriority w:val="99"/>
    <w:rsid w:val="006B1D4F"/>
    <w:rPr>
      <w:rFonts w:ascii="Consolas" w:eastAsia="Calibri" w:hAnsi="Consolas"/>
      <w:sz w:val="21"/>
      <w:szCs w:val="21"/>
    </w:rPr>
  </w:style>
  <w:style w:type="character" w:customStyle="1" w:styleId="AlmindeligtekstTegn">
    <w:name w:val="Almindelig tekst Tegn"/>
    <w:basedOn w:val="Standardskrifttypeiafsnit"/>
    <w:link w:val="Almindeligtekst"/>
    <w:uiPriority w:val="99"/>
    <w:locked/>
    <w:rsid w:val="006B1D4F"/>
    <w:rPr>
      <w:rFonts w:ascii="Consolas" w:eastAsia="Times New Roman" w:hAnsi="Consolas" w:cs="Times New Roman"/>
      <w:sz w:val="21"/>
      <w:szCs w:val="21"/>
      <w:lang w:eastAsia="en-US"/>
    </w:rPr>
  </w:style>
  <w:style w:type="paragraph" w:styleId="Overskrift">
    <w:name w:val="TOC Heading"/>
    <w:basedOn w:val="Overskrift1"/>
    <w:next w:val="Normal"/>
    <w:uiPriority w:val="39"/>
    <w:semiHidden/>
    <w:unhideWhenUsed/>
    <w:qFormat/>
    <w:rsid w:val="00FC0130"/>
    <w:pPr>
      <w:keepLines/>
      <w:tabs>
        <w:tab w:val="clear" w:pos="1276"/>
      </w:tabs>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da-DK"/>
    </w:rPr>
  </w:style>
  <w:style w:type="paragraph" w:styleId="Indholdsfortegnelse3">
    <w:name w:val="toc 3"/>
    <w:basedOn w:val="Normal"/>
    <w:next w:val="Normal"/>
    <w:autoRedefine/>
    <w:uiPriority w:val="39"/>
    <w:unhideWhenUsed/>
    <w:rsid w:val="00FC0130"/>
    <w:pPr>
      <w:spacing w:after="100"/>
      <w:ind w:left="440"/>
    </w:pPr>
  </w:style>
  <w:style w:type="paragraph" w:customStyle="1" w:styleId="xl24">
    <w:name w:val="xl24"/>
    <w:basedOn w:val="Normal"/>
    <w:rsid w:val="00F21D30"/>
    <w:pPr>
      <w:spacing w:before="100" w:beforeAutospacing="1" w:after="100" w:afterAutospacing="1"/>
      <w:jc w:val="center"/>
    </w:pPr>
    <w:rPr>
      <w:rFonts w:ascii="Arial" w:eastAsia="Arial Unicode MS" w:hAnsi="Arial" w:cs="Arial"/>
      <w:b/>
      <w:bCs/>
      <w:sz w:val="24"/>
      <w:lang w:val="en-GB"/>
    </w:rPr>
  </w:style>
  <w:style w:type="character" w:styleId="Ulstomtale">
    <w:name w:val="Unresolved Mention"/>
    <w:basedOn w:val="Standardskrifttypeiafsnit"/>
    <w:uiPriority w:val="99"/>
    <w:unhideWhenUsed/>
    <w:rsid w:val="003B607C"/>
    <w:rPr>
      <w:color w:val="808080"/>
      <w:shd w:val="clear" w:color="auto" w:fill="E6E6E6"/>
    </w:rPr>
  </w:style>
  <w:style w:type="paragraph" w:customStyle="1" w:styleId="MedComHyperlink">
    <w:name w:val="MedCom: Hyperlink"/>
    <w:basedOn w:val="Normal"/>
    <w:link w:val="MedComHyperlinkChar"/>
    <w:qFormat/>
    <w:rsid w:val="006C1A26"/>
    <w:pPr>
      <w:spacing w:after="60"/>
    </w:pPr>
    <w:rPr>
      <w:color w:val="315A7A"/>
      <w:sz w:val="20"/>
      <w:u w:val="single"/>
    </w:rPr>
  </w:style>
  <w:style w:type="paragraph" w:styleId="Titel">
    <w:name w:val="Title"/>
    <w:aliases w:val="MedCom: Title"/>
    <w:basedOn w:val="Normal"/>
    <w:next w:val="Normal"/>
    <w:link w:val="TitelTegn"/>
    <w:uiPriority w:val="10"/>
    <w:qFormat/>
    <w:rsid w:val="001D2174"/>
    <w:pPr>
      <w:jc w:val="center"/>
    </w:pPr>
    <w:rPr>
      <w:b/>
      <w:sz w:val="36"/>
      <w:szCs w:val="36"/>
    </w:rPr>
  </w:style>
  <w:style w:type="character" w:customStyle="1" w:styleId="MedComHyperlinkChar">
    <w:name w:val="MedCom: Hyperlink Char"/>
    <w:basedOn w:val="Standardskrifttypeiafsnit"/>
    <w:link w:val="MedComHyperlink"/>
    <w:rsid w:val="006C1A26"/>
    <w:rPr>
      <w:rFonts w:asciiTheme="minorHAnsi" w:eastAsia="Times New Roman" w:hAnsiTheme="minorHAnsi"/>
      <w:color w:val="315A7A"/>
      <w:sz w:val="20"/>
      <w:szCs w:val="24"/>
      <w:u w:val="single"/>
      <w:lang w:val="da-DK" w:eastAsia="en-US"/>
    </w:rPr>
  </w:style>
  <w:style w:type="character" w:customStyle="1" w:styleId="TitelTegn">
    <w:name w:val="Titel Tegn"/>
    <w:aliases w:val="MedCom: Title Tegn"/>
    <w:basedOn w:val="Standardskrifttypeiafsnit"/>
    <w:link w:val="Titel"/>
    <w:uiPriority w:val="10"/>
    <w:rsid w:val="001D2174"/>
    <w:rPr>
      <w:rFonts w:asciiTheme="minorHAnsi" w:eastAsia="Times New Roman" w:hAnsiTheme="minorHAnsi"/>
      <w:b/>
      <w:sz w:val="36"/>
      <w:szCs w:val="36"/>
      <w:lang w:val="da-DK" w:eastAsia="en-US"/>
    </w:rPr>
  </w:style>
  <w:style w:type="paragraph" w:customStyle="1" w:styleId="MedCom">
    <w:name w:val="MedCom"/>
    <w:aliases w:val="heading 2,Brødtekst typografi"/>
    <w:basedOn w:val="Normal"/>
    <w:rsid w:val="000F4126"/>
    <w:rPr>
      <w:rFonts w:cstheme="minorHAnsi"/>
    </w:rPr>
  </w:style>
  <w:style w:type="character" w:styleId="Bogenstitel">
    <w:name w:val="Book Title"/>
    <w:aliases w:val="MedCom: Dokument titel"/>
    <w:uiPriority w:val="33"/>
    <w:qFormat/>
    <w:rsid w:val="001D2174"/>
    <w:rPr>
      <w:sz w:val="60"/>
      <w:szCs w:val="60"/>
    </w:rPr>
  </w:style>
  <w:style w:type="character" w:styleId="Pladsholdertekst">
    <w:name w:val="Placeholder Text"/>
    <w:basedOn w:val="Standardskrifttypeiafsnit"/>
    <w:uiPriority w:val="99"/>
    <w:semiHidden/>
    <w:rsid w:val="00801927"/>
    <w:rPr>
      <w:color w:val="808080"/>
    </w:rPr>
  </w:style>
  <w:style w:type="paragraph" w:styleId="Strktcitat">
    <w:name w:val="Intense Quote"/>
    <w:basedOn w:val="Normal"/>
    <w:next w:val="Normal"/>
    <w:link w:val="StrktcitatTegn"/>
    <w:uiPriority w:val="30"/>
    <w:qFormat/>
    <w:rsid w:val="009A4CAF"/>
    <w:pPr>
      <w:pBdr>
        <w:top w:val="single" w:sz="4" w:space="10" w:color="4F81BD" w:themeColor="accent1"/>
        <w:bottom w:val="single" w:sz="4" w:space="10" w:color="4F81BD" w:themeColor="accent1"/>
      </w:pBdr>
      <w:spacing w:before="360" w:after="360" w:line="256" w:lineRule="auto"/>
      <w:ind w:left="864" w:right="864"/>
      <w:jc w:val="center"/>
    </w:pPr>
    <w:rPr>
      <w:rFonts w:ascii="Roboto Light" w:eastAsiaTheme="minorHAnsi" w:hAnsi="Roboto Light" w:cstheme="minorBidi"/>
      <w:i/>
      <w:iCs/>
      <w:color w:val="4F81BD" w:themeColor="accent1"/>
      <w:szCs w:val="22"/>
    </w:rPr>
  </w:style>
  <w:style w:type="character" w:customStyle="1" w:styleId="StrktcitatTegn">
    <w:name w:val="Stærkt citat Tegn"/>
    <w:basedOn w:val="Standardskrifttypeiafsnit"/>
    <w:link w:val="Strktcitat"/>
    <w:uiPriority w:val="30"/>
    <w:rsid w:val="009A4CAF"/>
    <w:rPr>
      <w:rFonts w:ascii="Roboto Light" w:eastAsiaTheme="minorHAnsi" w:hAnsi="Roboto Light" w:cstheme="minorBidi"/>
      <w:i/>
      <w:iCs/>
      <w:color w:val="4F81BD" w:themeColor="accent1"/>
      <w:lang w:val="da-DK" w:eastAsia="en-US"/>
    </w:rPr>
  </w:style>
  <w:style w:type="character" w:customStyle="1" w:styleId="normaltextrun">
    <w:name w:val="normaltextrun"/>
    <w:basedOn w:val="Standardskrifttypeiafsnit"/>
    <w:rsid w:val="004E16A2"/>
  </w:style>
  <w:style w:type="character" w:customStyle="1" w:styleId="contentcontrolboundarysink">
    <w:name w:val="contentcontrolboundarysink"/>
    <w:basedOn w:val="Standardskrifttypeiafsnit"/>
    <w:rsid w:val="004E16A2"/>
  </w:style>
  <w:style w:type="character" w:customStyle="1" w:styleId="eop">
    <w:name w:val="eop"/>
    <w:basedOn w:val="Standardskrifttypeiafsnit"/>
    <w:rsid w:val="004E16A2"/>
  </w:style>
  <w:style w:type="paragraph" w:customStyle="1" w:styleId="Bilag">
    <w:name w:val="Bilag"/>
    <w:basedOn w:val="Normal"/>
    <w:next w:val="Overskrift"/>
    <w:link w:val="BilagTegn"/>
    <w:qFormat/>
    <w:rsid w:val="00A21BD3"/>
    <w:rPr>
      <w:rFonts w:eastAsia="Calibri" w:cstheme="minorHAnsi"/>
      <w:b/>
      <w:caps/>
      <w:sz w:val="32"/>
      <w:lang w:eastAsia="de-DE"/>
    </w:rPr>
  </w:style>
  <w:style w:type="character" w:customStyle="1" w:styleId="BilagTegn">
    <w:name w:val="Bilag Tegn"/>
    <w:basedOn w:val="Standardskrifttypeiafsnit"/>
    <w:link w:val="Bilag"/>
    <w:rsid w:val="00A21BD3"/>
    <w:rPr>
      <w:rFonts w:asciiTheme="minorHAnsi" w:hAnsiTheme="minorHAnsi" w:cstheme="minorHAnsi"/>
      <w:b/>
      <w:caps/>
      <w:sz w:val="32"/>
      <w:szCs w:val="24"/>
      <w:lang w:val="da-DK"/>
    </w:rPr>
  </w:style>
  <w:style w:type="character" w:styleId="Omtal">
    <w:name w:val="Mention"/>
    <w:basedOn w:val="Standardskrifttypeiafsnit"/>
    <w:uiPriority w:val="99"/>
    <w:unhideWhenUsed/>
    <w:rsid w:val="008D206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3078">
      <w:bodyDiv w:val="1"/>
      <w:marLeft w:val="0"/>
      <w:marRight w:val="0"/>
      <w:marTop w:val="0"/>
      <w:marBottom w:val="0"/>
      <w:divBdr>
        <w:top w:val="none" w:sz="0" w:space="0" w:color="auto"/>
        <w:left w:val="none" w:sz="0" w:space="0" w:color="auto"/>
        <w:bottom w:val="none" w:sz="0" w:space="0" w:color="auto"/>
        <w:right w:val="none" w:sz="0" w:space="0" w:color="auto"/>
      </w:divBdr>
    </w:div>
    <w:div w:id="994263573">
      <w:bodyDiv w:val="1"/>
      <w:marLeft w:val="0"/>
      <w:marRight w:val="0"/>
      <w:marTop w:val="0"/>
      <w:marBottom w:val="0"/>
      <w:divBdr>
        <w:top w:val="none" w:sz="0" w:space="0" w:color="auto"/>
        <w:left w:val="none" w:sz="0" w:space="0" w:color="auto"/>
        <w:bottom w:val="none" w:sz="0" w:space="0" w:color="auto"/>
        <w:right w:val="none" w:sz="0" w:space="0" w:color="auto"/>
      </w:divBdr>
    </w:div>
    <w:div w:id="997655151">
      <w:marLeft w:val="0"/>
      <w:marRight w:val="0"/>
      <w:marTop w:val="0"/>
      <w:marBottom w:val="0"/>
      <w:divBdr>
        <w:top w:val="none" w:sz="0" w:space="0" w:color="auto"/>
        <w:left w:val="none" w:sz="0" w:space="0" w:color="auto"/>
        <w:bottom w:val="none" w:sz="0" w:space="0" w:color="auto"/>
        <w:right w:val="none" w:sz="0" w:space="0" w:color="auto"/>
      </w:divBdr>
    </w:div>
    <w:div w:id="997655152">
      <w:marLeft w:val="0"/>
      <w:marRight w:val="0"/>
      <w:marTop w:val="0"/>
      <w:marBottom w:val="0"/>
      <w:divBdr>
        <w:top w:val="none" w:sz="0" w:space="0" w:color="auto"/>
        <w:left w:val="none" w:sz="0" w:space="0" w:color="auto"/>
        <w:bottom w:val="none" w:sz="0" w:space="0" w:color="auto"/>
        <w:right w:val="none" w:sz="0" w:space="0" w:color="auto"/>
      </w:divBdr>
    </w:div>
    <w:div w:id="997655155">
      <w:marLeft w:val="0"/>
      <w:marRight w:val="0"/>
      <w:marTop w:val="0"/>
      <w:marBottom w:val="0"/>
      <w:divBdr>
        <w:top w:val="none" w:sz="0" w:space="0" w:color="auto"/>
        <w:left w:val="none" w:sz="0" w:space="0" w:color="auto"/>
        <w:bottom w:val="none" w:sz="0" w:space="0" w:color="auto"/>
        <w:right w:val="none" w:sz="0" w:space="0" w:color="auto"/>
      </w:divBdr>
    </w:div>
    <w:div w:id="997655157">
      <w:marLeft w:val="0"/>
      <w:marRight w:val="0"/>
      <w:marTop w:val="0"/>
      <w:marBottom w:val="0"/>
      <w:divBdr>
        <w:top w:val="none" w:sz="0" w:space="0" w:color="auto"/>
        <w:left w:val="none" w:sz="0" w:space="0" w:color="auto"/>
        <w:bottom w:val="none" w:sz="0" w:space="0" w:color="auto"/>
        <w:right w:val="none" w:sz="0" w:space="0" w:color="auto"/>
      </w:divBdr>
    </w:div>
    <w:div w:id="997655158">
      <w:marLeft w:val="0"/>
      <w:marRight w:val="0"/>
      <w:marTop w:val="0"/>
      <w:marBottom w:val="0"/>
      <w:divBdr>
        <w:top w:val="none" w:sz="0" w:space="0" w:color="auto"/>
        <w:left w:val="none" w:sz="0" w:space="0" w:color="auto"/>
        <w:bottom w:val="none" w:sz="0" w:space="0" w:color="auto"/>
        <w:right w:val="none" w:sz="0" w:space="0" w:color="auto"/>
      </w:divBdr>
    </w:div>
    <w:div w:id="997655160">
      <w:marLeft w:val="0"/>
      <w:marRight w:val="0"/>
      <w:marTop w:val="0"/>
      <w:marBottom w:val="0"/>
      <w:divBdr>
        <w:top w:val="none" w:sz="0" w:space="0" w:color="auto"/>
        <w:left w:val="none" w:sz="0" w:space="0" w:color="auto"/>
        <w:bottom w:val="none" w:sz="0" w:space="0" w:color="auto"/>
        <w:right w:val="none" w:sz="0" w:space="0" w:color="auto"/>
      </w:divBdr>
    </w:div>
    <w:div w:id="997655161">
      <w:marLeft w:val="0"/>
      <w:marRight w:val="0"/>
      <w:marTop w:val="0"/>
      <w:marBottom w:val="0"/>
      <w:divBdr>
        <w:top w:val="none" w:sz="0" w:space="0" w:color="auto"/>
        <w:left w:val="none" w:sz="0" w:space="0" w:color="auto"/>
        <w:bottom w:val="none" w:sz="0" w:space="0" w:color="auto"/>
        <w:right w:val="none" w:sz="0" w:space="0" w:color="auto"/>
      </w:divBdr>
    </w:div>
    <w:div w:id="997655162">
      <w:marLeft w:val="0"/>
      <w:marRight w:val="0"/>
      <w:marTop w:val="0"/>
      <w:marBottom w:val="0"/>
      <w:divBdr>
        <w:top w:val="none" w:sz="0" w:space="0" w:color="auto"/>
        <w:left w:val="none" w:sz="0" w:space="0" w:color="auto"/>
        <w:bottom w:val="none" w:sz="0" w:space="0" w:color="auto"/>
        <w:right w:val="none" w:sz="0" w:space="0" w:color="auto"/>
      </w:divBdr>
    </w:div>
    <w:div w:id="997655168">
      <w:marLeft w:val="0"/>
      <w:marRight w:val="0"/>
      <w:marTop w:val="0"/>
      <w:marBottom w:val="0"/>
      <w:divBdr>
        <w:top w:val="none" w:sz="0" w:space="0" w:color="auto"/>
        <w:left w:val="none" w:sz="0" w:space="0" w:color="auto"/>
        <w:bottom w:val="none" w:sz="0" w:space="0" w:color="auto"/>
        <w:right w:val="none" w:sz="0" w:space="0" w:color="auto"/>
      </w:divBdr>
      <w:divsChild>
        <w:div w:id="997655166">
          <w:marLeft w:val="0"/>
          <w:marRight w:val="0"/>
          <w:marTop w:val="0"/>
          <w:marBottom w:val="0"/>
          <w:divBdr>
            <w:top w:val="none" w:sz="0" w:space="0" w:color="auto"/>
            <w:left w:val="single" w:sz="12" w:space="0" w:color="F1F1F1"/>
            <w:bottom w:val="none" w:sz="0" w:space="0" w:color="auto"/>
            <w:right w:val="single" w:sz="12" w:space="0" w:color="F1F1F1"/>
          </w:divBdr>
          <w:divsChild>
            <w:div w:id="997655165">
              <w:marLeft w:val="0"/>
              <w:marRight w:val="0"/>
              <w:marTop w:val="0"/>
              <w:marBottom w:val="0"/>
              <w:divBdr>
                <w:top w:val="none" w:sz="0" w:space="0" w:color="auto"/>
                <w:left w:val="none" w:sz="0" w:space="0" w:color="auto"/>
                <w:bottom w:val="none" w:sz="0" w:space="0" w:color="auto"/>
                <w:right w:val="none" w:sz="0" w:space="0" w:color="auto"/>
              </w:divBdr>
              <w:divsChild>
                <w:div w:id="997655167">
                  <w:marLeft w:val="0"/>
                  <w:marRight w:val="0"/>
                  <w:marTop w:val="0"/>
                  <w:marBottom w:val="0"/>
                  <w:divBdr>
                    <w:top w:val="none" w:sz="0" w:space="0" w:color="auto"/>
                    <w:left w:val="none" w:sz="0" w:space="0" w:color="auto"/>
                    <w:bottom w:val="none" w:sz="0" w:space="0" w:color="auto"/>
                    <w:right w:val="none" w:sz="0" w:space="0" w:color="auto"/>
                  </w:divBdr>
                  <w:divsChild>
                    <w:div w:id="997655164">
                      <w:marLeft w:val="0"/>
                      <w:marRight w:val="0"/>
                      <w:marTop w:val="0"/>
                      <w:marBottom w:val="0"/>
                      <w:divBdr>
                        <w:top w:val="none" w:sz="0" w:space="0" w:color="auto"/>
                        <w:left w:val="none" w:sz="0" w:space="0" w:color="auto"/>
                        <w:bottom w:val="none" w:sz="0" w:space="0" w:color="auto"/>
                        <w:right w:val="none" w:sz="0" w:space="0" w:color="auto"/>
                      </w:divBdr>
                      <w:divsChild>
                        <w:div w:id="997655154">
                          <w:marLeft w:val="0"/>
                          <w:marRight w:val="0"/>
                          <w:marTop w:val="0"/>
                          <w:marBottom w:val="0"/>
                          <w:divBdr>
                            <w:top w:val="none" w:sz="0" w:space="0" w:color="auto"/>
                            <w:left w:val="none" w:sz="0" w:space="0" w:color="auto"/>
                            <w:bottom w:val="none" w:sz="0" w:space="0" w:color="auto"/>
                            <w:right w:val="none" w:sz="0" w:space="0" w:color="auto"/>
                          </w:divBdr>
                          <w:divsChild>
                            <w:div w:id="9976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655171">
      <w:marLeft w:val="0"/>
      <w:marRight w:val="0"/>
      <w:marTop w:val="0"/>
      <w:marBottom w:val="0"/>
      <w:divBdr>
        <w:top w:val="none" w:sz="0" w:space="0" w:color="auto"/>
        <w:left w:val="none" w:sz="0" w:space="0" w:color="auto"/>
        <w:bottom w:val="none" w:sz="0" w:space="0" w:color="auto"/>
        <w:right w:val="none" w:sz="0" w:space="0" w:color="auto"/>
      </w:divBdr>
    </w:div>
    <w:div w:id="997655172">
      <w:marLeft w:val="0"/>
      <w:marRight w:val="0"/>
      <w:marTop w:val="0"/>
      <w:marBottom w:val="0"/>
      <w:divBdr>
        <w:top w:val="none" w:sz="0" w:space="0" w:color="auto"/>
        <w:left w:val="none" w:sz="0" w:space="0" w:color="auto"/>
        <w:bottom w:val="none" w:sz="0" w:space="0" w:color="auto"/>
        <w:right w:val="none" w:sz="0" w:space="0" w:color="auto"/>
      </w:divBdr>
    </w:div>
    <w:div w:id="997655173">
      <w:marLeft w:val="0"/>
      <w:marRight w:val="0"/>
      <w:marTop w:val="0"/>
      <w:marBottom w:val="0"/>
      <w:divBdr>
        <w:top w:val="none" w:sz="0" w:space="0" w:color="auto"/>
        <w:left w:val="none" w:sz="0" w:space="0" w:color="auto"/>
        <w:bottom w:val="none" w:sz="0" w:space="0" w:color="auto"/>
        <w:right w:val="none" w:sz="0" w:space="0" w:color="auto"/>
      </w:divBdr>
    </w:div>
    <w:div w:id="997655174">
      <w:marLeft w:val="0"/>
      <w:marRight w:val="0"/>
      <w:marTop w:val="0"/>
      <w:marBottom w:val="0"/>
      <w:divBdr>
        <w:top w:val="none" w:sz="0" w:space="0" w:color="auto"/>
        <w:left w:val="none" w:sz="0" w:space="0" w:color="auto"/>
        <w:bottom w:val="none" w:sz="0" w:space="0" w:color="auto"/>
        <w:right w:val="none" w:sz="0" w:space="0" w:color="auto"/>
      </w:divBdr>
    </w:div>
    <w:div w:id="997655175">
      <w:marLeft w:val="0"/>
      <w:marRight w:val="0"/>
      <w:marTop w:val="0"/>
      <w:marBottom w:val="0"/>
      <w:divBdr>
        <w:top w:val="none" w:sz="0" w:space="0" w:color="auto"/>
        <w:left w:val="none" w:sz="0" w:space="0" w:color="auto"/>
        <w:bottom w:val="none" w:sz="0" w:space="0" w:color="auto"/>
        <w:right w:val="none" w:sz="0" w:space="0" w:color="auto"/>
      </w:divBdr>
      <w:divsChild>
        <w:div w:id="997655153">
          <w:marLeft w:val="0"/>
          <w:marRight w:val="0"/>
          <w:marTop w:val="0"/>
          <w:marBottom w:val="0"/>
          <w:divBdr>
            <w:top w:val="none" w:sz="0" w:space="0" w:color="auto"/>
            <w:left w:val="single" w:sz="8" w:space="0" w:color="F1F1F1"/>
            <w:bottom w:val="none" w:sz="0" w:space="0" w:color="auto"/>
            <w:right w:val="single" w:sz="8" w:space="0" w:color="F1F1F1"/>
          </w:divBdr>
          <w:divsChild>
            <w:div w:id="997655159">
              <w:marLeft w:val="0"/>
              <w:marRight w:val="0"/>
              <w:marTop w:val="0"/>
              <w:marBottom w:val="0"/>
              <w:divBdr>
                <w:top w:val="none" w:sz="0" w:space="0" w:color="auto"/>
                <w:left w:val="none" w:sz="0" w:space="0" w:color="auto"/>
                <w:bottom w:val="none" w:sz="0" w:space="0" w:color="auto"/>
                <w:right w:val="none" w:sz="0" w:space="0" w:color="auto"/>
              </w:divBdr>
              <w:divsChild>
                <w:div w:id="997655176">
                  <w:marLeft w:val="0"/>
                  <w:marRight w:val="0"/>
                  <w:marTop w:val="0"/>
                  <w:marBottom w:val="0"/>
                  <w:divBdr>
                    <w:top w:val="none" w:sz="0" w:space="0" w:color="auto"/>
                    <w:left w:val="none" w:sz="0" w:space="0" w:color="auto"/>
                    <w:bottom w:val="none" w:sz="0" w:space="0" w:color="auto"/>
                    <w:right w:val="none" w:sz="0" w:space="0" w:color="auto"/>
                  </w:divBdr>
                  <w:divsChild>
                    <w:div w:id="997655156">
                      <w:marLeft w:val="0"/>
                      <w:marRight w:val="0"/>
                      <w:marTop w:val="0"/>
                      <w:marBottom w:val="0"/>
                      <w:divBdr>
                        <w:top w:val="none" w:sz="0" w:space="0" w:color="auto"/>
                        <w:left w:val="none" w:sz="0" w:space="0" w:color="auto"/>
                        <w:bottom w:val="none" w:sz="0" w:space="0" w:color="auto"/>
                        <w:right w:val="none" w:sz="0" w:space="0" w:color="auto"/>
                      </w:divBdr>
                      <w:divsChild>
                        <w:div w:id="997655178">
                          <w:marLeft w:val="0"/>
                          <w:marRight w:val="0"/>
                          <w:marTop w:val="0"/>
                          <w:marBottom w:val="0"/>
                          <w:divBdr>
                            <w:top w:val="none" w:sz="0" w:space="0" w:color="auto"/>
                            <w:left w:val="none" w:sz="0" w:space="0" w:color="auto"/>
                            <w:bottom w:val="none" w:sz="0" w:space="0" w:color="auto"/>
                            <w:right w:val="none" w:sz="0" w:space="0" w:color="auto"/>
                          </w:divBdr>
                          <w:divsChild>
                            <w:div w:id="997655163">
                              <w:marLeft w:val="0"/>
                              <w:marRight w:val="0"/>
                              <w:marTop w:val="0"/>
                              <w:marBottom w:val="0"/>
                              <w:divBdr>
                                <w:top w:val="none" w:sz="0" w:space="0" w:color="auto"/>
                                <w:left w:val="none" w:sz="0" w:space="0" w:color="auto"/>
                                <w:bottom w:val="none" w:sz="0" w:space="0" w:color="auto"/>
                                <w:right w:val="none" w:sz="0" w:space="0" w:color="auto"/>
                              </w:divBdr>
                              <w:divsChild>
                                <w:div w:id="997655170">
                                  <w:marLeft w:val="0"/>
                                  <w:marRight w:val="240"/>
                                  <w:marTop w:val="0"/>
                                  <w:marBottom w:val="0"/>
                                  <w:divBdr>
                                    <w:top w:val="none" w:sz="0" w:space="0" w:color="auto"/>
                                    <w:left w:val="none" w:sz="0" w:space="0" w:color="auto"/>
                                    <w:bottom w:val="none" w:sz="0" w:space="0" w:color="auto"/>
                                    <w:right w:val="none" w:sz="0" w:space="0" w:color="auto"/>
                                  </w:divBdr>
                                  <w:divsChild>
                                    <w:div w:id="9976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655177">
      <w:marLeft w:val="0"/>
      <w:marRight w:val="0"/>
      <w:marTop w:val="0"/>
      <w:marBottom w:val="0"/>
      <w:divBdr>
        <w:top w:val="none" w:sz="0" w:space="0" w:color="auto"/>
        <w:left w:val="none" w:sz="0" w:space="0" w:color="auto"/>
        <w:bottom w:val="none" w:sz="0" w:space="0" w:color="auto"/>
        <w:right w:val="none" w:sz="0" w:space="0" w:color="auto"/>
      </w:divBdr>
    </w:div>
    <w:div w:id="1573277572">
      <w:bodyDiv w:val="1"/>
      <w:marLeft w:val="0"/>
      <w:marRight w:val="0"/>
      <w:marTop w:val="0"/>
      <w:marBottom w:val="0"/>
      <w:divBdr>
        <w:top w:val="none" w:sz="0" w:space="0" w:color="auto"/>
        <w:left w:val="none" w:sz="0" w:space="0" w:color="auto"/>
        <w:bottom w:val="none" w:sz="0" w:space="0" w:color="auto"/>
        <w:right w:val="none" w:sz="0" w:space="0" w:color="auto"/>
      </w:divBdr>
    </w:div>
    <w:div w:id="178487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touchstone.aegis.net/touchstone/" TargetMode="External"/><Relationship Id="rId26" Type="http://schemas.openxmlformats.org/officeDocument/2006/relationships/hyperlink" Target="http://build.fhir.org/ig/hl7dk/dk-medcom/StructureDefinition-medcom-hospitalNotification-message.html" TargetMode="External"/><Relationship Id="rId39" Type="http://schemas.openxmlformats.org/officeDocument/2006/relationships/hyperlink" Target="https://github.com/hl7dk/dk-medcom/raw/master/input/images/hospitalnotification/pdf/Oversigt_adviskoder_HL7_FHIR.pdf" TargetMode="External"/><Relationship Id="rId3" Type="http://schemas.openxmlformats.org/officeDocument/2006/relationships/customXml" Target="../customXml/item3.xml"/><Relationship Id="rId21" Type="http://schemas.openxmlformats.org/officeDocument/2006/relationships/hyperlink" Target="https://github.com/hl7dk/dk-medcom/raw/master/doc/message/common/Touchstone%20User%20Flows.xlsx" TargetMode="External"/><Relationship Id="rId34" Type="http://schemas.openxmlformats.org/officeDocument/2006/relationships/hyperlink" Target="https://simplifier.net/medcom-fhir-messaging/advisomsygehusopholdda"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medcomfhir.dk/fhir/core/1.0/StructureDefinition/medcom-hospitalNotification-message" TargetMode="External"/><Relationship Id="rId17" Type="http://schemas.openxmlformats.org/officeDocument/2006/relationships/hyperlink" Target="https://fhir.medcom.dk/" TargetMode="External"/><Relationship Id="rId25" Type="http://schemas.openxmlformats.org/officeDocument/2006/relationships/hyperlink" Target="https://simplifier.net/medcom-fhir-messaging" TargetMode="External"/><Relationship Id="rId33" Type="http://schemas.openxmlformats.org/officeDocument/2006/relationships/hyperlink" Target="https://simplifier.net/medcom-fhir-messaging" TargetMode="External"/><Relationship Id="rId38" Type="http://schemas.openxmlformats.org/officeDocument/2006/relationships/hyperlink" Target="http://build.fhir.org/ig/hl7dk/dk-medcom/Bundle-2c9535ef-ed94-4060-a928-7baddec7ee71.html" TargetMode="External"/><Relationship Id="rId2" Type="http://schemas.openxmlformats.org/officeDocument/2006/relationships/customXml" Target="../customXml/item2.xml"/><Relationship Id="rId16" Type="http://schemas.openxmlformats.org/officeDocument/2006/relationships/hyperlink" Target="https://build.fhir.org/ig/hl7dk/dk-medcom/package.tgz" TargetMode="External"/><Relationship Id="rId20" Type="http://schemas.openxmlformats.org/officeDocument/2006/relationships/hyperlink" Target="https://touchstone.aegis.net/touchstone/conformance/current?suite=FHIR4-0-1-Hospitalnotification-sent-Client" TargetMode="External"/><Relationship Id="rId29" Type="http://schemas.openxmlformats.org/officeDocument/2006/relationships/hyperlink" Target="https://simplifier.net/medcom-fhir-messaging"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edcomfhir.dk/fhir/core/1.0/StructureDefinition/medcom-hospitalNotification-message" TargetMode="External"/><Relationship Id="rId24" Type="http://schemas.openxmlformats.org/officeDocument/2006/relationships/hyperlink" Target="http://svn.medcom.dk/svn/releases/Standarder/Syntaks%20og%20kommunikationsregler/XML/Dokumentation/synogkom.pdf" TargetMode="External"/><Relationship Id="rId32" Type="http://schemas.openxmlformats.org/officeDocument/2006/relationships/hyperlink" Target="https://simplifier.net/medcom-fhir-messaging/forretningsmssigeusecases" TargetMode="External"/><Relationship Id="rId37" Type="http://schemas.openxmlformats.org/officeDocument/2006/relationships/hyperlink" Target="http://build.fhir.org/ig/hl7dk/dk-medcom/Bundle-eada5e7a-a7ef-43b1-bfd6-024d5e64294c.htm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medcom.dk/opslag/koder-tabeller-ydere/tabeller/nationale-test-cpr-numre" TargetMode="External"/><Relationship Id="rId28" Type="http://schemas.openxmlformats.org/officeDocument/2006/relationships/hyperlink" Target="http://build.fhir.org/ig/hl7dk/dk-medcom/" TargetMode="External"/><Relationship Id="rId36" Type="http://schemas.openxmlformats.org/officeDocument/2006/relationships/hyperlink" Target="http://svn.medcom.dk/svn/qms/Offentlig/SOPer/SOP-7.2-MedComs%20test%20og%20certificering_godkendelse.docx" TargetMode="External"/><Relationship Id="rId10" Type="http://schemas.openxmlformats.org/officeDocument/2006/relationships/endnotes" Target="endnotes.xml"/><Relationship Id="rId19" Type="http://schemas.openxmlformats.org/officeDocument/2006/relationships/hyperlink" Target="mailto:medcom@medcom.dk" TargetMode="External"/><Relationship Id="rId31" Type="http://schemas.openxmlformats.org/officeDocument/2006/relationships/hyperlink" Target="https://simplifier.net/medcom-fhir-messag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medcom.dk/opslag/koder-tabeller-ydere/tabeller/nationale-test-cpr-numre" TargetMode="External"/><Relationship Id="rId27" Type="http://schemas.openxmlformats.org/officeDocument/2006/relationships/hyperlink" Target="https://simplifier.net/medcom-fhir-messaging" TargetMode="External"/><Relationship Id="rId30" Type="http://schemas.openxmlformats.org/officeDocument/2006/relationships/hyperlink" Target="https://simplifier.net/medcom-fhir-messaging/advisomsygehusopholdda" TargetMode="External"/><Relationship Id="rId35" Type="http://schemas.openxmlformats.org/officeDocument/2006/relationships/hyperlink" Target="https://github.com/hl7dk/dk-medcom/raw/master/input/images/pdf/MedComs_FHIR-meddelelser_og_forsendelseskuvert.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K\Downloads\SKA-3.1.1-Den%20gode%20testprotokol%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618B1184204D03B8DB90FC98406864"/>
        <w:category>
          <w:name w:val="Generelt"/>
          <w:gallery w:val="placeholder"/>
        </w:category>
        <w:types>
          <w:type w:val="bbPlcHdr"/>
        </w:types>
        <w:behaviors>
          <w:behavior w:val="content"/>
        </w:behaviors>
        <w:guid w:val="{B271CC88-F4B5-4F17-9BEE-D8CC3C6CB313}"/>
      </w:docPartPr>
      <w:docPartBody>
        <w:p w:rsidR="00042632" w:rsidRDefault="00100E87" w:rsidP="00100E87">
          <w:r>
            <w:rPr>
              <w:rStyle w:val="Pladsholdertekst"/>
              <w:rFonts w:eastAsia="Calibri"/>
            </w:rPr>
            <w:t>Udfyldes af leverandør</w:t>
          </w:r>
        </w:p>
      </w:docPartBody>
    </w:docPart>
    <w:docPart>
      <w:docPartPr>
        <w:name w:val="E73E1D8A92694F838F6C028D5BBEA3D8"/>
        <w:category>
          <w:name w:val="Generelt"/>
          <w:gallery w:val="placeholder"/>
        </w:category>
        <w:types>
          <w:type w:val="bbPlcHdr"/>
        </w:types>
        <w:behaviors>
          <w:behavior w:val="content"/>
        </w:behaviors>
        <w:guid w:val="{857CC708-9F9C-4BB4-B518-08DFB4251CB5}"/>
      </w:docPartPr>
      <w:docPartBody>
        <w:p w:rsidR="00042632" w:rsidRDefault="00100E87" w:rsidP="00100E87">
          <w:r>
            <w:rPr>
              <w:rStyle w:val="Pladsholdertekst"/>
              <w:rFonts w:eastAsia="Calibri"/>
            </w:rPr>
            <w:t>Udfyldes af leverandør</w:t>
          </w:r>
        </w:p>
      </w:docPartBody>
    </w:docPart>
    <w:docPart>
      <w:docPartPr>
        <w:name w:val="68A779CFFCED4B81BE0B48F62C97773A"/>
        <w:category>
          <w:name w:val="Generelt"/>
          <w:gallery w:val="placeholder"/>
        </w:category>
        <w:types>
          <w:type w:val="bbPlcHdr"/>
        </w:types>
        <w:behaviors>
          <w:behavior w:val="content"/>
        </w:behaviors>
        <w:guid w:val="{890E2772-A14B-40BC-9CF8-AA80C487F843}"/>
      </w:docPartPr>
      <w:docPartBody>
        <w:p w:rsidR="00042632" w:rsidRDefault="00100E87" w:rsidP="00100E87">
          <w:r>
            <w:rPr>
              <w:rStyle w:val="Pladsholdertekst"/>
              <w:rFonts w:eastAsia="Calibri"/>
            </w:rPr>
            <w:t>Udfyldes af leverandør</w:t>
          </w:r>
        </w:p>
      </w:docPartBody>
    </w:docPart>
    <w:docPart>
      <w:docPartPr>
        <w:name w:val="C3B91AA7C1D84E5B9F3ABADE7D809054"/>
        <w:category>
          <w:name w:val="Generelt"/>
          <w:gallery w:val="placeholder"/>
        </w:category>
        <w:types>
          <w:type w:val="bbPlcHdr"/>
        </w:types>
        <w:behaviors>
          <w:behavior w:val="content"/>
        </w:behaviors>
        <w:guid w:val="{96ABA13B-AE89-4AEE-89B8-D0F836B1DDDA}"/>
      </w:docPartPr>
      <w:docPartBody>
        <w:p w:rsidR="00042632" w:rsidRDefault="00100E87" w:rsidP="00100E87">
          <w:r>
            <w:rPr>
              <w:rStyle w:val="Pladsholdertekst"/>
              <w:rFonts w:eastAsia="Calibri"/>
            </w:rPr>
            <w:t>Udfyldes af leverandør</w:t>
          </w:r>
        </w:p>
      </w:docPartBody>
    </w:docPart>
    <w:docPart>
      <w:docPartPr>
        <w:name w:val="E227457268A24DFE9E70A7CD23779B09"/>
        <w:category>
          <w:name w:val="Generelt"/>
          <w:gallery w:val="placeholder"/>
        </w:category>
        <w:types>
          <w:type w:val="bbPlcHdr"/>
        </w:types>
        <w:behaviors>
          <w:behavior w:val="content"/>
        </w:behaviors>
        <w:guid w:val="{D328D170-987D-4662-8DFD-614FCE02A2B4}"/>
      </w:docPartPr>
      <w:docPartBody>
        <w:p w:rsidR="00042632" w:rsidRDefault="00100E87" w:rsidP="00100E87">
          <w:r>
            <w:rPr>
              <w:rStyle w:val="Pladsholdertekst"/>
              <w:rFonts w:eastAsia="Calibri"/>
            </w:rPr>
            <w:t>Udfyldes af leverandør</w:t>
          </w:r>
        </w:p>
      </w:docPartBody>
    </w:docPart>
    <w:docPart>
      <w:docPartPr>
        <w:name w:val="3196E022BD954ED6A1E718CBBB5FF790"/>
        <w:category>
          <w:name w:val="Generelt"/>
          <w:gallery w:val="placeholder"/>
        </w:category>
        <w:types>
          <w:type w:val="bbPlcHdr"/>
        </w:types>
        <w:behaviors>
          <w:behavior w:val="content"/>
        </w:behaviors>
        <w:guid w:val="{CB43E247-69E7-41B4-BF4F-BC29CE3BEF4A}"/>
      </w:docPartPr>
      <w:docPartBody>
        <w:p w:rsidR="00042632" w:rsidRDefault="00100E87" w:rsidP="00100E87">
          <w:r>
            <w:rPr>
              <w:rStyle w:val="Pladsholdertekst"/>
              <w:rFonts w:eastAsia="Calibri"/>
            </w:rPr>
            <w:t>Udfyldes af leverandør</w:t>
          </w:r>
        </w:p>
      </w:docPartBody>
    </w:docPart>
    <w:docPart>
      <w:docPartPr>
        <w:name w:val="ADA673970D5A434294096E6D68D0EB69"/>
        <w:category>
          <w:name w:val="Generelt"/>
          <w:gallery w:val="placeholder"/>
        </w:category>
        <w:types>
          <w:type w:val="bbPlcHdr"/>
        </w:types>
        <w:behaviors>
          <w:behavior w:val="content"/>
        </w:behaviors>
        <w:guid w:val="{D2D922FE-16E1-4FB0-9438-DEBE0FCC8D37}"/>
      </w:docPartPr>
      <w:docPartBody>
        <w:p w:rsidR="00042632" w:rsidRDefault="00100E87" w:rsidP="00100E87">
          <w:r>
            <w:rPr>
              <w:rStyle w:val="Pladsholdertekst"/>
              <w:rFonts w:eastAsia="Calibri"/>
            </w:rPr>
            <w:t>Udfyldes af leverandør</w:t>
          </w:r>
        </w:p>
      </w:docPartBody>
    </w:docPart>
    <w:docPart>
      <w:docPartPr>
        <w:name w:val="5DCF82F9A493411D98D1451B5CF2706F"/>
        <w:category>
          <w:name w:val="Generelt"/>
          <w:gallery w:val="placeholder"/>
        </w:category>
        <w:types>
          <w:type w:val="bbPlcHdr"/>
        </w:types>
        <w:behaviors>
          <w:behavior w:val="content"/>
        </w:behaviors>
        <w:guid w:val="{B29980BB-EB94-47F1-97FE-7FB01470DAC3}"/>
      </w:docPartPr>
      <w:docPartBody>
        <w:p w:rsidR="00042632" w:rsidRDefault="00100E87" w:rsidP="00100E87">
          <w:r>
            <w:rPr>
              <w:rStyle w:val="Pladsholdertekst"/>
              <w:rFonts w:eastAsia="Calibri"/>
            </w:rPr>
            <w:t>Udfyldes af leverandør</w:t>
          </w:r>
        </w:p>
      </w:docPartBody>
    </w:docPart>
    <w:docPart>
      <w:docPartPr>
        <w:name w:val="62E2DBD0A75D4BD699931A288CAD8865"/>
        <w:category>
          <w:name w:val="Generelt"/>
          <w:gallery w:val="placeholder"/>
        </w:category>
        <w:types>
          <w:type w:val="bbPlcHdr"/>
        </w:types>
        <w:behaviors>
          <w:behavior w:val="content"/>
        </w:behaviors>
        <w:guid w:val="{DA5D36D5-71EF-48A2-9373-BE592DA382A1}"/>
      </w:docPartPr>
      <w:docPartBody>
        <w:p w:rsidR="00042632" w:rsidRDefault="001D4EA7">
          <w:pPr>
            <w:pStyle w:val="D1BBA7D78F9A4753B20F5F6F7222780F"/>
          </w:pPr>
          <w:r w:rsidRPr="00687AC8">
            <w:rPr>
              <w:rStyle w:val="Pladsholdertekst"/>
            </w:rPr>
            <w:t>Klik eller tryk for at angive en dato.</w:t>
          </w:r>
        </w:p>
      </w:docPartBody>
    </w:docPart>
    <w:docPart>
      <w:docPartPr>
        <w:name w:val="319AB7CAEBF4484692DFD488359D1E03"/>
        <w:category>
          <w:name w:val="Generelt"/>
          <w:gallery w:val="placeholder"/>
        </w:category>
        <w:types>
          <w:type w:val="bbPlcHdr"/>
        </w:types>
        <w:behaviors>
          <w:behavior w:val="content"/>
        </w:behaviors>
        <w:guid w:val="{1C035FA2-9584-4B78-8F10-B8FD68601F71}"/>
      </w:docPartPr>
      <w:docPartBody>
        <w:p w:rsidR="00042632" w:rsidRDefault="00100E87" w:rsidP="00100E87">
          <w:r>
            <w:rPr>
              <w:rStyle w:val="Pladsholdertekst"/>
              <w:rFonts w:eastAsia="Calibri"/>
            </w:rPr>
            <w:t>F.eks. hos MedCom</w:t>
          </w:r>
        </w:p>
      </w:docPartBody>
    </w:docPart>
    <w:docPart>
      <w:docPartPr>
        <w:name w:val="888F04E0A63E4987BCD0366F8F0F203F"/>
        <w:category>
          <w:name w:val="Generelt"/>
          <w:gallery w:val="placeholder"/>
        </w:category>
        <w:types>
          <w:type w:val="bbPlcHdr"/>
        </w:types>
        <w:behaviors>
          <w:behavior w:val="content"/>
        </w:behaviors>
        <w:guid w:val="{084BF94E-3420-4ADE-AB2A-689B565346EB}"/>
      </w:docPartPr>
      <w:docPartBody>
        <w:p w:rsidR="00042632" w:rsidRDefault="00100E87" w:rsidP="00100E87">
          <w:r w:rsidRPr="00DF591E">
            <w:rPr>
              <w:rFonts w:cstheme="minorHAnsi"/>
              <w:color w:val="808080" w:themeColor="background1" w:themeShade="80"/>
            </w:rPr>
            <w:t>Her kan MedCom skrive en bemærkning</w:t>
          </w:r>
          <w:r w:rsidRPr="008463E7">
            <w:rPr>
              <w:rStyle w:val="Pladsholdertekst"/>
              <w:rFonts w:eastAsia="Calibri"/>
            </w:rPr>
            <w:t>.</w:t>
          </w:r>
          <w:r>
            <w:rPr>
              <w:rStyle w:val="Pladsholdertekst"/>
              <w:rFonts w:eastAsia="Calibri"/>
            </w:rPr>
            <w:t xml:space="preserve"> Hvis testen ikke godkendes, er det vigtigt at skrive en anbefaling om leverandørens anvendelse, f.eks. at denne standard anbefaler MedCom ikke sat i daglig drift, da den testede løsning vil kunne give driftsforstyrrelser</w:t>
          </w:r>
          <w:r w:rsidRPr="000C28CA">
            <w:rPr>
              <w:rStyle w:val="Pladsholdertekst"/>
              <w:rFonts w:eastAsia="Calibri"/>
            </w:rPr>
            <w:t>.</w:t>
          </w:r>
        </w:p>
      </w:docPartBody>
    </w:docPart>
    <w:docPart>
      <w:docPartPr>
        <w:name w:val="0435170387B54C75AACF6BD1D9AB280B"/>
        <w:category>
          <w:name w:val="Generelt"/>
          <w:gallery w:val="placeholder"/>
        </w:category>
        <w:types>
          <w:type w:val="bbPlcHdr"/>
        </w:types>
        <w:behaviors>
          <w:behavior w:val="content"/>
        </w:behaviors>
        <w:guid w:val="{0F2CB19C-A316-400B-B23D-8B634BCDA53A}"/>
      </w:docPartPr>
      <w:docPartBody>
        <w:p w:rsidR="00042632" w:rsidRDefault="00100E87" w:rsidP="00100E87">
          <w:r w:rsidRPr="00DF591E">
            <w:rPr>
              <w:rFonts w:cstheme="minorHAnsi"/>
              <w:color w:val="808080" w:themeColor="background1" w:themeShade="80"/>
            </w:rPr>
            <w:t xml:space="preserve">Navnet på MedCom’s ansvarlige </w:t>
          </w:r>
          <w:r>
            <w:rPr>
              <w:rFonts w:cstheme="minorHAnsi"/>
              <w:color w:val="808080" w:themeColor="background1" w:themeShade="80"/>
            </w:rPr>
            <w:t xml:space="preserve">(initialer) </w:t>
          </w:r>
          <w:r w:rsidRPr="00DF591E">
            <w:rPr>
              <w:rFonts w:cstheme="minorHAnsi"/>
              <w:color w:val="808080" w:themeColor="background1" w:themeShade="80"/>
            </w:rPr>
            <w:t>for denne test</w:t>
          </w:r>
          <w:r>
            <w:rPr>
              <w:rFonts w:cstheme="minorHAnsi"/>
              <w:color w:val="808080" w:themeColor="background1" w:themeShade="80"/>
            </w:rPr>
            <w:t>.</w:t>
          </w:r>
        </w:p>
      </w:docPartBody>
    </w:docPart>
    <w:docPart>
      <w:docPartPr>
        <w:name w:val="31D8AD8904B5487D8B3A54C060A248A1"/>
        <w:category>
          <w:name w:val="Generelt"/>
          <w:gallery w:val="placeholder"/>
        </w:category>
        <w:types>
          <w:type w:val="bbPlcHdr"/>
        </w:types>
        <w:behaviors>
          <w:behavior w:val="content"/>
        </w:behaviors>
        <w:guid w:val="{B3A66442-851E-41B2-AE38-AFAF71D3A599}"/>
      </w:docPartPr>
      <w:docPartBody>
        <w:p w:rsidR="00042632" w:rsidRDefault="001D4EA7">
          <w:pPr>
            <w:pStyle w:val="358E49E79B9C4965A0FDEC39007D417D"/>
          </w:pPr>
          <w:r>
            <w:rPr>
              <w:rStyle w:val="Pladsholdertekst"/>
              <w:rFonts w:eastAsia="Calibri"/>
            </w:rPr>
            <w:t>Indsæt krav til teststep</w:t>
          </w:r>
        </w:p>
      </w:docPartBody>
    </w:docPart>
    <w:docPart>
      <w:docPartPr>
        <w:name w:val="24D58EBF79234B0EBE256C6E00F4F6CA"/>
        <w:category>
          <w:name w:val="Generelt"/>
          <w:gallery w:val="placeholder"/>
        </w:category>
        <w:types>
          <w:type w:val="bbPlcHdr"/>
        </w:types>
        <w:behaviors>
          <w:behavior w:val="content"/>
        </w:behaviors>
        <w:guid w:val="{C84F3AF7-97AB-4B9B-98D0-930B8F16D178}"/>
      </w:docPartPr>
      <w:docPartBody>
        <w:p w:rsidR="00042632" w:rsidRDefault="00100E87" w:rsidP="00100E87">
          <w:r w:rsidRPr="007D06D7">
            <w:rPr>
              <w:rStyle w:val="Pladsholdertekst"/>
              <w:rFonts w:ascii="Courier New" w:eastAsia="Calibri" w:hAnsi="Courier New" w:cs="Courier New"/>
              <w:sz w:val="18"/>
              <w:szCs w:val="18"/>
            </w:rPr>
            <w:t>Indsæt filnavn</w:t>
          </w:r>
        </w:p>
      </w:docPartBody>
    </w:docPart>
    <w:docPart>
      <w:docPartPr>
        <w:name w:val="B53FFC6FE6634D5BA9F0438978101A3B"/>
        <w:category>
          <w:name w:val="Generelt"/>
          <w:gallery w:val="placeholder"/>
        </w:category>
        <w:types>
          <w:type w:val="bbPlcHdr"/>
        </w:types>
        <w:behaviors>
          <w:behavior w:val="content"/>
        </w:behaviors>
        <w:guid w:val="{45C2A997-8FA5-4029-B11F-1DF73310A58E}"/>
      </w:docPartPr>
      <w:docPartBody>
        <w:p w:rsidR="00042632" w:rsidRDefault="001D4EA7">
          <w:pPr>
            <w:pStyle w:val="96618B1184204D03B8DB90FC984068645"/>
          </w:pPr>
          <w:r>
            <w:rPr>
              <w:rStyle w:val="Pladsholdertekst"/>
              <w:rFonts w:eastAsia="Calibri"/>
            </w:rPr>
            <w:t>Indsæt forventet resultat</w:t>
          </w:r>
        </w:p>
      </w:docPartBody>
    </w:docPart>
    <w:docPart>
      <w:docPartPr>
        <w:name w:val="F89525C9D3E34513A80E238C165772F5"/>
        <w:category>
          <w:name w:val="Generelt"/>
          <w:gallery w:val="placeholder"/>
        </w:category>
        <w:types>
          <w:type w:val="bbPlcHdr"/>
        </w:types>
        <w:behaviors>
          <w:behavior w:val="content"/>
        </w:behaviors>
        <w:guid w:val="{22B81AA7-E723-499B-8471-6A8F25C0A119}"/>
      </w:docPartPr>
      <w:docPartBody>
        <w:p w:rsidR="003E697B" w:rsidRDefault="00100E87" w:rsidP="00100E87">
          <w:r w:rsidRPr="007D06D7">
            <w:rPr>
              <w:rStyle w:val="Pladsholdertekst"/>
              <w:rFonts w:ascii="Courier New" w:eastAsia="Calibri" w:hAnsi="Courier New" w:cs="Courier New"/>
              <w:sz w:val="18"/>
              <w:szCs w:val="18"/>
            </w:rPr>
            <w:t>Indsæt filnavn</w:t>
          </w:r>
        </w:p>
      </w:docPartBody>
    </w:docPart>
    <w:docPart>
      <w:docPartPr>
        <w:name w:val="10E3FEB869A145EA8641961EC7D497B3"/>
        <w:category>
          <w:name w:val="Generelt"/>
          <w:gallery w:val="placeholder"/>
        </w:category>
        <w:types>
          <w:type w:val="bbPlcHdr"/>
        </w:types>
        <w:behaviors>
          <w:behavior w:val="content"/>
        </w:behaviors>
        <w:guid w:val="{78B32E19-D0B2-4B84-BF90-613BDC1D9300}"/>
      </w:docPartPr>
      <w:docPartBody>
        <w:p w:rsidR="002873BC" w:rsidRDefault="002873BC" w:rsidP="002873BC">
          <w:pPr>
            <w:pStyle w:val="E227457268A24DFE9E70A7CD23779B095"/>
          </w:pPr>
          <w:r>
            <w:rPr>
              <w:rStyle w:val="Pladsholdertekst"/>
              <w:rFonts w:eastAsia="Calibri"/>
            </w:rPr>
            <w:t>Testeksempel oversigt</w:t>
          </w:r>
        </w:p>
      </w:docPartBody>
    </w:docPart>
    <w:docPart>
      <w:docPartPr>
        <w:name w:val="FA975E082BC842E2B03AEFA84083A568"/>
        <w:category>
          <w:name w:val="Generelt"/>
          <w:gallery w:val="placeholder"/>
        </w:category>
        <w:types>
          <w:type w:val="bbPlcHdr"/>
        </w:types>
        <w:behaviors>
          <w:behavior w:val="content"/>
        </w:behaviors>
        <w:guid w:val="{835EC23E-B11A-4A8A-AA91-1C1320114D4B}"/>
      </w:docPartPr>
      <w:docPartBody>
        <w:p w:rsidR="002873BC" w:rsidRDefault="002873BC" w:rsidP="002873BC">
          <w:pPr>
            <w:pStyle w:val="3196E022BD954ED6A1E718CBBB5FF7905"/>
          </w:pPr>
          <w:r>
            <w:rPr>
              <w:rStyle w:val="Pladsholdertekst"/>
              <w:rFonts w:eastAsia="Calibri"/>
            </w:rPr>
            <w:t xml:space="preserve">Indsæt URL til mappe </w:t>
          </w:r>
          <w:r w:rsidRPr="002D3051">
            <w:rPr>
              <w:rStyle w:val="Pladsholdertekst"/>
              <w:rFonts w:eastAsia="Calibri"/>
              <w:b/>
              <w:bCs/>
            </w:rPr>
            <w:t>her</w:t>
          </w:r>
          <w:r w:rsidRPr="007F0904">
            <w:rPr>
              <w:rStyle w:val="Pladsholdertekst"/>
              <w:rFonts w:eastAsia="Calibri"/>
            </w:rPr>
            <w:t>.</w:t>
          </w:r>
        </w:p>
      </w:docPartBody>
    </w:docPart>
    <w:docPart>
      <w:docPartPr>
        <w:name w:val="52C04784F35C4CEEA8F030445F72A08F"/>
        <w:category>
          <w:name w:val="Generelt"/>
          <w:gallery w:val="placeholder"/>
        </w:category>
        <w:types>
          <w:type w:val="bbPlcHdr"/>
        </w:types>
        <w:behaviors>
          <w:behavior w:val="content"/>
        </w:behaviors>
        <w:guid w:val="{8F89324A-B2A1-42E0-A56D-7F7822E910B6}"/>
      </w:docPartPr>
      <w:docPartBody>
        <w:p w:rsidR="002873BC" w:rsidRDefault="002873BC" w:rsidP="002873BC">
          <w:pPr>
            <w:pStyle w:val="ADA673970D5A434294096E6D68D0EB695"/>
          </w:pPr>
          <w:r>
            <w:rPr>
              <w:rStyle w:val="Pladsholdertekst"/>
              <w:rFonts w:eastAsia="Calibri"/>
            </w:rPr>
            <w:t xml:space="preserve">Indsæt URL til mappe </w:t>
          </w:r>
          <w:r w:rsidRPr="002D3051">
            <w:rPr>
              <w:rStyle w:val="Pladsholdertekst"/>
              <w:rFonts w:eastAsia="Calibri"/>
              <w:b/>
              <w:bCs/>
            </w:rPr>
            <w:t>her</w:t>
          </w:r>
          <w:r w:rsidRPr="007F0904">
            <w:rPr>
              <w:rStyle w:val="Pladsholdertekst"/>
              <w:rFonts w:eastAsia="Calibri"/>
            </w:rPr>
            <w:t>.</w:t>
          </w:r>
        </w:p>
      </w:docPartBody>
    </w:docPart>
    <w:docPart>
      <w:docPartPr>
        <w:name w:val="B560062396AD4386B6BAB054AD1629D2"/>
        <w:category>
          <w:name w:val="Generelt"/>
          <w:gallery w:val="placeholder"/>
        </w:category>
        <w:types>
          <w:type w:val="bbPlcHdr"/>
        </w:types>
        <w:behaviors>
          <w:behavior w:val="content"/>
        </w:behaviors>
        <w:guid w:val="{52C075A2-4229-44E3-B603-FBAA9176E9AB}"/>
      </w:docPartPr>
      <w:docPartBody>
        <w:p w:rsidR="00342816" w:rsidRDefault="002873BC" w:rsidP="002873BC">
          <w:pPr>
            <w:pStyle w:val="5DCF82F9A493411D98D1451B5CF2706F5"/>
          </w:pPr>
          <w:r>
            <w:rPr>
              <w:rStyle w:val="Pladsholdertekst"/>
              <w:rFonts w:eastAsia="Calibri"/>
            </w:rPr>
            <w:t>Indsæt f.eks. MedCom Standardnavn</w:t>
          </w:r>
        </w:p>
      </w:docPartBody>
    </w:docPart>
    <w:docPart>
      <w:docPartPr>
        <w:name w:val="C822497E4C6345ED93B71DD5882EED74"/>
        <w:category>
          <w:name w:val="Generelt"/>
          <w:gallery w:val="placeholder"/>
        </w:category>
        <w:types>
          <w:type w:val="bbPlcHdr"/>
        </w:types>
        <w:behaviors>
          <w:behavior w:val="content"/>
        </w:behaviors>
        <w:guid w:val="{7E6030C2-FD96-46F1-B96D-F27A9A26A625}"/>
      </w:docPartPr>
      <w:docPartBody>
        <w:p w:rsidR="00342816" w:rsidRDefault="002873BC" w:rsidP="002873BC">
          <w:pPr>
            <w:pStyle w:val="319AB7CAEBF4484692DFD488359D1E035"/>
          </w:pPr>
          <w:r>
            <w:rPr>
              <w:rStyle w:val="Pladsholdertekst"/>
              <w:rFonts w:eastAsia="Calibri"/>
            </w:rPr>
            <w:t xml:space="preserve">Indsæt URL til mappe </w:t>
          </w:r>
          <w:r w:rsidRPr="002D3051">
            <w:rPr>
              <w:rStyle w:val="Pladsholdertekst"/>
              <w:rFonts w:eastAsia="Calibri"/>
              <w:b/>
              <w:bCs/>
            </w:rPr>
            <w:t>her</w:t>
          </w:r>
          <w:r w:rsidRPr="007F0904">
            <w:rPr>
              <w:rStyle w:val="Pladsholdertekst"/>
              <w:rFonts w:eastAsia="Calibri"/>
            </w:rPr>
            <w:t>.</w:t>
          </w:r>
        </w:p>
      </w:docPartBody>
    </w:docPart>
    <w:docPart>
      <w:docPartPr>
        <w:name w:val="70B0F418A46E4BAB80D4FEB031AD3D29"/>
        <w:category>
          <w:name w:val="Generelt"/>
          <w:gallery w:val="placeholder"/>
        </w:category>
        <w:types>
          <w:type w:val="bbPlcHdr"/>
        </w:types>
        <w:behaviors>
          <w:behavior w:val="content"/>
        </w:behaviors>
        <w:guid w:val="{584D7F12-A40F-42FB-9006-BD0E28E98534}"/>
      </w:docPartPr>
      <w:docPartBody>
        <w:p w:rsidR="00342816" w:rsidRDefault="002873BC" w:rsidP="002873BC">
          <w:pPr>
            <w:pStyle w:val="888F04E0A63E4987BCD0366F8F0F203F5"/>
          </w:pPr>
          <w:r>
            <w:rPr>
              <w:rStyle w:val="Pladsholdertekst"/>
              <w:rFonts w:eastAsia="Calibri"/>
            </w:rPr>
            <w:t>Indsæt relevant dokumentation</w:t>
          </w:r>
        </w:p>
      </w:docPartBody>
    </w:docPart>
    <w:docPart>
      <w:docPartPr>
        <w:name w:val="FF64BB966F564B0E9CC026FFDFEF52E6"/>
        <w:category>
          <w:name w:val="Generelt"/>
          <w:gallery w:val="placeholder"/>
        </w:category>
        <w:types>
          <w:type w:val="bbPlcHdr"/>
        </w:types>
        <w:behaviors>
          <w:behavior w:val="content"/>
        </w:behaviors>
        <w:guid w:val="{E40FFBCF-F473-40C3-82B5-3B45499D163F}"/>
      </w:docPartPr>
      <w:docPartBody>
        <w:p w:rsidR="00342816" w:rsidRDefault="002873BC" w:rsidP="002873BC">
          <w:pPr>
            <w:pStyle w:val="0435170387B54C75AACF6BD1D9AB280B5"/>
          </w:pPr>
          <w:r>
            <w:rPr>
              <w:rStyle w:val="Pladsholdertekst"/>
              <w:rFonts w:eastAsia="Calibri"/>
            </w:rPr>
            <w:t xml:space="preserve">Indsæt URL til mappe </w:t>
          </w:r>
          <w:r w:rsidRPr="002D3051">
            <w:rPr>
              <w:rStyle w:val="Pladsholdertekst"/>
              <w:rFonts w:eastAsia="Calibri"/>
              <w:b/>
              <w:bCs/>
            </w:rPr>
            <w:t>her</w:t>
          </w:r>
          <w:r w:rsidRPr="007F0904">
            <w:rPr>
              <w:rStyle w:val="Pladsholdertekst"/>
              <w:rFonts w:eastAsia="Calibri"/>
            </w:rPr>
            <w:t>.</w:t>
          </w:r>
        </w:p>
      </w:docPartBody>
    </w:docPart>
    <w:docPart>
      <w:docPartPr>
        <w:name w:val="7BD71DAA6E3F41BDAB80B28297103F26"/>
        <w:category>
          <w:name w:val="Generelt"/>
          <w:gallery w:val="placeholder"/>
        </w:category>
        <w:types>
          <w:type w:val="bbPlcHdr"/>
        </w:types>
        <w:behaviors>
          <w:behavior w:val="content"/>
        </w:behaviors>
        <w:guid w:val="{20363C57-DE47-4AE2-8614-E11F06AF2C5D}"/>
      </w:docPartPr>
      <w:docPartBody>
        <w:p w:rsidR="00342816" w:rsidRDefault="002873BC" w:rsidP="002873BC">
          <w:pPr>
            <w:pStyle w:val="F89525C9D3E34513A80E238C165772F55"/>
          </w:pPr>
          <w:r>
            <w:rPr>
              <w:rStyle w:val="Pladsholdertekst"/>
              <w:rFonts w:eastAsia="Calibri"/>
            </w:rPr>
            <w:t>Indsæt relevant dokumentation</w:t>
          </w:r>
        </w:p>
      </w:docPartBody>
    </w:docPart>
    <w:docPart>
      <w:docPartPr>
        <w:name w:val="3318B0398B444B8B8405CF3DC260874C"/>
        <w:category>
          <w:name w:val="Generelt"/>
          <w:gallery w:val="placeholder"/>
        </w:category>
        <w:types>
          <w:type w:val="bbPlcHdr"/>
        </w:types>
        <w:behaviors>
          <w:behavior w:val="content"/>
        </w:behaviors>
        <w:guid w:val="{29A871B9-73AC-43B2-A93A-8F7830421CB0}"/>
      </w:docPartPr>
      <w:docPartBody>
        <w:p w:rsidR="00342816" w:rsidRDefault="002873BC" w:rsidP="002873BC">
          <w:pPr>
            <w:pStyle w:val="24D58EBF79234B0EBE256C6E00F4F6CA5"/>
          </w:pPr>
          <w:r>
            <w:rPr>
              <w:rStyle w:val="Pladsholdertekst"/>
              <w:rFonts w:eastAsia="Calibri"/>
            </w:rPr>
            <w:t xml:space="preserve">Indsæt URL til mappe </w:t>
          </w:r>
          <w:r w:rsidRPr="002D3051">
            <w:rPr>
              <w:rStyle w:val="Pladsholdertekst"/>
              <w:rFonts w:eastAsia="Calibri"/>
              <w:b/>
              <w:bCs/>
            </w:rPr>
            <w:t>her</w:t>
          </w:r>
          <w:r w:rsidRPr="007F0904">
            <w:rPr>
              <w:rStyle w:val="Pladsholdertekst"/>
              <w:rFonts w:eastAsia="Calibri"/>
            </w:rPr>
            <w:t>.</w:t>
          </w:r>
        </w:p>
      </w:docPartBody>
    </w:docPart>
    <w:docPart>
      <w:docPartPr>
        <w:name w:val="D1BBA7D78F9A4753B20F5F6F7222780F"/>
        <w:category>
          <w:name w:val="Generelt"/>
          <w:gallery w:val="placeholder"/>
        </w:category>
        <w:types>
          <w:type w:val="bbPlcHdr"/>
        </w:types>
        <w:behaviors>
          <w:behavior w:val="content"/>
        </w:behaviors>
        <w:guid w:val="{CCA56366-D6E2-44D0-A5E4-639722582B41}"/>
      </w:docPartPr>
      <w:docPartBody>
        <w:p w:rsidR="00342816" w:rsidRDefault="002873BC" w:rsidP="002873BC">
          <w:r>
            <w:rPr>
              <w:rStyle w:val="Pladsholdertekst"/>
              <w:rFonts w:eastAsia="Calibri"/>
            </w:rPr>
            <w:t>Indsæt relevant dokumentation</w:t>
          </w:r>
        </w:p>
      </w:docPartBody>
    </w:docPart>
    <w:docPart>
      <w:docPartPr>
        <w:name w:val="6582D04AA4804EF5BB10C102549213AC"/>
        <w:category>
          <w:name w:val="Generelt"/>
          <w:gallery w:val="placeholder"/>
        </w:category>
        <w:types>
          <w:type w:val="bbPlcHdr"/>
        </w:types>
        <w:behaviors>
          <w:behavior w:val="content"/>
        </w:behaviors>
        <w:guid w:val="{5630B08F-17E1-4656-8C11-CA5BE2250A60}"/>
      </w:docPartPr>
      <w:docPartBody>
        <w:p w:rsidR="00342816" w:rsidRDefault="002873BC" w:rsidP="002873BC">
          <w:r>
            <w:rPr>
              <w:rStyle w:val="Pladsholdertekst"/>
              <w:rFonts w:eastAsia="Calibri"/>
            </w:rPr>
            <w:t xml:space="preserve">Indsæt URL til mappe </w:t>
          </w:r>
          <w:r w:rsidRPr="002D3051">
            <w:rPr>
              <w:rStyle w:val="Pladsholdertekst"/>
              <w:rFonts w:eastAsia="Calibri"/>
              <w:b/>
              <w:bCs/>
            </w:rPr>
            <w:t>her</w:t>
          </w:r>
          <w:r w:rsidRPr="007F0904">
            <w:rPr>
              <w:rStyle w:val="Pladsholdertekst"/>
              <w:rFonts w:eastAsia="Calibri"/>
            </w:rPr>
            <w:t>.</w:t>
          </w:r>
        </w:p>
      </w:docPartBody>
    </w:docPart>
    <w:docPart>
      <w:docPartPr>
        <w:name w:val="E887C1AF364649E4B9C18C65449F581D"/>
        <w:category>
          <w:name w:val="Generelt"/>
          <w:gallery w:val="placeholder"/>
        </w:category>
        <w:types>
          <w:type w:val="bbPlcHdr"/>
        </w:types>
        <w:behaviors>
          <w:behavior w:val="content"/>
        </w:behaviors>
        <w:guid w:val="{F0747953-F8CD-4311-A8C6-496F3D4D2A9B}"/>
      </w:docPartPr>
      <w:docPartBody>
        <w:p w:rsidR="00342816" w:rsidRDefault="002873BC" w:rsidP="002873BC">
          <w:r>
            <w:rPr>
              <w:rStyle w:val="Pladsholdertekst"/>
              <w:rFonts w:eastAsia="Calibri"/>
            </w:rPr>
            <w:t xml:space="preserve">Indsæt URL til mappe </w:t>
          </w:r>
          <w:r w:rsidRPr="002D3051">
            <w:rPr>
              <w:rStyle w:val="Pladsholdertekst"/>
              <w:rFonts w:eastAsia="Calibri"/>
              <w:b/>
              <w:bCs/>
            </w:rPr>
            <w:t>her</w:t>
          </w:r>
          <w:r w:rsidRPr="007F0904">
            <w:rPr>
              <w:rStyle w:val="Pladsholdertekst"/>
              <w:rFonts w:eastAsia="Calibri"/>
            </w:rPr>
            <w:t>.</w:t>
          </w:r>
        </w:p>
      </w:docPartBody>
    </w:docPart>
    <w:docPart>
      <w:docPartPr>
        <w:name w:val="E17FE40471D24179B7F9A14DAC0C1BF1"/>
        <w:category>
          <w:name w:val="Generelt"/>
          <w:gallery w:val="placeholder"/>
        </w:category>
        <w:types>
          <w:type w:val="bbPlcHdr"/>
        </w:types>
        <w:behaviors>
          <w:behavior w:val="content"/>
        </w:behaviors>
        <w:guid w:val="{B399972C-8F69-41EB-8746-C63E44A7DAB3}"/>
      </w:docPartPr>
      <w:docPartBody>
        <w:p w:rsidR="00342816" w:rsidRDefault="002873BC" w:rsidP="002873BC">
          <w:r>
            <w:rPr>
              <w:rStyle w:val="Pladsholdertekst"/>
              <w:rFonts w:eastAsia="Calibri"/>
            </w:rPr>
            <w:t xml:space="preserve">Indsæt URL til mappe </w:t>
          </w:r>
          <w:r w:rsidRPr="002D3051">
            <w:rPr>
              <w:rStyle w:val="Pladsholdertekst"/>
              <w:rFonts w:eastAsia="Calibri"/>
              <w:b/>
              <w:bCs/>
            </w:rPr>
            <w:t>her</w:t>
          </w:r>
          <w:r w:rsidRPr="007F0904">
            <w:rPr>
              <w:rStyle w:val="Pladsholdertekst"/>
              <w:rFonts w:eastAsia="Calibri"/>
            </w:rPr>
            <w:t>.</w:t>
          </w:r>
        </w:p>
      </w:docPartBody>
    </w:docPart>
    <w:docPart>
      <w:docPartPr>
        <w:name w:val="358E49E79B9C4965A0FDEC39007D417D"/>
        <w:category>
          <w:name w:val="Generelt"/>
          <w:gallery w:val="placeholder"/>
        </w:category>
        <w:types>
          <w:type w:val="bbPlcHdr"/>
        </w:types>
        <w:behaviors>
          <w:behavior w:val="content"/>
        </w:behaviors>
        <w:guid w:val="{A2C1C262-DDE9-4104-B268-42B73FA6DCF3}"/>
      </w:docPartPr>
      <w:docPartBody>
        <w:p w:rsidR="00342816" w:rsidRDefault="002873BC" w:rsidP="002873BC">
          <w:r>
            <w:rPr>
              <w:rStyle w:val="Pladsholdertekst"/>
              <w:rFonts w:eastAsia="Calibri"/>
            </w:rPr>
            <w:t>Indsæt relevant dokumentation</w:t>
          </w:r>
        </w:p>
      </w:docPartBody>
    </w:docPart>
    <w:docPart>
      <w:docPartPr>
        <w:name w:val="B0426931EA16452BB691A0E7CCC14FB1"/>
        <w:category>
          <w:name w:val="Generelt"/>
          <w:gallery w:val="placeholder"/>
        </w:category>
        <w:types>
          <w:type w:val="bbPlcHdr"/>
        </w:types>
        <w:behaviors>
          <w:behavior w:val="content"/>
        </w:behaviors>
        <w:guid w:val="{6D7605F2-A367-4821-AD72-23C1C722924D}"/>
      </w:docPartPr>
      <w:docPartBody>
        <w:p w:rsidR="00000000" w:rsidRDefault="009B73AE" w:rsidP="009B73AE">
          <w:pPr>
            <w:pStyle w:val="B0426931EA16452BB691A0E7CCC14FB1"/>
          </w:pPr>
          <w:r>
            <w:rPr>
              <w:rStyle w:val="Pladsholdertekst"/>
              <w:rFonts w:eastAsia="Calibri"/>
            </w:rPr>
            <w:t>Indsæt relevant dokumentation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Roboto Light">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EA7"/>
    <w:rsid w:val="00042632"/>
    <w:rsid w:val="00053384"/>
    <w:rsid w:val="000555D6"/>
    <w:rsid w:val="000F4E2D"/>
    <w:rsid w:val="00100E87"/>
    <w:rsid w:val="00137F01"/>
    <w:rsid w:val="0016144F"/>
    <w:rsid w:val="001776A2"/>
    <w:rsid w:val="001D4EA7"/>
    <w:rsid w:val="0022502C"/>
    <w:rsid w:val="00273AF8"/>
    <w:rsid w:val="002873BC"/>
    <w:rsid w:val="00342816"/>
    <w:rsid w:val="003E697B"/>
    <w:rsid w:val="0040713A"/>
    <w:rsid w:val="004F0A57"/>
    <w:rsid w:val="00585110"/>
    <w:rsid w:val="005B65F4"/>
    <w:rsid w:val="00633F09"/>
    <w:rsid w:val="006639E7"/>
    <w:rsid w:val="007C0011"/>
    <w:rsid w:val="00825FE6"/>
    <w:rsid w:val="008356C9"/>
    <w:rsid w:val="008631EB"/>
    <w:rsid w:val="00953CE0"/>
    <w:rsid w:val="009B73AE"/>
    <w:rsid w:val="009F0898"/>
    <w:rsid w:val="00A91DA0"/>
    <w:rsid w:val="00AF4899"/>
    <w:rsid w:val="00C046DA"/>
    <w:rsid w:val="00C94E8B"/>
    <w:rsid w:val="00F66C7F"/>
    <w:rsid w:val="00FD2AC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9B73AE"/>
    <w:rPr>
      <w:color w:val="808080"/>
    </w:rPr>
  </w:style>
  <w:style w:type="paragraph" w:customStyle="1" w:styleId="3E30356AA37A49179007C27829F1E145">
    <w:name w:val="3E30356AA37A49179007C27829F1E145"/>
    <w:rsid w:val="006639E7"/>
  </w:style>
  <w:style w:type="paragraph" w:customStyle="1" w:styleId="D1BBA7D78F9A4753B20F5F6F7222780F">
    <w:name w:val="D1BBA7D78F9A4753B20F5F6F7222780F"/>
    <w:rsid w:val="002873BC"/>
  </w:style>
  <w:style w:type="paragraph" w:customStyle="1" w:styleId="358E49E79B9C4965A0FDEC39007D417D">
    <w:name w:val="358E49E79B9C4965A0FDEC39007D417D"/>
    <w:rsid w:val="002873BC"/>
  </w:style>
  <w:style w:type="paragraph" w:customStyle="1" w:styleId="96618B1184204D03B8DB90FC984068645">
    <w:name w:val="96618B1184204D03B8DB90FC984068645"/>
    <w:rsid w:val="00100E87"/>
    <w:pPr>
      <w:spacing w:before="60" w:after="120" w:line="240" w:lineRule="auto"/>
    </w:pPr>
    <w:rPr>
      <w:rFonts w:eastAsia="Times New Roman" w:cs="Times New Roman"/>
      <w:szCs w:val="24"/>
      <w:lang w:eastAsia="en-US"/>
    </w:rPr>
  </w:style>
  <w:style w:type="paragraph" w:customStyle="1" w:styleId="E227457268A24DFE9E70A7CD23779B095">
    <w:name w:val="E227457268A24DFE9E70A7CD23779B095"/>
    <w:rsid w:val="00100E87"/>
    <w:pPr>
      <w:spacing w:before="60" w:after="120" w:line="240" w:lineRule="auto"/>
    </w:pPr>
    <w:rPr>
      <w:rFonts w:eastAsia="Times New Roman" w:cs="Times New Roman"/>
      <w:szCs w:val="24"/>
      <w:lang w:eastAsia="en-US"/>
    </w:rPr>
  </w:style>
  <w:style w:type="paragraph" w:customStyle="1" w:styleId="3196E022BD954ED6A1E718CBBB5FF7905">
    <w:name w:val="3196E022BD954ED6A1E718CBBB5FF7905"/>
    <w:rsid w:val="00100E87"/>
    <w:pPr>
      <w:spacing w:before="60" w:after="120" w:line="240" w:lineRule="auto"/>
    </w:pPr>
    <w:rPr>
      <w:rFonts w:eastAsia="Times New Roman" w:cs="Times New Roman"/>
      <w:szCs w:val="24"/>
      <w:lang w:eastAsia="en-US"/>
    </w:rPr>
  </w:style>
  <w:style w:type="paragraph" w:customStyle="1" w:styleId="ADA673970D5A434294096E6D68D0EB695">
    <w:name w:val="ADA673970D5A434294096E6D68D0EB695"/>
    <w:rsid w:val="00100E87"/>
    <w:pPr>
      <w:spacing w:before="60" w:after="120" w:line="240" w:lineRule="auto"/>
    </w:pPr>
    <w:rPr>
      <w:rFonts w:eastAsia="Times New Roman" w:cs="Times New Roman"/>
      <w:szCs w:val="24"/>
      <w:lang w:eastAsia="en-US"/>
    </w:rPr>
  </w:style>
  <w:style w:type="paragraph" w:customStyle="1" w:styleId="5DCF82F9A493411D98D1451B5CF2706F5">
    <w:name w:val="5DCF82F9A493411D98D1451B5CF2706F5"/>
    <w:rsid w:val="00100E87"/>
    <w:pPr>
      <w:spacing w:before="60" w:after="120" w:line="240" w:lineRule="auto"/>
    </w:pPr>
    <w:rPr>
      <w:rFonts w:eastAsia="Times New Roman" w:cs="Times New Roman"/>
      <w:szCs w:val="24"/>
      <w:lang w:eastAsia="en-US"/>
    </w:rPr>
  </w:style>
  <w:style w:type="paragraph" w:customStyle="1" w:styleId="319AB7CAEBF4484692DFD488359D1E035">
    <w:name w:val="319AB7CAEBF4484692DFD488359D1E035"/>
    <w:rsid w:val="00100E87"/>
    <w:pPr>
      <w:spacing w:before="60" w:after="120" w:line="240" w:lineRule="auto"/>
    </w:pPr>
    <w:rPr>
      <w:rFonts w:eastAsia="Times New Roman" w:cs="Times New Roman"/>
      <w:szCs w:val="24"/>
      <w:lang w:eastAsia="en-US"/>
    </w:rPr>
  </w:style>
  <w:style w:type="paragraph" w:customStyle="1" w:styleId="888F04E0A63E4987BCD0366F8F0F203F5">
    <w:name w:val="888F04E0A63E4987BCD0366F8F0F203F5"/>
    <w:rsid w:val="00100E87"/>
    <w:pPr>
      <w:spacing w:before="60" w:after="120" w:line="240" w:lineRule="auto"/>
    </w:pPr>
    <w:rPr>
      <w:rFonts w:eastAsia="Times New Roman" w:cs="Times New Roman"/>
      <w:szCs w:val="24"/>
      <w:lang w:eastAsia="en-US"/>
    </w:rPr>
  </w:style>
  <w:style w:type="paragraph" w:customStyle="1" w:styleId="0435170387B54C75AACF6BD1D9AB280B5">
    <w:name w:val="0435170387B54C75AACF6BD1D9AB280B5"/>
    <w:rsid w:val="00100E87"/>
    <w:pPr>
      <w:spacing w:before="60" w:after="120" w:line="240" w:lineRule="auto"/>
    </w:pPr>
    <w:rPr>
      <w:rFonts w:eastAsia="Times New Roman" w:cs="Times New Roman"/>
      <w:szCs w:val="24"/>
      <w:lang w:eastAsia="en-US"/>
    </w:rPr>
  </w:style>
  <w:style w:type="paragraph" w:customStyle="1" w:styleId="F89525C9D3E34513A80E238C165772F55">
    <w:name w:val="F89525C9D3E34513A80E238C165772F55"/>
    <w:rsid w:val="00100E87"/>
    <w:pPr>
      <w:spacing w:before="60" w:after="120" w:line="240" w:lineRule="auto"/>
    </w:pPr>
    <w:rPr>
      <w:rFonts w:eastAsia="Times New Roman" w:cs="Times New Roman"/>
      <w:szCs w:val="24"/>
      <w:lang w:eastAsia="en-US"/>
    </w:rPr>
  </w:style>
  <w:style w:type="paragraph" w:customStyle="1" w:styleId="24D58EBF79234B0EBE256C6E00F4F6CA5">
    <w:name w:val="24D58EBF79234B0EBE256C6E00F4F6CA5"/>
    <w:rsid w:val="00100E87"/>
    <w:pPr>
      <w:spacing w:before="60" w:after="120" w:line="240" w:lineRule="auto"/>
    </w:pPr>
    <w:rPr>
      <w:rFonts w:eastAsia="Times New Roman" w:cs="Times New Roman"/>
      <w:szCs w:val="24"/>
      <w:lang w:eastAsia="en-US"/>
    </w:rPr>
  </w:style>
  <w:style w:type="paragraph" w:customStyle="1" w:styleId="B0426931EA16452BB691A0E7CCC14FB1">
    <w:name w:val="B0426931EA16452BB691A0E7CCC14FB1"/>
    <w:rsid w:val="009B7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Pladsholder1</b:Tag>
    <b:SourceType>Misc</b:SourceType>
    <b:Guid>{37915A7A-3174-4373-9E3F-6F4332013203}</b:Guid>
    <b:RefOrder>1</b:RefOrder>
  </b:Source>
</b:Sources>
</file>

<file path=customXml/item4.xml><?xml version="1.0" encoding="utf-8"?>
<ct:contentTypeSchema xmlns:ct="http://schemas.microsoft.com/office/2006/metadata/contentType" xmlns:ma="http://schemas.microsoft.com/office/2006/metadata/properties/metaAttributes" ct:_="" ma:_="" ma:contentTypeName="Dokument" ma:contentTypeID="0x01010061E1628293F0574B809CBB0D6A5C838A" ma:contentTypeVersion="7" ma:contentTypeDescription="Opret et nyt dokument." ma:contentTypeScope="" ma:versionID="f53e849da8ea30abaed21eb6219544db">
  <xsd:schema xmlns:xsd="http://www.w3.org/2001/XMLSchema" xmlns:xs="http://www.w3.org/2001/XMLSchema" xmlns:p="http://schemas.microsoft.com/office/2006/metadata/properties" xmlns:ns2="e73f9bf0-e559-46a2-b8f0-471d8efb8d38" targetNamespace="http://schemas.microsoft.com/office/2006/metadata/properties" ma:root="true" ma:fieldsID="28c8ed8aadaa95df110be70af75b511c" ns2:_="">
    <xsd:import namespace="e73f9bf0-e559-46a2-b8f0-471d8efb8d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f9bf0-e559-46a2-b8f0-471d8efb8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4F1E69-E604-46FA-9BF3-6444360AB7A5}">
  <ds:schemaRefs>
    <ds:schemaRef ds:uri="http://purl.org/dc/terms/"/>
    <ds:schemaRef ds:uri="http://schemas.openxmlformats.org/package/2006/metadata/core-properties"/>
    <ds:schemaRef ds:uri="http://purl.org/dc/dcmitype/"/>
    <ds:schemaRef ds:uri="http://schemas.microsoft.com/office/infopath/2007/PartnerControls"/>
    <ds:schemaRef ds:uri="e73f9bf0-e559-46a2-b8f0-471d8efb8d38"/>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3B109A08-8EAD-4286-A9C7-2562B8A4C0D9}">
  <ds:schemaRefs>
    <ds:schemaRef ds:uri="http://schemas.microsoft.com/sharepoint/v3/contenttype/forms"/>
  </ds:schemaRefs>
</ds:datastoreItem>
</file>

<file path=customXml/itemProps3.xml><?xml version="1.0" encoding="utf-8"?>
<ds:datastoreItem xmlns:ds="http://schemas.openxmlformats.org/officeDocument/2006/customXml" ds:itemID="{191ED0B2-9F9D-4AE3-A2B5-513EC633B352}">
  <ds:schemaRefs>
    <ds:schemaRef ds:uri="http://schemas.openxmlformats.org/officeDocument/2006/bibliography"/>
  </ds:schemaRefs>
</ds:datastoreItem>
</file>

<file path=customXml/itemProps4.xml><?xml version="1.0" encoding="utf-8"?>
<ds:datastoreItem xmlns:ds="http://schemas.openxmlformats.org/officeDocument/2006/customXml" ds:itemID="{13E348BE-0DDB-42F2-93D7-F282AE7A3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3f9bf0-e559-46a2-b8f0-471d8efb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SKA-3.1.1-Den gode testprotokol (2)</Template>
  <TotalTime>503</TotalTime>
  <Pages>36</Pages>
  <Words>7404</Words>
  <Characters>45166</Characters>
  <Application>Microsoft Office Word</Application>
  <DocSecurity>0</DocSecurity>
  <Lines>376</Lines>
  <Paragraphs>104</Paragraphs>
  <ScaleCrop>false</ScaleCrop>
  <Company/>
  <LinksUpToDate>false</LinksUpToDate>
  <CharactersWithSpaces>52466</CharactersWithSpaces>
  <SharedDoc>false</SharedDoc>
  <HLinks>
    <vt:vector size="282" baseType="variant">
      <vt:variant>
        <vt:i4>1179768</vt:i4>
      </vt:variant>
      <vt:variant>
        <vt:i4>492</vt:i4>
      </vt:variant>
      <vt:variant>
        <vt:i4>0</vt:i4>
      </vt:variant>
      <vt:variant>
        <vt:i4>5</vt:i4>
      </vt:variant>
      <vt:variant>
        <vt:lpwstr>https://github.com/hl7dk/dk-medcom/raw/master/input/images/hospitalnotification/pdf/Oversigt_adviskoder_HL7_FHIR.pdf</vt:lpwstr>
      </vt:variant>
      <vt:variant>
        <vt:lpwstr/>
      </vt:variant>
      <vt:variant>
        <vt:i4>720972</vt:i4>
      </vt:variant>
      <vt:variant>
        <vt:i4>489</vt:i4>
      </vt:variant>
      <vt:variant>
        <vt:i4>0</vt:i4>
      </vt:variant>
      <vt:variant>
        <vt:i4>5</vt:i4>
      </vt:variant>
      <vt:variant>
        <vt:lpwstr>http://build.fhir.org/ig/hl7dk/dk-medcom/Bundle-2c9535ef-ed94-4060-a928-7baddec7ee71.html</vt:lpwstr>
      </vt:variant>
      <vt:variant>
        <vt:lpwstr/>
      </vt:variant>
      <vt:variant>
        <vt:i4>5767188</vt:i4>
      </vt:variant>
      <vt:variant>
        <vt:i4>315</vt:i4>
      </vt:variant>
      <vt:variant>
        <vt:i4>0</vt:i4>
      </vt:variant>
      <vt:variant>
        <vt:i4>5</vt:i4>
      </vt:variant>
      <vt:variant>
        <vt:lpwstr>http://build.fhir.org/ig/hl7dk/dk-medcom/Bundle-eada5e7a-a7ef-43b1-bfd6-024d5e64294c.html</vt:lpwstr>
      </vt:variant>
      <vt:variant>
        <vt:lpwstr/>
      </vt:variant>
      <vt:variant>
        <vt:i4>3407911</vt:i4>
      </vt:variant>
      <vt:variant>
        <vt:i4>312</vt:i4>
      </vt:variant>
      <vt:variant>
        <vt:i4>0</vt:i4>
      </vt:variant>
      <vt:variant>
        <vt:i4>5</vt:i4>
      </vt:variant>
      <vt:variant>
        <vt:lpwstr/>
      </vt:variant>
      <vt:variant>
        <vt:lpwstr>_Baggrundsmateriale_1</vt:lpwstr>
      </vt:variant>
      <vt:variant>
        <vt:i4>6815836</vt:i4>
      </vt:variant>
      <vt:variant>
        <vt:i4>189</vt:i4>
      </vt:variant>
      <vt:variant>
        <vt:i4>0</vt:i4>
      </vt:variant>
      <vt:variant>
        <vt:i4>5</vt:i4>
      </vt:variant>
      <vt:variant>
        <vt:lpwstr/>
      </vt:variant>
      <vt:variant>
        <vt:lpwstr>_Tools</vt:lpwstr>
      </vt:variant>
      <vt:variant>
        <vt:i4>6815836</vt:i4>
      </vt:variant>
      <vt:variant>
        <vt:i4>186</vt:i4>
      </vt:variant>
      <vt:variant>
        <vt:i4>0</vt:i4>
      </vt:variant>
      <vt:variant>
        <vt:i4>5</vt:i4>
      </vt:variant>
      <vt:variant>
        <vt:lpwstr/>
      </vt:variant>
      <vt:variant>
        <vt:lpwstr>_Tools</vt:lpwstr>
      </vt:variant>
      <vt:variant>
        <vt:i4>6815836</vt:i4>
      </vt:variant>
      <vt:variant>
        <vt:i4>180</vt:i4>
      </vt:variant>
      <vt:variant>
        <vt:i4>0</vt:i4>
      </vt:variant>
      <vt:variant>
        <vt:i4>5</vt:i4>
      </vt:variant>
      <vt:variant>
        <vt:lpwstr/>
      </vt:variant>
      <vt:variant>
        <vt:lpwstr>_Tools</vt:lpwstr>
      </vt:variant>
      <vt:variant>
        <vt:i4>3276864</vt:i4>
      </vt:variant>
      <vt:variant>
        <vt:i4>177</vt:i4>
      </vt:variant>
      <vt:variant>
        <vt:i4>0</vt:i4>
      </vt:variant>
      <vt:variant>
        <vt:i4>5</vt:i4>
      </vt:variant>
      <vt:variant>
        <vt:lpwstr>http://svn.medcom.dk/svn/qms/Offentlig/SOPer/SOP-7.2-MedComs test og certificering_godkendelse.docx</vt:lpwstr>
      </vt:variant>
      <vt:variant>
        <vt:lpwstr/>
      </vt:variant>
      <vt:variant>
        <vt:i4>3276821</vt:i4>
      </vt:variant>
      <vt:variant>
        <vt:i4>174</vt:i4>
      </vt:variant>
      <vt:variant>
        <vt:i4>0</vt:i4>
      </vt:variant>
      <vt:variant>
        <vt:i4>5</vt:i4>
      </vt:variant>
      <vt:variant>
        <vt:lpwstr>https://github.com/hl7dk/dk-medcom/raw/master/input/images/pdf/MedComs_FHIR-meddelelser_og_forsendelseskuvert.pdf</vt:lpwstr>
      </vt:variant>
      <vt:variant>
        <vt:lpwstr/>
      </vt:variant>
      <vt:variant>
        <vt:i4>3080250</vt:i4>
      </vt:variant>
      <vt:variant>
        <vt:i4>171</vt:i4>
      </vt:variant>
      <vt:variant>
        <vt:i4>0</vt:i4>
      </vt:variant>
      <vt:variant>
        <vt:i4>5</vt:i4>
      </vt:variant>
      <vt:variant>
        <vt:lpwstr>https://simplifier.net/medcom-fhir-messaging/advisomsygehusopholdda</vt:lpwstr>
      </vt:variant>
      <vt:variant>
        <vt:lpwstr/>
      </vt:variant>
      <vt:variant>
        <vt:i4>4194307</vt:i4>
      </vt:variant>
      <vt:variant>
        <vt:i4>168</vt:i4>
      </vt:variant>
      <vt:variant>
        <vt:i4>0</vt:i4>
      </vt:variant>
      <vt:variant>
        <vt:i4>5</vt:i4>
      </vt:variant>
      <vt:variant>
        <vt:lpwstr>https://simplifier.net/medcom-fhir-messaging</vt:lpwstr>
      </vt:variant>
      <vt:variant>
        <vt:lpwstr/>
      </vt:variant>
      <vt:variant>
        <vt:i4>2949158</vt:i4>
      </vt:variant>
      <vt:variant>
        <vt:i4>165</vt:i4>
      </vt:variant>
      <vt:variant>
        <vt:i4>0</vt:i4>
      </vt:variant>
      <vt:variant>
        <vt:i4>5</vt:i4>
      </vt:variant>
      <vt:variant>
        <vt:lpwstr>https://simplifier.net/medcom-fhir-messaging/forretningsmssigeusecases</vt:lpwstr>
      </vt:variant>
      <vt:variant>
        <vt:lpwstr/>
      </vt:variant>
      <vt:variant>
        <vt:i4>4194307</vt:i4>
      </vt:variant>
      <vt:variant>
        <vt:i4>162</vt:i4>
      </vt:variant>
      <vt:variant>
        <vt:i4>0</vt:i4>
      </vt:variant>
      <vt:variant>
        <vt:i4>5</vt:i4>
      </vt:variant>
      <vt:variant>
        <vt:lpwstr>https://simplifier.net/medcom-fhir-messaging</vt:lpwstr>
      </vt:variant>
      <vt:variant>
        <vt:lpwstr/>
      </vt:variant>
      <vt:variant>
        <vt:i4>3080250</vt:i4>
      </vt:variant>
      <vt:variant>
        <vt:i4>159</vt:i4>
      </vt:variant>
      <vt:variant>
        <vt:i4>0</vt:i4>
      </vt:variant>
      <vt:variant>
        <vt:i4>5</vt:i4>
      </vt:variant>
      <vt:variant>
        <vt:lpwstr>https://simplifier.net/medcom-fhir-messaging/advisomsygehusopholdda</vt:lpwstr>
      </vt:variant>
      <vt:variant>
        <vt:lpwstr/>
      </vt:variant>
      <vt:variant>
        <vt:i4>4194307</vt:i4>
      </vt:variant>
      <vt:variant>
        <vt:i4>156</vt:i4>
      </vt:variant>
      <vt:variant>
        <vt:i4>0</vt:i4>
      </vt:variant>
      <vt:variant>
        <vt:i4>5</vt:i4>
      </vt:variant>
      <vt:variant>
        <vt:lpwstr>https://simplifier.net/medcom-fhir-messaging</vt:lpwstr>
      </vt:variant>
      <vt:variant>
        <vt:lpwstr/>
      </vt:variant>
      <vt:variant>
        <vt:i4>4784192</vt:i4>
      </vt:variant>
      <vt:variant>
        <vt:i4>153</vt:i4>
      </vt:variant>
      <vt:variant>
        <vt:i4>0</vt:i4>
      </vt:variant>
      <vt:variant>
        <vt:i4>5</vt:i4>
      </vt:variant>
      <vt:variant>
        <vt:lpwstr>http://build.fhir.org/ig/hl7dk/dk-medcom/</vt:lpwstr>
      </vt:variant>
      <vt:variant>
        <vt:lpwstr/>
      </vt:variant>
      <vt:variant>
        <vt:i4>4194307</vt:i4>
      </vt:variant>
      <vt:variant>
        <vt:i4>150</vt:i4>
      </vt:variant>
      <vt:variant>
        <vt:i4>0</vt:i4>
      </vt:variant>
      <vt:variant>
        <vt:i4>5</vt:i4>
      </vt:variant>
      <vt:variant>
        <vt:lpwstr>https://simplifier.net/medcom-fhir-messaging</vt:lpwstr>
      </vt:variant>
      <vt:variant>
        <vt:lpwstr/>
      </vt:variant>
      <vt:variant>
        <vt:i4>196680</vt:i4>
      </vt:variant>
      <vt:variant>
        <vt:i4>147</vt:i4>
      </vt:variant>
      <vt:variant>
        <vt:i4>0</vt:i4>
      </vt:variant>
      <vt:variant>
        <vt:i4>5</vt:i4>
      </vt:variant>
      <vt:variant>
        <vt:lpwstr>http://build.fhir.org/ig/hl7dk/dk-medcom/StructureDefinition-medcom-hospitalNotification-message.html</vt:lpwstr>
      </vt:variant>
      <vt:variant>
        <vt:lpwstr/>
      </vt:variant>
      <vt:variant>
        <vt:i4>4194307</vt:i4>
      </vt:variant>
      <vt:variant>
        <vt:i4>144</vt:i4>
      </vt:variant>
      <vt:variant>
        <vt:i4>0</vt:i4>
      </vt:variant>
      <vt:variant>
        <vt:i4>5</vt:i4>
      </vt:variant>
      <vt:variant>
        <vt:lpwstr>https://simplifier.net/medcom-fhir-messaging</vt:lpwstr>
      </vt:variant>
      <vt:variant>
        <vt:lpwstr/>
      </vt:variant>
      <vt:variant>
        <vt:i4>2424953</vt:i4>
      </vt:variant>
      <vt:variant>
        <vt:i4>141</vt:i4>
      </vt:variant>
      <vt:variant>
        <vt:i4>0</vt:i4>
      </vt:variant>
      <vt:variant>
        <vt:i4>5</vt:i4>
      </vt:variant>
      <vt:variant>
        <vt:lpwstr>http://svn.medcom.dk/svn/releases/Standarder/Syntaks og kommunikationsregler/XML/Dokumentation/synogkom.pdf</vt:lpwstr>
      </vt:variant>
      <vt:variant>
        <vt:lpwstr/>
      </vt:variant>
      <vt:variant>
        <vt:i4>8257633</vt:i4>
      </vt:variant>
      <vt:variant>
        <vt:i4>137</vt:i4>
      </vt:variant>
      <vt:variant>
        <vt:i4>0</vt:i4>
      </vt:variant>
      <vt:variant>
        <vt:i4>5</vt:i4>
      </vt:variant>
      <vt:variant>
        <vt:lpwstr>https://www.medcom.dk/opslag/koder-tabeller-ydere/tabeller/nationale-test-cpr-numre</vt:lpwstr>
      </vt:variant>
      <vt:variant>
        <vt:lpwstr/>
      </vt:variant>
      <vt:variant>
        <vt:i4>8257633</vt:i4>
      </vt:variant>
      <vt:variant>
        <vt:i4>135</vt:i4>
      </vt:variant>
      <vt:variant>
        <vt:i4>0</vt:i4>
      </vt:variant>
      <vt:variant>
        <vt:i4>5</vt:i4>
      </vt:variant>
      <vt:variant>
        <vt:lpwstr>https://www.medcom.dk/opslag/koder-tabeller-ydere/tabeller/nationale-test-cpr-numre</vt:lpwstr>
      </vt:variant>
      <vt:variant>
        <vt:lpwstr/>
      </vt:variant>
      <vt:variant>
        <vt:i4>6946859</vt:i4>
      </vt:variant>
      <vt:variant>
        <vt:i4>132</vt:i4>
      </vt:variant>
      <vt:variant>
        <vt:i4>0</vt:i4>
      </vt:variant>
      <vt:variant>
        <vt:i4>5</vt:i4>
      </vt:variant>
      <vt:variant>
        <vt:lpwstr>https://github.com/hl7dk/dk-medcom/raw/master/doc/message/common/Touchstone User Flows.xlsx</vt:lpwstr>
      </vt:variant>
      <vt:variant>
        <vt:lpwstr/>
      </vt:variant>
      <vt:variant>
        <vt:i4>2031630</vt:i4>
      </vt:variant>
      <vt:variant>
        <vt:i4>129</vt:i4>
      </vt:variant>
      <vt:variant>
        <vt:i4>0</vt:i4>
      </vt:variant>
      <vt:variant>
        <vt:i4>5</vt:i4>
      </vt:variant>
      <vt:variant>
        <vt:lpwstr>https://touchstone.aegis.net/touchstone/conformance/current?suite=FHIR4-0-1-Hospitalnotification-sent-Client</vt:lpwstr>
      </vt:variant>
      <vt:variant>
        <vt:lpwstr/>
      </vt:variant>
      <vt:variant>
        <vt:i4>4915305</vt:i4>
      </vt:variant>
      <vt:variant>
        <vt:i4>126</vt:i4>
      </vt:variant>
      <vt:variant>
        <vt:i4>0</vt:i4>
      </vt:variant>
      <vt:variant>
        <vt:i4>5</vt:i4>
      </vt:variant>
      <vt:variant>
        <vt:lpwstr>mailto:medcom@medcom.dk</vt:lpwstr>
      </vt:variant>
      <vt:variant>
        <vt:lpwstr/>
      </vt:variant>
      <vt:variant>
        <vt:i4>5701632</vt:i4>
      </vt:variant>
      <vt:variant>
        <vt:i4>123</vt:i4>
      </vt:variant>
      <vt:variant>
        <vt:i4>0</vt:i4>
      </vt:variant>
      <vt:variant>
        <vt:i4>5</vt:i4>
      </vt:variant>
      <vt:variant>
        <vt:lpwstr>https://touchstone.aegis.net/touchstone/</vt:lpwstr>
      </vt:variant>
      <vt:variant>
        <vt:lpwstr/>
      </vt:variant>
      <vt:variant>
        <vt:i4>2621550</vt:i4>
      </vt:variant>
      <vt:variant>
        <vt:i4>120</vt:i4>
      </vt:variant>
      <vt:variant>
        <vt:i4>0</vt:i4>
      </vt:variant>
      <vt:variant>
        <vt:i4>5</vt:i4>
      </vt:variant>
      <vt:variant>
        <vt:lpwstr>https://fhir.medcom.dk/</vt:lpwstr>
      </vt:variant>
      <vt:variant>
        <vt:lpwstr/>
      </vt:variant>
      <vt:variant>
        <vt:i4>5439553</vt:i4>
      </vt:variant>
      <vt:variant>
        <vt:i4>117</vt:i4>
      </vt:variant>
      <vt:variant>
        <vt:i4>0</vt:i4>
      </vt:variant>
      <vt:variant>
        <vt:i4>5</vt:i4>
      </vt:variant>
      <vt:variant>
        <vt:lpwstr>https://build.fhir.org/ig/hl7dk/dk-medcom/package.tgz</vt:lpwstr>
      </vt:variant>
      <vt:variant>
        <vt:lpwstr/>
      </vt:variant>
      <vt:variant>
        <vt:i4>7012418</vt:i4>
      </vt:variant>
      <vt:variant>
        <vt:i4>102</vt:i4>
      </vt:variant>
      <vt:variant>
        <vt:i4>0</vt:i4>
      </vt:variant>
      <vt:variant>
        <vt:i4>5</vt:i4>
      </vt:variant>
      <vt:variant>
        <vt:lpwstr/>
      </vt:variant>
      <vt:variant>
        <vt:lpwstr>_Baggrundsmateriale</vt:lpwstr>
      </vt:variant>
      <vt:variant>
        <vt:i4>9240621</vt:i4>
      </vt:variant>
      <vt:variant>
        <vt:i4>99</vt:i4>
      </vt:variant>
      <vt:variant>
        <vt:i4>0</vt:i4>
      </vt:variant>
      <vt:variant>
        <vt:i4>5</vt:i4>
      </vt:variant>
      <vt:variant>
        <vt:lpwstr/>
      </vt:variant>
      <vt:variant>
        <vt:lpwstr>_Forudsætninger_for_test</vt:lpwstr>
      </vt:variant>
      <vt:variant>
        <vt:i4>1572919</vt:i4>
      </vt:variant>
      <vt:variant>
        <vt:i4>92</vt:i4>
      </vt:variant>
      <vt:variant>
        <vt:i4>0</vt:i4>
      </vt:variant>
      <vt:variant>
        <vt:i4>5</vt:i4>
      </vt:variant>
      <vt:variant>
        <vt:lpwstr/>
      </vt:variant>
      <vt:variant>
        <vt:lpwstr>_Toc75782557</vt:lpwstr>
      </vt:variant>
      <vt:variant>
        <vt:i4>1638455</vt:i4>
      </vt:variant>
      <vt:variant>
        <vt:i4>86</vt:i4>
      </vt:variant>
      <vt:variant>
        <vt:i4>0</vt:i4>
      </vt:variant>
      <vt:variant>
        <vt:i4>5</vt:i4>
      </vt:variant>
      <vt:variant>
        <vt:lpwstr/>
      </vt:variant>
      <vt:variant>
        <vt:lpwstr>_Toc75782556</vt:lpwstr>
      </vt:variant>
      <vt:variant>
        <vt:i4>1703991</vt:i4>
      </vt:variant>
      <vt:variant>
        <vt:i4>80</vt:i4>
      </vt:variant>
      <vt:variant>
        <vt:i4>0</vt:i4>
      </vt:variant>
      <vt:variant>
        <vt:i4>5</vt:i4>
      </vt:variant>
      <vt:variant>
        <vt:lpwstr/>
      </vt:variant>
      <vt:variant>
        <vt:lpwstr>_Toc75782555</vt:lpwstr>
      </vt:variant>
      <vt:variant>
        <vt:i4>1769527</vt:i4>
      </vt:variant>
      <vt:variant>
        <vt:i4>74</vt:i4>
      </vt:variant>
      <vt:variant>
        <vt:i4>0</vt:i4>
      </vt:variant>
      <vt:variant>
        <vt:i4>5</vt:i4>
      </vt:variant>
      <vt:variant>
        <vt:lpwstr/>
      </vt:variant>
      <vt:variant>
        <vt:lpwstr>_Toc75782554</vt:lpwstr>
      </vt:variant>
      <vt:variant>
        <vt:i4>1835063</vt:i4>
      </vt:variant>
      <vt:variant>
        <vt:i4>68</vt:i4>
      </vt:variant>
      <vt:variant>
        <vt:i4>0</vt:i4>
      </vt:variant>
      <vt:variant>
        <vt:i4>5</vt:i4>
      </vt:variant>
      <vt:variant>
        <vt:lpwstr/>
      </vt:variant>
      <vt:variant>
        <vt:lpwstr>_Toc75782553</vt:lpwstr>
      </vt:variant>
      <vt:variant>
        <vt:i4>1900599</vt:i4>
      </vt:variant>
      <vt:variant>
        <vt:i4>62</vt:i4>
      </vt:variant>
      <vt:variant>
        <vt:i4>0</vt:i4>
      </vt:variant>
      <vt:variant>
        <vt:i4>5</vt:i4>
      </vt:variant>
      <vt:variant>
        <vt:lpwstr/>
      </vt:variant>
      <vt:variant>
        <vt:lpwstr>_Toc75782552</vt:lpwstr>
      </vt:variant>
      <vt:variant>
        <vt:i4>1966135</vt:i4>
      </vt:variant>
      <vt:variant>
        <vt:i4>56</vt:i4>
      </vt:variant>
      <vt:variant>
        <vt:i4>0</vt:i4>
      </vt:variant>
      <vt:variant>
        <vt:i4>5</vt:i4>
      </vt:variant>
      <vt:variant>
        <vt:lpwstr/>
      </vt:variant>
      <vt:variant>
        <vt:lpwstr>_Toc75782551</vt:lpwstr>
      </vt:variant>
      <vt:variant>
        <vt:i4>2031671</vt:i4>
      </vt:variant>
      <vt:variant>
        <vt:i4>50</vt:i4>
      </vt:variant>
      <vt:variant>
        <vt:i4>0</vt:i4>
      </vt:variant>
      <vt:variant>
        <vt:i4>5</vt:i4>
      </vt:variant>
      <vt:variant>
        <vt:lpwstr/>
      </vt:variant>
      <vt:variant>
        <vt:lpwstr>_Toc75782550</vt:lpwstr>
      </vt:variant>
      <vt:variant>
        <vt:i4>1441846</vt:i4>
      </vt:variant>
      <vt:variant>
        <vt:i4>44</vt:i4>
      </vt:variant>
      <vt:variant>
        <vt:i4>0</vt:i4>
      </vt:variant>
      <vt:variant>
        <vt:i4>5</vt:i4>
      </vt:variant>
      <vt:variant>
        <vt:lpwstr/>
      </vt:variant>
      <vt:variant>
        <vt:lpwstr>_Toc75782549</vt:lpwstr>
      </vt:variant>
      <vt:variant>
        <vt:i4>1507382</vt:i4>
      </vt:variant>
      <vt:variant>
        <vt:i4>38</vt:i4>
      </vt:variant>
      <vt:variant>
        <vt:i4>0</vt:i4>
      </vt:variant>
      <vt:variant>
        <vt:i4>5</vt:i4>
      </vt:variant>
      <vt:variant>
        <vt:lpwstr/>
      </vt:variant>
      <vt:variant>
        <vt:lpwstr>_Toc75782548</vt:lpwstr>
      </vt:variant>
      <vt:variant>
        <vt:i4>1572918</vt:i4>
      </vt:variant>
      <vt:variant>
        <vt:i4>32</vt:i4>
      </vt:variant>
      <vt:variant>
        <vt:i4>0</vt:i4>
      </vt:variant>
      <vt:variant>
        <vt:i4>5</vt:i4>
      </vt:variant>
      <vt:variant>
        <vt:lpwstr/>
      </vt:variant>
      <vt:variant>
        <vt:lpwstr>_Toc75782547</vt:lpwstr>
      </vt:variant>
      <vt:variant>
        <vt:i4>1638454</vt:i4>
      </vt:variant>
      <vt:variant>
        <vt:i4>26</vt:i4>
      </vt:variant>
      <vt:variant>
        <vt:i4>0</vt:i4>
      </vt:variant>
      <vt:variant>
        <vt:i4>5</vt:i4>
      </vt:variant>
      <vt:variant>
        <vt:lpwstr/>
      </vt:variant>
      <vt:variant>
        <vt:lpwstr>_Toc75782546</vt:lpwstr>
      </vt:variant>
      <vt:variant>
        <vt:i4>1703990</vt:i4>
      </vt:variant>
      <vt:variant>
        <vt:i4>20</vt:i4>
      </vt:variant>
      <vt:variant>
        <vt:i4>0</vt:i4>
      </vt:variant>
      <vt:variant>
        <vt:i4>5</vt:i4>
      </vt:variant>
      <vt:variant>
        <vt:lpwstr/>
      </vt:variant>
      <vt:variant>
        <vt:lpwstr>_Toc75782545</vt:lpwstr>
      </vt:variant>
      <vt:variant>
        <vt:i4>1769526</vt:i4>
      </vt:variant>
      <vt:variant>
        <vt:i4>14</vt:i4>
      </vt:variant>
      <vt:variant>
        <vt:i4>0</vt:i4>
      </vt:variant>
      <vt:variant>
        <vt:i4>5</vt:i4>
      </vt:variant>
      <vt:variant>
        <vt:lpwstr/>
      </vt:variant>
      <vt:variant>
        <vt:lpwstr>_Toc75782544</vt:lpwstr>
      </vt:variant>
      <vt:variant>
        <vt:i4>1835062</vt:i4>
      </vt:variant>
      <vt:variant>
        <vt:i4>8</vt:i4>
      </vt:variant>
      <vt:variant>
        <vt:i4>0</vt:i4>
      </vt:variant>
      <vt:variant>
        <vt:i4>5</vt:i4>
      </vt:variant>
      <vt:variant>
        <vt:lpwstr/>
      </vt:variant>
      <vt:variant>
        <vt:lpwstr>_Toc75782543</vt:lpwstr>
      </vt:variant>
      <vt:variant>
        <vt:i4>6488169</vt:i4>
      </vt:variant>
      <vt:variant>
        <vt:i4>2</vt:i4>
      </vt:variant>
      <vt:variant>
        <vt:i4>0</vt:i4>
      </vt:variant>
      <vt:variant>
        <vt:i4>5</vt:i4>
      </vt:variant>
      <vt:variant>
        <vt:lpwstr>http://medcomfhir.dk/fhir/core/1.0/StructureDefinition/medcom-hospitalNotification-message</vt:lpwstr>
      </vt:variant>
      <vt:variant>
        <vt:lpwstr/>
      </vt:variant>
      <vt:variant>
        <vt:i4>6488169</vt:i4>
      </vt:variant>
      <vt:variant>
        <vt:i4>0</vt:i4>
      </vt:variant>
      <vt:variant>
        <vt:i4>0</vt:i4>
      </vt:variant>
      <vt:variant>
        <vt:i4>5</vt:i4>
      </vt:variant>
      <vt:variant>
        <vt:lpwstr>http://medcomfhir.dk/fhir/core/1.0/StructureDefinition/medcom-hospitalNotification-message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MedCom</dc:title>
  <dc:subject>Projektplan</dc:subject>
  <dc:creator>Mie Borch Dahl Kristensen</dc:creator>
  <cp:keywords/>
  <cp:lastModifiedBy>Mie Borch Dahl Kristensen</cp:lastModifiedBy>
  <cp:revision>227</cp:revision>
  <cp:lastPrinted>2021-06-29T07:51:00Z</cp:lastPrinted>
  <dcterms:created xsi:type="dcterms:W3CDTF">2021-05-27T03:43:00Z</dcterms:created>
  <dcterms:modified xsi:type="dcterms:W3CDTF">2021-06-29T07:52:00Z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o for revision">
    <vt:filetime>2021-01-05T10:00:00Z</vt:filetime>
  </property>
  <property fmtid="{D5CDD505-2E9C-101B-9397-08002B2CF9AE}" pid="3" name="afsendelse/modtagelsea">
    <vt:lpwstr>AFSENDELSE</vt:lpwstr>
  </property>
  <property fmtid="{D5CDD505-2E9C-101B-9397-08002B2CF9AE}" pid="4" name="Editor">
    <vt:lpwstr>MBK</vt:lpwstr>
  </property>
  <property fmtid="{D5CDD505-2E9C-101B-9397-08002B2CF9AE}" pid="5" name="Namespace">
    <vt:lpwstr>[NAMESPACE]</vt:lpwstr>
  </property>
  <property fmtid="{D5CDD505-2E9C-101B-9397-08002B2CF9AE}" pid="6" name="EDI version">
    <vt:lpwstr>[EDI VERSION]</vt:lpwstr>
  </property>
  <property fmtid="{D5CDD505-2E9C-101B-9397-08002B2CF9AE}" pid="7" name="EDI type">
    <vt:lpwstr>[EDI TYPE]</vt:lpwstr>
  </property>
  <property fmtid="{D5CDD505-2E9C-101B-9397-08002B2CF9AE}" pid="8" name="XML version">
    <vt:lpwstr>[XML VERSION]</vt:lpwstr>
  </property>
  <property fmtid="{D5CDD505-2E9C-101B-9397-08002B2CF9AE}" pid="9" name="XML type">
    <vt:lpwstr>[XML TYPE]</vt:lpwstr>
  </property>
  <property fmtid="{D5CDD505-2E9C-101B-9397-08002B2CF9AE}" pid="10" name="EDI Standard navn">
    <vt:lpwstr>Hospital Notification</vt:lpwstr>
  </property>
  <property fmtid="{D5CDD505-2E9C-101B-9397-08002B2CF9AE}" pid="11" name="XML Standard navn">
    <vt:lpwstr>[XML STANDARD NAVN]</vt:lpwstr>
  </property>
  <property fmtid="{D5CDD505-2E9C-101B-9397-08002B2CF9AE}" pid="12" name="EDI MedCom standard">
    <vt:lpwstr>Hospital Notification</vt:lpwstr>
  </property>
  <property fmtid="{D5CDD505-2E9C-101B-9397-08002B2CF9AE}" pid="13" name="XML MedCom standard">
    <vt:lpwstr>[XML MEDCOM STANDARD]</vt:lpwstr>
  </property>
  <property fmtid="{D5CDD505-2E9C-101B-9397-08002B2CF9AE}" pid="14" name="Version">
    <vt:lpwstr>0.1</vt:lpwstr>
  </property>
  <property fmtid="{D5CDD505-2E9C-101B-9397-08002B2CF9AE}" pid="15" name="ContentTypeId">
    <vt:lpwstr>0x01010061E1628293F0574B809CBB0D6A5C838A</vt:lpwstr>
  </property>
</Properties>
</file>